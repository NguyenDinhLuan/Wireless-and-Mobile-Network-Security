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0AAEA"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3C89CEDD"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DD1D7CB"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4650429D" w14:textId="77777777" w:rsidR="003218FF" w:rsidRPr="00B10E7E" w:rsidRDefault="003218FF" w:rsidP="003218FF">
      <w:pPr>
        <w:suppressAutoHyphens/>
        <w:autoSpaceDE w:val="0"/>
        <w:autoSpaceDN w:val="0"/>
        <w:adjustRightInd w:val="0"/>
        <w:ind w:firstLine="720"/>
        <w:jc w:val="center"/>
        <w:rPr>
          <w:lang w:val="en"/>
        </w:rPr>
      </w:pPr>
    </w:p>
    <w:p w14:paraId="10185FE6" w14:textId="499CCC3C" w:rsidR="003218FF" w:rsidRPr="00B10E7E" w:rsidRDefault="00964589" w:rsidP="003218FF">
      <w:pPr>
        <w:suppressAutoHyphens/>
        <w:autoSpaceDE w:val="0"/>
        <w:autoSpaceDN w:val="0"/>
        <w:adjustRightInd w:val="0"/>
        <w:ind w:firstLine="720"/>
        <w:jc w:val="center"/>
        <w:rPr>
          <w:b/>
          <w:bCs/>
          <w:sz w:val="28"/>
          <w:szCs w:val="28"/>
          <w:lang w:val="en"/>
        </w:rPr>
      </w:pPr>
      <w:r>
        <w:rPr>
          <w:b/>
          <w:bCs/>
          <w:noProof/>
          <w:sz w:val="28"/>
          <w:szCs w:val="28"/>
          <w:lang w:eastAsia="zh-CN"/>
        </w:rPr>
        <w:drawing>
          <wp:inline distT="0" distB="0" distL="0" distR="0" wp14:anchorId="21DDE5E9" wp14:editId="5FF4B3A6">
            <wp:extent cx="1176655" cy="65214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6655" cy="652145"/>
                    </a:xfrm>
                    <a:prstGeom prst="rect">
                      <a:avLst/>
                    </a:prstGeom>
                    <a:noFill/>
                  </pic:spPr>
                </pic:pic>
              </a:graphicData>
            </a:graphic>
          </wp:inline>
        </w:drawing>
      </w:r>
    </w:p>
    <w:p w14:paraId="1223AC63" w14:textId="77777777" w:rsidR="003218FF" w:rsidRPr="00B10E7E" w:rsidRDefault="003218FF" w:rsidP="003218FF">
      <w:pPr>
        <w:suppressAutoHyphens/>
        <w:autoSpaceDE w:val="0"/>
        <w:autoSpaceDN w:val="0"/>
        <w:adjustRightInd w:val="0"/>
        <w:ind w:firstLine="720"/>
        <w:rPr>
          <w:b/>
          <w:bCs/>
          <w:sz w:val="28"/>
          <w:szCs w:val="28"/>
          <w:lang w:val="en"/>
        </w:rPr>
      </w:pPr>
    </w:p>
    <w:p w14:paraId="7D98FD6B" w14:textId="05B6CAC7" w:rsidR="003218FF" w:rsidRDefault="00494A01" w:rsidP="00494A0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BÁO CÁO CUỐI KỲ MÔN </w:t>
      </w:r>
      <w:r w:rsidR="00C9703D">
        <w:rPr>
          <w:b/>
          <w:bCs/>
          <w:sz w:val="32"/>
          <w:szCs w:val="32"/>
          <w:lang w:val="en"/>
        </w:rPr>
        <w:t>HỌC</w:t>
      </w:r>
    </w:p>
    <w:p w14:paraId="508DE79E" w14:textId="17723311" w:rsidR="00C9703D" w:rsidRPr="00B10E7E" w:rsidRDefault="00C9703D" w:rsidP="00494A0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C9703D">
        <w:rPr>
          <w:b/>
          <w:bCs/>
          <w:sz w:val="32"/>
          <w:szCs w:val="32"/>
          <w:lang w:val="en"/>
        </w:rPr>
        <w:t>WIRELESS AND MOBILE NETWORK SECURITY</w:t>
      </w:r>
    </w:p>
    <w:p w14:paraId="713EFF8F"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8DEFD60" w14:textId="77777777" w:rsidR="003218FF" w:rsidRPr="00B10E7E" w:rsidRDefault="003218FF" w:rsidP="003218FF">
      <w:pPr>
        <w:suppressAutoHyphens/>
        <w:autoSpaceDE w:val="0"/>
        <w:autoSpaceDN w:val="0"/>
        <w:adjustRightInd w:val="0"/>
        <w:spacing w:line="360" w:lineRule="auto"/>
        <w:rPr>
          <w:b/>
          <w:bCs/>
          <w:lang w:val="en"/>
        </w:rPr>
      </w:pPr>
    </w:p>
    <w:p w14:paraId="16A7BDBA" w14:textId="483D7BB7" w:rsidR="003218FF" w:rsidRPr="00B10E7E" w:rsidRDefault="00C9703D" w:rsidP="003218FF">
      <w:pPr>
        <w:suppressAutoHyphens/>
        <w:autoSpaceDE w:val="0"/>
        <w:autoSpaceDN w:val="0"/>
        <w:adjustRightInd w:val="0"/>
        <w:spacing w:line="360" w:lineRule="auto"/>
        <w:jc w:val="center"/>
        <w:rPr>
          <w:b/>
          <w:bCs/>
          <w:lang w:val="en"/>
        </w:rPr>
      </w:pPr>
      <w:r>
        <w:rPr>
          <w:b/>
          <w:bCs/>
          <w:sz w:val="48"/>
          <w:szCs w:val="48"/>
          <w:lang w:val="en"/>
        </w:rPr>
        <w:t>Xây dựng hệ thống mạng không dây cho doanh nghiệp THL</w:t>
      </w:r>
    </w:p>
    <w:p w14:paraId="3C263753" w14:textId="77777777" w:rsidR="003218FF" w:rsidRPr="00B10E7E" w:rsidRDefault="003218FF" w:rsidP="003218FF">
      <w:pPr>
        <w:suppressAutoHyphens/>
        <w:autoSpaceDE w:val="0"/>
        <w:autoSpaceDN w:val="0"/>
        <w:adjustRightInd w:val="0"/>
        <w:spacing w:line="360" w:lineRule="auto"/>
        <w:jc w:val="both"/>
        <w:rPr>
          <w:b/>
          <w:bCs/>
          <w:lang w:val="en"/>
        </w:rPr>
      </w:pPr>
    </w:p>
    <w:p w14:paraId="5452C1A4" w14:textId="5F014065" w:rsidR="006704AF" w:rsidRPr="00C9703D"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2BD7E503" w14:textId="0546E2A7" w:rsidR="003218FF" w:rsidRPr="006704AF"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6704AF">
        <w:rPr>
          <w:b/>
          <w:sz w:val="28"/>
          <w:szCs w:val="28"/>
        </w:rPr>
        <w:t>S.</w:t>
      </w:r>
      <w:r w:rsidRPr="00CA1C39">
        <w:rPr>
          <w:b/>
          <w:sz w:val="28"/>
          <w:szCs w:val="28"/>
          <w:lang w:val="vi-VN"/>
        </w:rPr>
        <w:t xml:space="preserve"> </w:t>
      </w:r>
      <w:r w:rsidR="00C9703D">
        <w:rPr>
          <w:b/>
          <w:sz w:val="28"/>
          <w:szCs w:val="28"/>
        </w:rPr>
        <w:t>BÙI QUY ANH</w:t>
      </w:r>
    </w:p>
    <w:p w14:paraId="14795BB1" w14:textId="5E577D94"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6704AF">
        <w:rPr>
          <w:b/>
          <w:bCs/>
          <w:sz w:val="28"/>
          <w:szCs w:val="28"/>
        </w:rPr>
        <w:t xml:space="preserve">HUỲNH HỮU HIỆP </w:t>
      </w:r>
      <w:bookmarkStart w:id="0" w:name="_Hlk55649959"/>
      <w:r w:rsidR="00DD74FD">
        <w:rPr>
          <w:b/>
          <w:bCs/>
          <w:sz w:val="28"/>
          <w:szCs w:val="28"/>
        </w:rPr>
        <w:t>–</w:t>
      </w:r>
      <w:bookmarkEnd w:id="0"/>
      <w:r w:rsidR="00DD74FD">
        <w:rPr>
          <w:b/>
          <w:bCs/>
          <w:sz w:val="28"/>
          <w:szCs w:val="28"/>
        </w:rPr>
        <w:t xml:space="preserve"> </w:t>
      </w:r>
      <w:r w:rsidR="006704AF">
        <w:rPr>
          <w:b/>
          <w:bCs/>
          <w:sz w:val="28"/>
          <w:szCs w:val="28"/>
        </w:rPr>
        <w:t>51800677</w:t>
      </w:r>
    </w:p>
    <w:p w14:paraId="697BF3C5" w14:textId="03B09477" w:rsidR="006704AF" w:rsidRDefault="00C9703D" w:rsidP="003218FF">
      <w:pPr>
        <w:suppressAutoHyphens/>
        <w:autoSpaceDE w:val="0"/>
        <w:autoSpaceDN w:val="0"/>
        <w:adjustRightInd w:val="0"/>
        <w:spacing w:line="360" w:lineRule="auto"/>
        <w:jc w:val="right"/>
        <w:rPr>
          <w:b/>
          <w:bCs/>
          <w:sz w:val="28"/>
          <w:szCs w:val="28"/>
        </w:rPr>
      </w:pPr>
      <w:r>
        <w:rPr>
          <w:b/>
          <w:bCs/>
          <w:sz w:val="28"/>
          <w:szCs w:val="28"/>
        </w:rPr>
        <w:t>NGUYỄN ĐÌNH LUÂN</w:t>
      </w:r>
      <w:r w:rsidR="006704AF">
        <w:rPr>
          <w:b/>
          <w:bCs/>
          <w:sz w:val="28"/>
          <w:szCs w:val="28"/>
        </w:rPr>
        <w:t xml:space="preserve"> </w:t>
      </w:r>
      <w:r w:rsidR="006704AF" w:rsidRPr="006704AF">
        <w:rPr>
          <w:b/>
          <w:bCs/>
          <w:sz w:val="28"/>
          <w:szCs w:val="28"/>
        </w:rPr>
        <w:t>–</w:t>
      </w:r>
      <w:r w:rsidR="006704AF">
        <w:rPr>
          <w:b/>
          <w:bCs/>
          <w:sz w:val="28"/>
          <w:szCs w:val="28"/>
        </w:rPr>
        <w:t xml:space="preserve"> 51800</w:t>
      </w:r>
      <w:r>
        <w:rPr>
          <w:b/>
          <w:bCs/>
          <w:sz w:val="28"/>
          <w:szCs w:val="28"/>
        </w:rPr>
        <w:t>994</w:t>
      </w:r>
    </w:p>
    <w:p w14:paraId="15D0FD88" w14:textId="128A6611" w:rsidR="006704AF" w:rsidRPr="00DD74FD" w:rsidRDefault="006704AF" w:rsidP="003218FF">
      <w:pPr>
        <w:suppressAutoHyphens/>
        <w:autoSpaceDE w:val="0"/>
        <w:autoSpaceDN w:val="0"/>
        <w:adjustRightInd w:val="0"/>
        <w:spacing w:line="360" w:lineRule="auto"/>
        <w:jc w:val="right"/>
        <w:rPr>
          <w:b/>
          <w:bCs/>
          <w:sz w:val="28"/>
          <w:szCs w:val="28"/>
        </w:rPr>
      </w:pPr>
      <w:r>
        <w:rPr>
          <w:b/>
          <w:bCs/>
          <w:sz w:val="28"/>
          <w:szCs w:val="28"/>
        </w:rPr>
        <w:t>NGUYỄN HỮU TƯỜNG – 51801036</w:t>
      </w:r>
    </w:p>
    <w:p w14:paraId="5A101AB5" w14:textId="1D62DC4E" w:rsidR="003218FF" w:rsidRPr="006704AF"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6704AF">
        <w:rPr>
          <w:b/>
          <w:bCs/>
          <w:sz w:val="28"/>
          <w:szCs w:val="28"/>
        </w:rPr>
        <w:t>1805040</w:t>
      </w:r>
      <w:r w:rsidR="00F1188A">
        <w:rPr>
          <w:b/>
          <w:bCs/>
          <w:sz w:val="28"/>
          <w:szCs w:val="28"/>
        </w:rPr>
        <w:t>1+</w:t>
      </w:r>
      <w:r w:rsidR="006704AF">
        <w:rPr>
          <w:b/>
          <w:bCs/>
          <w:sz w:val="28"/>
          <w:szCs w:val="28"/>
        </w:rPr>
        <w:t>1805040</w:t>
      </w:r>
      <w:r w:rsidR="00F1188A">
        <w:rPr>
          <w:b/>
          <w:bCs/>
          <w:sz w:val="28"/>
          <w:szCs w:val="28"/>
        </w:rPr>
        <w:t>2</w:t>
      </w:r>
    </w:p>
    <w:p w14:paraId="36DD7496" w14:textId="3DBAC70C" w:rsidR="003218FF" w:rsidRPr="006704AF"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6704AF">
        <w:rPr>
          <w:b/>
          <w:bCs/>
          <w:sz w:val="28"/>
          <w:szCs w:val="28"/>
        </w:rPr>
        <w:t>22</w:t>
      </w:r>
    </w:p>
    <w:p w14:paraId="68CE685F" w14:textId="77777777" w:rsidR="003218FF" w:rsidRDefault="003218FF" w:rsidP="003218FF">
      <w:pPr>
        <w:suppressAutoHyphens/>
        <w:autoSpaceDE w:val="0"/>
        <w:autoSpaceDN w:val="0"/>
        <w:adjustRightInd w:val="0"/>
        <w:jc w:val="center"/>
        <w:rPr>
          <w:b/>
          <w:bCs/>
          <w:lang w:val="vi-VN"/>
        </w:rPr>
      </w:pPr>
    </w:p>
    <w:p w14:paraId="5186E219" w14:textId="77777777" w:rsidR="002D4629" w:rsidRDefault="002D4629" w:rsidP="003218FF">
      <w:pPr>
        <w:suppressAutoHyphens/>
        <w:autoSpaceDE w:val="0"/>
        <w:autoSpaceDN w:val="0"/>
        <w:adjustRightInd w:val="0"/>
        <w:jc w:val="center"/>
        <w:rPr>
          <w:b/>
          <w:bCs/>
          <w:lang w:val="vi-VN"/>
        </w:rPr>
      </w:pPr>
    </w:p>
    <w:p w14:paraId="3E9CADE7" w14:textId="4E1058A1" w:rsidR="002D4629" w:rsidRDefault="002D4629" w:rsidP="003218FF">
      <w:pPr>
        <w:suppressAutoHyphens/>
        <w:autoSpaceDE w:val="0"/>
        <w:autoSpaceDN w:val="0"/>
        <w:adjustRightInd w:val="0"/>
        <w:jc w:val="center"/>
        <w:rPr>
          <w:b/>
          <w:bCs/>
          <w:lang w:val="vi-VN"/>
        </w:rPr>
      </w:pPr>
    </w:p>
    <w:p w14:paraId="6424EE94" w14:textId="77E198A7" w:rsidR="00C9703D" w:rsidRDefault="00C9703D" w:rsidP="003218FF">
      <w:pPr>
        <w:suppressAutoHyphens/>
        <w:autoSpaceDE w:val="0"/>
        <w:autoSpaceDN w:val="0"/>
        <w:adjustRightInd w:val="0"/>
        <w:jc w:val="center"/>
        <w:rPr>
          <w:b/>
          <w:bCs/>
          <w:lang w:val="vi-VN"/>
        </w:rPr>
      </w:pPr>
    </w:p>
    <w:p w14:paraId="4916C0B2" w14:textId="77777777" w:rsidR="00C9703D" w:rsidRDefault="00C9703D" w:rsidP="003218FF">
      <w:pPr>
        <w:suppressAutoHyphens/>
        <w:autoSpaceDE w:val="0"/>
        <w:autoSpaceDN w:val="0"/>
        <w:adjustRightInd w:val="0"/>
        <w:jc w:val="center"/>
        <w:rPr>
          <w:b/>
          <w:bCs/>
          <w:lang w:val="vi-VN"/>
        </w:rPr>
      </w:pPr>
    </w:p>
    <w:p w14:paraId="2D883FB8" w14:textId="77777777" w:rsidR="00C9703D" w:rsidRDefault="00C9703D" w:rsidP="003218FF">
      <w:pPr>
        <w:suppressAutoHyphens/>
        <w:autoSpaceDE w:val="0"/>
        <w:autoSpaceDN w:val="0"/>
        <w:adjustRightInd w:val="0"/>
        <w:jc w:val="center"/>
        <w:rPr>
          <w:b/>
          <w:bCs/>
          <w:lang w:val="vi-VN"/>
        </w:rPr>
      </w:pPr>
    </w:p>
    <w:p w14:paraId="6C9B8D7E" w14:textId="7B554240" w:rsidR="00B118C8" w:rsidRPr="002249CD" w:rsidRDefault="003218FF" w:rsidP="00291721">
      <w:pPr>
        <w:suppressAutoHyphens/>
        <w:autoSpaceDE w:val="0"/>
        <w:autoSpaceDN w:val="0"/>
        <w:adjustRightInd w:val="0"/>
        <w:jc w:val="center"/>
        <w:rPr>
          <w:b/>
          <w:bCs/>
          <w:iCs/>
          <w:sz w:val="28"/>
          <w:szCs w:val="28"/>
        </w:rPr>
        <w:sectPr w:rsidR="00B118C8" w:rsidRPr="002249CD"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2249CD">
        <w:rPr>
          <w:b/>
          <w:bCs/>
          <w:iCs/>
          <w:sz w:val="28"/>
          <w:szCs w:val="28"/>
        </w:rPr>
        <w:t>2</w:t>
      </w:r>
      <w:r w:rsidR="00D50868">
        <w:rPr>
          <w:b/>
          <w:bCs/>
          <w:iCs/>
          <w:sz w:val="28"/>
          <w:szCs w:val="28"/>
        </w:rPr>
        <w:t>1</w:t>
      </w:r>
    </w:p>
    <w:p w14:paraId="26901CA0"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01A6F7BA"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7D7A46A0"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56F460D6" w14:textId="77777777" w:rsidR="003218FF" w:rsidRPr="00B10E7E" w:rsidRDefault="003218FF" w:rsidP="003218FF">
      <w:pPr>
        <w:suppressAutoHyphens/>
        <w:autoSpaceDE w:val="0"/>
        <w:autoSpaceDN w:val="0"/>
        <w:adjustRightInd w:val="0"/>
        <w:ind w:firstLine="720"/>
        <w:jc w:val="center"/>
        <w:rPr>
          <w:lang w:val="en"/>
        </w:rPr>
      </w:pPr>
    </w:p>
    <w:p w14:paraId="7833C8BB" w14:textId="1BC78B0E" w:rsidR="003218FF" w:rsidRPr="00B10E7E" w:rsidRDefault="00037517" w:rsidP="003218FF">
      <w:pPr>
        <w:suppressAutoHyphens/>
        <w:autoSpaceDE w:val="0"/>
        <w:autoSpaceDN w:val="0"/>
        <w:adjustRightInd w:val="0"/>
        <w:ind w:firstLine="720"/>
        <w:jc w:val="center"/>
        <w:rPr>
          <w:b/>
          <w:bCs/>
          <w:sz w:val="28"/>
          <w:szCs w:val="28"/>
          <w:lang w:val="en"/>
        </w:rPr>
      </w:pPr>
      <w:r>
        <w:rPr>
          <w:b/>
          <w:bCs/>
          <w:noProof/>
          <w:sz w:val="28"/>
          <w:szCs w:val="28"/>
          <w:lang w:eastAsia="zh-CN"/>
        </w:rPr>
        <w:drawing>
          <wp:inline distT="0" distB="0" distL="0" distR="0" wp14:anchorId="7A0E5395" wp14:editId="176F16BA">
            <wp:extent cx="1176655" cy="65214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6655" cy="652145"/>
                    </a:xfrm>
                    <a:prstGeom prst="rect">
                      <a:avLst/>
                    </a:prstGeom>
                    <a:noFill/>
                  </pic:spPr>
                </pic:pic>
              </a:graphicData>
            </a:graphic>
          </wp:inline>
        </w:drawing>
      </w:r>
    </w:p>
    <w:p w14:paraId="6283AE04" w14:textId="77777777" w:rsidR="003218FF" w:rsidRPr="00B10E7E" w:rsidRDefault="003218FF" w:rsidP="003218FF">
      <w:pPr>
        <w:suppressAutoHyphens/>
        <w:autoSpaceDE w:val="0"/>
        <w:autoSpaceDN w:val="0"/>
        <w:adjustRightInd w:val="0"/>
        <w:ind w:firstLine="720"/>
        <w:rPr>
          <w:b/>
          <w:bCs/>
          <w:sz w:val="28"/>
          <w:szCs w:val="28"/>
          <w:lang w:val="en"/>
        </w:rPr>
      </w:pPr>
    </w:p>
    <w:p w14:paraId="52C95E31" w14:textId="46A3AB8A" w:rsidR="002D4629" w:rsidRDefault="00494A01" w:rsidP="00494A01">
      <w:pPr>
        <w:suppressAutoHyphens/>
        <w:autoSpaceDE w:val="0"/>
        <w:autoSpaceDN w:val="0"/>
        <w:adjustRightInd w:val="0"/>
        <w:spacing w:line="360" w:lineRule="auto"/>
        <w:jc w:val="center"/>
        <w:rPr>
          <w:b/>
          <w:bCs/>
          <w:sz w:val="32"/>
          <w:szCs w:val="32"/>
          <w:lang w:val="en"/>
        </w:rPr>
      </w:pPr>
      <w:r w:rsidRPr="00494A01">
        <w:rPr>
          <w:b/>
          <w:bCs/>
          <w:sz w:val="32"/>
          <w:szCs w:val="32"/>
          <w:lang w:val="en"/>
        </w:rPr>
        <w:t xml:space="preserve">BÁO CÁO CUỐI KỲ MÔN </w:t>
      </w:r>
      <w:r w:rsidR="00E1175C">
        <w:rPr>
          <w:b/>
          <w:bCs/>
          <w:sz w:val="32"/>
          <w:szCs w:val="32"/>
          <w:lang w:val="en"/>
        </w:rPr>
        <w:t>HỌC</w:t>
      </w:r>
    </w:p>
    <w:p w14:paraId="0FF8B07E" w14:textId="0FF4DF6D" w:rsidR="00E1175C" w:rsidRPr="00494A01" w:rsidRDefault="00E1175C" w:rsidP="00494A01">
      <w:pPr>
        <w:suppressAutoHyphens/>
        <w:autoSpaceDE w:val="0"/>
        <w:autoSpaceDN w:val="0"/>
        <w:adjustRightInd w:val="0"/>
        <w:spacing w:line="360" w:lineRule="auto"/>
        <w:jc w:val="center"/>
        <w:rPr>
          <w:b/>
          <w:bCs/>
          <w:sz w:val="32"/>
          <w:szCs w:val="32"/>
          <w:lang w:val="en"/>
        </w:rPr>
      </w:pPr>
      <w:r w:rsidRPr="00E1175C">
        <w:rPr>
          <w:b/>
          <w:bCs/>
          <w:sz w:val="32"/>
          <w:szCs w:val="32"/>
          <w:lang w:val="en"/>
        </w:rPr>
        <w:t>WIRELESS AND MOBILE NETWORK SECURITY</w:t>
      </w:r>
    </w:p>
    <w:p w14:paraId="122F558C" w14:textId="77777777" w:rsidR="002D4629" w:rsidRDefault="002D4629" w:rsidP="002D4629">
      <w:pPr>
        <w:suppressAutoHyphens/>
        <w:autoSpaceDE w:val="0"/>
        <w:autoSpaceDN w:val="0"/>
        <w:adjustRightInd w:val="0"/>
        <w:spacing w:line="360" w:lineRule="auto"/>
        <w:rPr>
          <w:b/>
          <w:bCs/>
          <w:lang w:val="en"/>
        </w:rPr>
      </w:pPr>
    </w:p>
    <w:p w14:paraId="3CF183DF" w14:textId="77777777" w:rsidR="00E766EA" w:rsidRDefault="00E766EA" w:rsidP="002D4629">
      <w:pPr>
        <w:suppressAutoHyphens/>
        <w:autoSpaceDE w:val="0"/>
        <w:autoSpaceDN w:val="0"/>
        <w:adjustRightInd w:val="0"/>
        <w:spacing w:line="360" w:lineRule="auto"/>
        <w:rPr>
          <w:b/>
          <w:bCs/>
          <w:lang w:val="en"/>
        </w:rPr>
      </w:pPr>
    </w:p>
    <w:p w14:paraId="3D654C20" w14:textId="764BF5C8" w:rsidR="003218FF" w:rsidRPr="00B10E7E" w:rsidRDefault="00E1175C" w:rsidP="003218FF">
      <w:pPr>
        <w:suppressAutoHyphens/>
        <w:autoSpaceDE w:val="0"/>
        <w:autoSpaceDN w:val="0"/>
        <w:adjustRightInd w:val="0"/>
        <w:spacing w:line="360" w:lineRule="auto"/>
        <w:jc w:val="center"/>
        <w:rPr>
          <w:sz w:val="48"/>
          <w:szCs w:val="48"/>
          <w:lang w:val="en"/>
        </w:rPr>
      </w:pPr>
      <w:r>
        <w:rPr>
          <w:b/>
          <w:bCs/>
          <w:sz w:val="48"/>
          <w:szCs w:val="48"/>
          <w:lang w:val="en"/>
        </w:rPr>
        <w:t>Xây dựng hệ thống mạng không dây cho doanh nghiệp THL</w:t>
      </w:r>
    </w:p>
    <w:p w14:paraId="72264941" w14:textId="77777777" w:rsidR="003218FF" w:rsidRPr="00B10E7E" w:rsidRDefault="003218FF" w:rsidP="003218FF">
      <w:pPr>
        <w:suppressAutoHyphens/>
        <w:autoSpaceDE w:val="0"/>
        <w:autoSpaceDN w:val="0"/>
        <w:adjustRightInd w:val="0"/>
        <w:jc w:val="both"/>
        <w:rPr>
          <w:b/>
          <w:bCs/>
          <w:lang w:val="en"/>
        </w:rPr>
      </w:pPr>
    </w:p>
    <w:p w14:paraId="41D53674" w14:textId="77777777" w:rsidR="003218FF" w:rsidRPr="00B10E7E" w:rsidRDefault="003218FF" w:rsidP="003218FF">
      <w:pPr>
        <w:suppressAutoHyphens/>
        <w:autoSpaceDE w:val="0"/>
        <w:autoSpaceDN w:val="0"/>
        <w:adjustRightInd w:val="0"/>
        <w:jc w:val="both"/>
        <w:rPr>
          <w:b/>
          <w:bCs/>
          <w:lang w:val="en"/>
        </w:rPr>
      </w:pPr>
    </w:p>
    <w:p w14:paraId="562AF402" w14:textId="77777777" w:rsidR="003218FF" w:rsidRPr="00B10E7E" w:rsidRDefault="003218FF" w:rsidP="003218FF">
      <w:pPr>
        <w:suppressAutoHyphens/>
        <w:autoSpaceDE w:val="0"/>
        <w:autoSpaceDN w:val="0"/>
        <w:adjustRightInd w:val="0"/>
        <w:jc w:val="both"/>
        <w:rPr>
          <w:b/>
          <w:bCs/>
          <w:lang w:val="en"/>
        </w:rPr>
      </w:pPr>
    </w:p>
    <w:p w14:paraId="48DFC2D9" w14:textId="063CCC27" w:rsidR="003218FF" w:rsidRPr="002674BA" w:rsidRDefault="003218FF" w:rsidP="00184019">
      <w:pPr>
        <w:suppressAutoHyphens/>
        <w:autoSpaceDE w:val="0"/>
        <w:autoSpaceDN w:val="0"/>
        <w:adjustRightInd w:val="0"/>
        <w:spacing w:line="360" w:lineRule="auto"/>
        <w:jc w:val="right"/>
        <w:rPr>
          <w:sz w:val="28"/>
          <w:szCs w:val="28"/>
        </w:rPr>
      </w:pPr>
      <w:r w:rsidRPr="00B10E7E">
        <w:rPr>
          <w:sz w:val="28"/>
          <w:szCs w:val="28"/>
          <w:lang w:val="en"/>
        </w:rPr>
        <w:t>Người h</w:t>
      </w:r>
      <w:r w:rsidRPr="00B10E7E">
        <w:rPr>
          <w:sz w:val="28"/>
          <w:szCs w:val="28"/>
          <w:lang w:val="vi-VN"/>
        </w:rPr>
        <w:t xml:space="preserve">ướng dẫn: </w:t>
      </w:r>
      <w:r w:rsidR="002674BA">
        <w:rPr>
          <w:b/>
          <w:sz w:val="28"/>
          <w:szCs w:val="28"/>
        </w:rPr>
        <w:t xml:space="preserve">TS. </w:t>
      </w:r>
      <w:r w:rsidR="00E1175C">
        <w:rPr>
          <w:b/>
          <w:sz w:val="28"/>
          <w:szCs w:val="28"/>
        </w:rPr>
        <w:t>BÙI QUY ANH</w:t>
      </w:r>
    </w:p>
    <w:p w14:paraId="4B42DBAB" w14:textId="6A5A7A82" w:rsidR="003218FF" w:rsidRDefault="003218FF" w:rsidP="00184019">
      <w:pPr>
        <w:suppressAutoHyphens/>
        <w:autoSpaceDE w:val="0"/>
        <w:autoSpaceDN w:val="0"/>
        <w:adjustRightInd w:val="0"/>
        <w:spacing w:line="360" w:lineRule="auto"/>
        <w:jc w:val="right"/>
        <w:rPr>
          <w:b/>
          <w:bCs/>
          <w:sz w:val="28"/>
          <w:szCs w:val="28"/>
        </w:rPr>
      </w:pPr>
      <w:r w:rsidRPr="00CA1C39">
        <w:rPr>
          <w:sz w:val="28"/>
          <w:szCs w:val="28"/>
          <w:lang w:val="vi-VN"/>
        </w:rPr>
        <w:t>Người thực hiện:</w:t>
      </w:r>
      <w:r w:rsidRPr="00CA1C39">
        <w:rPr>
          <w:b/>
          <w:bCs/>
          <w:sz w:val="28"/>
          <w:szCs w:val="28"/>
          <w:lang w:val="vi-VN"/>
        </w:rPr>
        <w:t xml:space="preserve"> </w:t>
      </w:r>
      <w:r w:rsidR="002674BA">
        <w:rPr>
          <w:b/>
          <w:bCs/>
          <w:sz w:val="28"/>
          <w:szCs w:val="28"/>
        </w:rPr>
        <w:t>HUỲNH HỮU HIỆP</w:t>
      </w:r>
      <w:r w:rsidR="00EB7953">
        <w:rPr>
          <w:b/>
          <w:bCs/>
          <w:sz w:val="28"/>
          <w:szCs w:val="28"/>
        </w:rPr>
        <w:t xml:space="preserve"> – 51800677</w:t>
      </w:r>
    </w:p>
    <w:p w14:paraId="3D7A7623" w14:textId="3AE5EDAA" w:rsidR="00E1175C" w:rsidRDefault="00E1175C" w:rsidP="00184019">
      <w:pPr>
        <w:suppressAutoHyphens/>
        <w:autoSpaceDE w:val="0"/>
        <w:autoSpaceDN w:val="0"/>
        <w:adjustRightInd w:val="0"/>
        <w:spacing w:line="360" w:lineRule="auto"/>
        <w:jc w:val="right"/>
        <w:rPr>
          <w:b/>
          <w:bCs/>
          <w:sz w:val="28"/>
          <w:szCs w:val="28"/>
        </w:rPr>
      </w:pPr>
      <w:r>
        <w:rPr>
          <w:b/>
          <w:bCs/>
          <w:sz w:val="28"/>
          <w:szCs w:val="28"/>
        </w:rPr>
        <w:t>NGUYỄN ĐÌNH LUÂN</w:t>
      </w:r>
      <w:r w:rsidR="00EB7953">
        <w:rPr>
          <w:b/>
          <w:bCs/>
          <w:sz w:val="28"/>
          <w:szCs w:val="28"/>
        </w:rPr>
        <w:t xml:space="preserve"> – 51800994 </w:t>
      </w:r>
    </w:p>
    <w:p w14:paraId="49387763" w14:textId="3EFE0481" w:rsidR="002674BA" w:rsidRPr="002674BA" w:rsidRDefault="002674BA" w:rsidP="00184019">
      <w:pPr>
        <w:suppressAutoHyphens/>
        <w:autoSpaceDE w:val="0"/>
        <w:autoSpaceDN w:val="0"/>
        <w:adjustRightInd w:val="0"/>
        <w:spacing w:line="360" w:lineRule="auto"/>
        <w:jc w:val="right"/>
        <w:rPr>
          <w:b/>
          <w:bCs/>
          <w:sz w:val="28"/>
          <w:szCs w:val="28"/>
        </w:rPr>
      </w:pPr>
      <w:r>
        <w:rPr>
          <w:b/>
          <w:bCs/>
          <w:sz w:val="28"/>
          <w:szCs w:val="28"/>
        </w:rPr>
        <w:t>NGUYỄN HỮU TƯỜNG</w:t>
      </w:r>
      <w:r w:rsidR="00EB7953">
        <w:rPr>
          <w:b/>
          <w:bCs/>
          <w:sz w:val="28"/>
          <w:szCs w:val="28"/>
        </w:rPr>
        <w:t xml:space="preserve"> – 51801036</w:t>
      </w:r>
    </w:p>
    <w:p w14:paraId="069C338D" w14:textId="3E0CB2F6" w:rsidR="003218FF" w:rsidRPr="00404B8B" w:rsidRDefault="003218FF" w:rsidP="00184019">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CA1C39" w:rsidRPr="00CA1C39">
        <w:rPr>
          <w:b/>
          <w:bCs/>
          <w:sz w:val="28"/>
          <w:szCs w:val="28"/>
          <w:lang w:val="vi-VN"/>
        </w:rPr>
        <w:t>1</w:t>
      </w:r>
      <w:r w:rsidR="00404B8B">
        <w:rPr>
          <w:b/>
          <w:bCs/>
          <w:sz w:val="28"/>
          <w:szCs w:val="28"/>
        </w:rPr>
        <w:t>805040</w:t>
      </w:r>
      <w:r w:rsidR="00F1188A">
        <w:rPr>
          <w:b/>
          <w:bCs/>
          <w:sz w:val="28"/>
          <w:szCs w:val="28"/>
        </w:rPr>
        <w:t>1+</w:t>
      </w:r>
      <w:r w:rsidR="00404B8B">
        <w:rPr>
          <w:b/>
          <w:bCs/>
          <w:sz w:val="28"/>
          <w:szCs w:val="28"/>
        </w:rPr>
        <w:t>1805040</w:t>
      </w:r>
      <w:r w:rsidR="00F1188A">
        <w:rPr>
          <w:b/>
          <w:bCs/>
          <w:sz w:val="28"/>
          <w:szCs w:val="28"/>
        </w:rPr>
        <w:t>2</w:t>
      </w:r>
    </w:p>
    <w:p w14:paraId="31725F12" w14:textId="56EF2110" w:rsidR="003218FF" w:rsidRPr="006B51BC" w:rsidRDefault="003218FF" w:rsidP="00184019">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6B51BC">
        <w:rPr>
          <w:b/>
          <w:bCs/>
          <w:sz w:val="28"/>
          <w:szCs w:val="28"/>
        </w:rPr>
        <w:t>22</w:t>
      </w:r>
    </w:p>
    <w:p w14:paraId="0BB60DE2" w14:textId="77777777" w:rsidR="003218FF" w:rsidRDefault="003218FF" w:rsidP="003218FF">
      <w:pPr>
        <w:suppressAutoHyphens/>
        <w:autoSpaceDE w:val="0"/>
        <w:autoSpaceDN w:val="0"/>
        <w:adjustRightInd w:val="0"/>
        <w:rPr>
          <w:b/>
          <w:bCs/>
          <w:sz w:val="28"/>
          <w:szCs w:val="28"/>
          <w:lang w:val="vi-VN"/>
        </w:rPr>
      </w:pPr>
    </w:p>
    <w:p w14:paraId="623F507F" w14:textId="77777777" w:rsidR="002D4629" w:rsidRDefault="002D4629" w:rsidP="003218FF">
      <w:pPr>
        <w:suppressAutoHyphens/>
        <w:autoSpaceDE w:val="0"/>
        <w:autoSpaceDN w:val="0"/>
        <w:adjustRightInd w:val="0"/>
        <w:rPr>
          <w:b/>
          <w:bCs/>
          <w:sz w:val="28"/>
          <w:szCs w:val="28"/>
          <w:lang w:val="vi-VN"/>
        </w:rPr>
      </w:pPr>
    </w:p>
    <w:p w14:paraId="31FFF739" w14:textId="77777777" w:rsidR="002D4629" w:rsidRDefault="002D4629" w:rsidP="003218FF">
      <w:pPr>
        <w:suppressAutoHyphens/>
        <w:autoSpaceDE w:val="0"/>
        <w:autoSpaceDN w:val="0"/>
        <w:adjustRightInd w:val="0"/>
        <w:rPr>
          <w:b/>
          <w:bCs/>
          <w:sz w:val="28"/>
          <w:szCs w:val="28"/>
          <w:lang w:val="vi-VN"/>
        </w:rPr>
      </w:pPr>
    </w:p>
    <w:p w14:paraId="43BC0C70" w14:textId="77777777" w:rsidR="002D4629" w:rsidRDefault="002D4629" w:rsidP="003218FF">
      <w:pPr>
        <w:suppressAutoHyphens/>
        <w:autoSpaceDE w:val="0"/>
        <w:autoSpaceDN w:val="0"/>
        <w:adjustRightInd w:val="0"/>
        <w:rPr>
          <w:b/>
          <w:bCs/>
          <w:sz w:val="28"/>
          <w:szCs w:val="28"/>
          <w:lang w:val="vi-VN"/>
        </w:rPr>
      </w:pPr>
    </w:p>
    <w:p w14:paraId="7B1D0BBD" w14:textId="6121900A" w:rsidR="002674BA" w:rsidRDefault="002674BA" w:rsidP="00184019">
      <w:pPr>
        <w:suppressAutoHyphens/>
        <w:autoSpaceDE w:val="0"/>
        <w:autoSpaceDN w:val="0"/>
        <w:adjustRightInd w:val="0"/>
        <w:rPr>
          <w:b/>
          <w:bCs/>
          <w:lang w:val="vi-VN"/>
        </w:rPr>
      </w:pPr>
    </w:p>
    <w:p w14:paraId="5F9FBD2D" w14:textId="77777777" w:rsidR="00184019" w:rsidRPr="00CA1C39" w:rsidRDefault="00184019" w:rsidP="00184019">
      <w:pPr>
        <w:suppressAutoHyphens/>
        <w:autoSpaceDE w:val="0"/>
        <w:autoSpaceDN w:val="0"/>
        <w:adjustRightInd w:val="0"/>
        <w:rPr>
          <w:b/>
          <w:bCs/>
          <w:lang w:val="vi-VN"/>
        </w:rPr>
      </w:pPr>
    </w:p>
    <w:p w14:paraId="68DF55A0" w14:textId="79D718BD" w:rsidR="00B118C8" w:rsidRPr="00D50868" w:rsidRDefault="003218FF" w:rsidP="003218FF">
      <w:pPr>
        <w:suppressAutoHyphens/>
        <w:autoSpaceDE w:val="0"/>
        <w:autoSpaceDN w:val="0"/>
        <w:adjustRightInd w:val="0"/>
        <w:jc w:val="center"/>
        <w:rPr>
          <w:b/>
          <w:bCs/>
          <w:iCs/>
          <w:sz w:val="28"/>
          <w:szCs w:val="28"/>
        </w:rPr>
        <w:sectPr w:rsidR="00B118C8" w:rsidRPr="00D50868"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6B51BC" w:rsidRPr="00A35957">
        <w:rPr>
          <w:b/>
          <w:bCs/>
          <w:iCs/>
          <w:sz w:val="28"/>
          <w:szCs w:val="28"/>
          <w:lang w:val="vi-VN"/>
        </w:rPr>
        <w:t>2</w:t>
      </w:r>
      <w:r w:rsidR="00D50868">
        <w:rPr>
          <w:b/>
          <w:bCs/>
          <w:iCs/>
          <w:sz w:val="28"/>
          <w:szCs w:val="28"/>
        </w:rPr>
        <w:t>1</w:t>
      </w:r>
    </w:p>
    <w:p w14:paraId="5AE4DCE6" w14:textId="77777777" w:rsidR="00BB2B2A" w:rsidRPr="00DB7595" w:rsidRDefault="00BB2B2A" w:rsidP="007A4231">
      <w:pPr>
        <w:pStyle w:val="Chng"/>
        <w:spacing w:before="240" w:after="240"/>
        <w:jc w:val="center"/>
        <w:rPr>
          <w:lang w:val="vi-VN"/>
        </w:rPr>
      </w:pPr>
      <w:bookmarkStart w:id="1" w:name="_Toc90624052"/>
      <w:r w:rsidRPr="00DB7595">
        <w:rPr>
          <w:lang w:val="vi-VN"/>
        </w:rPr>
        <w:lastRenderedPageBreak/>
        <w:t>LỜI CẢM ƠN</w:t>
      </w:r>
      <w:bookmarkEnd w:id="1"/>
    </w:p>
    <w:p w14:paraId="1BC6AD23" w14:textId="2E29BE60" w:rsidR="007964DF" w:rsidRDefault="00025D32" w:rsidP="007A4231">
      <w:pPr>
        <w:pStyle w:val="Nidungvnbn"/>
        <w:spacing w:before="240" w:after="240"/>
        <w:rPr>
          <w:lang w:val="vi-VN"/>
        </w:rPr>
      </w:pPr>
      <w:r w:rsidRPr="00025D32">
        <w:rPr>
          <w:lang w:val="vi-VN"/>
        </w:rPr>
        <w:t>Lời đầu tiên tôi chân thành cảm ơn giảng viên hướng dẫn của tôi là thầy</w:t>
      </w:r>
      <w:r w:rsidR="002501D0">
        <w:t xml:space="preserve"> Bùi Quy Anh</w:t>
      </w:r>
      <w:r w:rsidRPr="00025D32">
        <w:rPr>
          <w:lang w:val="vi-VN"/>
        </w:rPr>
        <w:t xml:space="preserve">. Người đã hướng dẫn trên lớp và truyền đạt khá nhiều kiến thức bổ ích cho tôi trong suốt quá trình học tập cũng như giải đáp tất cả các thắc mắc mà tôi gặp phải. Và hơn thế nữa thầy còn là người cung cấp cho tôi nguồn tài liệu bổ ích cho chúng tôi. Từ đó, đó là nguồn kiến thức để tôi có thể nắm vững và đọc thêm một số tài liệu mà thầy cung cấp để có thể hoàn thành bài báo cáo như ngày hôm nay một cách hoàn thiện nhất. </w:t>
      </w:r>
      <w:r w:rsidR="007964DF" w:rsidRPr="00A35957">
        <w:rPr>
          <w:lang w:val="vi-VN"/>
        </w:rPr>
        <w:t>Do kiến thức còn hạn chế và cũng như không tránh khỏi những sai sót, q</w:t>
      </w:r>
      <w:r w:rsidRPr="00025D32">
        <w:rPr>
          <w:lang w:val="vi-VN"/>
        </w:rPr>
        <w:t>ua đây tôi mong thầy có những ý kiến, đánh giá của thầy để bài báo cáo có thể hoàn thiện hơn.</w:t>
      </w:r>
    </w:p>
    <w:p w14:paraId="18FB5479" w14:textId="323F56A5" w:rsidR="00BB2B2A" w:rsidRPr="00DB7595" w:rsidRDefault="00414880" w:rsidP="007A4231">
      <w:pPr>
        <w:pStyle w:val="Nidungvnbn"/>
        <w:spacing w:before="240" w:after="240"/>
        <w:rPr>
          <w:lang w:val="vi-VN"/>
        </w:rPr>
      </w:pPr>
      <w:r>
        <w:t>Nhóm e</w:t>
      </w:r>
      <w:r w:rsidR="007964DF" w:rsidRPr="00A35957">
        <w:rPr>
          <w:lang w:val="vi-VN"/>
        </w:rPr>
        <w:t>m chân thành cảm ơn!</w:t>
      </w:r>
      <w:r w:rsidR="00BB2B2A" w:rsidRPr="00DB7595">
        <w:rPr>
          <w:lang w:val="vi-VN"/>
        </w:rPr>
        <w:br w:type="page"/>
      </w:r>
    </w:p>
    <w:p w14:paraId="7CE47587"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0FF00BAE" w14:textId="4D02B7A7" w:rsidR="00DE5ACB" w:rsidRPr="00DE5ACB" w:rsidRDefault="003218FF" w:rsidP="007A4231">
      <w:pPr>
        <w:spacing w:line="360" w:lineRule="auto"/>
        <w:jc w:val="center"/>
        <w:rPr>
          <w:b/>
          <w:sz w:val="32"/>
          <w:szCs w:val="32"/>
          <w:lang w:val="vi-VN"/>
        </w:rPr>
      </w:pPr>
      <w:r w:rsidRPr="002D796D">
        <w:rPr>
          <w:b/>
          <w:sz w:val="32"/>
          <w:szCs w:val="32"/>
          <w:lang w:val="vi-VN"/>
        </w:rPr>
        <w:t>TẠI TRƯỜNG ĐẠI HỌC TÔN ĐỨC THẮNG</w:t>
      </w:r>
    </w:p>
    <w:p w14:paraId="6BCB0EAD" w14:textId="45BDCD05"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w:t>
      </w:r>
      <w:r w:rsidR="00B118C8" w:rsidRPr="00B118C8">
        <w:rPr>
          <w:sz w:val="26"/>
          <w:szCs w:val="26"/>
          <w:lang w:val="vi-VN"/>
        </w:rPr>
        <w:t>chúng tôi</w:t>
      </w:r>
      <w:r w:rsidRPr="00DB7595">
        <w:rPr>
          <w:sz w:val="26"/>
          <w:szCs w:val="26"/>
          <w:lang w:val="vi-VN"/>
        </w:rPr>
        <w:t xml:space="preserve"> và được sự hướng dẫn của</w:t>
      </w:r>
      <w:r w:rsidR="00236254" w:rsidRPr="00A35957">
        <w:rPr>
          <w:sz w:val="26"/>
          <w:szCs w:val="26"/>
          <w:lang w:val="vi-VN"/>
        </w:rPr>
        <w:t xml:space="preserve"> TS. </w:t>
      </w:r>
      <w:r w:rsidR="003472B8">
        <w:rPr>
          <w:sz w:val="26"/>
          <w:szCs w:val="26"/>
        </w:rPr>
        <w:t>Bùi Quy Anh</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7FEE095"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37FA96F6"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237E2540"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3967BF79"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C2959C6" w14:textId="77777777" w:rsidR="00FF37A6"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3965F272" w14:textId="77777777" w:rsidR="00BB2B2A" w:rsidRPr="00DB7595" w:rsidRDefault="00BB2B2A" w:rsidP="00BB2B2A">
      <w:pPr>
        <w:tabs>
          <w:tab w:val="center" w:pos="6379"/>
        </w:tabs>
        <w:spacing w:after="200" w:line="276" w:lineRule="auto"/>
        <w:rPr>
          <w:i/>
          <w:sz w:val="26"/>
          <w:szCs w:val="26"/>
          <w:lang w:val="vi-VN"/>
        </w:rPr>
      </w:pPr>
    </w:p>
    <w:p w14:paraId="1712E060" w14:textId="688A322E" w:rsidR="00BB2B2A" w:rsidRPr="00A35957" w:rsidRDefault="00BB2B2A" w:rsidP="00BB2B2A">
      <w:pPr>
        <w:tabs>
          <w:tab w:val="center" w:pos="6379"/>
        </w:tabs>
        <w:spacing w:after="200" w:line="276" w:lineRule="auto"/>
        <w:rPr>
          <w:i/>
          <w:sz w:val="26"/>
          <w:szCs w:val="26"/>
          <w:lang w:val="vi-VN"/>
        </w:rPr>
      </w:pPr>
      <w:r w:rsidRPr="00DB7595">
        <w:rPr>
          <w:i/>
          <w:sz w:val="26"/>
          <w:szCs w:val="26"/>
          <w:lang w:val="vi-VN"/>
        </w:rPr>
        <w:tab/>
      </w:r>
      <w:r w:rsidR="00617D86" w:rsidRPr="00A35957">
        <w:rPr>
          <w:i/>
          <w:sz w:val="26"/>
          <w:szCs w:val="26"/>
          <w:lang w:val="vi-VN"/>
        </w:rPr>
        <w:t>Huỳnh Hữu Hiệp</w:t>
      </w:r>
    </w:p>
    <w:p w14:paraId="592B0522" w14:textId="5A200CEA" w:rsidR="00BB2B2A" w:rsidRPr="003472B8" w:rsidRDefault="00617D86" w:rsidP="00BB2B2A">
      <w:pPr>
        <w:tabs>
          <w:tab w:val="center" w:pos="6379"/>
        </w:tabs>
        <w:spacing w:after="200" w:line="276" w:lineRule="auto"/>
        <w:rPr>
          <w:i/>
          <w:sz w:val="26"/>
          <w:szCs w:val="26"/>
        </w:rPr>
      </w:pPr>
      <w:r w:rsidRPr="00A35957">
        <w:rPr>
          <w:i/>
          <w:sz w:val="26"/>
          <w:szCs w:val="26"/>
          <w:lang w:val="vi-VN"/>
        </w:rPr>
        <w:tab/>
      </w:r>
      <w:r w:rsidR="003472B8">
        <w:rPr>
          <w:i/>
          <w:sz w:val="26"/>
          <w:szCs w:val="26"/>
        </w:rPr>
        <w:t>Nguyễn Đình Luân</w:t>
      </w:r>
    </w:p>
    <w:p w14:paraId="6270BFD1" w14:textId="79A55A4B" w:rsidR="00BB2B2A" w:rsidRPr="00A35957" w:rsidRDefault="00BB2B2A" w:rsidP="00BB2B2A">
      <w:pPr>
        <w:tabs>
          <w:tab w:val="center" w:pos="6379"/>
        </w:tabs>
        <w:spacing w:after="200" w:line="276" w:lineRule="auto"/>
        <w:rPr>
          <w:i/>
          <w:sz w:val="26"/>
          <w:szCs w:val="26"/>
          <w:lang w:val="vi-VN"/>
        </w:rPr>
      </w:pPr>
      <w:r w:rsidRPr="00DB7595">
        <w:rPr>
          <w:i/>
          <w:sz w:val="26"/>
          <w:szCs w:val="26"/>
          <w:lang w:val="vi-VN"/>
        </w:rPr>
        <w:tab/>
      </w:r>
      <w:r w:rsidR="00617D86" w:rsidRPr="00A35957">
        <w:rPr>
          <w:i/>
          <w:sz w:val="26"/>
          <w:szCs w:val="26"/>
          <w:lang w:val="vi-VN"/>
        </w:rPr>
        <w:t>Nguyễn Hữu Tường</w:t>
      </w:r>
    </w:p>
    <w:p w14:paraId="5785DAEB" w14:textId="1A9C650C" w:rsidR="00617D86" w:rsidRPr="00A35957" w:rsidRDefault="00617D86" w:rsidP="00BB2B2A">
      <w:pPr>
        <w:tabs>
          <w:tab w:val="center" w:pos="6379"/>
        </w:tabs>
        <w:spacing w:after="200" w:line="276" w:lineRule="auto"/>
        <w:rPr>
          <w:i/>
          <w:sz w:val="26"/>
          <w:szCs w:val="26"/>
          <w:lang w:val="vi-VN"/>
        </w:rPr>
      </w:pPr>
      <w:r w:rsidRPr="00A35957">
        <w:rPr>
          <w:i/>
          <w:sz w:val="26"/>
          <w:szCs w:val="26"/>
          <w:lang w:val="vi-VN"/>
        </w:rPr>
        <w:tab/>
      </w:r>
    </w:p>
    <w:p w14:paraId="1A7BA64B"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14A75E45" w14:textId="5279841F" w:rsidR="00B118C8" w:rsidRPr="00B118C8" w:rsidRDefault="00B118C8" w:rsidP="002D796D">
      <w:pPr>
        <w:pStyle w:val="Chng"/>
        <w:jc w:val="center"/>
        <w:rPr>
          <w:lang w:val="vi-VN"/>
        </w:rPr>
      </w:pPr>
      <w:bookmarkStart w:id="2" w:name="_Toc90624053"/>
      <w:r w:rsidRPr="00B118C8">
        <w:rPr>
          <w:lang w:val="vi-VN"/>
        </w:rPr>
        <w:lastRenderedPageBreak/>
        <w:t>PHẦN XÁC NHẬN VÀ ĐÁNH GIÁ CỦA GIẢNG VIÊN</w:t>
      </w:r>
      <w:bookmarkEnd w:id="2"/>
    </w:p>
    <w:p w14:paraId="73D83A6E" w14:textId="77777777" w:rsidR="00B118C8" w:rsidRPr="002D796D" w:rsidRDefault="00B118C8" w:rsidP="002D796D">
      <w:pPr>
        <w:pStyle w:val="Nidungvnbn"/>
        <w:rPr>
          <w:b/>
          <w:lang w:val="vi-VN"/>
        </w:rPr>
      </w:pPr>
      <w:r w:rsidRPr="002D796D">
        <w:rPr>
          <w:b/>
          <w:lang w:val="vi-VN"/>
        </w:rPr>
        <w:t>Phần xác nhận của GV hướng dẫn</w:t>
      </w:r>
    </w:p>
    <w:p w14:paraId="49468519"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16CE2BB"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3942E0D2"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55B7BDAB" w14:textId="77777777" w:rsidR="00B118C8" w:rsidRPr="00DC2276" w:rsidRDefault="00B118C8">
      <w:pPr>
        <w:spacing w:after="200" w:line="276" w:lineRule="auto"/>
        <w:rPr>
          <w:lang w:val="vi-VN"/>
        </w:rPr>
      </w:pPr>
    </w:p>
    <w:p w14:paraId="04F419BF" w14:textId="77777777" w:rsidR="00B118C8" w:rsidRPr="00DC2276" w:rsidRDefault="00B118C8">
      <w:pPr>
        <w:spacing w:after="200" w:line="276" w:lineRule="auto"/>
        <w:rPr>
          <w:lang w:val="vi-VN"/>
        </w:rPr>
      </w:pPr>
    </w:p>
    <w:p w14:paraId="238C78F3" w14:textId="77777777" w:rsidR="00B118C8" w:rsidRPr="00DC2276" w:rsidRDefault="00B118C8">
      <w:pPr>
        <w:spacing w:after="200" w:line="276" w:lineRule="auto"/>
        <w:rPr>
          <w:lang w:val="vi-VN"/>
        </w:rPr>
      </w:pPr>
    </w:p>
    <w:p w14:paraId="5F08BD78" w14:textId="77777777" w:rsidR="00B118C8" w:rsidRPr="00DC2276" w:rsidRDefault="00B118C8" w:rsidP="002D796D">
      <w:pPr>
        <w:pStyle w:val="Nidungvnbn"/>
        <w:rPr>
          <w:b/>
          <w:lang w:val="vi-VN"/>
        </w:rPr>
      </w:pPr>
      <w:r w:rsidRPr="00DC2276">
        <w:rPr>
          <w:b/>
          <w:lang w:val="vi-VN"/>
        </w:rPr>
        <w:t>Phần đánh giá của GV chấm bài</w:t>
      </w:r>
    </w:p>
    <w:p w14:paraId="6D599176"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02E5926"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2D1ED542"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2E7FF46" w14:textId="77777777" w:rsidR="00B118C8" w:rsidRPr="00DC2276" w:rsidRDefault="00B118C8" w:rsidP="00B118C8">
      <w:pPr>
        <w:spacing w:after="200" w:line="276" w:lineRule="auto"/>
        <w:rPr>
          <w:lang w:val="vi-VN"/>
        </w:rPr>
      </w:pPr>
    </w:p>
    <w:p w14:paraId="6938E00B" w14:textId="77777777" w:rsidR="00B118C8" w:rsidRPr="00DC2276" w:rsidRDefault="00B118C8" w:rsidP="00B118C8">
      <w:pPr>
        <w:pStyle w:val="Tiumccp1"/>
        <w:rPr>
          <w:sz w:val="32"/>
          <w:szCs w:val="32"/>
          <w:lang w:val="vi-VN"/>
        </w:rPr>
      </w:pPr>
      <w:r w:rsidRPr="00B118C8">
        <w:rPr>
          <w:lang w:val="vi-VN"/>
        </w:rPr>
        <w:br w:type="page"/>
      </w:r>
    </w:p>
    <w:p w14:paraId="584AEE97" w14:textId="18B86564" w:rsidR="00DB7595" w:rsidRDefault="00BB2B2A" w:rsidP="00E648D1">
      <w:pPr>
        <w:pStyle w:val="Chng"/>
        <w:jc w:val="center"/>
        <w:rPr>
          <w:lang w:val="vi-VN"/>
        </w:rPr>
      </w:pPr>
      <w:bookmarkStart w:id="3" w:name="_Toc90624054"/>
      <w:r w:rsidRPr="00DB7595">
        <w:rPr>
          <w:lang w:val="vi-VN"/>
        </w:rPr>
        <w:lastRenderedPageBreak/>
        <w:t>TÓM TẮT</w:t>
      </w:r>
      <w:bookmarkEnd w:id="3"/>
    </w:p>
    <w:p w14:paraId="47C3F0E2" w14:textId="01965ABE" w:rsidR="00E648D1" w:rsidRPr="00E648D1" w:rsidRDefault="00E648D1" w:rsidP="001D0B67">
      <w:pPr>
        <w:pStyle w:val="Nidungvnbn"/>
        <w:sectPr w:rsidR="00E648D1" w:rsidRPr="00E648D1" w:rsidSect="00B118C8">
          <w:headerReference w:type="default" r:id="rId10"/>
          <w:pgSz w:w="12240" w:h="15840"/>
          <w:pgMar w:top="1985" w:right="1134" w:bottom="1701" w:left="1985" w:header="720" w:footer="720" w:gutter="0"/>
          <w:pgNumType w:fmt="lowerRoman" w:start="1"/>
          <w:cols w:space="720"/>
          <w:docGrid w:linePitch="360"/>
        </w:sectPr>
      </w:pPr>
      <w:r w:rsidRPr="00E648D1">
        <w:t xml:space="preserve">Hiện nay với </w:t>
      </w:r>
      <w:r>
        <w:t xml:space="preserve">sự phát triển ngày càng lớn mạnh và nhanh chóng của </w:t>
      </w:r>
      <w:r w:rsidR="005404D2">
        <w:t>công nghệ thông tin</w:t>
      </w:r>
      <w:r>
        <w:t xml:space="preserve"> mà ở đây là mạng không dây là rất quan trọng </w:t>
      </w:r>
      <w:r w:rsidRPr="00E648D1">
        <w:t xml:space="preserve">thì việc triển khai hệ thống mạng không dây trong doanh nghiệp là một việc cực kỳ cần thiết để sử dụng trong nội bộ doanh nghiệp và sử dụng Internet trong doanh nghiệp. </w:t>
      </w:r>
      <w:r>
        <w:t xml:space="preserve">Nhưng đi đôi với đó là một số rủi ro mà chúng ta có thể gặp phải về độ bảo mật, an toàn của hệ thống thì chúng ta cần một số thiết lập cơ bản cũng như nâng cao để đảm bảo an toàn và doanh nghiệp hoạt động tốt nhất. </w:t>
      </w:r>
      <w:r w:rsidRPr="00E648D1">
        <w:t>Qu</w:t>
      </w:r>
      <w:r w:rsidR="001D0B67">
        <w:t>a đó, bài báo cáo hôm nay sẽ trình bày ý tưởng để thiết kế một mạng không dây cho doanh nghiệp THL nhằm áp dụng thực tế cho doanh nghiệp. Để làm rõ vấn đề thì bài báo sẽ trình bày ngắn gọn trong b</w:t>
      </w:r>
      <w:r w:rsidR="002E757C">
        <w:t>ốn</w:t>
      </w:r>
      <w:r w:rsidR="001D0B67">
        <w:t xml:space="preserve"> phần. Gồm: Phần đầu tiên sẽ là giới thiệu doanh nghiệp, về cách thức hoạt động cũng như yêu cầu về lắp đặt của công ty từ đó sẽ đề xuất hướng giải quyết tối ưu cho doanh nghiệp. Phần hai sẽ trình bày cơ bản về các khái niệm như mạng máy tính, wifi, sự phát triển của thế hệ mạng và các giao thức được sử dụng hiện nay, bên cạnh đó trình bày các mối đe dọa dành cho hệ thống cũng như các cách thức phòng tránh nhằm giảm rủi ro, từ đó đề xuất các thiết bị cần dùng và giá thành dự đoán cần lắp đặt. Phần </w:t>
      </w:r>
      <w:r w:rsidR="003706C3">
        <w:t>ba</w:t>
      </w:r>
      <w:r w:rsidR="001D0B67">
        <w:t xml:space="preserve"> sẽ demo cơ bản về mô hình sẽ lắp đặp cho doanh nghiệp </w:t>
      </w:r>
      <w:r w:rsidR="003706C3">
        <w:t>bao gồm: Bảng thông tin địa chỉ cũng như thông tin WLAN để tạo kết nối cần thiết và thực hiện cấu hình cần thiết cho các thiết bị có trong hệ thống và thực hiện kiểm tra kết quả chạy chương trình. Phần bốn sẽ kết luận về các vấn đề của việc triển khai mô hình mạng không dây cho doanh nghiệp THL.</w:t>
      </w:r>
    </w:p>
    <w:p w14:paraId="42FCD9A1" w14:textId="552E79B8" w:rsidR="007E6AB9" w:rsidRPr="007E6AB9" w:rsidRDefault="007E6AB9" w:rsidP="002D796D">
      <w:pPr>
        <w:pStyle w:val="Chng"/>
        <w:jc w:val="center"/>
      </w:pPr>
      <w:bookmarkStart w:id="4" w:name="_Toc90624055"/>
      <w:r>
        <w:lastRenderedPageBreak/>
        <w:t>MỤC LỤC</w:t>
      </w:r>
      <w:bookmarkEnd w:id="4"/>
    </w:p>
    <w:p w14:paraId="4505C76B" w14:textId="6D6B2CA0" w:rsidR="00A22B4F" w:rsidRDefault="00C75086">
      <w:pPr>
        <w:pStyle w:val="TOC1"/>
        <w:tabs>
          <w:tab w:val="right" w:leader="dot" w:pos="9111"/>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0624052" w:history="1">
        <w:r w:rsidR="00A22B4F" w:rsidRPr="00475201">
          <w:rPr>
            <w:rStyle w:val="Hyperlink"/>
            <w:noProof/>
            <w:lang w:val="vi-VN"/>
          </w:rPr>
          <w:t>LỜI CẢM ƠN</w:t>
        </w:r>
        <w:r w:rsidR="00A22B4F">
          <w:rPr>
            <w:noProof/>
            <w:webHidden/>
          </w:rPr>
          <w:tab/>
        </w:r>
        <w:r w:rsidR="00A22B4F">
          <w:rPr>
            <w:noProof/>
            <w:webHidden/>
          </w:rPr>
          <w:fldChar w:fldCharType="begin"/>
        </w:r>
        <w:r w:rsidR="00A22B4F">
          <w:rPr>
            <w:noProof/>
            <w:webHidden/>
          </w:rPr>
          <w:instrText xml:space="preserve"> PAGEREF _Toc90624052 \h </w:instrText>
        </w:r>
        <w:r w:rsidR="00A22B4F">
          <w:rPr>
            <w:noProof/>
            <w:webHidden/>
          </w:rPr>
        </w:r>
        <w:r w:rsidR="00A22B4F">
          <w:rPr>
            <w:noProof/>
            <w:webHidden/>
          </w:rPr>
          <w:fldChar w:fldCharType="separate"/>
        </w:r>
        <w:r w:rsidR="00F24052">
          <w:rPr>
            <w:noProof/>
            <w:webHidden/>
          </w:rPr>
          <w:t>i</w:t>
        </w:r>
        <w:r w:rsidR="00A22B4F">
          <w:rPr>
            <w:noProof/>
            <w:webHidden/>
          </w:rPr>
          <w:fldChar w:fldCharType="end"/>
        </w:r>
      </w:hyperlink>
    </w:p>
    <w:p w14:paraId="09C0398D" w14:textId="517F43AD" w:rsidR="00A22B4F" w:rsidRDefault="00D57B8E">
      <w:pPr>
        <w:pStyle w:val="TOC1"/>
        <w:tabs>
          <w:tab w:val="right" w:leader="dot" w:pos="9111"/>
        </w:tabs>
        <w:rPr>
          <w:rFonts w:asciiTheme="minorHAnsi" w:eastAsiaTheme="minorEastAsia" w:hAnsiTheme="minorHAnsi" w:cstheme="minorBidi"/>
          <w:noProof/>
          <w:sz w:val="22"/>
          <w:szCs w:val="22"/>
          <w:lang w:val="vi-VN" w:eastAsia="vi-VN"/>
        </w:rPr>
      </w:pPr>
      <w:hyperlink w:anchor="_Toc90624053" w:history="1">
        <w:r w:rsidR="00A22B4F" w:rsidRPr="00475201">
          <w:rPr>
            <w:rStyle w:val="Hyperlink"/>
            <w:noProof/>
            <w:lang w:val="vi-VN"/>
          </w:rPr>
          <w:t>PHẦN XÁC NHẬN VÀ ĐÁNH GIÁ CỦA GIẢNG VIÊN</w:t>
        </w:r>
        <w:r w:rsidR="00A22B4F">
          <w:rPr>
            <w:noProof/>
            <w:webHidden/>
          </w:rPr>
          <w:tab/>
        </w:r>
        <w:r w:rsidR="00A22B4F">
          <w:rPr>
            <w:noProof/>
            <w:webHidden/>
          </w:rPr>
          <w:fldChar w:fldCharType="begin"/>
        </w:r>
        <w:r w:rsidR="00A22B4F">
          <w:rPr>
            <w:noProof/>
            <w:webHidden/>
          </w:rPr>
          <w:instrText xml:space="preserve"> PAGEREF _Toc90624053 \h </w:instrText>
        </w:r>
        <w:r w:rsidR="00A22B4F">
          <w:rPr>
            <w:noProof/>
            <w:webHidden/>
          </w:rPr>
        </w:r>
        <w:r w:rsidR="00A22B4F">
          <w:rPr>
            <w:noProof/>
            <w:webHidden/>
          </w:rPr>
          <w:fldChar w:fldCharType="separate"/>
        </w:r>
        <w:r w:rsidR="00F24052">
          <w:rPr>
            <w:noProof/>
            <w:webHidden/>
          </w:rPr>
          <w:t>iii</w:t>
        </w:r>
        <w:r w:rsidR="00A22B4F">
          <w:rPr>
            <w:noProof/>
            <w:webHidden/>
          </w:rPr>
          <w:fldChar w:fldCharType="end"/>
        </w:r>
      </w:hyperlink>
    </w:p>
    <w:p w14:paraId="2E6C9C5B" w14:textId="28235930" w:rsidR="00A22B4F" w:rsidRDefault="00D57B8E">
      <w:pPr>
        <w:pStyle w:val="TOC1"/>
        <w:tabs>
          <w:tab w:val="right" w:leader="dot" w:pos="9111"/>
        </w:tabs>
        <w:rPr>
          <w:rFonts w:asciiTheme="minorHAnsi" w:eastAsiaTheme="minorEastAsia" w:hAnsiTheme="minorHAnsi" w:cstheme="minorBidi"/>
          <w:noProof/>
          <w:sz w:val="22"/>
          <w:szCs w:val="22"/>
          <w:lang w:val="vi-VN" w:eastAsia="vi-VN"/>
        </w:rPr>
      </w:pPr>
      <w:hyperlink w:anchor="_Toc90624054" w:history="1">
        <w:r w:rsidR="00A22B4F" w:rsidRPr="00475201">
          <w:rPr>
            <w:rStyle w:val="Hyperlink"/>
            <w:noProof/>
            <w:lang w:val="vi-VN"/>
          </w:rPr>
          <w:t>TÓM TẮT</w:t>
        </w:r>
        <w:r w:rsidR="00A22B4F">
          <w:rPr>
            <w:noProof/>
            <w:webHidden/>
          </w:rPr>
          <w:tab/>
        </w:r>
        <w:r w:rsidR="00A22B4F">
          <w:rPr>
            <w:noProof/>
            <w:webHidden/>
          </w:rPr>
          <w:fldChar w:fldCharType="begin"/>
        </w:r>
        <w:r w:rsidR="00A22B4F">
          <w:rPr>
            <w:noProof/>
            <w:webHidden/>
          </w:rPr>
          <w:instrText xml:space="preserve"> PAGEREF _Toc90624054 \h </w:instrText>
        </w:r>
        <w:r w:rsidR="00A22B4F">
          <w:rPr>
            <w:noProof/>
            <w:webHidden/>
          </w:rPr>
        </w:r>
        <w:r w:rsidR="00A22B4F">
          <w:rPr>
            <w:noProof/>
            <w:webHidden/>
          </w:rPr>
          <w:fldChar w:fldCharType="separate"/>
        </w:r>
        <w:r w:rsidR="00F24052">
          <w:rPr>
            <w:noProof/>
            <w:webHidden/>
          </w:rPr>
          <w:t>iv</w:t>
        </w:r>
        <w:r w:rsidR="00A22B4F">
          <w:rPr>
            <w:noProof/>
            <w:webHidden/>
          </w:rPr>
          <w:fldChar w:fldCharType="end"/>
        </w:r>
      </w:hyperlink>
    </w:p>
    <w:p w14:paraId="17B72980" w14:textId="6D5AC244" w:rsidR="00A22B4F" w:rsidRDefault="00D57B8E">
      <w:pPr>
        <w:pStyle w:val="TOC1"/>
        <w:tabs>
          <w:tab w:val="right" w:leader="dot" w:pos="9111"/>
        </w:tabs>
        <w:rPr>
          <w:rFonts w:asciiTheme="minorHAnsi" w:eastAsiaTheme="minorEastAsia" w:hAnsiTheme="minorHAnsi" w:cstheme="minorBidi"/>
          <w:noProof/>
          <w:sz w:val="22"/>
          <w:szCs w:val="22"/>
          <w:lang w:val="vi-VN" w:eastAsia="vi-VN"/>
        </w:rPr>
      </w:pPr>
      <w:hyperlink w:anchor="_Toc90624055" w:history="1">
        <w:r w:rsidR="00A22B4F" w:rsidRPr="00475201">
          <w:rPr>
            <w:rStyle w:val="Hyperlink"/>
            <w:noProof/>
          </w:rPr>
          <w:t>MỤC LỤC</w:t>
        </w:r>
        <w:r w:rsidR="00A22B4F">
          <w:rPr>
            <w:noProof/>
            <w:webHidden/>
          </w:rPr>
          <w:tab/>
        </w:r>
        <w:r w:rsidR="00A22B4F">
          <w:rPr>
            <w:noProof/>
            <w:webHidden/>
          </w:rPr>
          <w:fldChar w:fldCharType="begin"/>
        </w:r>
        <w:r w:rsidR="00A22B4F">
          <w:rPr>
            <w:noProof/>
            <w:webHidden/>
          </w:rPr>
          <w:instrText xml:space="preserve"> PAGEREF _Toc90624055 \h </w:instrText>
        </w:r>
        <w:r w:rsidR="00A22B4F">
          <w:rPr>
            <w:noProof/>
            <w:webHidden/>
          </w:rPr>
        </w:r>
        <w:r w:rsidR="00A22B4F">
          <w:rPr>
            <w:noProof/>
            <w:webHidden/>
          </w:rPr>
          <w:fldChar w:fldCharType="separate"/>
        </w:r>
        <w:r w:rsidR="00F24052">
          <w:rPr>
            <w:noProof/>
            <w:webHidden/>
          </w:rPr>
          <w:t>1</w:t>
        </w:r>
        <w:r w:rsidR="00A22B4F">
          <w:rPr>
            <w:noProof/>
            <w:webHidden/>
          </w:rPr>
          <w:fldChar w:fldCharType="end"/>
        </w:r>
      </w:hyperlink>
    </w:p>
    <w:p w14:paraId="68BFD031" w14:textId="7D1070DB" w:rsidR="00A22B4F" w:rsidRDefault="00D57B8E">
      <w:pPr>
        <w:pStyle w:val="TOC1"/>
        <w:tabs>
          <w:tab w:val="right" w:leader="dot" w:pos="9111"/>
        </w:tabs>
        <w:rPr>
          <w:rFonts w:asciiTheme="minorHAnsi" w:eastAsiaTheme="minorEastAsia" w:hAnsiTheme="minorHAnsi" w:cstheme="minorBidi"/>
          <w:noProof/>
          <w:sz w:val="22"/>
          <w:szCs w:val="22"/>
          <w:lang w:val="vi-VN" w:eastAsia="vi-VN"/>
        </w:rPr>
      </w:pPr>
      <w:hyperlink w:anchor="_Toc90624056" w:history="1">
        <w:r w:rsidR="00A22B4F" w:rsidRPr="00475201">
          <w:rPr>
            <w:rStyle w:val="Hyperlink"/>
            <w:noProof/>
          </w:rPr>
          <w:t>DANH MỤC CÁC BẢNG BIỂU, HÌNH VẼ, ĐỒ THỊ</w:t>
        </w:r>
        <w:r w:rsidR="00A22B4F">
          <w:rPr>
            <w:noProof/>
            <w:webHidden/>
          </w:rPr>
          <w:tab/>
        </w:r>
        <w:r w:rsidR="00A22B4F">
          <w:rPr>
            <w:noProof/>
            <w:webHidden/>
          </w:rPr>
          <w:fldChar w:fldCharType="begin"/>
        </w:r>
        <w:r w:rsidR="00A22B4F">
          <w:rPr>
            <w:noProof/>
            <w:webHidden/>
          </w:rPr>
          <w:instrText xml:space="preserve"> PAGEREF _Toc90624056 \h </w:instrText>
        </w:r>
        <w:r w:rsidR="00A22B4F">
          <w:rPr>
            <w:noProof/>
            <w:webHidden/>
          </w:rPr>
        </w:r>
        <w:r w:rsidR="00A22B4F">
          <w:rPr>
            <w:noProof/>
            <w:webHidden/>
          </w:rPr>
          <w:fldChar w:fldCharType="separate"/>
        </w:r>
        <w:r w:rsidR="00F24052">
          <w:rPr>
            <w:noProof/>
            <w:webHidden/>
          </w:rPr>
          <w:t>6</w:t>
        </w:r>
        <w:r w:rsidR="00A22B4F">
          <w:rPr>
            <w:noProof/>
            <w:webHidden/>
          </w:rPr>
          <w:fldChar w:fldCharType="end"/>
        </w:r>
      </w:hyperlink>
    </w:p>
    <w:p w14:paraId="21A2C696" w14:textId="2B3F153E" w:rsidR="00A22B4F" w:rsidRDefault="00D57B8E">
      <w:pPr>
        <w:pStyle w:val="TOC1"/>
        <w:tabs>
          <w:tab w:val="right" w:leader="dot" w:pos="9111"/>
        </w:tabs>
        <w:rPr>
          <w:rFonts w:asciiTheme="minorHAnsi" w:eastAsiaTheme="minorEastAsia" w:hAnsiTheme="minorHAnsi" w:cstheme="minorBidi"/>
          <w:noProof/>
          <w:sz w:val="22"/>
          <w:szCs w:val="22"/>
          <w:lang w:val="vi-VN" w:eastAsia="vi-VN"/>
        </w:rPr>
      </w:pPr>
      <w:hyperlink w:anchor="_Toc90624057" w:history="1">
        <w:r w:rsidR="00A22B4F" w:rsidRPr="00475201">
          <w:rPr>
            <w:rStyle w:val="Hyperlink"/>
            <w:noProof/>
          </w:rPr>
          <w:t>CHƯƠNG 1 – MÔ TẢ ĐỀ TÀI</w:t>
        </w:r>
        <w:r w:rsidR="00A22B4F">
          <w:rPr>
            <w:noProof/>
            <w:webHidden/>
          </w:rPr>
          <w:tab/>
        </w:r>
        <w:r w:rsidR="00A22B4F">
          <w:rPr>
            <w:noProof/>
            <w:webHidden/>
          </w:rPr>
          <w:fldChar w:fldCharType="begin"/>
        </w:r>
        <w:r w:rsidR="00A22B4F">
          <w:rPr>
            <w:noProof/>
            <w:webHidden/>
          </w:rPr>
          <w:instrText xml:space="preserve"> PAGEREF _Toc90624057 \h </w:instrText>
        </w:r>
        <w:r w:rsidR="00A22B4F">
          <w:rPr>
            <w:noProof/>
            <w:webHidden/>
          </w:rPr>
        </w:r>
        <w:r w:rsidR="00A22B4F">
          <w:rPr>
            <w:noProof/>
            <w:webHidden/>
          </w:rPr>
          <w:fldChar w:fldCharType="separate"/>
        </w:r>
        <w:r w:rsidR="00F24052">
          <w:rPr>
            <w:noProof/>
            <w:webHidden/>
          </w:rPr>
          <w:t>13</w:t>
        </w:r>
        <w:r w:rsidR="00A22B4F">
          <w:rPr>
            <w:noProof/>
            <w:webHidden/>
          </w:rPr>
          <w:fldChar w:fldCharType="end"/>
        </w:r>
      </w:hyperlink>
    </w:p>
    <w:p w14:paraId="7CA939B6" w14:textId="6B69EAC5" w:rsidR="00A22B4F" w:rsidRDefault="00D57B8E">
      <w:pPr>
        <w:pStyle w:val="TOC2"/>
        <w:rPr>
          <w:rFonts w:asciiTheme="minorHAnsi" w:eastAsiaTheme="minorEastAsia" w:hAnsiTheme="minorHAnsi" w:cstheme="minorBidi"/>
          <w:noProof/>
          <w:sz w:val="22"/>
          <w:szCs w:val="22"/>
          <w:lang w:val="vi-VN" w:eastAsia="vi-VN"/>
        </w:rPr>
      </w:pPr>
      <w:hyperlink w:anchor="_Toc90624058" w:history="1">
        <w:r w:rsidR="00A22B4F" w:rsidRPr="00475201">
          <w:rPr>
            <w:rStyle w:val="Hyperlink"/>
            <w:noProof/>
          </w:rPr>
          <w:t>1.1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Thông tin cơ bản về doanh nghiệp</w:t>
        </w:r>
        <w:r w:rsidR="00A22B4F">
          <w:rPr>
            <w:noProof/>
            <w:webHidden/>
          </w:rPr>
          <w:tab/>
        </w:r>
        <w:r w:rsidR="00A22B4F">
          <w:rPr>
            <w:noProof/>
            <w:webHidden/>
          </w:rPr>
          <w:fldChar w:fldCharType="begin"/>
        </w:r>
        <w:r w:rsidR="00A22B4F">
          <w:rPr>
            <w:noProof/>
            <w:webHidden/>
          </w:rPr>
          <w:instrText xml:space="preserve"> PAGEREF _Toc90624058 \h </w:instrText>
        </w:r>
        <w:r w:rsidR="00A22B4F">
          <w:rPr>
            <w:noProof/>
            <w:webHidden/>
          </w:rPr>
        </w:r>
        <w:r w:rsidR="00A22B4F">
          <w:rPr>
            <w:noProof/>
            <w:webHidden/>
          </w:rPr>
          <w:fldChar w:fldCharType="separate"/>
        </w:r>
        <w:r w:rsidR="00F24052">
          <w:rPr>
            <w:noProof/>
            <w:webHidden/>
          </w:rPr>
          <w:t>13</w:t>
        </w:r>
        <w:r w:rsidR="00A22B4F">
          <w:rPr>
            <w:noProof/>
            <w:webHidden/>
          </w:rPr>
          <w:fldChar w:fldCharType="end"/>
        </w:r>
      </w:hyperlink>
    </w:p>
    <w:p w14:paraId="0317F76D" w14:textId="6293D85F" w:rsidR="00A22B4F" w:rsidRDefault="00D57B8E">
      <w:pPr>
        <w:pStyle w:val="TOC2"/>
        <w:rPr>
          <w:rFonts w:asciiTheme="minorHAnsi" w:eastAsiaTheme="minorEastAsia" w:hAnsiTheme="minorHAnsi" w:cstheme="minorBidi"/>
          <w:noProof/>
          <w:sz w:val="22"/>
          <w:szCs w:val="22"/>
          <w:lang w:val="vi-VN" w:eastAsia="vi-VN"/>
        </w:rPr>
      </w:pPr>
      <w:hyperlink w:anchor="_Toc90624059" w:history="1">
        <w:r w:rsidR="00A22B4F" w:rsidRPr="00475201">
          <w:rPr>
            <w:rStyle w:val="Hyperlink"/>
            <w:noProof/>
          </w:rPr>
          <w:t>1.2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Yêu cầu từ khách hàng</w:t>
        </w:r>
        <w:r w:rsidR="00A22B4F">
          <w:rPr>
            <w:noProof/>
            <w:webHidden/>
          </w:rPr>
          <w:tab/>
        </w:r>
        <w:r w:rsidR="00A22B4F">
          <w:rPr>
            <w:noProof/>
            <w:webHidden/>
          </w:rPr>
          <w:fldChar w:fldCharType="begin"/>
        </w:r>
        <w:r w:rsidR="00A22B4F">
          <w:rPr>
            <w:noProof/>
            <w:webHidden/>
          </w:rPr>
          <w:instrText xml:space="preserve"> PAGEREF _Toc90624059 \h </w:instrText>
        </w:r>
        <w:r w:rsidR="00A22B4F">
          <w:rPr>
            <w:noProof/>
            <w:webHidden/>
          </w:rPr>
        </w:r>
        <w:r w:rsidR="00A22B4F">
          <w:rPr>
            <w:noProof/>
            <w:webHidden/>
          </w:rPr>
          <w:fldChar w:fldCharType="separate"/>
        </w:r>
        <w:r w:rsidR="00F24052">
          <w:rPr>
            <w:noProof/>
            <w:webHidden/>
          </w:rPr>
          <w:t>13</w:t>
        </w:r>
        <w:r w:rsidR="00A22B4F">
          <w:rPr>
            <w:noProof/>
            <w:webHidden/>
          </w:rPr>
          <w:fldChar w:fldCharType="end"/>
        </w:r>
      </w:hyperlink>
    </w:p>
    <w:p w14:paraId="497BD143" w14:textId="2E2C3F95" w:rsidR="00A22B4F" w:rsidRDefault="00D57B8E">
      <w:pPr>
        <w:pStyle w:val="TOC2"/>
        <w:rPr>
          <w:rFonts w:asciiTheme="minorHAnsi" w:eastAsiaTheme="minorEastAsia" w:hAnsiTheme="minorHAnsi" w:cstheme="minorBidi"/>
          <w:noProof/>
          <w:sz w:val="22"/>
          <w:szCs w:val="22"/>
          <w:lang w:val="vi-VN" w:eastAsia="vi-VN"/>
        </w:rPr>
      </w:pPr>
      <w:hyperlink w:anchor="_Toc90624060" w:history="1">
        <w:r w:rsidR="00A22B4F" w:rsidRPr="00475201">
          <w:rPr>
            <w:rStyle w:val="Hyperlink"/>
            <w:noProof/>
          </w:rPr>
          <w:t>1.3</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Đề xuất hướng giải quyết</w:t>
        </w:r>
        <w:r w:rsidR="00A22B4F">
          <w:rPr>
            <w:noProof/>
            <w:webHidden/>
          </w:rPr>
          <w:tab/>
        </w:r>
        <w:r w:rsidR="00A22B4F">
          <w:rPr>
            <w:noProof/>
            <w:webHidden/>
          </w:rPr>
          <w:fldChar w:fldCharType="begin"/>
        </w:r>
        <w:r w:rsidR="00A22B4F">
          <w:rPr>
            <w:noProof/>
            <w:webHidden/>
          </w:rPr>
          <w:instrText xml:space="preserve"> PAGEREF _Toc90624060 \h </w:instrText>
        </w:r>
        <w:r w:rsidR="00A22B4F">
          <w:rPr>
            <w:noProof/>
            <w:webHidden/>
          </w:rPr>
        </w:r>
        <w:r w:rsidR="00A22B4F">
          <w:rPr>
            <w:noProof/>
            <w:webHidden/>
          </w:rPr>
          <w:fldChar w:fldCharType="separate"/>
        </w:r>
        <w:r w:rsidR="00F24052">
          <w:rPr>
            <w:noProof/>
            <w:webHidden/>
          </w:rPr>
          <w:t>14</w:t>
        </w:r>
        <w:r w:rsidR="00A22B4F">
          <w:rPr>
            <w:noProof/>
            <w:webHidden/>
          </w:rPr>
          <w:fldChar w:fldCharType="end"/>
        </w:r>
      </w:hyperlink>
    </w:p>
    <w:p w14:paraId="2E17C7D1" w14:textId="1BFBEADD" w:rsidR="00A22B4F" w:rsidRDefault="00D57B8E">
      <w:pPr>
        <w:pStyle w:val="TOC1"/>
        <w:tabs>
          <w:tab w:val="right" w:leader="dot" w:pos="9111"/>
        </w:tabs>
        <w:rPr>
          <w:rFonts w:asciiTheme="minorHAnsi" w:eastAsiaTheme="minorEastAsia" w:hAnsiTheme="minorHAnsi" w:cstheme="minorBidi"/>
          <w:noProof/>
          <w:sz w:val="22"/>
          <w:szCs w:val="22"/>
          <w:lang w:val="vi-VN" w:eastAsia="vi-VN"/>
        </w:rPr>
      </w:pPr>
      <w:hyperlink w:anchor="_Toc90624061" w:history="1">
        <w:r w:rsidR="00A22B4F" w:rsidRPr="00475201">
          <w:rPr>
            <w:rStyle w:val="Hyperlink"/>
            <w:noProof/>
          </w:rPr>
          <w:t>CHƯƠNG 2  – CƠ SỞ LÝ THUYẾT</w:t>
        </w:r>
        <w:r w:rsidR="00A22B4F">
          <w:rPr>
            <w:noProof/>
            <w:webHidden/>
          </w:rPr>
          <w:tab/>
        </w:r>
        <w:r w:rsidR="00A22B4F">
          <w:rPr>
            <w:noProof/>
            <w:webHidden/>
          </w:rPr>
          <w:fldChar w:fldCharType="begin"/>
        </w:r>
        <w:r w:rsidR="00A22B4F">
          <w:rPr>
            <w:noProof/>
            <w:webHidden/>
          </w:rPr>
          <w:instrText xml:space="preserve"> PAGEREF _Toc90624061 \h </w:instrText>
        </w:r>
        <w:r w:rsidR="00A22B4F">
          <w:rPr>
            <w:noProof/>
            <w:webHidden/>
          </w:rPr>
        </w:r>
        <w:r w:rsidR="00A22B4F">
          <w:rPr>
            <w:noProof/>
            <w:webHidden/>
          </w:rPr>
          <w:fldChar w:fldCharType="separate"/>
        </w:r>
        <w:r w:rsidR="00F24052">
          <w:rPr>
            <w:noProof/>
            <w:webHidden/>
          </w:rPr>
          <w:t>16</w:t>
        </w:r>
        <w:r w:rsidR="00A22B4F">
          <w:rPr>
            <w:noProof/>
            <w:webHidden/>
          </w:rPr>
          <w:fldChar w:fldCharType="end"/>
        </w:r>
      </w:hyperlink>
    </w:p>
    <w:p w14:paraId="61596A8D" w14:textId="53C061BC" w:rsidR="00A22B4F" w:rsidRDefault="00D57B8E">
      <w:pPr>
        <w:pStyle w:val="TOC2"/>
        <w:rPr>
          <w:rFonts w:asciiTheme="minorHAnsi" w:eastAsiaTheme="minorEastAsia" w:hAnsiTheme="minorHAnsi" w:cstheme="minorBidi"/>
          <w:noProof/>
          <w:sz w:val="22"/>
          <w:szCs w:val="22"/>
          <w:lang w:val="vi-VN" w:eastAsia="vi-VN"/>
        </w:rPr>
      </w:pPr>
      <w:hyperlink w:anchor="_Toc90624062" w:history="1">
        <w:r w:rsidR="00A22B4F" w:rsidRPr="00475201">
          <w:rPr>
            <w:rStyle w:val="Hyperlink"/>
            <w:noProof/>
          </w:rPr>
          <w:t>2.1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Các khái niệm cơ bản</w:t>
        </w:r>
        <w:r w:rsidR="00A22B4F">
          <w:rPr>
            <w:noProof/>
            <w:webHidden/>
          </w:rPr>
          <w:tab/>
        </w:r>
        <w:r w:rsidR="00A22B4F">
          <w:rPr>
            <w:noProof/>
            <w:webHidden/>
          </w:rPr>
          <w:fldChar w:fldCharType="begin"/>
        </w:r>
        <w:r w:rsidR="00A22B4F">
          <w:rPr>
            <w:noProof/>
            <w:webHidden/>
          </w:rPr>
          <w:instrText xml:space="preserve"> PAGEREF _Toc90624062 \h </w:instrText>
        </w:r>
        <w:r w:rsidR="00A22B4F">
          <w:rPr>
            <w:noProof/>
            <w:webHidden/>
          </w:rPr>
        </w:r>
        <w:r w:rsidR="00A22B4F">
          <w:rPr>
            <w:noProof/>
            <w:webHidden/>
          </w:rPr>
          <w:fldChar w:fldCharType="separate"/>
        </w:r>
        <w:r w:rsidR="00F24052">
          <w:rPr>
            <w:noProof/>
            <w:webHidden/>
          </w:rPr>
          <w:t>16</w:t>
        </w:r>
        <w:r w:rsidR="00A22B4F">
          <w:rPr>
            <w:noProof/>
            <w:webHidden/>
          </w:rPr>
          <w:fldChar w:fldCharType="end"/>
        </w:r>
      </w:hyperlink>
    </w:p>
    <w:p w14:paraId="3E5983F5" w14:textId="37D9EF26"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63" w:history="1">
        <w:r w:rsidR="00A22B4F" w:rsidRPr="00475201">
          <w:rPr>
            <w:rStyle w:val="Hyperlink"/>
            <w:noProof/>
          </w:rPr>
          <w:t>2.1.1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Khái niệm mạng máy tính</w:t>
        </w:r>
        <w:r w:rsidR="00A22B4F">
          <w:rPr>
            <w:noProof/>
            <w:webHidden/>
          </w:rPr>
          <w:tab/>
        </w:r>
        <w:r w:rsidR="00A22B4F">
          <w:rPr>
            <w:noProof/>
            <w:webHidden/>
          </w:rPr>
          <w:fldChar w:fldCharType="begin"/>
        </w:r>
        <w:r w:rsidR="00A22B4F">
          <w:rPr>
            <w:noProof/>
            <w:webHidden/>
          </w:rPr>
          <w:instrText xml:space="preserve"> PAGEREF _Toc90624063 \h </w:instrText>
        </w:r>
        <w:r w:rsidR="00A22B4F">
          <w:rPr>
            <w:noProof/>
            <w:webHidden/>
          </w:rPr>
        </w:r>
        <w:r w:rsidR="00A22B4F">
          <w:rPr>
            <w:noProof/>
            <w:webHidden/>
          </w:rPr>
          <w:fldChar w:fldCharType="separate"/>
        </w:r>
        <w:r w:rsidR="00F24052">
          <w:rPr>
            <w:noProof/>
            <w:webHidden/>
          </w:rPr>
          <w:t>16</w:t>
        </w:r>
        <w:r w:rsidR="00A22B4F">
          <w:rPr>
            <w:noProof/>
            <w:webHidden/>
          </w:rPr>
          <w:fldChar w:fldCharType="end"/>
        </w:r>
      </w:hyperlink>
    </w:p>
    <w:p w14:paraId="0B281497" w14:textId="3ED2171E"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64" w:history="1">
        <w:r w:rsidR="00A22B4F" w:rsidRPr="00475201">
          <w:rPr>
            <w:rStyle w:val="Hyperlink"/>
            <w:noProof/>
          </w:rPr>
          <w:t>2.1.1.1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Khái niệm</w:t>
        </w:r>
        <w:r w:rsidR="00A22B4F">
          <w:rPr>
            <w:noProof/>
            <w:webHidden/>
          </w:rPr>
          <w:tab/>
        </w:r>
        <w:r w:rsidR="00A22B4F">
          <w:rPr>
            <w:noProof/>
            <w:webHidden/>
          </w:rPr>
          <w:fldChar w:fldCharType="begin"/>
        </w:r>
        <w:r w:rsidR="00A22B4F">
          <w:rPr>
            <w:noProof/>
            <w:webHidden/>
          </w:rPr>
          <w:instrText xml:space="preserve"> PAGEREF _Toc90624064 \h </w:instrText>
        </w:r>
        <w:r w:rsidR="00A22B4F">
          <w:rPr>
            <w:noProof/>
            <w:webHidden/>
          </w:rPr>
        </w:r>
        <w:r w:rsidR="00A22B4F">
          <w:rPr>
            <w:noProof/>
            <w:webHidden/>
          </w:rPr>
          <w:fldChar w:fldCharType="separate"/>
        </w:r>
        <w:r w:rsidR="00F24052">
          <w:rPr>
            <w:noProof/>
            <w:webHidden/>
          </w:rPr>
          <w:t>16</w:t>
        </w:r>
        <w:r w:rsidR="00A22B4F">
          <w:rPr>
            <w:noProof/>
            <w:webHidden/>
          </w:rPr>
          <w:fldChar w:fldCharType="end"/>
        </w:r>
      </w:hyperlink>
    </w:p>
    <w:p w14:paraId="1BAA9C61" w14:textId="1B442206"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65" w:history="1">
        <w:r w:rsidR="00A22B4F" w:rsidRPr="00475201">
          <w:rPr>
            <w:rStyle w:val="Hyperlink"/>
            <w:noProof/>
          </w:rPr>
          <w:t>2.1.1.2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Các loại mạng phổ biến</w:t>
        </w:r>
        <w:r w:rsidR="00A22B4F">
          <w:rPr>
            <w:noProof/>
            <w:webHidden/>
          </w:rPr>
          <w:tab/>
        </w:r>
        <w:r w:rsidR="00A22B4F">
          <w:rPr>
            <w:noProof/>
            <w:webHidden/>
          </w:rPr>
          <w:fldChar w:fldCharType="begin"/>
        </w:r>
        <w:r w:rsidR="00A22B4F">
          <w:rPr>
            <w:noProof/>
            <w:webHidden/>
          </w:rPr>
          <w:instrText xml:space="preserve"> PAGEREF _Toc90624065 \h </w:instrText>
        </w:r>
        <w:r w:rsidR="00A22B4F">
          <w:rPr>
            <w:noProof/>
            <w:webHidden/>
          </w:rPr>
        </w:r>
        <w:r w:rsidR="00A22B4F">
          <w:rPr>
            <w:noProof/>
            <w:webHidden/>
          </w:rPr>
          <w:fldChar w:fldCharType="separate"/>
        </w:r>
        <w:r w:rsidR="00F24052">
          <w:rPr>
            <w:noProof/>
            <w:webHidden/>
          </w:rPr>
          <w:t>17</w:t>
        </w:r>
        <w:r w:rsidR="00A22B4F">
          <w:rPr>
            <w:noProof/>
            <w:webHidden/>
          </w:rPr>
          <w:fldChar w:fldCharType="end"/>
        </w:r>
      </w:hyperlink>
    </w:p>
    <w:p w14:paraId="7B3DFF90" w14:textId="08DAF4E5"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66" w:history="1">
        <w:r w:rsidR="00A22B4F" w:rsidRPr="00475201">
          <w:rPr>
            <w:rStyle w:val="Hyperlink"/>
            <w:noProof/>
          </w:rPr>
          <w:t>2.1.2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Khái niệm mạng wifi</w:t>
        </w:r>
        <w:r w:rsidR="00A22B4F">
          <w:rPr>
            <w:noProof/>
            <w:webHidden/>
          </w:rPr>
          <w:tab/>
        </w:r>
        <w:r w:rsidR="00A22B4F">
          <w:rPr>
            <w:noProof/>
            <w:webHidden/>
          </w:rPr>
          <w:fldChar w:fldCharType="begin"/>
        </w:r>
        <w:r w:rsidR="00A22B4F">
          <w:rPr>
            <w:noProof/>
            <w:webHidden/>
          </w:rPr>
          <w:instrText xml:space="preserve"> PAGEREF _Toc90624066 \h </w:instrText>
        </w:r>
        <w:r w:rsidR="00A22B4F">
          <w:rPr>
            <w:noProof/>
            <w:webHidden/>
          </w:rPr>
        </w:r>
        <w:r w:rsidR="00A22B4F">
          <w:rPr>
            <w:noProof/>
            <w:webHidden/>
          </w:rPr>
          <w:fldChar w:fldCharType="separate"/>
        </w:r>
        <w:r w:rsidR="00F24052">
          <w:rPr>
            <w:noProof/>
            <w:webHidden/>
          </w:rPr>
          <w:t>21</w:t>
        </w:r>
        <w:r w:rsidR="00A22B4F">
          <w:rPr>
            <w:noProof/>
            <w:webHidden/>
          </w:rPr>
          <w:fldChar w:fldCharType="end"/>
        </w:r>
      </w:hyperlink>
    </w:p>
    <w:p w14:paraId="14823EB6" w14:textId="1C02F83E"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67" w:history="1">
        <w:r w:rsidR="00A22B4F" w:rsidRPr="00475201">
          <w:rPr>
            <w:rStyle w:val="Hyperlink"/>
            <w:noProof/>
          </w:rPr>
          <w:t>2.1.3</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Các mô hình mạng wifi</w:t>
        </w:r>
        <w:r w:rsidR="00A22B4F">
          <w:rPr>
            <w:noProof/>
            <w:webHidden/>
          </w:rPr>
          <w:tab/>
        </w:r>
        <w:r w:rsidR="00A22B4F">
          <w:rPr>
            <w:noProof/>
            <w:webHidden/>
          </w:rPr>
          <w:fldChar w:fldCharType="begin"/>
        </w:r>
        <w:r w:rsidR="00A22B4F">
          <w:rPr>
            <w:noProof/>
            <w:webHidden/>
          </w:rPr>
          <w:instrText xml:space="preserve"> PAGEREF _Toc90624067 \h </w:instrText>
        </w:r>
        <w:r w:rsidR="00A22B4F">
          <w:rPr>
            <w:noProof/>
            <w:webHidden/>
          </w:rPr>
        </w:r>
        <w:r w:rsidR="00A22B4F">
          <w:rPr>
            <w:noProof/>
            <w:webHidden/>
          </w:rPr>
          <w:fldChar w:fldCharType="separate"/>
        </w:r>
        <w:r w:rsidR="00F24052">
          <w:rPr>
            <w:noProof/>
            <w:webHidden/>
          </w:rPr>
          <w:t>23</w:t>
        </w:r>
        <w:r w:rsidR="00A22B4F">
          <w:rPr>
            <w:noProof/>
            <w:webHidden/>
          </w:rPr>
          <w:fldChar w:fldCharType="end"/>
        </w:r>
      </w:hyperlink>
    </w:p>
    <w:p w14:paraId="63AC8848" w14:textId="712FE15F"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68" w:history="1">
        <w:r w:rsidR="00A22B4F" w:rsidRPr="00475201">
          <w:rPr>
            <w:rStyle w:val="Hyperlink"/>
            <w:noProof/>
          </w:rPr>
          <w:t>2.1.4</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Các chuẩn wifi cơ bản</w:t>
        </w:r>
        <w:r w:rsidR="00A22B4F">
          <w:rPr>
            <w:noProof/>
            <w:webHidden/>
          </w:rPr>
          <w:tab/>
        </w:r>
        <w:r w:rsidR="00A22B4F">
          <w:rPr>
            <w:noProof/>
            <w:webHidden/>
          </w:rPr>
          <w:fldChar w:fldCharType="begin"/>
        </w:r>
        <w:r w:rsidR="00A22B4F">
          <w:rPr>
            <w:noProof/>
            <w:webHidden/>
          </w:rPr>
          <w:instrText xml:space="preserve"> PAGEREF _Toc90624068 \h </w:instrText>
        </w:r>
        <w:r w:rsidR="00A22B4F">
          <w:rPr>
            <w:noProof/>
            <w:webHidden/>
          </w:rPr>
        </w:r>
        <w:r w:rsidR="00A22B4F">
          <w:rPr>
            <w:noProof/>
            <w:webHidden/>
          </w:rPr>
          <w:fldChar w:fldCharType="separate"/>
        </w:r>
        <w:r w:rsidR="00F24052">
          <w:rPr>
            <w:noProof/>
            <w:webHidden/>
          </w:rPr>
          <w:t>26</w:t>
        </w:r>
        <w:r w:rsidR="00A22B4F">
          <w:rPr>
            <w:noProof/>
            <w:webHidden/>
          </w:rPr>
          <w:fldChar w:fldCharType="end"/>
        </w:r>
      </w:hyperlink>
    </w:p>
    <w:p w14:paraId="6CF52CE3" w14:textId="12F7D245"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69" w:history="1">
        <w:r w:rsidR="00A22B4F" w:rsidRPr="00475201">
          <w:rPr>
            <w:rStyle w:val="Hyperlink"/>
            <w:noProof/>
          </w:rPr>
          <w:t>2.1.5</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Thế hệ mạng 1G, 2G, 3G, 4G, 5G</w:t>
        </w:r>
        <w:r w:rsidR="00A22B4F">
          <w:rPr>
            <w:noProof/>
            <w:webHidden/>
          </w:rPr>
          <w:tab/>
        </w:r>
        <w:r w:rsidR="00A22B4F">
          <w:rPr>
            <w:noProof/>
            <w:webHidden/>
          </w:rPr>
          <w:fldChar w:fldCharType="begin"/>
        </w:r>
        <w:r w:rsidR="00A22B4F">
          <w:rPr>
            <w:noProof/>
            <w:webHidden/>
          </w:rPr>
          <w:instrText xml:space="preserve"> PAGEREF _Toc90624069 \h </w:instrText>
        </w:r>
        <w:r w:rsidR="00A22B4F">
          <w:rPr>
            <w:noProof/>
            <w:webHidden/>
          </w:rPr>
        </w:r>
        <w:r w:rsidR="00A22B4F">
          <w:rPr>
            <w:noProof/>
            <w:webHidden/>
          </w:rPr>
          <w:fldChar w:fldCharType="separate"/>
        </w:r>
        <w:r w:rsidR="00F24052">
          <w:rPr>
            <w:noProof/>
            <w:webHidden/>
          </w:rPr>
          <w:t>30</w:t>
        </w:r>
        <w:r w:rsidR="00A22B4F">
          <w:rPr>
            <w:noProof/>
            <w:webHidden/>
          </w:rPr>
          <w:fldChar w:fldCharType="end"/>
        </w:r>
      </w:hyperlink>
    </w:p>
    <w:p w14:paraId="14C7EE8A" w14:textId="66524D66"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70" w:history="1">
        <w:r w:rsidR="00A22B4F" w:rsidRPr="00475201">
          <w:rPr>
            <w:rStyle w:val="Hyperlink"/>
            <w:noProof/>
          </w:rPr>
          <w:t>2.1.5.1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Mạng di động thế hệ đầu tiên – 1G</w:t>
        </w:r>
        <w:r w:rsidR="00A22B4F">
          <w:rPr>
            <w:noProof/>
            <w:webHidden/>
          </w:rPr>
          <w:tab/>
        </w:r>
        <w:r w:rsidR="00A22B4F">
          <w:rPr>
            <w:noProof/>
            <w:webHidden/>
          </w:rPr>
          <w:fldChar w:fldCharType="begin"/>
        </w:r>
        <w:r w:rsidR="00A22B4F">
          <w:rPr>
            <w:noProof/>
            <w:webHidden/>
          </w:rPr>
          <w:instrText xml:space="preserve"> PAGEREF _Toc90624070 \h </w:instrText>
        </w:r>
        <w:r w:rsidR="00A22B4F">
          <w:rPr>
            <w:noProof/>
            <w:webHidden/>
          </w:rPr>
        </w:r>
        <w:r w:rsidR="00A22B4F">
          <w:rPr>
            <w:noProof/>
            <w:webHidden/>
          </w:rPr>
          <w:fldChar w:fldCharType="separate"/>
        </w:r>
        <w:r w:rsidR="00F24052">
          <w:rPr>
            <w:noProof/>
            <w:webHidden/>
          </w:rPr>
          <w:t>30</w:t>
        </w:r>
        <w:r w:rsidR="00A22B4F">
          <w:rPr>
            <w:noProof/>
            <w:webHidden/>
          </w:rPr>
          <w:fldChar w:fldCharType="end"/>
        </w:r>
      </w:hyperlink>
    </w:p>
    <w:p w14:paraId="5516D12A" w14:textId="31CAA53F"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71" w:history="1">
        <w:r w:rsidR="00A22B4F" w:rsidRPr="00475201">
          <w:rPr>
            <w:rStyle w:val="Hyperlink"/>
            <w:noProof/>
          </w:rPr>
          <w:t>2.1.5.2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Thế hệ mạng 2G</w:t>
        </w:r>
        <w:r w:rsidR="00A22B4F">
          <w:rPr>
            <w:noProof/>
            <w:webHidden/>
          </w:rPr>
          <w:tab/>
        </w:r>
        <w:r w:rsidR="00A22B4F">
          <w:rPr>
            <w:noProof/>
            <w:webHidden/>
          </w:rPr>
          <w:fldChar w:fldCharType="begin"/>
        </w:r>
        <w:r w:rsidR="00A22B4F">
          <w:rPr>
            <w:noProof/>
            <w:webHidden/>
          </w:rPr>
          <w:instrText xml:space="preserve"> PAGEREF _Toc90624071 \h </w:instrText>
        </w:r>
        <w:r w:rsidR="00A22B4F">
          <w:rPr>
            <w:noProof/>
            <w:webHidden/>
          </w:rPr>
        </w:r>
        <w:r w:rsidR="00A22B4F">
          <w:rPr>
            <w:noProof/>
            <w:webHidden/>
          </w:rPr>
          <w:fldChar w:fldCharType="separate"/>
        </w:r>
        <w:r w:rsidR="00F24052">
          <w:rPr>
            <w:noProof/>
            <w:webHidden/>
          </w:rPr>
          <w:t>32</w:t>
        </w:r>
        <w:r w:rsidR="00A22B4F">
          <w:rPr>
            <w:noProof/>
            <w:webHidden/>
          </w:rPr>
          <w:fldChar w:fldCharType="end"/>
        </w:r>
      </w:hyperlink>
    </w:p>
    <w:p w14:paraId="67631877" w14:textId="0FC2A4E7"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72" w:history="1">
        <w:r w:rsidR="00A22B4F" w:rsidRPr="00475201">
          <w:rPr>
            <w:rStyle w:val="Hyperlink"/>
            <w:noProof/>
          </w:rPr>
          <w:t>2.1.5.3</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Thế hệ mạng 3G</w:t>
        </w:r>
        <w:r w:rsidR="00A22B4F">
          <w:rPr>
            <w:noProof/>
            <w:webHidden/>
          </w:rPr>
          <w:tab/>
        </w:r>
        <w:r w:rsidR="00A22B4F">
          <w:rPr>
            <w:noProof/>
            <w:webHidden/>
          </w:rPr>
          <w:fldChar w:fldCharType="begin"/>
        </w:r>
        <w:r w:rsidR="00A22B4F">
          <w:rPr>
            <w:noProof/>
            <w:webHidden/>
          </w:rPr>
          <w:instrText xml:space="preserve"> PAGEREF _Toc90624072 \h </w:instrText>
        </w:r>
        <w:r w:rsidR="00A22B4F">
          <w:rPr>
            <w:noProof/>
            <w:webHidden/>
          </w:rPr>
        </w:r>
        <w:r w:rsidR="00A22B4F">
          <w:rPr>
            <w:noProof/>
            <w:webHidden/>
          </w:rPr>
          <w:fldChar w:fldCharType="separate"/>
        </w:r>
        <w:r w:rsidR="00F24052">
          <w:rPr>
            <w:noProof/>
            <w:webHidden/>
          </w:rPr>
          <w:t>34</w:t>
        </w:r>
        <w:r w:rsidR="00A22B4F">
          <w:rPr>
            <w:noProof/>
            <w:webHidden/>
          </w:rPr>
          <w:fldChar w:fldCharType="end"/>
        </w:r>
      </w:hyperlink>
    </w:p>
    <w:p w14:paraId="5FAE6FC2" w14:textId="6F646EEE"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73" w:history="1">
        <w:r w:rsidR="00A22B4F" w:rsidRPr="00475201">
          <w:rPr>
            <w:rStyle w:val="Hyperlink"/>
            <w:noProof/>
          </w:rPr>
          <w:t>2.1.5.4</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Thế hệ mạng 4G</w:t>
        </w:r>
        <w:r w:rsidR="00A22B4F">
          <w:rPr>
            <w:noProof/>
            <w:webHidden/>
          </w:rPr>
          <w:tab/>
        </w:r>
        <w:r w:rsidR="00A22B4F">
          <w:rPr>
            <w:noProof/>
            <w:webHidden/>
          </w:rPr>
          <w:fldChar w:fldCharType="begin"/>
        </w:r>
        <w:r w:rsidR="00A22B4F">
          <w:rPr>
            <w:noProof/>
            <w:webHidden/>
          </w:rPr>
          <w:instrText xml:space="preserve"> PAGEREF _Toc90624073 \h </w:instrText>
        </w:r>
        <w:r w:rsidR="00A22B4F">
          <w:rPr>
            <w:noProof/>
            <w:webHidden/>
          </w:rPr>
        </w:r>
        <w:r w:rsidR="00A22B4F">
          <w:rPr>
            <w:noProof/>
            <w:webHidden/>
          </w:rPr>
          <w:fldChar w:fldCharType="separate"/>
        </w:r>
        <w:r w:rsidR="00F24052">
          <w:rPr>
            <w:noProof/>
            <w:webHidden/>
          </w:rPr>
          <w:t>37</w:t>
        </w:r>
        <w:r w:rsidR="00A22B4F">
          <w:rPr>
            <w:noProof/>
            <w:webHidden/>
          </w:rPr>
          <w:fldChar w:fldCharType="end"/>
        </w:r>
      </w:hyperlink>
    </w:p>
    <w:p w14:paraId="42026036" w14:textId="61C46FA4"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74" w:history="1">
        <w:r w:rsidR="00A22B4F" w:rsidRPr="00475201">
          <w:rPr>
            <w:rStyle w:val="Hyperlink"/>
            <w:noProof/>
          </w:rPr>
          <w:t>2.1.5.5</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Thế hệ mạng 5G</w:t>
        </w:r>
        <w:r w:rsidR="00A22B4F">
          <w:rPr>
            <w:noProof/>
            <w:webHidden/>
          </w:rPr>
          <w:tab/>
        </w:r>
        <w:r w:rsidR="00A22B4F">
          <w:rPr>
            <w:noProof/>
            <w:webHidden/>
          </w:rPr>
          <w:fldChar w:fldCharType="begin"/>
        </w:r>
        <w:r w:rsidR="00A22B4F">
          <w:rPr>
            <w:noProof/>
            <w:webHidden/>
          </w:rPr>
          <w:instrText xml:space="preserve"> PAGEREF _Toc90624074 \h </w:instrText>
        </w:r>
        <w:r w:rsidR="00A22B4F">
          <w:rPr>
            <w:noProof/>
            <w:webHidden/>
          </w:rPr>
        </w:r>
        <w:r w:rsidR="00A22B4F">
          <w:rPr>
            <w:noProof/>
            <w:webHidden/>
          </w:rPr>
          <w:fldChar w:fldCharType="separate"/>
        </w:r>
        <w:r w:rsidR="00F24052">
          <w:rPr>
            <w:noProof/>
            <w:webHidden/>
          </w:rPr>
          <w:t>38</w:t>
        </w:r>
        <w:r w:rsidR="00A22B4F">
          <w:rPr>
            <w:noProof/>
            <w:webHidden/>
          </w:rPr>
          <w:fldChar w:fldCharType="end"/>
        </w:r>
      </w:hyperlink>
    </w:p>
    <w:p w14:paraId="7031BF52" w14:textId="23927232"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75" w:history="1">
        <w:r w:rsidR="00A22B4F" w:rsidRPr="00475201">
          <w:rPr>
            <w:rStyle w:val="Hyperlink"/>
            <w:noProof/>
          </w:rPr>
          <w:t>2.1.5.6</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So sánh các thế hệ mạng</w:t>
        </w:r>
        <w:r w:rsidR="00A22B4F">
          <w:rPr>
            <w:noProof/>
            <w:webHidden/>
          </w:rPr>
          <w:tab/>
        </w:r>
        <w:r w:rsidR="00A22B4F">
          <w:rPr>
            <w:noProof/>
            <w:webHidden/>
          </w:rPr>
          <w:fldChar w:fldCharType="begin"/>
        </w:r>
        <w:r w:rsidR="00A22B4F">
          <w:rPr>
            <w:noProof/>
            <w:webHidden/>
          </w:rPr>
          <w:instrText xml:space="preserve"> PAGEREF _Toc90624075 \h </w:instrText>
        </w:r>
        <w:r w:rsidR="00A22B4F">
          <w:rPr>
            <w:noProof/>
            <w:webHidden/>
          </w:rPr>
        </w:r>
        <w:r w:rsidR="00A22B4F">
          <w:rPr>
            <w:noProof/>
            <w:webHidden/>
          </w:rPr>
          <w:fldChar w:fldCharType="separate"/>
        </w:r>
        <w:r w:rsidR="00F24052">
          <w:rPr>
            <w:noProof/>
            <w:webHidden/>
          </w:rPr>
          <w:t>40</w:t>
        </w:r>
        <w:r w:rsidR="00A22B4F">
          <w:rPr>
            <w:noProof/>
            <w:webHidden/>
          </w:rPr>
          <w:fldChar w:fldCharType="end"/>
        </w:r>
      </w:hyperlink>
    </w:p>
    <w:p w14:paraId="3F85A679" w14:textId="0D9E54F5"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76" w:history="1">
        <w:r w:rsidR="00A22B4F" w:rsidRPr="00475201">
          <w:rPr>
            <w:rStyle w:val="Hyperlink"/>
            <w:noProof/>
          </w:rPr>
          <w:t>2.1.6</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Khái niệm an toàn bảo mật không dây</w:t>
        </w:r>
        <w:r w:rsidR="00A22B4F">
          <w:rPr>
            <w:noProof/>
            <w:webHidden/>
          </w:rPr>
          <w:tab/>
        </w:r>
        <w:r w:rsidR="00A22B4F">
          <w:rPr>
            <w:noProof/>
            <w:webHidden/>
          </w:rPr>
          <w:fldChar w:fldCharType="begin"/>
        </w:r>
        <w:r w:rsidR="00A22B4F">
          <w:rPr>
            <w:noProof/>
            <w:webHidden/>
          </w:rPr>
          <w:instrText xml:space="preserve"> PAGEREF _Toc90624076 \h </w:instrText>
        </w:r>
        <w:r w:rsidR="00A22B4F">
          <w:rPr>
            <w:noProof/>
            <w:webHidden/>
          </w:rPr>
        </w:r>
        <w:r w:rsidR="00A22B4F">
          <w:rPr>
            <w:noProof/>
            <w:webHidden/>
          </w:rPr>
          <w:fldChar w:fldCharType="separate"/>
        </w:r>
        <w:r w:rsidR="00F24052">
          <w:rPr>
            <w:noProof/>
            <w:webHidden/>
          </w:rPr>
          <w:t>40</w:t>
        </w:r>
        <w:r w:rsidR="00A22B4F">
          <w:rPr>
            <w:noProof/>
            <w:webHidden/>
          </w:rPr>
          <w:fldChar w:fldCharType="end"/>
        </w:r>
      </w:hyperlink>
    </w:p>
    <w:p w14:paraId="05504933" w14:textId="131736E0"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77" w:history="1">
        <w:r w:rsidR="00A22B4F" w:rsidRPr="00475201">
          <w:rPr>
            <w:rStyle w:val="Hyperlink"/>
            <w:noProof/>
          </w:rPr>
          <w:t>2.1.6.1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Các lỗ hỏng chủ yếu trong hệ thống viễn thông</w:t>
        </w:r>
        <w:r w:rsidR="00A22B4F">
          <w:rPr>
            <w:noProof/>
            <w:webHidden/>
          </w:rPr>
          <w:tab/>
        </w:r>
        <w:r w:rsidR="00A22B4F">
          <w:rPr>
            <w:noProof/>
            <w:webHidden/>
          </w:rPr>
          <w:fldChar w:fldCharType="begin"/>
        </w:r>
        <w:r w:rsidR="00A22B4F">
          <w:rPr>
            <w:noProof/>
            <w:webHidden/>
          </w:rPr>
          <w:instrText xml:space="preserve"> PAGEREF _Toc90624077 \h </w:instrText>
        </w:r>
        <w:r w:rsidR="00A22B4F">
          <w:rPr>
            <w:noProof/>
            <w:webHidden/>
          </w:rPr>
        </w:r>
        <w:r w:rsidR="00A22B4F">
          <w:rPr>
            <w:noProof/>
            <w:webHidden/>
          </w:rPr>
          <w:fldChar w:fldCharType="separate"/>
        </w:r>
        <w:r w:rsidR="00F24052">
          <w:rPr>
            <w:noProof/>
            <w:webHidden/>
          </w:rPr>
          <w:t>40</w:t>
        </w:r>
        <w:r w:rsidR="00A22B4F">
          <w:rPr>
            <w:noProof/>
            <w:webHidden/>
          </w:rPr>
          <w:fldChar w:fldCharType="end"/>
        </w:r>
      </w:hyperlink>
    </w:p>
    <w:p w14:paraId="7414E9D0" w14:textId="4592BB31"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78" w:history="1">
        <w:r w:rsidR="00A22B4F" w:rsidRPr="00475201">
          <w:rPr>
            <w:rStyle w:val="Hyperlink"/>
            <w:noProof/>
          </w:rPr>
          <w:t>2.1.6.2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Các hình thức tấn công WLAN</w:t>
        </w:r>
        <w:r w:rsidR="00A22B4F">
          <w:rPr>
            <w:noProof/>
            <w:webHidden/>
          </w:rPr>
          <w:tab/>
        </w:r>
        <w:r w:rsidR="00A22B4F">
          <w:rPr>
            <w:noProof/>
            <w:webHidden/>
          </w:rPr>
          <w:fldChar w:fldCharType="begin"/>
        </w:r>
        <w:r w:rsidR="00A22B4F">
          <w:rPr>
            <w:noProof/>
            <w:webHidden/>
          </w:rPr>
          <w:instrText xml:space="preserve"> PAGEREF _Toc90624078 \h </w:instrText>
        </w:r>
        <w:r w:rsidR="00A22B4F">
          <w:rPr>
            <w:noProof/>
            <w:webHidden/>
          </w:rPr>
        </w:r>
        <w:r w:rsidR="00A22B4F">
          <w:rPr>
            <w:noProof/>
            <w:webHidden/>
          </w:rPr>
          <w:fldChar w:fldCharType="separate"/>
        </w:r>
        <w:r w:rsidR="00F24052">
          <w:rPr>
            <w:noProof/>
            <w:webHidden/>
          </w:rPr>
          <w:t>44</w:t>
        </w:r>
        <w:r w:rsidR="00A22B4F">
          <w:rPr>
            <w:noProof/>
            <w:webHidden/>
          </w:rPr>
          <w:fldChar w:fldCharType="end"/>
        </w:r>
      </w:hyperlink>
    </w:p>
    <w:p w14:paraId="615ACAEB" w14:textId="6A05053F"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79" w:history="1">
        <w:r w:rsidR="00A22B4F" w:rsidRPr="00475201">
          <w:rPr>
            <w:rStyle w:val="Hyperlink"/>
            <w:noProof/>
          </w:rPr>
          <w:t>2.1.6.3</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Kiến trúc Hot Spot và các hoạt động khác</w:t>
        </w:r>
        <w:r w:rsidR="00A22B4F">
          <w:rPr>
            <w:noProof/>
            <w:webHidden/>
          </w:rPr>
          <w:tab/>
        </w:r>
        <w:r w:rsidR="00A22B4F">
          <w:rPr>
            <w:noProof/>
            <w:webHidden/>
          </w:rPr>
          <w:fldChar w:fldCharType="begin"/>
        </w:r>
        <w:r w:rsidR="00A22B4F">
          <w:rPr>
            <w:noProof/>
            <w:webHidden/>
          </w:rPr>
          <w:instrText xml:space="preserve"> PAGEREF _Toc90624079 \h </w:instrText>
        </w:r>
        <w:r w:rsidR="00A22B4F">
          <w:rPr>
            <w:noProof/>
            <w:webHidden/>
          </w:rPr>
        </w:r>
        <w:r w:rsidR="00A22B4F">
          <w:rPr>
            <w:noProof/>
            <w:webHidden/>
          </w:rPr>
          <w:fldChar w:fldCharType="separate"/>
        </w:r>
        <w:r w:rsidR="00F24052">
          <w:rPr>
            <w:noProof/>
            <w:webHidden/>
          </w:rPr>
          <w:t>49</w:t>
        </w:r>
        <w:r w:rsidR="00A22B4F">
          <w:rPr>
            <w:noProof/>
            <w:webHidden/>
          </w:rPr>
          <w:fldChar w:fldCharType="end"/>
        </w:r>
      </w:hyperlink>
    </w:p>
    <w:p w14:paraId="73278B09" w14:textId="748DFECD"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80" w:history="1">
        <w:r w:rsidR="00A22B4F" w:rsidRPr="00475201">
          <w:rPr>
            <w:rStyle w:val="Hyperlink"/>
            <w:noProof/>
          </w:rPr>
          <w:t>2.1.6.4</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Các giao thức AAA để kiểm soát quyền truy cập vào mạng riêng</w:t>
        </w:r>
        <w:r w:rsidR="00A22B4F">
          <w:rPr>
            <w:noProof/>
            <w:webHidden/>
          </w:rPr>
          <w:tab/>
        </w:r>
        <w:r w:rsidR="00A22B4F">
          <w:rPr>
            <w:noProof/>
            <w:webHidden/>
          </w:rPr>
          <w:fldChar w:fldCharType="begin"/>
        </w:r>
        <w:r w:rsidR="00A22B4F">
          <w:rPr>
            <w:noProof/>
            <w:webHidden/>
          </w:rPr>
          <w:instrText xml:space="preserve"> PAGEREF _Toc90624080 \h </w:instrText>
        </w:r>
        <w:r w:rsidR="00A22B4F">
          <w:rPr>
            <w:noProof/>
            <w:webHidden/>
          </w:rPr>
        </w:r>
        <w:r w:rsidR="00A22B4F">
          <w:rPr>
            <w:noProof/>
            <w:webHidden/>
          </w:rPr>
          <w:fldChar w:fldCharType="separate"/>
        </w:r>
        <w:r w:rsidR="00F24052">
          <w:rPr>
            <w:noProof/>
            <w:webHidden/>
          </w:rPr>
          <w:t>53</w:t>
        </w:r>
        <w:r w:rsidR="00A22B4F">
          <w:rPr>
            <w:noProof/>
            <w:webHidden/>
          </w:rPr>
          <w:fldChar w:fldCharType="end"/>
        </w:r>
      </w:hyperlink>
    </w:p>
    <w:p w14:paraId="4F0DC72A" w14:textId="4F3E9CE8"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81" w:history="1">
        <w:r w:rsidR="00A22B4F" w:rsidRPr="00475201">
          <w:rPr>
            <w:rStyle w:val="Hyperlink"/>
            <w:noProof/>
          </w:rPr>
          <w:t>2.1.6.5</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Các phương pháp bảo mật không dây</w:t>
        </w:r>
        <w:r w:rsidR="00A22B4F">
          <w:rPr>
            <w:noProof/>
            <w:webHidden/>
          </w:rPr>
          <w:tab/>
        </w:r>
        <w:r w:rsidR="00A22B4F">
          <w:rPr>
            <w:noProof/>
            <w:webHidden/>
          </w:rPr>
          <w:fldChar w:fldCharType="begin"/>
        </w:r>
        <w:r w:rsidR="00A22B4F">
          <w:rPr>
            <w:noProof/>
            <w:webHidden/>
          </w:rPr>
          <w:instrText xml:space="preserve"> PAGEREF _Toc90624081 \h </w:instrText>
        </w:r>
        <w:r w:rsidR="00A22B4F">
          <w:rPr>
            <w:noProof/>
            <w:webHidden/>
          </w:rPr>
        </w:r>
        <w:r w:rsidR="00A22B4F">
          <w:rPr>
            <w:noProof/>
            <w:webHidden/>
          </w:rPr>
          <w:fldChar w:fldCharType="separate"/>
        </w:r>
        <w:r w:rsidR="00F24052">
          <w:rPr>
            <w:noProof/>
            <w:webHidden/>
          </w:rPr>
          <w:t>56</w:t>
        </w:r>
        <w:r w:rsidR="00A22B4F">
          <w:rPr>
            <w:noProof/>
            <w:webHidden/>
          </w:rPr>
          <w:fldChar w:fldCharType="end"/>
        </w:r>
      </w:hyperlink>
    </w:p>
    <w:p w14:paraId="5E9E6980" w14:textId="643FE0BF" w:rsidR="00A22B4F" w:rsidRDefault="00D57B8E">
      <w:pPr>
        <w:pStyle w:val="TOC2"/>
        <w:rPr>
          <w:rFonts w:asciiTheme="minorHAnsi" w:eastAsiaTheme="minorEastAsia" w:hAnsiTheme="minorHAnsi" w:cstheme="minorBidi"/>
          <w:noProof/>
          <w:sz w:val="22"/>
          <w:szCs w:val="22"/>
          <w:lang w:val="vi-VN" w:eastAsia="vi-VN"/>
        </w:rPr>
      </w:pPr>
      <w:hyperlink w:anchor="_Toc90624082" w:history="1">
        <w:r w:rsidR="00A22B4F" w:rsidRPr="00475201">
          <w:rPr>
            <w:rStyle w:val="Hyperlink"/>
            <w:noProof/>
          </w:rPr>
          <w:t>2.2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Các thiết bị dùng trong hệ thống mạng</w:t>
        </w:r>
        <w:r w:rsidR="00A22B4F">
          <w:rPr>
            <w:noProof/>
            <w:webHidden/>
          </w:rPr>
          <w:tab/>
        </w:r>
        <w:r w:rsidR="00A22B4F">
          <w:rPr>
            <w:noProof/>
            <w:webHidden/>
          </w:rPr>
          <w:fldChar w:fldCharType="begin"/>
        </w:r>
        <w:r w:rsidR="00A22B4F">
          <w:rPr>
            <w:noProof/>
            <w:webHidden/>
          </w:rPr>
          <w:instrText xml:space="preserve"> PAGEREF _Toc90624082 \h </w:instrText>
        </w:r>
        <w:r w:rsidR="00A22B4F">
          <w:rPr>
            <w:noProof/>
            <w:webHidden/>
          </w:rPr>
        </w:r>
        <w:r w:rsidR="00A22B4F">
          <w:rPr>
            <w:noProof/>
            <w:webHidden/>
          </w:rPr>
          <w:fldChar w:fldCharType="separate"/>
        </w:r>
        <w:r w:rsidR="00F24052">
          <w:rPr>
            <w:noProof/>
            <w:webHidden/>
          </w:rPr>
          <w:t>62</w:t>
        </w:r>
        <w:r w:rsidR="00A22B4F">
          <w:rPr>
            <w:noProof/>
            <w:webHidden/>
          </w:rPr>
          <w:fldChar w:fldCharType="end"/>
        </w:r>
      </w:hyperlink>
    </w:p>
    <w:p w14:paraId="7E424C22" w14:textId="24D07C20"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83" w:history="1">
        <w:r w:rsidR="00A22B4F" w:rsidRPr="00475201">
          <w:rPr>
            <w:rStyle w:val="Hyperlink"/>
            <w:noProof/>
          </w:rPr>
          <w:t>2.2.1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Các thiết bị chủ yếu dùng trong hệ thống</w:t>
        </w:r>
        <w:r w:rsidR="00A22B4F">
          <w:rPr>
            <w:noProof/>
            <w:webHidden/>
          </w:rPr>
          <w:tab/>
        </w:r>
        <w:r w:rsidR="00A22B4F">
          <w:rPr>
            <w:noProof/>
            <w:webHidden/>
          </w:rPr>
          <w:fldChar w:fldCharType="begin"/>
        </w:r>
        <w:r w:rsidR="00A22B4F">
          <w:rPr>
            <w:noProof/>
            <w:webHidden/>
          </w:rPr>
          <w:instrText xml:space="preserve"> PAGEREF _Toc90624083 \h </w:instrText>
        </w:r>
        <w:r w:rsidR="00A22B4F">
          <w:rPr>
            <w:noProof/>
            <w:webHidden/>
          </w:rPr>
        </w:r>
        <w:r w:rsidR="00A22B4F">
          <w:rPr>
            <w:noProof/>
            <w:webHidden/>
          </w:rPr>
          <w:fldChar w:fldCharType="separate"/>
        </w:r>
        <w:r w:rsidR="00F24052">
          <w:rPr>
            <w:noProof/>
            <w:webHidden/>
          </w:rPr>
          <w:t>63</w:t>
        </w:r>
        <w:r w:rsidR="00A22B4F">
          <w:rPr>
            <w:noProof/>
            <w:webHidden/>
          </w:rPr>
          <w:fldChar w:fldCharType="end"/>
        </w:r>
      </w:hyperlink>
    </w:p>
    <w:p w14:paraId="506F9F20" w14:textId="633242B5"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84" w:history="1">
        <w:r w:rsidR="00A22B4F" w:rsidRPr="00475201">
          <w:rPr>
            <w:rStyle w:val="Hyperlink"/>
            <w:noProof/>
          </w:rPr>
          <w:t>2.2.2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Bảng giá tham khảo các thiết bị được sử dụng trong xây dựng mô hình DEMO</w:t>
        </w:r>
        <w:r w:rsidR="00A22B4F">
          <w:rPr>
            <w:noProof/>
            <w:webHidden/>
          </w:rPr>
          <w:tab/>
        </w:r>
        <w:r w:rsidR="00A22B4F">
          <w:rPr>
            <w:noProof/>
            <w:webHidden/>
          </w:rPr>
          <w:fldChar w:fldCharType="begin"/>
        </w:r>
        <w:r w:rsidR="00A22B4F">
          <w:rPr>
            <w:noProof/>
            <w:webHidden/>
          </w:rPr>
          <w:instrText xml:space="preserve"> PAGEREF _Toc90624084 \h </w:instrText>
        </w:r>
        <w:r w:rsidR="00A22B4F">
          <w:rPr>
            <w:noProof/>
            <w:webHidden/>
          </w:rPr>
        </w:r>
        <w:r w:rsidR="00A22B4F">
          <w:rPr>
            <w:noProof/>
            <w:webHidden/>
          </w:rPr>
          <w:fldChar w:fldCharType="separate"/>
        </w:r>
        <w:r w:rsidR="00F24052">
          <w:rPr>
            <w:noProof/>
            <w:webHidden/>
          </w:rPr>
          <w:t>65</w:t>
        </w:r>
        <w:r w:rsidR="00A22B4F">
          <w:rPr>
            <w:noProof/>
            <w:webHidden/>
          </w:rPr>
          <w:fldChar w:fldCharType="end"/>
        </w:r>
      </w:hyperlink>
    </w:p>
    <w:p w14:paraId="65386251" w14:textId="26D3F198" w:rsidR="00A22B4F" w:rsidRDefault="00D57B8E">
      <w:pPr>
        <w:pStyle w:val="TOC1"/>
        <w:tabs>
          <w:tab w:val="right" w:leader="dot" w:pos="9111"/>
        </w:tabs>
        <w:rPr>
          <w:rFonts w:asciiTheme="minorHAnsi" w:eastAsiaTheme="minorEastAsia" w:hAnsiTheme="minorHAnsi" w:cstheme="minorBidi"/>
          <w:noProof/>
          <w:sz w:val="22"/>
          <w:szCs w:val="22"/>
          <w:lang w:val="vi-VN" w:eastAsia="vi-VN"/>
        </w:rPr>
      </w:pPr>
      <w:hyperlink w:anchor="_Toc90624085" w:history="1">
        <w:r w:rsidR="00A22B4F" w:rsidRPr="00475201">
          <w:rPr>
            <w:rStyle w:val="Hyperlink"/>
            <w:noProof/>
          </w:rPr>
          <w:t>CHƯƠNG 3 – MÔ HÌNH DEMO</w:t>
        </w:r>
        <w:r w:rsidR="00A22B4F">
          <w:rPr>
            <w:noProof/>
            <w:webHidden/>
          </w:rPr>
          <w:tab/>
        </w:r>
        <w:r w:rsidR="00A22B4F">
          <w:rPr>
            <w:noProof/>
            <w:webHidden/>
          </w:rPr>
          <w:fldChar w:fldCharType="begin"/>
        </w:r>
        <w:r w:rsidR="00A22B4F">
          <w:rPr>
            <w:noProof/>
            <w:webHidden/>
          </w:rPr>
          <w:instrText xml:space="preserve"> PAGEREF _Toc90624085 \h </w:instrText>
        </w:r>
        <w:r w:rsidR="00A22B4F">
          <w:rPr>
            <w:noProof/>
            <w:webHidden/>
          </w:rPr>
        </w:r>
        <w:r w:rsidR="00A22B4F">
          <w:rPr>
            <w:noProof/>
            <w:webHidden/>
          </w:rPr>
          <w:fldChar w:fldCharType="separate"/>
        </w:r>
        <w:r w:rsidR="00F24052">
          <w:rPr>
            <w:noProof/>
            <w:webHidden/>
          </w:rPr>
          <w:t>67</w:t>
        </w:r>
        <w:r w:rsidR="00A22B4F">
          <w:rPr>
            <w:noProof/>
            <w:webHidden/>
          </w:rPr>
          <w:fldChar w:fldCharType="end"/>
        </w:r>
      </w:hyperlink>
    </w:p>
    <w:p w14:paraId="3F20B982" w14:textId="0289E62A" w:rsidR="00A22B4F" w:rsidRDefault="00D57B8E">
      <w:pPr>
        <w:pStyle w:val="TOC2"/>
        <w:rPr>
          <w:rFonts w:asciiTheme="minorHAnsi" w:eastAsiaTheme="minorEastAsia" w:hAnsiTheme="minorHAnsi" w:cstheme="minorBidi"/>
          <w:noProof/>
          <w:sz w:val="22"/>
          <w:szCs w:val="22"/>
          <w:lang w:val="vi-VN" w:eastAsia="vi-VN"/>
        </w:rPr>
      </w:pPr>
      <w:hyperlink w:anchor="_Toc90624086" w:history="1">
        <w:r w:rsidR="00A22B4F" w:rsidRPr="00475201">
          <w:rPr>
            <w:rStyle w:val="Hyperlink"/>
            <w:noProof/>
          </w:rPr>
          <w:t>3.1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Mô hình đề xuất</w:t>
        </w:r>
        <w:r w:rsidR="00A22B4F">
          <w:rPr>
            <w:noProof/>
            <w:webHidden/>
          </w:rPr>
          <w:tab/>
        </w:r>
        <w:r w:rsidR="00A22B4F">
          <w:rPr>
            <w:noProof/>
            <w:webHidden/>
          </w:rPr>
          <w:fldChar w:fldCharType="begin"/>
        </w:r>
        <w:r w:rsidR="00A22B4F">
          <w:rPr>
            <w:noProof/>
            <w:webHidden/>
          </w:rPr>
          <w:instrText xml:space="preserve"> PAGEREF _Toc90624086 \h </w:instrText>
        </w:r>
        <w:r w:rsidR="00A22B4F">
          <w:rPr>
            <w:noProof/>
            <w:webHidden/>
          </w:rPr>
        </w:r>
        <w:r w:rsidR="00A22B4F">
          <w:rPr>
            <w:noProof/>
            <w:webHidden/>
          </w:rPr>
          <w:fldChar w:fldCharType="separate"/>
        </w:r>
        <w:r w:rsidR="00F24052">
          <w:rPr>
            <w:noProof/>
            <w:webHidden/>
          </w:rPr>
          <w:t>67</w:t>
        </w:r>
        <w:r w:rsidR="00A22B4F">
          <w:rPr>
            <w:noProof/>
            <w:webHidden/>
          </w:rPr>
          <w:fldChar w:fldCharType="end"/>
        </w:r>
      </w:hyperlink>
    </w:p>
    <w:p w14:paraId="65798245" w14:textId="2883A93C"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87" w:history="1">
        <w:r w:rsidR="00A22B4F" w:rsidRPr="00475201">
          <w:rPr>
            <w:rStyle w:val="Hyperlink"/>
            <w:noProof/>
          </w:rPr>
          <w:t>3.1.1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Bảng địa chỉ</w:t>
        </w:r>
        <w:r w:rsidR="00A22B4F">
          <w:rPr>
            <w:noProof/>
            <w:webHidden/>
          </w:rPr>
          <w:tab/>
        </w:r>
        <w:r w:rsidR="00A22B4F">
          <w:rPr>
            <w:noProof/>
            <w:webHidden/>
          </w:rPr>
          <w:fldChar w:fldCharType="begin"/>
        </w:r>
        <w:r w:rsidR="00A22B4F">
          <w:rPr>
            <w:noProof/>
            <w:webHidden/>
          </w:rPr>
          <w:instrText xml:space="preserve"> PAGEREF _Toc90624087 \h </w:instrText>
        </w:r>
        <w:r w:rsidR="00A22B4F">
          <w:rPr>
            <w:noProof/>
            <w:webHidden/>
          </w:rPr>
        </w:r>
        <w:r w:rsidR="00A22B4F">
          <w:rPr>
            <w:noProof/>
            <w:webHidden/>
          </w:rPr>
          <w:fldChar w:fldCharType="separate"/>
        </w:r>
        <w:r w:rsidR="00F24052">
          <w:rPr>
            <w:noProof/>
            <w:webHidden/>
          </w:rPr>
          <w:t>67</w:t>
        </w:r>
        <w:r w:rsidR="00A22B4F">
          <w:rPr>
            <w:noProof/>
            <w:webHidden/>
          </w:rPr>
          <w:fldChar w:fldCharType="end"/>
        </w:r>
      </w:hyperlink>
    </w:p>
    <w:p w14:paraId="01878D4D" w14:textId="45EA3B83"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88" w:history="1">
        <w:r w:rsidR="00A22B4F" w:rsidRPr="00475201">
          <w:rPr>
            <w:rStyle w:val="Hyperlink"/>
            <w:noProof/>
          </w:rPr>
          <w:t>3.1.2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Bảng thông tin WLAN</w:t>
        </w:r>
        <w:r w:rsidR="00A22B4F">
          <w:rPr>
            <w:noProof/>
            <w:webHidden/>
          </w:rPr>
          <w:tab/>
        </w:r>
        <w:r w:rsidR="00A22B4F">
          <w:rPr>
            <w:noProof/>
            <w:webHidden/>
          </w:rPr>
          <w:fldChar w:fldCharType="begin"/>
        </w:r>
        <w:r w:rsidR="00A22B4F">
          <w:rPr>
            <w:noProof/>
            <w:webHidden/>
          </w:rPr>
          <w:instrText xml:space="preserve"> PAGEREF _Toc90624088 \h </w:instrText>
        </w:r>
        <w:r w:rsidR="00A22B4F">
          <w:rPr>
            <w:noProof/>
            <w:webHidden/>
          </w:rPr>
        </w:r>
        <w:r w:rsidR="00A22B4F">
          <w:rPr>
            <w:noProof/>
            <w:webHidden/>
          </w:rPr>
          <w:fldChar w:fldCharType="separate"/>
        </w:r>
        <w:r w:rsidR="00F24052">
          <w:rPr>
            <w:noProof/>
            <w:webHidden/>
          </w:rPr>
          <w:t>69</w:t>
        </w:r>
        <w:r w:rsidR="00A22B4F">
          <w:rPr>
            <w:noProof/>
            <w:webHidden/>
          </w:rPr>
          <w:fldChar w:fldCharType="end"/>
        </w:r>
      </w:hyperlink>
    </w:p>
    <w:p w14:paraId="48447C98" w14:textId="21D0F68C"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89" w:history="1">
        <w:r w:rsidR="00A22B4F" w:rsidRPr="00475201">
          <w:rPr>
            <w:rStyle w:val="Hyperlink"/>
            <w:noProof/>
          </w:rPr>
          <w:t>3.1.3</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Mô hình đề xuất</w:t>
        </w:r>
        <w:r w:rsidR="00A22B4F">
          <w:rPr>
            <w:noProof/>
            <w:webHidden/>
          </w:rPr>
          <w:tab/>
        </w:r>
        <w:r w:rsidR="00A22B4F">
          <w:rPr>
            <w:noProof/>
            <w:webHidden/>
          </w:rPr>
          <w:fldChar w:fldCharType="begin"/>
        </w:r>
        <w:r w:rsidR="00A22B4F">
          <w:rPr>
            <w:noProof/>
            <w:webHidden/>
          </w:rPr>
          <w:instrText xml:space="preserve"> PAGEREF _Toc90624089 \h </w:instrText>
        </w:r>
        <w:r w:rsidR="00A22B4F">
          <w:rPr>
            <w:noProof/>
            <w:webHidden/>
          </w:rPr>
        </w:r>
        <w:r w:rsidR="00A22B4F">
          <w:rPr>
            <w:noProof/>
            <w:webHidden/>
          </w:rPr>
          <w:fldChar w:fldCharType="separate"/>
        </w:r>
        <w:r w:rsidR="00F24052">
          <w:rPr>
            <w:noProof/>
            <w:webHidden/>
          </w:rPr>
          <w:t>69</w:t>
        </w:r>
        <w:r w:rsidR="00A22B4F">
          <w:rPr>
            <w:noProof/>
            <w:webHidden/>
          </w:rPr>
          <w:fldChar w:fldCharType="end"/>
        </w:r>
      </w:hyperlink>
    </w:p>
    <w:p w14:paraId="066CA0D9" w14:textId="53B38716" w:rsidR="00A22B4F" w:rsidRDefault="00D57B8E">
      <w:pPr>
        <w:pStyle w:val="TOC2"/>
        <w:rPr>
          <w:rFonts w:asciiTheme="minorHAnsi" w:eastAsiaTheme="minorEastAsia" w:hAnsiTheme="minorHAnsi" w:cstheme="minorBidi"/>
          <w:noProof/>
          <w:sz w:val="22"/>
          <w:szCs w:val="22"/>
          <w:lang w:val="vi-VN" w:eastAsia="vi-VN"/>
        </w:rPr>
      </w:pPr>
      <w:hyperlink w:anchor="_Toc90624090" w:history="1">
        <w:r w:rsidR="00A22B4F" w:rsidRPr="00475201">
          <w:rPr>
            <w:rStyle w:val="Hyperlink"/>
            <w:noProof/>
          </w:rPr>
          <w:t>3.2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Cấu hình các thiết bị</w:t>
        </w:r>
        <w:r w:rsidR="00A22B4F">
          <w:rPr>
            <w:noProof/>
            <w:webHidden/>
          </w:rPr>
          <w:tab/>
        </w:r>
        <w:r w:rsidR="00A22B4F">
          <w:rPr>
            <w:noProof/>
            <w:webHidden/>
          </w:rPr>
          <w:fldChar w:fldCharType="begin"/>
        </w:r>
        <w:r w:rsidR="00A22B4F">
          <w:rPr>
            <w:noProof/>
            <w:webHidden/>
          </w:rPr>
          <w:instrText xml:space="preserve"> PAGEREF _Toc90624090 \h </w:instrText>
        </w:r>
        <w:r w:rsidR="00A22B4F">
          <w:rPr>
            <w:noProof/>
            <w:webHidden/>
          </w:rPr>
        </w:r>
        <w:r w:rsidR="00A22B4F">
          <w:rPr>
            <w:noProof/>
            <w:webHidden/>
          </w:rPr>
          <w:fldChar w:fldCharType="separate"/>
        </w:r>
        <w:r w:rsidR="00F24052">
          <w:rPr>
            <w:noProof/>
            <w:webHidden/>
          </w:rPr>
          <w:t>70</w:t>
        </w:r>
        <w:r w:rsidR="00A22B4F">
          <w:rPr>
            <w:noProof/>
            <w:webHidden/>
          </w:rPr>
          <w:fldChar w:fldCharType="end"/>
        </w:r>
      </w:hyperlink>
    </w:p>
    <w:p w14:paraId="10636AAB" w14:textId="502578B0"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91" w:history="1">
        <w:r w:rsidR="00A22B4F" w:rsidRPr="00475201">
          <w:rPr>
            <w:rStyle w:val="Hyperlink"/>
            <w:noProof/>
          </w:rPr>
          <w:t>3.2.1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Thiết lập IP cho DNS Server, Web Server, RADIUS Server.</w:t>
        </w:r>
        <w:r w:rsidR="00A22B4F">
          <w:rPr>
            <w:noProof/>
            <w:webHidden/>
          </w:rPr>
          <w:tab/>
        </w:r>
        <w:r w:rsidR="00A22B4F">
          <w:rPr>
            <w:noProof/>
            <w:webHidden/>
          </w:rPr>
          <w:fldChar w:fldCharType="begin"/>
        </w:r>
        <w:r w:rsidR="00A22B4F">
          <w:rPr>
            <w:noProof/>
            <w:webHidden/>
          </w:rPr>
          <w:instrText xml:space="preserve"> PAGEREF _Toc90624091 \h </w:instrText>
        </w:r>
        <w:r w:rsidR="00A22B4F">
          <w:rPr>
            <w:noProof/>
            <w:webHidden/>
          </w:rPr>
        </w:r>
        <w:r w:rsidR="00A22B4F">
          <w:rPr>
            <w:noProof/>
            <w:webHidden/>
          </w:rPr>
          <w:fldChar w:fldCharType="separate"/>
        </w:r>
        <w:r w:rsidR="00F24052">
          <w:rPr>
            <w:noProof/>
            <w:webHidden/>
          </w:rPr>
          <w:t>70</w:t>
        </w:r>
        <w:r w:rsidR="00A22B4F">
          <w:rPr>
            <w:noProof/>
            <w:webHidden/>
          </w:rPr>
          <w:fldChar w:fldCharType="end"/>
        </w:r>
      </w:hyperlink>
    </w:p>
    <w:p w14:paraId="50FFE0AF" w14:textId="6DA96582"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92" w:history="1">
        <w:r w:rsidR="00A22B4F" w:rsidRPr="00475201">
          <w:rPr>
            <w:rStyle w:val="Hyperlink"/>
            <w:noProof/>
          </w:rPr>
          <w:t>3.2.2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Thiết lập IP cho Enterprise PC.</w:t>
        </w:r>
        <w:r w:rsidR="00A22B4F">
          <w:rPr>
            <w:noProof/>
            <w:webHidden/>
          </w:rPr>
          <w:tab/>
        </w:r>
        <w:r w:rsidR="00A22B4F">
          <w:rPr>
            <w:noProof/>
            <w:webHidden/>
          </w:rPr>
          <w:fldChar w:fldCharType="begin"/>
        </w:r>
        <w:r w:rsidR="00A22B4F">
          <w:rPr>
            <w:noProof/>
            <w:webHidden/>
          </w:rPr>
          <w:instrText xml:space="preserve"> PAGEREF _Toc90624092 \h </w:instrText>
        </w:r>
        <w:r w:rsidR="00A22B4F">
          <w:rPr>
            <w:noProof/>
            <w:webHidden/>
          </w:rPr>
        </w:r>
        <w:r w:rsidR="00A22B4F">
          <w:rPr>
            <w:noProof/>
            <w:webHidden/>
          </w:rPr>
          <w:fldChar w:fldCharType="separate"/>
        </w:r>
        <w:r w:rsidR="00F24052">
          <w:rPr>
            <w:noProof/>
            <w:webHidden/>
          </w:rPr>
          <w:t>72</w:t>
        </w:r>
        <w:r w:rsidR="00A22B4F">
          <w:rPr>
            <w:noProof/>
            <w:webHidden/>
          </w:rPr>
          <w:fldChar w:fldCharType="end"/>
        </w:r>
      </w:hyperlink>
    </w:p>
    <w:p w14:paraId="035B8D1E" w14:textId="4C2210B1"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93" w:history="1">
        <w:r w:rsidR="00A22B4F" w:rsidRPr="00475201">
          <w:rPr>
            <w:rStyle w:val="Hyperlink"/>
            <w:noProof/>
          </w:rPr>
          <w:t>3.2.3</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Thiết lập IP cho Wireless LAN Controller (WLC).</w:t>
        </w:r>
        <w:r w:rsidR="00A22B4F">
          <w:rPr>
            <w:noProof/>
            <w:webHidden/>
          </w:rPr>
          <w:tab/>
        </w:r>
        <w:r w:rsidR="00A22B4F">
          <w:rPr>
            <w:noProof/>
            <w:webHidden/>
          </w:rPr>
          <w:fldChar w:fldCharType="begin"/>
        </w:r>
        <w:r w:rsidR="00A22B4F">
          <w:rPr>
            <w:noProof/>
            <w:webHidden/>
          </w:rPr>
          <w:instrText xml:space="preserve"> PAGEREF _Toc90624093 \h </w:instrText>
        </w:r>
        <w:r w:rsidR="00A22B4F">
          <w:rPr>
            <w:noProof/>
            <w:webHidden/>
          </w:rPr>
        </w:r>
        <w:r w:rsidR="00A22B4F">
          <w:rPr>
            <w:noProof/>
            <w:webHidden/>
          </w:rPr>
          <w:fldChar w:fldCharType="separate"/>
        </w:r>
        <w:r w:rsidR="00F24052">
          <w:rPr>
            <w:noProof/>
            <w:webHidden/>
          </w:rPr>
          <w:t>73</w:t>
        </w:r>
        <w:r w:rsidR="00A22B4F">
          <w:rPr>
            <w:noProof/>
            <w:webHidden/>
          </w:rPr>
          <w:fldChar w:fldCharType="end"/>
        </w:r>
      </w:hyperlink>
    </w:p>
    <w:p w14:paraId="6A416ED2" w14:textId="2D0388B1"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94" w:history="1">
        <w:r w:rsidR="00A22B4F" w:rsidRPr="00475201">
          <w:rPr>
            <w:rStyle w:val="Hyperlink"/>
            <w:noProof/>
          </w:rPr>
          <w:t>3.2.4</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Cấu hình thiết bị Multilayer Switch.</w:t>
        </w:r>
        <w:r w:rsidR="00A22B4F">
          <w:rPr>
            <w:noProof/>
            <w:webHidden/>
          </w:rPr>
          <w:tab/>
        </w:r>
        <w:r w:rsidR="00A22B4F">
          <w:rPr>
            <w:noProof/>
            <w:webHidden/>
          </w:rPr>
          <w:fldChar w:fldCharType="begin"/>
        </w:r>
        <w:r w:rsidR="00A22B4F">
          <w:rPr>
            <w:noProof/>
            <w:webHidden/>
          </w:rPr>
          <w:instrText xml:space="preserve"> PAGEREF _Toc90624094 \h </w:instrText>
        </w:r>
        <w:r w:rsidR="00A22B4F">
          <w:rPr>
            <w:noProof/>
            <w:webHidden/>
          </w:rPr>
        </w:r>
        <w:r w:rsidR="00A22B4F">
          <w:rPr>
            <w:noProof/>
            <w:webHidden/>
          </w:rPr>
          <w:fldChar w:fldCharType="separate"/>
        </w:r>
        <w:r w:rsidR="00F24052">
          <w:rPr>
            <w:noProof/>
            <w:webHidden/>
          </w:rPr>
          <w:t>73</w:t>
        </w:r>
        <w:r w:rsidR="00A22B4F">
          <w:rPr>
            <w:noProof/>
            <w:webHidden/>
          </w:rPr>
          <w:fldChar w:fldCharType="end"/>
        </w:r>
      </w:hyperlink>
    </w:p>
    <w:p w14:paraId="6B454D98" w14:textId="39809943"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95" w:history="1">
        <w:r w:rsidR="00A22B4F" w:rsidRPr="00475201">
          <w:rPr>
            <w:rStyle w:val="Hyperlink"/>
            <w:noProof/>
          </w:rPr>
          <w:t>3.2.5</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Cấu hình thiết bị Router 1.</w:t>
        </w:r>
        <w:r w:rsidR="00A22B4F">
          <w:rPr>
            <w:noProof/>
            <w:webHidden/>
          </w:rPr>
          <w:tab/>
        </w:r>
        <w:r w:rsidR="00A22B4F">
          <w:rPr>
            <w:noProof/>
            <w:webHidden/>
          </w:rPr>
          <w:fldChar w:fldCharType="begin"/>
        </w:r>
        <w:r w:rsidR="00A22B4F">
          <w:rPr>
            <w:noProof/>
            <w:webHidden/>
          </w:rPr>
          <w:instrText xml:space="preserve"> PAGEREF _Toc90624095 \h </w:instrText>
        </w:r>
        <w:r w:rsidR="00A22B4F">
          <w:rPr>
            <w:noProof/>
            <w:webHidden/>
          </w:rPr>
        </w:r>
        <w:r w:rsidR="00A22B4F">
          <w:rPr>
            <w:noProof/>
            <w:webHidden/>
          </w:rPr>
          <w:fldChar w:fldCharType="separate"/>
        </w:r>
        <w:r w:rsidR="00F24052">
          <w:rPr>
            <w:noProof/>
            <w:webHidden/>
          </w:rPr>
          <w:t>75</w:t>
        </w:r>
        <w:r w:rsidR="00A22B4F">
          <w:rPr>
            <w:noProof/>
            <w:webHidden/>
          </w:rPr>
          <w:fldChar w:fldCharType="end"/>
        </w:r>
      </w:hyperlink>
    </w:p>
    <w:p w14:paraId="5CBEC238" w14:textId="163AEA9C"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96" w:history="1">
        <w:r w:rsidR="00A22B4F" w:rsidRPr="00475201">
          <w:rPr>
            <w:rStyle w:val="Hyperlink"/>
            <w:noProof/>
          </w:rPr>
          <w:t>3.2.6</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Cấu hình thiết bị Router 0.</w:t>
        </w:r>
        <w:r w:rsidR="00A22B4F">
          <w:rPr>
            <w:noProof/>
            <w:webHidden/>
          </w:rPr>
          <w:tab/>
        </w:r>
        <w:r w:rsidR="00A22B4F">
          <w:rPr>
            <w:noProof/>
            <w:webHidden/>
          </w:rPr>
          <w:fldChar w:fldCharType="begin"/>
        </w:r>
        <w:r w:rsidR="00A22B4F">
          <w:rPr>
            <w:noProof/>
            <w:webHidden/>
          </w:rPr>
          <w:instrText xml:space="preserve"> PAGEREF _Toc90624096 \h </w:instrText>
        </w:r>
        <w:r w:rsidR="00A22B4F">
          <w:rPr>
            <w:noProof/>
            <w:webHidden/>
          </w:rPr>
        </w:r>
        <w:r w:rsidR="00A22B4F">
          <w:rPr>
            <w:noProof/>
            <w:webHidden/>
          </w:rPr>
          <w:fldChar w:fldCharType="separate"/>
        </w:r>
        <w:r w:rsidR="00F24052">
          <w:rPr>
            <w:noProof/>
            <w:webHidden/>
          </w:rPr>
          <w:t>76</w:t>
        </w:r>
        <w:r w:rsidR="00A22B4F">
          <w:rPr>
            <w:noProof/>
            <w:webHidden/>
          </w:rPr>
          <w:fldChar w:fldCharType="end"/>
        </w:r>
      </w:hyperlink>
    </w:p>
    <w:p w14:paraId="1D2DBDE1" w14:textId="5D236AB7"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097" w:history="1">
        <w:r w:rsidR="00A22B4F" w:rsidRPr="00475201">
          <w:rPr>
            <w:rStyle w:val="Hyperlink"/>
            <w:noProof/>
          </w:rPr>
          <w:t>3.2.7</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Cấu hình thiết bị Wireless LAN Controller.</w:t>
        </w:r>
        <w:r w:rsidR="00A22B4F">
          <w:rPr>
            <w:noProof/>
            <w:webHidden/>
          </w:rPr>
          <w:tab/>
        </w:r>
        <w:r w:rsidR="00A22B4F">
          <w:rPr>
            <w:noProof/>
            <w:webHidden/>
          </w:rPr>
          <w:fldChar w:fldCharType="begin"/>
        </w:r>
        <w:r w:rsidR="00A22B4F">
          <w:rPr>
            <w:noProof/>
            <w:webHidden/>
          </w:rPr>
          <w:instrText xml:space="preserve"> PAGEREF _Toc90624097 \h </w:instrText>
        </w:r>
        <w:r w:rsidR="00A22B4F">
          <w:rPr>
            <w:noProof/>
            <w:webHidden/>
          </w:rPr>
        </w:r>
        <w:r w:rsidR="00A22B4F">
          <w:rPr>
            <w:noProof/>
            <w:webHidden/>
          </w:rPr>
          <w:fldChar w:fldCharType="separate"/>
        </w:r>
        <w:r w:rsidR="00F24052">
          <w:rPr>
            <w:noProof/>
            <w:webHidden/>
          </w:rPr>
          <w:t>78</w:t>
        </w:r>
        <w:r w:rsidR="00A22B4F">
          <w:rPr>
            <w:noProof/>
            <w:webHidden/>
          </w:rPr>
          <w:fldChar w:fldCharType="end"/>
        </w:r>
      </w:hyperlink>
    </w:p>
    <w:p w14:paraId="7EDA2AEA" w14:textId="4FAD3DC5"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98" w:history="1">
        <w:r w:rsidR="00A22B4F" w:rsidRPr="00475201">
          <w:rPr>
            <w:rStyle w:val="Hyperlink"/>
            <w:noProof/>
          </w:rPr>
          <w:t>3.2.7.1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Cấu hình các giao diện VLAN.</w:t>
        </w:r>
        <w:r w:rsidR="00A22B4F">
          <w:rPr>
            <w:noProof/>
            <w:webHidden/>
          </w:rPr>
          <w:tab/>
        </w:r>
        <w:r w:rsidR="00A22B4F">
          <w:rPr>
            <w:noProof/>
            <w:webHidden/>
          </w:rPr>
          <w:fldChar w:fldCharType="begin"/>
        </w:r>
        <w:r w:rsidR="00A22B4F">
          <w:rPr>
            <w:noProof/>
            <w:webHidden/>
          </w:rPr>
          <w:instrText xml:space="preserve"> PAGEREF _Toc90624098 \h </w:instrText>
        </w:r>
        <w:r w:rsidR="00A22B4F">
          <w:rPr>
            <w:noProof/>
            <w:webHidden/>
          </w:rPr>
        </w:r>
        <w:r w:rsidR="00A22B4F">
          <w:rPr>
            <w:noProof/>
            <w:webHidden/>
          </w:rPr>
          <w:fldChar w:fldCharType="separate"/>
        </w:r>
        <w:r w:rsidR="00F24052">
          <w:rPr>
            <w:noProof/>
            <w:webHidden/>
          </w:rPr>
          <w:t>78</w:t>
        </w:r>
        <w:r w:rsidR="00A22B4F">
          <w:rPr>
            <w:noProof/>
            <w:webHidden/>
          </w:rPr>
          <w:fldChar w:fldCharType="end"/>
        </w:r>
      </w:hyperlink>
    </w:p>
    <w:p w14:paraId="12AD4C78" w14:textId="3D29FE20"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099" w:history="1">
        <w:r w:rsidR="00A22B4F" w:rsidRPr="00475201">
          <w:rPr>
            <w:rStyle w:val="Hyperlink"/>
            <w:noProof/>
          </w:rPr>
          <w:t>3.2.7.2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Cấu hình DHCP Scope cho mạng quản lý không dây.</w:t>
        </w:r>
        <w:r w:rsidR="00A22B4F">
          <w:rPr>
            <w:noProof/>
            <w:webHidden/>
          </w:rPr>
          <w:tab/>
        </w:r>
        <w:r w:rsidR="00A22B4F">
          <w:rPr>
            <w:noProof/>
            <w:webHidden/>
          </w:rPr>
          <w:fldChar w:fldCharType="begin"/>
        </w:r>
        <w:r w:rsidR="00A22B4F">
          <w:rPr>
            <w:noProof/>
            <w:webHidden/>
          </w:rPr>
          <w:instrText xml:space="preserve"> PAGEREF _Toc90624099 \h </w:instrText>
        </w:r>
        <w:r w:rsidR="00A22B4F">
          <w:rPr>
            <w:noProof/>
            <w:webHidden/>
          </w:rPr>
        </w:r>
        <w:r w:rsidR="00A22B4F">
          <w:rPr>
            <w:noProof/>
            <w:webHidden/>
          </w:rPr>
          <w:fldChar w:fldCharType="separate"/>
        </w:r>
        <w:r w:rsidR="00F24052">
          <w:rPr>
            <w:noProof/>
            <w:webHidden/>
          </w:rPr>
          <w:t>82</w:t>
        </w:r>
        <w:r w:rsidR="00A22B4F">
          <w:rPr>
            <w:noProof/>
            <w:webHidden/>
          </w:rPr>
          <w:fldChar w:fldCharType="end"/>
        </w:r>
      </w:hyperlink>
    </w:p>
    <w:p w14:paraId="1D5B5C01" w14:textId="152E20CE"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100" w:history="1">
        <w:r w:rsidR="00A22B4F" w:rsidRPr="00475201">
          <w:rPr>
            <w:rStyle w:val="Hyperlink"/>
            <w:noProof/>
          </w:rPr>
          <w:t>3.2.7.3</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Cấu hình WLC với các địa chỉ server bên ngoài.</w:t>
        </w:r>
        <w:r w:rsidR="00A22B4F">
          <w:rPr>
            <w:noProof/>
            <w:webHidden/>
          </w:rPr>
          <w:tab/>
        </w:r>
        <w:r w:rsidR="00A22B4F">
          <w:rPr>
            <w:noProof/>
            <w:webHidden/>
          </w:rPr>
          <w:fldChar w:fldCharType="begin"/>
        </w:r>
        <w:r w:rsidR="00A22B4F">
          <w:rPr>
            <w:noProof/>
            <w:webHidden/>
          </w:rPr>
          <w:instrText xml:space="preserve"> PAGEREF _Toc90624100 \h </w:instrText>
        </w:r>
        <w:r w:rsidR="00A22B4F">
          <w:rPr>
            <w:noProof/>
            <w:webHidden/>
          </w:rPr>
        </w:r>
        <w:r w:rsidR="00A22B4F">
          <w:rPr>
            <w:noProof/>
            <w:webHidden/>
          </w:rPr>
          <w:fldChar w:fldCharType="separate"/>
        </w:r>
        <w:r w:rsidR="00F24052">
          <w:rPr>
            <w:noProof/>
            <w:webHidden/>
          </w:rPr>
          <w:t>84</w:t>
        </w:r>
        <w:r w:rsidR="00A22B4F">
          <w:rPr>
            <w:noProof/>
            <w:webHidden/>
          </w:rPr>
          <w:fldChar w:fldCharType="end"/>
        </w:r>
      </w:hyperlink>
    </w:p>
    <w:p w14:paraId="54E565FB" w14:textId="0258A2C1"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101" w:history="1">
        <w:r w:rsidR="00A22B4F" w:rsidRPr="00475201">
          <w:rPr>
            <w:rStyle w:val="Hyperlink"/>
            <w:noProof/>
          </w:rPr>
          <w:t>3.2.7.4</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Tạo các mạng WLANs</w:t>
        </w:r>
        <w:r w:rsidR="00A22B4F">
          <w:rPr>
            <w:noProof/>
            <w:webHidden/>
          </w:rPr>
          <w:tab/>
        </w:r>
        <w:r w:rsidR="00A22B4F">
          <w:rPr>
            <w:noProof/>
            <w:webHidden/>
          </w:rPr>
          <w:fldChar w:fldCharType="begin"/>
        </w:r>
        <w:r w:rsidR="00A22B4F">
          <w:rPr>
            <w:noProof/>
            <w:webHidden/>
          </w:rPr>
          <w:instrText xml:space="preserve"> PAGEREF _Toc90624101 \h </w:instrText>
        </w:r>
        <w:r w:rsidR="00A22B4F">
          <w:rPr>
            <w:noProof/>
            <w:webHidden/>
          </w:rPr>
        </w:r>
        <w:r w:rsidR="00A22B4F">
          <w:rPr>
            <w:noProof/>
            <w:webHidden/>
          </w:rPr>
          <w:fldChar w:fldCharType="separate"/>
        </w:r>
        <w:r w:rsidR="00F24052">
          <w:rPr>
            <w:noProof/>
            <w:webHidden/>
          </w:rPr>
          <w:t>87</w:t>
        </w:r>
        <w:r w:rsidR="00A22B4F">
          <w:rPr>
            <w:noProof/>
            <w:webHidden/>
          </w:rPr>
          <w:fldChar w:fldCharType="end"/>
        </w:r>
      </w:hyperlink>
    </w:p>
    <w:p w14:paraId="7F86434B" w14:textId="4A7AF9A3"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102" w:history="1">
        <w:r w:rsidR="00A22B4F" w:rsidRPr="00475201">
          <w:rPr>
            <w:rStyle w:val="Hyperlink"/>
            <w:noProof/>
          </w:rPr>
          <w:t>3.2.7.5</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Tạo AP Group</w:t>
        </w:r>
        <w:r w:rsidR="00A22B4F">
          <w:rPr>
            <w:noProof/>
            <w:webHidden/>
          </w:rPr>
          <w:tab/>
        </w:r>
        <w:r w:rsidR="00A22B4F">
          <w:rPr>
            <w:noProof/>
            <w:webHidden/>
          </w:rPr>
          <w:fldChar w:fldCharType="begin"/>
        </w:r>
        <w:r w:rsidR="00A22B4F">
          <w:rPr>
            <w:noProof/>
            <w:webHidden/>
          </w:rPr>
          <w:instrText xml:space="preserve"> PAGEREF _Toc90624102 \h </w:instrText>
        </w:r>
        <w:r w:rsidR="00A22B4F">
          <w:rPr>
            <w:noProof/>
            <w:webHidden/>
          </w:rPr>
        </w:r>
        <w:r w:rsidR="00A22B4F">
          <w:rPr>
            <w:noProof/>
            <w:webHidden/>
          </w:rPr>
          <w:fldChar w:fldCharType="separate"/>
        </w:r>
        <w:r w:rsidR="00F24052">
          <w:rPr>
            <w:noProof/>
            <w:webHidden/>
          </w:rPr>
          <w:t>95</w:t>
        </w:r>
        <w:r w:rsidR="00A22B4F">
          <w:rPr>
            <w:noProof/>
            <w:webHidden/>
          </w:rPr>
          <w:fldChar w:fldCharType="end"/>
        </w:r>
      </w:hyperlink>
    </w:p>
    <w:p w14:paraId="5CD090C7" w14:textId="09612F76"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103" w:history="1">
        <w:r w:rsidR="00A22B4F" w:rsidRPr="00475201">
          <w:rPr>
            <w:rStyle w:val="Hyperlink"/>
            <w:noProof/>
          </w:rPr>
          <w:t>3.2.8</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Kết nối các thiết bị các nhân ở doanh nghiệp THL với mạng WLAN</w:t>
        </w:r>
        <w:r w:rsidR="00A22B4F">
          <w:rPr>
            <w:noProof/>
            <w:webHidden/>
          </w:rPr>
          <w:tab/>
        </w:r>
        <w:r w:rsidR="00A22B4F">
          <w:rPr>
            <w:noProof/>
            <w:webHidden/>
          </w:rPr>
          <w:fldChar w:fldCharType="begin"/>
        </w:r>
        <w:r w:rsidR="00A22B4F">
          <w:rPr>
            <w:noProof/>
            <w:webHidden/>
          </w:rPr>
          <w:instrText xml:space="preserve"> PAGEREF _Toc90624103 \h </w:instrText>
        </w:r>
        <w:r w:rsidR="00A22B4F">
          <w:rPr>
            <w:noProof/>
            <w:webHidden/>
          </w:rPr>
        </w:r>
        <w:r w:rsidR="00A22B4F">
          <w:rPr>
            <w:noProof/>
            <w:webHidden/>
          </w:rPr>
          <w:fldChar w:fldCharType="separate"/>
        </w:r>
        <w:r w:rsidR="00F24052">
          <w:rPr>
            <w:noProof/>
            <w:webHidden/>
          </w:rPr>
          <w:t>97</w:t>
        </w:r>
        <w:r w:rsidR="00A22B4F">
          <w:rPr>
            <w:noProof/>
            <w:webHidden/>
          </w:rPr>
          <w:fldChar w:fldCharType="end"/>
        </w:r>
      </w:hyperlink>
    </w:p>
    <w:p w14:paraId="484EF7F0" w14:textId="289BE105"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104" w:history="1">
        <w:r w:rsidR="00A22B4F" w:rsidRPr="00475201">
          <w:rPr>
            <w:rStyle w:val="Hyperlink"/>
            <w:noProof/>
          </w:rPr>
          <w:t>3.2.8.1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Phòng Lễ Tân</w:t>
        </w:r>
        <w:r w:rsidR="00A22B4F">
          <w:rPr>
            <w:noProof/>
            <w:webHidden/>
          </w:rPr>
          <w:tab/>
        </w:r>
        <w:r w:rsidR="00A22B4F">
          <w:rPr>
            <w:noProof/>
            <w:webHidden/>
          </w:rPr>
          <w:fldChar w:fldCharType="begin"/>
        </w:r>
        <w:r w:rsidR="00A22B4F">
          <w:rPr>
            <w:noProof/>
            <w:webHidden/>
          </w:rPr>
          <w:instrText xml:space="preserve"> PAGEREF _Toc90624104 \h </w:instrText>
        </w:r>
        <w:r w:rsidR="00A22B4F">
          <w:rPr>
            <w:noProof/>
            <w:webHidden/>
          </w:rPr>
        </w:r>
        <w:r w:rsidR="00A22B4F">
          <w:rPr>
            <w:noProof/>
            <w:webHidden/>
          </w:rPr>
          <w:fldChar w:fldCharType="separate"/>
        </w:r>
        <w:r w:rsidR="00F24052">
          <w:rPr>
            <w:noProof/>
            <w:webHidden/>
          </w:rPr>
          <w:t>97</w:t>
        </w:r>
        <w:r w:rsidR="00A22B4F">
          <w:rPr>
            <w:noProof/>
            <w:webHidden/>
          </w:rPr>
          <w:fldChar w:fldCharType="end"/>
        </w:r>
      </w:hyperlink>
    </w:p>
    <w:p w14:paraId="188A7D45" w14:textId="44E97AC8"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105" w:history="1">
        <w:r w:rsidR="00A22B4F" w:rsidRPr="00475201">
          <w:rPr>
            <w:rStyle w:val="Hyperlink"/>
            <w:noProof/>
          </w:rPr>
          <w:t>3.2.8.2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Phòng Họp</w:t>
        </w:r>
        <w:r w:rsidR="00A22B4F">
          <w:rPr>
            <w:noProof/>
            <w:webHidden/>
          </w:rPr>
          <w:tab/>
        </w:r>
        <w:r w:rsidR="00A22B4F">
          <w:rPr>
            <w:noProof/>
            <w:webHidden/>
          </w:rPr>
          <w:fldChar w:fldCharType="begin"/>
        </w:r>
        <w:r w:rsidR="00A22B4F">
          <w:rPr>
            <w:noProof/>
            <w:webHidden/>
          </w:rPr>
          <w:instrText xml:space="preserve"> PAGEREF _Toc90624105 \h </w:instrText>
        </w:r>
        <w:r w:rsidR="00A22B4F">
          <w:rPr>
            <w:noProof/>
            <w:webHidden/>
          </w:rPr>
        </w:r>
        <w:r w:rsidR="00A22B4F">
          <w:rPr>
            <w:noProof/>
            <w:webHidden/>
          </w:rPr>
          <w:fldChar w:fldCharType="separate"/>
        </w:r>
        <w:r w:rsidR="00F24052">
          <w:rPr>
            <w:noProof/>
            <w:webHidden/>
          </w:rPr>
          <w:t>102</w:t>
        </w:r>
        <w:r w:rsidR="00A22B4F">
          <w:rPr>
            <w:noProof/>
            <w:webHidden/>
          </w:rPr>
          <w:fldChar w:fldCharType="end"/>
        </w:r>
      </w:hyperlink>
    </w:p>
    <w:p w14:paraId="13F473B2" w14:textId="52AD8B4B"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106" w:history="1">
        <w:r w:rsidR="00A22B4F" w:rsidRPr="00475201">
          <w:rPr>
            <w:rStyle w:val="Hyperlink"/>
            <w:noProof/>
          </w:rPr>
          <w:t>3.2.8.3</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Phòng Giám Đốc</w:t>
        </w:r>
        <w:r w:rsidR="00A22B4F">
          <w:rPr>
            <w:noProof/>
            <w:webHidden/>
          </w:rPr>
          <w:tab/>
        </w:r>
        <w:r w:rsidR="00A22B4F">
          <w:rPr>
            <w:noProof/>
            <w:webHidden/>
          </w:rPr>
          <w:fldChar w:fldCharType="begin"/>
        </w:r>
        <w:r w:rsidR="00A22B4F">
          <w:rPr>
            <w:noProof/>
            <w:webHidden/>
          </w:rPr>
          <w:instrText xml:space="preserve"> PAGEREF _Toc90624106 \h </w:instrText>
        </w:r>
        <w:r w:rsidR="00A22B4F">
          <w:rPr>
            <w:noProof/>
            <w:webHidden/>
          </w:rPr>
        </w:r>
        <w:r w:rsidR="00A22B4F">
          <w:rPr>
            <w:noProof/>
            <w:webHidden/>
          </w:rPr>
          <w:fldChar w:fldCharType="separate"/>
        </w:r>
        <w:r w:rsidR="00F24052">
          <w:rPr>
            <w:noProof/>
            <w:webHidden/>
          </w:rPr>
          <w:t>105</w:t>
        </w:r>
        <w:r w:rsidR="00A22B4F">
          <w:rPr>
            <w:noProof/>
            <w:webHidden/>
          </w:rPr>
          <w:fldChar w:fldCharType="end"/>
        </w:r>
      </w:hyperlink>
    </w:p>
    <w:p w14:paraId="24072CE9" w14:textId="47DEBBDA"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107" w:history="1">
        <w:r w:rsidR="00A22B4F" w:rsidRPr="00475201">
          <w:rPr>
            <w:rStyle w:val="Hyperlink"/>
            <w:noProof/>
          </w:rPr>
          <w:t>3.2.8.4</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Phòng Kinh Doanh</w:t>
        </w:r>
        <w:r w:rsidR="00A22B4F">
          <w:rPr>
            <w:noProof/>
            <w:webHidden/>
          </w:rPr>
          <w:tab/>
        </w:r>
        <w:r w:rsidR="00A22B4F">
          <w:rPr>
            <w:noProof/>
            <w:webHidden/>
          </w:rPr>
          <w:fldChar w:fldCharType="begin"/>
        </w:r>
        <w:r w:rsidR="00A22B4F">
          <w:rPr>
            <w:noProof/>
            <w:webHidden/>
          </w:rPr>
          <w:instrText xml:space="preserve"> PAGEREF _Toc90624107 \h </w:instrText>
        </w:r>
        <w:r w:rsidR="00A22B4F">
          <w:rPr>
            <w:noProof/>
            <w:webHidden/>
          </w:rPr>
        </w:r>
        <w:r w:rsidR="00A22B4F">
          <w:rPr>
            <w:noProof/>
            <w:webHidden/>
          </w:rPr>
          <w:fldChar w:fldCharType="separate"/>
        </w:r>
        <w:r w:rsidR="00F24052">
          <w:rPr>
            <w:noProof/>
            <w:webHidden/>
          </w:rPr>
          <w:t>111</w:t>
        </w:r>
        <w:r w:rsidR="00A22B4F">
          <w:rPr>
            <w:noProof/>
            <w:webHidden/>
          </w:rPr>
          <w:fldChar w:fldCharType="end"/>
        </w:r>
      </w:hyperlink>
    </w:p>
    <w:p w14:paraId="4252B7CB" w14:textId="1CC16BEA"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108" w:history="1">
        <w:r w:rsidR="00A22B4F" w:rsidRPr="00475201">
          <w:rPr>
            <w:rStyle w:val="Hyperlink"/>
            <w:noProof/>
          </w:rPr>
          <w:t>3.2.8.5</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Phòng Marketing</w:t>
        </w:r>
        <w:r w:rsidR="00A22B4F">
          <w:rPr>
            <w:noProof/>
            <w:webHidden/>
          </w:rPr>
          <w:tab/>
        </w:r>
        <w:r w:rsidR="00A22B4F">
          <w:rPr>
            <w:noProof/>
            <w:webHidden/>
          </w:rPr>
          <w:fldChar w:fldCharType="begin"/>
        </w:r>
        <w:r w:rsidR="00A22B4F">
          <w:rPr>
            <w:noProof/>
            <w:webHidden/>
          </w:rPr>
          <w:instrText xml:space="preserve"> PAGEREF _Toc90624108 \h </w:instrText>
        </w:r>
        <w:r w:rsidR="00A22B4F">
          <w:rPr>
            <w:noProof/>
            <w:webHidden/>
          </w:rPr>
        </w:r>
        <w:r w:rsidR="00A22B4F">
          <w:rPr>
            <w:noProof/>
            <w:webHidden/>
          </w:rPr>
          <w:fldChar w:fldCharType="separate"/>
        </w:r>
        <w:r w:rsidR="00F24052">
          <w:rPr>
            <w:noProof/>
            <w:webHidden/>
          </w:rPr>
          <w:t>114</w:t>
        </w:r>
        <w:r w:rsidR="00A22B4F">
          <w:rPr>
            <w:noProof/>
            <w:webHidden/>
          </w:rPr>
          <w:fldChar w:fldCharType="end"/>
        </w:r>
      </w:hyperlink>
    </w:p>
    <w:p w14:paraId="7A61B5B8" w14:textId="47B85A5B" w:rsidR="00A22B4F" w:rsidRDefault="00D57B8E">
      <w:pPr>
        <w:pStyle w:val="TOC4"/>
        <w:tabs>
          <w:tab w:val="left" w:pos="3095"/>
          <w:tab w:val="right" w:leader="dot" w:pos="9111"/>
        </w:tabs>
        <w:rPr>
          <w:rFonts w:asciiTheme="minorHAnsi" w:eastAsiaTheme="minorEastAsia" w:hAnsiTheme="minorHAnsi" w:cstheme="minorBidi"/>
          <w:noProof/>
          <w:sz w:val="22"/>
          <w:szCs w:val="22"/>
          <w:lang w:val="vi-VN" w:eastAsia="vi-VN"/>
        </w:rPr>
      </w:pPr>
      <w:hyperlink w:anchor="_Toc90624109" w:history="1">
        <w:r w:rsidR="00A22B4F" w:rsidRPr="00475201">
          <w:rPr>
            <w:rStyle w:val="Hyperlink"/>
            <w:noProof/>
          </w:rPr>
          <w:t>3.2.8.6</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Phòng tài chính</w:t>
        </w:r>
        <w:r w:rsidR="00A22B4F">
          <w:rPr>
            <w:noProof/>
            <w:webHidden/>
          </w:rPr>
          <w:tab/>
        </w:r>
        <w:r w:rsidR="00A22B4F">
          <w:rPr>
            <w:noProof/>
            <w:webHidden/>
          </w:rPr>
          <w:fldChar w:fldCharType="begin"/>
        </w:r>
        <w:r w:rsidR="00A22B4F">
          <w:rPr>
            <w:noProof/>
            <w:webHidden/>
          </w:rPr>
          <w:instrText xml:space="preserve"> PAGEREF _Toc90624109 \h </w:instrText>
        </w:r>
        <w:r w:rsidR="00A22B4F">
          <w:rPr>
            <w:noProof/>
            <w:webHidden/>
          </w:rPr>
        </w:r>
        <w:r w:rsidR="00A22B4F">
          <w:rPr>
            <w:noProof/>
            <w:webHidden/>
          </w:rPr>
          <w:fldChar w:fldCharType="separate"/>
        </w:r>
        <w:r w:rsidR="00F24052">
          <w:rPr>
            <w:noProof/>
            <w:webHidden/>
          </w:rPr>
          <w:t>117</w:t>
        </w:r>
        <w:r w:rsidR="00A22B4F">
          <w:rPr>
            <w:noProof/>
            <w:webHidden/>
          </w:rPr>
          <w:fldChar w:fldCharType="end"/>
        </w:r>
      </w:hyperlink>
    </w:p>
    <w:p w14:paraId="11853EEB" w14:textId="7386724B"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110" w:history="1">
        <w:r w:rsidR="00A22B4F" w:rsidRPr="00475201">
          <w:rPr>
            <w:rStyle w:val="Hyperlink"/>
            <w:noProof/>
          </w:rPr>
          <w:t>3.2.9</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Cấu hình thiết bị Home Wireless Router tại nhà.</w:t>
        </w:r>
        <w:r w:rsidR="00A22B4F">
          <w:rPr>
            <w:noProof/>
            <w:webHidden/>
          </w:rPr>
          <w:tab/>
        </w:r>
        <w:r w:rsidR="00A22B4F">
          <w:rPr>
            <w:noProof/>
            <w:webHidden/>
          </w:rPr>
          <w:fldChar w:fldCharType="begin"/>
        </w:r>
        <w:r w:rsidR="00A22B4F">
          <w:rPr>
            <w:noProof/>
            <w:webHidden/>
          </w:rPr>
          <w:instrText xml:space="preserve"> PAGEREF _Toc90624110 \h </w:instrText>
        </w:r>
        <w:r w:rsidR="00A22B4F">
          <w:rPr>
            <w:noProof/>
            <w:webHidden/>
          </w:rPr>
        </w:r>
        <w:r w:rsidR="00A22B4F">
          <w:rPr>
            <w:noProof/>
            <w:webHidden/>
          </w:rPr>
          <w:fldChar w:fldCharType="separate"/>
        </w:r>
        <w:r w:rsidR="00F24052">
          <w:rPr>
            <w:noProof/>
            <w:webHidden/>
          </w:rPr>
          <w:t>120</w:t>
        </w:r>
        <w:r w:rsidR="00A22B4F">
          <w:rPr>
            <w:noProof/>
            <w:webHidden/>
          </w:rPr>
          <w:fldChar w:fldCharType="end"/>
        </w:r>
      </w:hyperlink>
    </w:p>
    <w:p w14:paraId="3FCB8694" w14:textId="0C5E2A73" w:rsidR="00A22B4F" w:rsidRDefault="00D57B8E">
      <w:pPr>
        <w:pStyle w:val="TOC2"/>
        <w:rPr>
          <w:rFonts w:asciiTheme="minorHAnsi" w:eastAsiaTheme="minorEastAsia" w:hAnsiTheme="minorHAnsi" w:cstheme="minorBidi"/>
          <w:noProof/>
          <w:sz w:val="22"/>
          <w:szCs w:val="22"/>
          <w:lang w:val="vi-VN" w:eastAsia="vi-VN"/>
        </w:rPr>
      </w:pPr>
      <w:hyperlink w:anchor="_Toc90624111" w:history="1">
        <w:r w:rsidR="00A22B4F" w:rsidRPr="00475201">
          <w:rPr>
            <w:rStyle w:val="Hyperlink"/>
            <w:noProof/>
          </w:rPr>
          <w:t>3.3</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Kết quả chạy chương trình</w:t>
        </w:r>
        <w:r w:rsidR="00A22B4F">
          <w:rPr>
            <w:noProof/>
            <w:webHidden/>
          </w:rPr>
          <w:tab/>
        </w:r>
        <w:r w:rsidR="00A22B4F">
          <w:rPr>
            <w:noProof/>
            <w:webHidden/>
          </w:rPr>
          <w:fldChar w:fldCharType="begin"/>
        </w:r>
        <w:r w:rsidR="00A22B4F">
          <w:rPr>
            <w:noProof/>
            <w:webHidden/>
          </w:rPr>
          <w:instrText xml:space="preserve"> PAGEREF _Toc90624111 \h </w:instrText>
        </w:r>
        <w:r w:rsidR="00A22B4F">
          <w:rPr>
            <w:noProof/>
            <w:webHidden/>
          </w:rPr>
        </w:r>
        <w:r w:rsidR="00A22B4F">
          <w:rPr>
            <w:noProof/>
            <w:webHidden/>
          </w:rPr>
          <w:fldChar w:fldCharType="separate"/>
        </w:r>
        <w:r w:rsidR="00F24052">
          <w:rPr>
            <w:noProof/>
            <w:webHidden/>
          </w:rPr>
          <w:t>127</w:t>
        </w:r>
        <w:r w:rsidR="00A22B4F">
          <w:rPr>
            <w:noProof/>
            <w:webHidden/>
          </w:rPr>
          <w:fldChar w:fldCharType="end"/>
        </w:r>
      </w:hyperlink>
    </w:p>
    <w:p w14:paraId="7DF6A0FF" w14:textId="7547D477"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112" w:history="1">
        <w:r w:rsidR="00A22B4F" w:rsidRPr="00475201">
          <w:rPr>
            <w:rStyle w:val="Hyperlink"/>
            <w:noProof/>
          </w:rPr>
          <w:t>3.3.1</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Kiểm tra kết nối thiết bị của doanh nghiệp với internet.</w:t>
        </w:r>
        <w:r w:rsidR="00A22B4F">
          <w:rPr>
            <w:noProof/>
            <w:webHidden/>
          </w:rPr>
          <w:tab/>
        </w:r>
        <w:r w:rsidR="00A22B4F">
          <w:rPr>
            <w:noProof/>
            <w:webHidden/>
          </w:rPr>
          <w:fldChar w:fldCharType="begin"/>
        </w:r>
        <w:r w:rsidR="00A22B4F">
          <w:rPr>
            <w:noProof/>
            <w:webHidden/>
          </w:rPr>
          <w:instrText xml:space="preserve"> PAGEREF _Toc90624112 \h </w:instrText>
        </w:r>
        <w:r w:rsidR="00A22B4F">
          <w:rPr>
            <w:noProof/>
            <w:webHidden/>
          </w:rPr>
        </w:r>
        <w:r w:rsidR="00A22B4F">
          <w:rPr>
            <w:noProof/>
            <w:webHidden/>
          </w:rPr>
          <w:fldChar w:fldCharType="separate"/>
        </w:r>
        <w:r w:rsidR="00F24052">
          <w:rPr>
            <w:noProof/>
            <w:webHidden/>
          </w:rPr>
          <w:t>127</w:t>
        </w:r>
        <w:r w:rsidR="00A22B4F">
          <w:rPr>
            <w:noProof/>
            <w:webHidden/>
          </w:rPr>
          <w:fldChar w:fldCharType="end"/>
        </w:r>
      </w:hyperlink>
    </w:p>
    <w:p w14:paraId="798B508B" w14:textId="5248641A"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113" w:history="1">
        <w:r w:rsidR="00A22B4F" w:rsidRPr="00475201">
          <w:rPr>
            <w:rStyle w:val="Hyperlink"/>
            <w:noProof/>
          </w:rPr>
          <w:t>3.3.2</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Kiểm tra kết nối thiết bị gia đình với internet.</w:t>
        </w:r>
        <w:r w:rsidR="00A22B4F">
          <w:rPr>
            <w:noProof/>
            <w:webHidden/>
          </w:rPr>
          <w:tab/>
        </w:r>
        <w:r w:rsidR="00A22B4F">
          <w:rPr>
            <w:noProof/>
            <w:webHidden/>
          </w:rPr>
          <w:fldChar w:fldCharType="begin"/>
        </w:r>
        <w:r w:rsidR="00A22B4F">
          <w:rPr>
            <w:noProof/>
            <w:webHidden/>
          </w:rPr>
          <w:instrText xml:space="preserve"> PAGEREF _Toc90624113 \h </w:instrText>
        </w:r>
        <w:r w:rsidR="00A22B4F">
          <w:rPr>
            <w:noProof/>
            <w:webHidden/>
          </w:rPr>
        </w:r>
        <w:r w:rsidR="00A22B4F">
          <w:rPr>
            <w:noProof/>
            <w:webHidden/>
          </w:rPr>
          <w:fldChar w:fldCharType="separate"/>
        </w:r>
        <w:r w:rsidR="00F24052">
          <w:rPr>
            <w:noProof/>
            <w:webHidden/>
          </w:rPr>
          <w:t>134</w:t>
        </w:r>
        <w:r w:rsidR="00A22B4F">
          <w:rPr>
            <w:noProof/>
            <w:webHidden/>
          </w:rPr>
          <w:fldChar w:fldCharType="end"/>
        </w:r>
      </w:hyperlink>
    </w:p>
    <w:p w14:paraId="709DD2B7" w14:textId="16203E76" w:rsidR="00A22B4F" w:rsidRDefault="00D57B8E">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0624114" w:history="1">
        <w:r w:rsidR="00A22B4F" w:rsidRPr="00475201">
          <w:rPr>
            <w:rStyle w:val="Hyperlink"/>
            <w:noProof/>
          </w:rPr>
          <w:t>3.3.3</w:t>
        </w:r>
        <w:r w:rsidR="00A22B4F">
          <w:rPr>
            <w:rFonts w:asciiTheme="minorHAnsi" w:eastAsiaTheme="minorEastAsia" w:hAnsiTheme="minorHAnsi" w:cstheme="minorBidi"/>
            <w:noProof/>
            <w:sz w:val="22"/>
            <w:szCs w:val="22"/>
            <w:lang w:val="vi-VN" w:eastAsia="vi-VN"/>
          </w:rPr>
          <w:tab/>
        </w:r>
        <w:r w:rsidR="00A22B4F" w:rsidRPr="00475201">
          <w:rPr>
            <w:rStyle w:val="Hyperlink"/>
            <w:noProof/>
          </w:rPr>
          <w:t>Gửi email giữa các phòng doanh nghiệp</w:t>
        </w:r>
        <w:r w:rsidR="00A22B4F">
          <w:rPr>
            <w:noProof/>
            <w:webHidden/>
          </w:rPr>
          <w:tab/>
        </w:r>
        <w:r w:rsidR="00A22B4F">
          <w:rPr>
            <w:noProof/>
            <w:webHidden/>
          </w:rPr>
          <w:fldChar w:fldCharType="begin"/>
        </w:r>
        <w:r w:rsidR="00A22B4F">
          <w:rPr>
            <w:noProof/>
            <w:webHidden/>
          </w:rPr>
          <w:instrText xml:space="preserve"> PAGEREF _Toc90624114 \h </w:instrText>
        </w:r>
        <w:r w:rsidR="00A22B4F">
          <w:rPr>
            <w:noProof/>
            <w:webHidden/>
          </w:rPr>
        </w:r>
        <w:r w:rsidR="00A22B4F">
          <w:rPr>
            <w:noProof/>
            <w:webHidden/>
          </w:rPr>
          <w:fldChar w:fldCharType="separate"/>
        </w:r>
        <w:r w:rsidR="00F24052">
          <w:rPr>
            <w:noProof/>
            <w:webHidden/>
          </w:rPr>
          <w:t>136</w:t>
        </w:r>
        <w:r w:rsidR="00A22B4F">
          <w:rPr>
            <w:noProof/>
            <w:webHidden/>
          </w:rPr>
          <w:fldChar w:fldCharType="end"/>
        </w:r>
      </w:hyperlink>
    </w:p>
    <w:p w14:paraId="71A997CF" w14:textId="6730A4DA" w:rsidR="00A22B4F" w:rsidRDefault="00D57B8E">
      <w:pPr>
        <w:pStyle w:val="TOC1"/>
        <w:tabs>
          <w:tab w:val="right" w:leader="dot" w:pos="9111"/>
        </w:tabs>
        <w:rPr>
          <w:rFonts w:asciiTheme="minorHAnsi" w:eastAsiaTheme="minorEastAsia" w:hAnsiTheme="minorHAnsi" w:cstheme="minorBidi"/>
          <w:noProof/>
          <w:sz w:val="22"/>
          <w:szCs w:val="22"/>
          <w:lang w:val="vi-VN" w:eastAsia="vi-VN"/>
        </w:rPr>
      </w:pPr>
      <w:hyperlink w:anchor="_Toc90624115" w:history="1">
        <w:r w:rsidR="00A22B4F" w:rsidRPr="00475201">
          <w:rPr>
            <w:rStyle w:val="Hyperlink"/>
            <w:noProof/>
          </w:rPr>
          <w:t>CHƯƠNG 4 – KẾT LUẬN</w:t>
        </w:r>
        <w:r w:rsidR="00A22B4F">
          <w:rPr>
            <w:noProof/>
            <w:webHidden/>
          </w:rPr>
          <w:tab/>
        </w:r>
        <w:r w:rsidR="00A22B4F">
          <w:rPr>
            <w:noProof/>
            <w:webHidden/>
          </w:rPr>
          <w:fldChar w:fldCharType="begin"/>
        </w:r>
        <w:r w:rsidR="00A22B4F">
          <w:rPr>
            <w:noProof/>
            <w:webHidden/>
          </w:rPr>
          <w:instrText xml:space="preserve"> PAGEREF _Toc90624115 \h </w:instrText>
        </w:r>
        <w:r w:rsidR="00A22B4F">
          <w:rPr>
            <w:noProof/>
            <w:webHidden/>
          </w:rPr>
        </w:r>
        <w:r w:rsidR="00A22B4F">
          <w:rPr>
            <w:noProof/>
            <w:webHidden/>
          </w:rPr>
          <w:fldChar w:fldCharType="separate"/>
        </w:r>
        <w:r w:rsidR="00F24052">
          <w:rPr>
            <w:noProof/>
            <w:webHidden/>
          </w:rPr>
          <w:t>138</w:t>
        </w:r>
        <w:r w:rsidR="00A22B4F">
          <w:rPr>
            <w:noProof/>
            <w:webHidden/>
          </w:rPr>
          <w:fldChar w:fldCharType="end"/>
        </w:r>
      </w:hyperlink>
    </w:p>
    <w:p w14:paraId="71E1C2DB" w14:textId="1231DE9B" w:rsidR="00C75086" w:rsidRDefault="00C75086">
      <w:pPr>
        <w:spacing w:after="200" w:line="276" w:lineRule="auto"/>
        <w:rPr>
          <w:sz w:val="26"/>
          <w:szCs w:val="26"/>
        </w:rPr>
      </w:pPr>
      <w:r>
        <w:rPr>
          <w:sz w:val="26"/>
          <w:szCs w:val="26"/>
        </w:rPr>
        <w:fldChar w:fldCharType="end"/>
      </w:r>
    </w:p>
    <w:p w14:paraId="7CFD3488" w14:textId="77777777" w:rsidR="007E6AB9" w:rsidRDefault="007E6AB9">
      <w:pPr>
        <w:spacing w:after="200" w:line="276" w:lineRule="auto"/>
        <w:rPr>
          <w:sz w:val="26"/>
          <w:szCs w:val="26"/>
        </w:rPr>
      </w:pPr>
      <w:r>
        <w:rPr>
          <w:sz w:val="26"/>
          <w:szCs w:val="26"/>
        </w:rPr>
        <w:br w:type="page"/>
      </w:r>
    </w:p>
    <w:p w14:paraId="45DFA5D2" w14:textId="329CC3F2" w:rsidR="00291721" w:rsidRPr="009D253C" w:rsidRDefault="007E6AB9" w:rsidP="009D253C">
      <w:pPr>
        <w:tabs>
          <w:tab w:val="center" w:pos="6379"/>
        </w:tabs>
        <w:spacing w:after="200" w:line="276" w:lineRule="auto"/>
        <w:jc w:val="center"/>
        <w:rPr>
          <w:b/>
          <w:sz w:val="32"/>
          <w:szCs w:val="32"/>
        </w:rPr>
      </w:pPr>
      <w:r>
        <w:rPr>
          <w:b/>
          <w:sz w:val="32"/>
          <w:szCs w:val="32"/>
        </w:rPr>
        <w:lastRenderedPageBreak/>
        <w:t>DANH MỤC KÍ HIỆU VÀ CHỮ VIẾT TẮT</w:t>
      </w:r>
    </w:p>
    <w:p w14:paraId="3A6CF808" w14:textId="5789F55B" w:rsidR="009D253C" w:rsidRPr="009D253C" w:rsidRDefault="00791EED" w:rsidP="009D253C">
      <w:pPr>
        <w:spacing w:before="60" w:after="60" w:line="276" w:lineRule="auto"/>
        <w:jc w:val="both"/>
        <w:rPr>
          <w:b/>
          <w:sz w:val="28"/>
        </w:rPr>
      </w:pPr>
      <w:r w:rsidRPr="00791EED">
        <w:rPr>
          <w:b/>
          <w:sz w:val="28"/>
        </w:rPr>
        <w:t xml:space="preserve">CÁC </w:t>
      </w:r>
      <w:r>
        <w:rPr>
          <w:b/>
          <w:sz w:val="28"/>
        </w:rPr>
        <w:t>KÝ HIỆU</w:t>
      </w:r>
    </w:p>
    <w:p w14:paraId="40182E60" w14:textId="629697F9" w:rsidR="00791EED" w:rsidRDefault="00791EED" w:rsidP="00791EED">
      <w:pPr>
        <w:spacing w:before="60" w:after="60" w:line="276" w:lineRule="auto"/>
        <w:jc w:val="both"/>
        <w:rPr>
          <w:b/>
          <w:sz w:val="28"/>
        </w:rPr>
      </w:pPr>
      <w:r w:rsidRPr="00791EED">
        <w:rPr>
          <w:b/>
          <w:sz w:val="28"/>
        </w:rPr>
        <w:t xml:space="preserve">CÁC CHỮ VIẾT TẮT </w:t>
      </w:r>
    </w:p>
    <w:tbl>
      <w:tblPr>
        <w:tblStyle w:val="GridTable4-Accent6"/>
        <w:tblW w:w="9265" w:type="dxa"/>
        <w:tblLook w:val="04A0" w:firstRow="1" w:lastRow="0" w:firstColumn="1" w:lastColumn="0" w:noHBand="0" w:noVBand="1"/>
      </w:tblPr>
      <w:tblGrid>
        <w:gridCol w:w="1795"/>
        <w:gridCol w:w="7470"/>
      </w:tblGrid>
      <w:tr w:rsidR="002E757C" w:rsidRPr="002E757C" w14:paraId="286F84BD" w14:textId="77777777" w:rsidTr="00A97C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4B753C3" w14:textId="77777777" w:rsidR="002E757C" w:rsidRPr="002E757C" w:rsidRDefault="002E757C" w:rsidP="004F42AB">
            <w:pPr>
              <w:pStyle w:val="Nidungvnbn"/>
              <w:ind w:firstLine="0"/>
            </w:pPr>
            <w:r w:rsidRPr="002E757C">
              <w:t>LAN</w:t>
            </w:r>
          </w:p>
        </w:tc>
        <w:tc>
          <w:tcPr>
            <w:tcW w:w="7470" w:type="dxa"/>
          </w:tcPr>
          <w:p w14:paraId="6674C326" w14:textId="77777777" w:rsidR="002E757C" w:rsidRPr="002E757C" w:rsidRDefault="002E757C" w:rsidP="004F42AB">
            <w:pPr>
              <w:pStyle w:val="Nidungvnbn"/>
              <w:ind w:firstLine="0"/>
              <w:cnfStyle w:val="100000000000" w:firstRow="1" w:lastRow="0" w:firstColumn="0" w:lastColumn="0" w:oddVBand="0" w:evenVBand="0" w:oddHBand="0" w:evenHBand="0" w:firstRowFirstColumn="0" w:firstRowLastColumn="0" w:lastRowFirstColumn="0" w:lastRowLastColumn="0"/>
            </w:pPr>
            <w:r w:rsidRPr="002E757C">
              <w:t>Local Area Network (Mạng cục bộ)</w:t>
            </w:r>
          </w:p>
        </w:tc>
      </w:tr>
      <w:tr w:rsidR="002E757C" w:rsidRPr="002E757C" w14:paraId="2AB4A479"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94421C6" w14:textId="77777777" w:rsidR="002E757C" w:rsidRPr="002E757C" w:rsidRDefault="002E757C" w:rsidP="004F42AB">
            <w:pPr>
              <w:pStyle w:val="Nidungvnbn"/>
              <w:ind w:firstLine="0"/>
            </w:pPr>
            <w:r w:rsidRPr="002E757C">
              <w:t>MAN</w:t>
            </w:r>
          </w:p>
        </w:tc>
        <w:tc>
          <w:tcPr>
            <w:tcW w:w="7470" w:type="dxa"/>
          </w:tcPr>
          <w:p w14:paraId="4F77318C" w14:textId="77777777" w:rsidR="002E757C" w:rsidRPr="002E757C" w:rsidRDefault="002E757C"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2E757C">
              <w:t>Metropolitan Area Network ( Mạng đô thị)</w:t>
            </w:r>
          </w:p>
        </w:tc>
      </w:tr>
      <w:tr w:rsidR="002E757C" w:rsidRPr="002E757C" w14:paraId="3B539B31"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6F167CE9" w14:textId="77777777" w:rsidR="002E757C" w:rsidRPr="002E757C" w:rsidRDefault="002E757C" w:rsidP="004F42AB">
            <w:pPr>
              <w:pStyle w:val="Nidungvnbn"/>
              <w:ind w:firstLine="0"/>
            </w:pPr>
            <w:r w:rsidRPr="002E757C">
              <w:t>WAN</w:t>
            </w:r>
          </w:p>
        </w:tc>
        <w:tc>
          <w:tcPr>
            <w:tcW w:w="7470" w:type="dxa"/>
          </w:tcPr>
          <w:p w14:paraId="7800373A"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Wide Area Network (Mạng diện rộng)</w:t>
            </w:r>
          </w:p>
        </w:tc>
      </w:tr>
      <w:tr w:rsidR="002E757C" w:rsidRPr="002E757C" w14:paraId="1FDF4562"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4F9FB2A" w14:textId="396DCF5F" w:rsidR="002E757C" w:rsidRPr="002E757C" w:rsidRDefault="002E757C" w:rsidP="004F42AB">
            <w:pPr>
              <w:pStyle w:val="Nidungvnbn"/>
              <w:ind w:firstLine="0"/>
            </w:pPr>
            <w:r>
              <w:t>WLAN</w:t>
            </w:r>
          </w:p>
        </w:tc>
        <w:tc>
          <w:tcPr>
            <w:tcW w:w="7470" w:type="dxa"/>
          </w:tcPr>
          <w:p w14:paraId="252537ED" w14:textId="4C5B3C07" w:rsidR="002E757C" w:rsidRPr="002E757C" w:rsidRDefault="002E757C" w:rsidP="004F42AB">
            <w:pPr>
              <w:pStyle w:val="Nidungvnbn"/>
              <w:ind w:firstLine="0"/>
              <w:cnfStyle w:val="000000100000" w:firstRow="0" w:lastRow="0" w:firstColumn="0" w:lastColumn="0" w:oddVBand="0" w:evenVBand="0" w:oddHBand="1" w:evenHBand="0" w:firstRowFirstColumn="0" w:firstRowLastColumn="0" w:lastRowFirstColumn="0" w:lastRowLastColumn="0"/>
            </w:pPr>
            <w:r>
              <w:t>Wireless Local Area Network ( Mạng không dây cục bộ)</w:t>
            </w:r>
          </w:p>
        </w:tc>
      </w:tr>
      <w:tr w:rsidR="002E757C" w:rsidRPr="002E757C" w14:paraId="25771A83"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117568AA" w14:textId="77777777" w:rsidR="002E757C" w:rsidRPr="002E757C" w:rsidRDefault="002E757C" w:rsidP="004F42AB">
            <w:pPr>
              <w:pStyle w:val="Nidungvnbn"/>
              <w:ind w:firstLine="0"/>
            </w:pPr>
            <w:r w:rsidRPr="002E757C">
              <w:t>Wifi</w:t>
            </w:r>
          </w:p>
        </w:tc>
        <w:tc>
          <w:tcPr>
            <w:tcW w:w="7470" w:type="dxa"/>
          </w:tcPr>
          <w:p w14:paraId="11C09DEC"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Wireless Fidelity (Mạng không dây)</w:t>
            </w:r>
          </w:p>
        </w:tc>
      </w:tr>
      <w:tr w:rsidR="002E757C" w:rsidRPr="002E757C" w14:paraId="2C2BECA0"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540DAC5" w14:textId="77777777" w:rsidR="002E757C" w:rsidRPr="002E757C" w:rsidRDefault="002E757C" w:rsidP="004F42AB">
            <w:pPr>
              <w:pStyle w:val="Nidungvnbn"/>
              <w:ind w:firstLine="0"/>
            </w:pPr>
            <w:r w:rsidRPr="002E757C">
              <w:t xml:space="preserve">IEEE </w:t>
            </w:r>
          </w:p>
        </w:tc>
        <w:tc>
          <w:tcPr>
            <w:tcW w:w="7470" w:type="dxa"/>
          </w:tcPr>
          <w:p w14:paraId="2E5FCC43" w14:textId="77777777" w:rsidR="002E757C" w:rsidRPr="002E757C" w:rsidRDefault="002E757C"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2E757C">
              <w:t>Institute of Electrical and Electronics Engineers (Hội kỹ sư Điện và Điện tử)</w:t>
            </w:r>
          </w:p>
        </w:tc>
      </w:tr>
      <w:tr w:rsidR="002E757C" w:rsidRPr="002E757C" w14:paraId="0F3BB103"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2C217823" w14:textId="77777777" w:rsidR="002E757C" w:rsidRPr="002E757C" w:rsidRDefault="002E757C" w:rsidP="004F42AB">
            <w:pPr>
              <w:pStyle w:val="Nidungvnbn"/>
              <w:ind w:firstLine="0"/>
            </w:pPr>
            <w:r w:rsidRPr="002E757C">
              <w:t>THL</w:t>
            </w:r>
          </w:p>
        </w:tc>
        <w:tc>
          <w:tcPr>
            <w:tcW w:w="7470" w:type="dxa"/>
          </w:tcPr>
          <w:p w14:paraId="0F1762F3"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Doanh nghiệp Tường Hiệp Luân</w:t>
            </w:r>
          </w:p>
        </w:tc>
      </w:tr>
      <w:tr w:rsidR="002E757C" w:rsidRPr="002E757C" w14:paraId="46E7F10C"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002846E" w14:textId="77777777" w:rsidR="002E757C" w:rsidRPr="002E757C" w:rsidRDefault="002E757C" w:rsidP="004F42AB">
            <w:pPr>
              <w:pStyle w:val="Nidungvnbn"/>
              <w:ind w:firstLine="0"/>
            </w:pPr>
            <w:r w:rsidRPr="002E757C">
              <w:t>P2P</w:t>
            </w:r>
          </w:p>
        </w:tc>
        <w:tc>
          <w:tcPr>
            <w:tcW w:w="7470" w:type="dxa"/>
          </w:tcPr>
          <w:p w14:paraId="331850FE" w14:textId="77777777" w:rsidR="002E757C" w:rsidRPr="002E757C" w:rsidRDefault="002E757C"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2E757C">
              <w:t>Peer to Peer ( Mô hình mạng ngang hàng)</w:t>
            </w:r>
          </w:p>
        </w:tc>
      </w:tr>
      <w:tr w:rsidR="002E757C" w:rsidRPr="002E757C" w14:paraId="022C2E2D"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4B172BDB" w14:textId="77777777" w:rsidR="002E757C" w:rsidRPr="002E757C" w:rsidRDefault="002E757C" w:rsidP="004F42AB">
            <w:pPr>
              <w:pStyle w:val="Nidungvnbn"/>
              <w:ind w:firstLine="0"/>
            </w:pPr>
            <w:r w:rsidRPr="002E757C">
              <w:t>IBSSs</w:t>
            </w:r>
          </w:p>
        </w:tc>
        <w:tc>
          <w:tcPr>
            <w:tcW w:w="7470" w:type="dxa"/>
          </w:tcPr>
          <w:p w14:paraId="41735FBA" w14:textId="3CDDDA2C"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 xml:space="preserve">Independent Basis Service Set </w:t>
            </w:r>
            <w:r>
              <w:t>( Mô hình mạng độc lập)</w:t>
            </w:r>
          </w:p>
        </w:tc>
      </w:tr>
      <w:tr w:rsidR="002E757C" w:rsidRPr="002E757C" w14:paraId="1799324C"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3F43263" w14:textId="77777777" w:rsidR="002E757C" w:rsidRPr="002E757C" w:rsidRDefault="002E757C" w:rsidP="004F42AB">
            <w:pPr>
              <w:pStyle w:val="Nidungvnbn"/>
              <w:ind w:firstLine="0"/>
            </w:pPr>
            <w:r w:rsidRPr="002E757C">
              <w:t>BSS</w:t>
            </w:r>
          </w:p>
        </w:tc>
        <w:tc>
          <w:tcPr>
            <w:tcW w:w="7470" w:type="dxa"/>
          </w:tcPr>
          <w:p w14:paraId="64727FAE" w14:textId="454F800D" w:rsidR="002E757C" w:rsidRPr="002E757C" w:rsidRDefault="002E757C"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2E757C">
              <w:t>Basic Service Sets</w:t>
            </w:r>
            <w:r>
              <w:t xml:space="preserve"> ( Mô hình mạng cơ bản)</w:t>
            </w:r>
          </w:p>
        </w:tc>
      </w:tr>
      <w:tr w:rsidR="002E757C" w:rsidRPr="002E757C" w14:paraId="6ECC80EF"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6B2B394A" w14:textId="77777777" w:rsidR="002E757C" w:rsidRPr="002E757C" w:rsidRDefault="002E757C" w:rsidP="004F42AB">
            <w:pPr>
              <w:pStyle w:val="Nidungvnbn"/>
              <w:ind w:firstLine="0"/>
            </w:pPr>
            <w:r w:rsidRPr="002E757C">
              <w:t>AP</w:t>
            </w:r>
          </w:p>
        </w:tc>
        <w:tc>
          <w:tcPr>
            <w:tcW w:w="7470" w:type="dxa"/>
          </w:tcPr>
          <w:p w14:paraId="0F05DBC3"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 xml:space="preserve">Access Point </w:t>
            </w:r>
          </w:p>
        </w:tc>
      </w:tr>
      <w:tr w:rsidR="002E757C" w:rsidRPr="002E757C" w14:paraId="3689852E"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67B3A66" w14:textId="77777777" w:rsidR="002E757C" w:rsidRPr="002E757C" w:rsidRDefault="002E757C" w:rsidP="004F42AB">
            <w:pPr>
              <w:pStyle w:val="Nidungvnbn"/>
              <w:ind w:firstLine="0"/>
            </w:pPr>
            <w:r w:rsidRPr="002E757C">
              <w:t>ESS</w:t>
            </w:r>
          </w:p>
        </w:tc>
        <w:tc>
          <w:tcPr>
            <w:tcW w:w="7470" w:type="dxa"/>
          </w:tcPr>
          <w:p w14:paraId="64E81564" w14:textId="77777777" w:rsidR="002E757C" w:rsidRPr="002E757C" w:rsidRDefault="002E757C"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2E757C">
              <w:t>Extend Service Set ( Hệ thống chuyển mạch điện tử)</w:t>
            </w:r>
          </w:p>
        </w:tc>
      </w:tr>
      <w:tr w:rsidR="002E757C" w:rsidRPr="002E757C" w14:paraId="1B129B44"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54C7061C" w14:textId="77777777" w:rsidR="002E757C" w:rsidRPr="002E757C" w:rsidRDefault="002E757C" w:rsidP="004F42AB">
            <w:pPr>
              <w:pStyle w:val="Nidungvnbn"/>
              <w:ind w:firstLine="0"/>
            </w:pPr>
            <w:r w:rsidRPr="002E757C">
              <w:t>MIMO</w:t>
            </w:r>
          </w:p>
        </w:tc>
        <w:tc>
          <w:tcPr>
            <w:tcW w:w="7470" w:type="dxa"/>
          </w:tcPr>
          <w:p w14:paraId="7125BD5B"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 xml:space="preserve">Multiple In, Multiple Out </w:t>
            </w:r>
          </w:p>
        </w:tc>
      </w:tr>
      <w:tr w:rsidR="002E757C" w:rsidRPr="002E757C" w14:paraId="1BA803AF"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3DB4217" w14:textId="77777777" w:rsidR="002E757C" w:rsidRPr="002E757C" w:rsidRDefault="002E757C" w:rsidP="004F42AB">
            <w:pPr>
              <w:pStyle w:val="Nidungvnbn"/>
              <w:ind w:firstLine="0"/>
            </w:pPr>
            <w:r w:rsidRPr="002E757C">
              <w:t>TDMA</w:t>
            </w:r>
          </w:p>
        </w:tc>
        <w:tc>
          <w:tcPr>
            <w:tcW w:w="7470" w:type="dxa"/>
          </w:tcPr>
          <w:p w14:paraId="2FC7023C" w14:textId="77777777" w:rsidR="002E757C" w:rsidRPr="002E757C" w:rsidRDefault="002E757C"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2E757C">
              <w:t>Time Divison Multile Access ( Đa truy nhập phân chia theo thời gian)</w:t>
            </w:r>
          </w:p>
        </w:tc>
      </w:tr>
      <w:tr w:rsidR="002E757C" w:rsidRPr="002E757C" w14:paraId="14231BCE"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17A220FA" w14:textId="77777777" w:rsidR="002E757C" w:rsidRPr="002E757C" w:rsidRDefault="002E757C" w:rsidP="004F42AB">
            <w:pPr>
              <w:pStyle w:val="Nidungvnbn"/>
              <w:ind w:firstLine="0"/>
            </w:pPr>
            <w:r w:rsidRPr="002E757C">
              <w:t>CDMA</w:t>
            </w:r>
          </w:p>
        </w:tc>
        <w:tc>
          <w:tcPr>
            <w:tcW w:w="7470" w:type="dxa"/>
          </w:tcPr>
          <w:p w14:paraId="0F9F3A07"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Code Divison Multile Access ( Đa truy nhập phân chia theo mã</w:t>
            </w:r>
          </w:p>
        </w:tc>
      </w:tr>
      <w:tr w:rsidR="002E757C" w:rsidRPr="002E757C" w14:paraId="70998093"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1EE7B04" w14:textId="77777777" w:rsidR="002E757C" w:rsidRPr="002E757C" w:rsidRDefault="002E757C" w:rsidP="004F42AB">
            <w:pPr>
              <w:pStyle w:val="Nidungvnbn"/>
              <w:ind w:firstLine="0"/>
            </w:pPr>
            <w:r w:rsidRPr="002E757C">
              <w:t>GSM</w:t>
            </w:r>
          </w:p>
        </w:tc>
        <w:tc>
          <w:tcPr>
            <w:tcW w:w="7470" w:type="dxa"/>
          </w:tcPr>
          <w:p w14:paraId="1C0B17B7" w14:textId="77777777" w:rsidR="002E757C" w:rsidRPr="002E757C" w:rsidRDefault="002E757C"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2E757C">
              <w:t>Global System for Mobile Communications ( Hệ thống giao tiếp di động toàn cầu)</w:t>
            </w:r>
          </w:p>
        </w:tc>
      </w:tr>
      <w:tr w:rsidR="002E757C" w:rsidRPr="002E757C" w14:paraId="5286A002"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4BE670FA" w14:textId="77777777" w:rsidR="002E757C" w:rsidRPr="002E757C" w:rsidRDefault="002E757C" w:rsidP="004F42AB">
            <w:pPr>
              <w:pStyle w:val="Nidungvnbn"/>
              <w:ind w:firstLine="0"/>
            </w:pPr>
            <w:r w:rsidRPr="002E757C">
              <w:t>MAC</w:t>
            </w:r>
          </w:p>
        </w:tc>
        <w:tc>
          <w:tcPr>
            <w:tcW w:w="7470" w:type="dxa"/>
          </w:tcPr>
          <w:p w14:paraId="7E9FC647"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Media Access Control  ( Kiểm soát phương tiện truyền thông)</w:t>
            </w:r>
          </w:p>
        </w:tc>
      </w:tr>
      <w:tr w:rsidR="002E757C" w:rsidRPr="002E757C" w14:paraId="0171D032"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1B53D47" w14:textId="77777777" w:rsidR="002E757C" w:rsidRPr="002E757C" w:rsidRDefault="002E757C" w:rsidP="004F42AB">
            <w:pPr>
              <w:pStyle w:val="Nidungvnbn"/>
              <w:ind w:firstLine="0"/>
            </w:pPr>
            <w:r w:rsidRPr="002E757C">
              <w:t>IP</w:t>
            </w:r>
          </w:p>
        </w:tc>
        <w:tc>
          <w:tcPr>
            <w:tcW w:w="7470" w:type="dxa"/>
          </w:tcPr>
          <w:p w14:paraId="2A650B5E" w14:textId="77777777" w:rsidR="002E757C" w:rsidRPr="002E757C" w:rsidRDefault="002E757C"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2E757C">
              <w:t>Internet Protocol ( Kiểm soát truy cập mạng)</w:t>
            </w:r>
          </w:p>
        </w:tc>
      </w:tr>
      <w:tr w:rsidR="002E757C" w:rsidRPr="002E757C" w14:paraId="68759463"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064CC6BD" w14:textId="77777777" w:rsidR="002E757C" w:rsidRPr="002E757C" w:rsidRDefault="002E757C" w:rsidP="004F42AB">
            <w:pPr>
              <w:pStyle w:val="Nidungvnbn"/>
              <w:ind w:firstLine="0"/>
            </w:pPr>
            <w:r w:rsidRPr="002E757C">
              <w:t>DoS</w:t>
            </w:r>
          </w:p>
        </w:tc>
        <w:tc>
          <w:tcPr>
            <w:tcW w:w="7470" w:type="dxa"/>
          </w:tcPr>
          <w:p w14:paraId="191F7FC6"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Denial of Service Attack ( Tấn công từ chối dịch vụ)</w:t>
            </w:r>
          </w:p>
        </w:tc>
      </w:tr>
      <w:tr w:rsidR="00DC561C" w:rsidRPr="002E757C" w14:paraId="78C8BB1E"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4B9484A" w14:textId="5A7746BE" w:rsidR="00DC561C" w:rsidRPr="002E757C" w:rsidRDefault="00DC561C" w:rsidP="004F42AB">
            <w:pPr>
              <w:pStyle w:val="Nidungvnbn"/>
              <w:ind w:firstLine="0"/>
            </w:pPr>
            <w:r>
              <w:t>CKA</w:t>
            </w:r>
          </w:p>
        </w:tc>
        <w:tc>
          <w:tcPr>
            <w:tcW w:w="7470" w:type="dxa"/>
          </w:tcPr>
          <w:p w14:paraId="13171D38" w14:textId="3B57B28E" w:rsidR="00DC561C" w:rsidRPr="002E757C" w:rsidRDefault="00DC561C" w:rsidP="004F42AB">
            <w:pPr>
              <w:pStyle w:val="Nidungvnbn"/>
              <w:ind w:firstLine="0"/>
              <w:cnfStyle w:val="000000100000" w:firstRow="0" w:lastRow="0" w:firstColumn="0" w:lastColumn="0" w:oddVBand="0" w:evenVBand="0" w:oddHBand="1" w:evenHBand="0" w:firstRowFirstColumn="0" w:firstRowLastColumn="0" w:lastRowFirstColumn="0" w:lastRowLastColumn="0"/>
            </w:pPr>
            <w:r>
              <w:t>Compromised Key Attack ( Tấn công phá mã khóa)</w:t>
            </w:r>
          </w:p>
        </w:tc>
      </w:tr>
      <w:tr w:rsidR="002E757C" w:rsidRPr="002E757C" w14:paraId="4BEB4121"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01CA826B" w14:textId="77777777" w:rsidR="002E757C" w:rsidRPr="002E757C" w:rsidRDefault="002E757C" w:rsidP="004F42AB">
            <w:pPr>
              <w:pStyle w:val="Nidungvnbn"/>
              <w:ind w:firstLine="0"/>
            </w:pPr>
            <w:r w:rsidRPr="002E757C">
              <w:lastRenderedPageBreak/>
              <w:t>DHCP</w:t>
            </w:r>
          </w:p>
        </w:tc>
        <w:tc>
          <w:tcPr>
            <w:tcW w:w="7470" w:type="dxa"/>
          </w:tcPr>
          <w:p w14:paraId="27859D2B"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Dynamic Host Configuration Protocol ( Kiểm soát cấu hình máy chủ tự động)</w:t>
            </w:r>
          </w:p>
        </w:tc>
      </w:tr>
      <w:tr w:rsidR="00013152" w:rsidRPr="002E757C" w14:paraId="351EEA75"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55444DB" w14:textId="520F6AD1" w:rsidR="00013152" w:rsidRPr="002E757C" w:rsidRDefault="00013152" w:rsidP="004F42AB">
            <w:pPr>
              <w:pStyle w:val="Nidungvnbn"/>
              <w:ind w:firstLine="0"/>
            </w:pPr>
            <w:r>
              <w:t>OSI</w:t>
            </w:r>
          </w:p>
        </w:tc>
        <w:tc>
          <w:tcPr>
            <w:tcW w:w="7470" w:type="dxa"/>
          </w:tcPr>
          <w:p w14:paraId="1CE26A90" w14:textId="57E5BAB5" w:rsidR="00013152" w:rsidRPr="002E757C" w:rsidRDefault="00013152"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013152">
              <w:t>Open Systems Interconnection Reference Mode</w:t>
            </w:r>
            <w:r>
              <w:t>l ( Mô hình tham chiếu kết nối các hệ thống mở)</w:t>
            </w:r>
          </w:p>
        </w:tc>
      </w:tr>
      <w:tr w:rsidR="00013152" w:rsidRPr="002E757C" w14:paraId="2E06CC6F"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2442104A" w14:textId="51B8FC4E" w:rsidR="00013152" w:rsidRDefault="00013152" w:rsidP="004F42AB">
            <w:pPr>
              <w:pStyle w:val="Nidungvnbn"/>
              <w:ind w:firstLine="0"/>
            </w:pPr>
            <w:r>
              <w:t>UDP</w:t>
            </w:r>
          </w:p>
        </w:tc>
        <w:tc>
          <w:tcPr>
            <w:tcW w:w="7470" w:type="dxa"/>
          </w:tcPr>
          <w:p w14:paraId="1577BFD3" w14:textId="0B10770A" w:rsidR="00013152" w:rsidRPr="002E757C" w:rsidRDefault="00013152"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013152">
              <w:t>User Datagram Protocol</w:t>
            </w:r>
          </w:p>
        </w:tc>
      </w:tr>
      <w:tr w:rsidR="00013152" w:rsidRPr="002E757C" w14:paraId="00B625CE"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CC9626A" w14:textId="5B0B22B3" w:rsidR="00013152" w:rsidRDefault="00013152" w:rsidP="004F42AB">
            <w:pPr>
              <w:pStyle w:val="Nidungvnbn"/>
              <w:ind w:firstLine="0"/>
            </w:pPr>
            <w:r>
              <w:t>TCP</w:t>
            </w:r>
          </w:p>
        </w:tc>
        <w:tc>
          <w:tcPr>
            <w:tcW w:w="7470" w:type="dxa"/>
          </w:tcPr>
          <w:p w14:paraId="54D16901" w14:textId="56196036" w:rsidR="00013152" w:rsidRPr="00013152" w:rsidRDefault="00013152"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013152">
              <w:t>Transmission Control Protocol</w:t>
            </w:r>
          </w:p>
        </w:tc>
      </w:tr>
      <w:tr w:rsidR="00013152" w:rsidRPr="002E757C" w14:paraId="196AB14E"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09FFF882" w14:textId="53D23917" w:rsidR="00013152" w:rsidRDefault="00013152" w:rsidP="004F42AB">
            <w:pPr>
              <w:pStyle w:val="Nidungvnbn"/>
              <w:ind w:firstLine="0"/>
            </w:pPr>
            <w:r>
              <w:t>WPA</w:t>
            </w:r>
          </w:p>
        </w:tc>
        <w:tc>
          <w:tcPr>
            <w:tcW w:w="7470" w:type="dxa"/>
          </w:tcPr>
          <w:p w14:paraId="3BED4B33" w14:textId="5DBA7F4B" w:rsidR="00013152" w:rsidRPr="002E757C" w:rsidRDefault="00013152"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013152">
              <w:t xml:space="preserve">Wi-Fi </w:t>
            </w:r>
            <w:r>
              <w:t>P</w:t>
            </w:r>
            <w:r w:rsidRPr="00013152">
              <w:t xml:space="preserve">rotected </w:t>
            </w:r>
            <w:r>
              <w:t>A</w:t>
            </w:r>
            <w:r w:rsidRPr="00013152">
              <w:t>ccess</w:t>
            </w:r>
            <w:r>
              <w:t xml:space="preserve"> ( Giao thức trong mạng an ninh)</w:t>
            </w:r>
          </w:p>
        </w:tc>
      </w:tr>
      <w:tr w:rsidR="00013152" w:rsidRPr="002E757C" w14:paraId="15B03668"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F34A717" w14:textId="575DEE24" w:rsidR="00013152" w:rsidRDefault="00013152" w:rsidP="004F42AB">
            <w:pPr>
              <w:pStyle w:val="Nidungvnbn"/>
              <w:ind w:firstLine="0"/>
            </w:pPr>
            <w:r>
              <w:t>WPA2</w:t>
            </w:r>
          </w:p>
        </w:tc>
        <w:tc>
          <w:tcPr>
            <w:tcW w:w="7470" w:type="dxa"/>
          </w:tcPr>
          <w:p w14:paraId="01FB030A" w14:textId="26EC991C" w:rsidR="00013152" w:rsidRPr="002E757C" w:rsidRDefault="00013152"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013152">
              <w:t xml:space="preserve">Wi-Fi </w:t>
            </w:r>
            <w:r>
              <w:t>P</w:t>
            </w:r>
            <w:r w:rsidRPr="00013152">
              <w:t xml:space="preserve">rotected </w:t>
            </w:r>
            <w:r>
              <w:t>A</w:t>
            </w:r>
            <w:r w:rsidRPr="00013152">
              <w:t>ccess</w:t>
            </w:r>
            <w:r>
              <w:t xml:space="preserve"> ( Giao thức trong mạng an ninh)</w:t>
            </w:r>
          </w:p>
        </w:tc>
      </w:tr>
      <w:tr w:rsidR="002E757C" w:rsidRPr="002E757C" w14:paraId="5F646075"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1B2E65E8" w14:textId="77777777" w:rsidR="002E757C" w:rsidRPr="002E757C" w:rsidRDefault="002E757C" w:rsidP="004F42AB">
            <w:pPr>
              <w:pStyle w:val="Nidungvnbn"/>
              <w:ind w:firstLine="0"/>
            </w:pPr>
            <w:r w:rsidRPr="002E757C">
              <w:t>WEP</w:t>
            </w:r>
          </w:p>
        </w:tc>
        <w:tc>
          <w:tcPr>
            <w:tcW w:w="7470" w:type="dxa"/>
          </w:tcPr>
          <w:p w14:paraId="7616AFD4"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Wired Equivalent Privacy ( Thuật toán bảo mật)</w:t>
            </w:r>
          </w:p>
        </w:tc>
      </w:tr>
      <w:tr w:rsidR="002E757C" w:rsidRPr="002E757C" w14:paraId="2EAC57ED"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8D55FDE" w14:textId="77777777" w:rsidR="002E757C" w:rsidRPr="002E757C" w:rsidRDefault="002E757C" w:rsidP="004F42AB">
            <w:pPr>
              <w:pStyle w:val="Nidungvnbn"/>
              <w:ind w:firstLine="0"/>
            </w:pPr>
            <w:r w:rsidRPr="002E757C">
              <w:t>EAP</w:t>
            </w:r>
          </w:p>
        </w:tc>
        <w:tc>
          <w:tcPr>
            <w:tcW w:w="7470" w:type="dxa"/>
          </w:tcPr>
          <w:p w14:paraId="2027B736" w14:textId="77777777" w:rsidR="002E757C" w:rsidRPr="002E757C" w:rsidRDefault="002E757C"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2E757C">
              <w:t>Email AntiSpam Protection ( Chống spam bằng công nghệ AL)</w:t>
            </w:r>
          </w:p>
        </w:tc>
      </w:tr>
      <w:tr w:rsidR="002E757C" w:rsidRPr="002E757C" w14:paraId="21BA6CB3"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24B5F99D" w14:textId="77777777" w:rsidR="002E757C" w:rsidRPr="002E757C" w:rsidRDefault="002E757C" w:rsidP="004F42AB">
            <w:pPr>
              <w:pStyle w:val="Nidungvnbn"/>
              <w:ind w:firstLine="0"/>
            </w:pPr>
            <w:r w:rsidRPr="002E757C">
              <w:t>WLC</w:t>
            </w:r>
          </w:p>
        </w:tc>
        <w:tc>
          <w:tcPr>
            <w:tcW w:w="7470" w:type="dxa"/>
          </w:tcPr>
          <w:p w14:paraId="43B56A43"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Wisconsin Lutheran College</w:t>
            </w:r>
          </w:p>
        </w:tc>
      </w:tr>
      <w:tr w:rsidR="00013152" w:rsidRPr="002E757C" w14:paraId="20A99CE3"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5F0BD6B" w14:textId="5C039E49" w:rsidR="00013152" w:rsidRPr="002E757C" w:rsidRDefault="00013152" w:rsidP="004F42AB">
            <w:pPr>
              <w:pStyle w:val="Nidungvnbn"/>
              <w:ind w:firstLine="0"/>
            </w:pPr>
            <w:r>
              <w:t>VPN</w:t>
            </w:r>
          </w:p>
        </w:tc>
        <w:tc>
          <w:tcPr>
            <w:tcW w:w="7470" w:type="dxa"/>
          </w:tcPr>
          <w:p w14:paraId="7F9F6318" w14:textId="0C63764D" w:rsidR="00013152" w:rsidRPr="002E757C" w:rsidRDefault="00013152" w:rsidP="004F42AB">
            <w:pPr>
              <w:pStyle w:val="Nidungvnbn"/>
              <w:ind w:firstLine="0"/>
              <w:cnfStyle w:val="000000100000" w:firstRow="0" w:lastRow="0" w:firstColumn="0" w:lastColumn="0" w:oddVBand="0" w:evenVBand="0" w:oddHBand="1" w:evenHBand="0" w:firstRowFirstColumn="0" w:firstRowLastColumn="0" w:lastRowFirstColumn="0" w:lastRowLastColumn="0"/>
            </w:pPr>
            <w:r>
              <w:t>Virtual Protocol Network ( Mạng riêng ảo)</w:t>
            </w:r>
          </w:p>
        </w:tc>
      </w:tr>
      <w:tr w:rsidR="002E757C" w:rsidRPr="002E757C" w14:paraId="35FB1274"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07E8D923" w14:textId="77777777" w:rsidR="002E757C" w:rsidRPr="002E757C" w:rsidRDefault="002E757C" w:rsidP="004F42AB">
            <w:pPr>
              <w:pStyle w:val="Nidungvnbn"/>
              <w:ind w:firstLine="0"/>
            </w:pPr>
            <w:r w:rsidRPr="002E757C">
              <w:t>SNMP</w:t>
            </w:r>
          </w:p>
        </w:tc>
        <w:tc>
          <w:tcPr>
            <w:tcW w:w="7470" w:type="dxa"/>
          </w:tcPr>
          <w:p w14:paraId="16076D5C"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Simple Network Management Protocol ( Quản lý kiểm soát mạng đơn giản)</w:t>
            </w:r>
          </w:p>
        </w:tc>
      </w:tr>
      <w:tr w:rsidR="002E757C" w:rsidRPr="002E757C" w14:paraId="6F1E8720" w14:textId="77777777" w:rsidTr="00A97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BFFB02C" w14:textId="77777777" w:rsidR="002E757C" w:rsidRPr="002E757C" w:rsidRDefault="002E757C" w:rsidP="004F42AB">
            <w:pPr>
              <w:pStyle w:val="Nidungvnbn"/>
              <w:ind w:firstLine="0"/>
            </w:pPr>
            <w:r w:rsidRPr="002E757C">
              <w:t>PSK</w:t>
            </w:r>
          </w:p>
        </w:tc>
        <w:tc>
          <w:tcPr>
            <w:tcW w:w="7470" w:type="dxa"/>
          </w:tcPr>
          <w:p w14:paraId="46FCE65E" w14:textId="77777777" w:rsidR="002E757C" w:rsidRPr="002E757C" w:rsidRDefault="002E757C" w:rsidP="004F42AB">
            <w:pPr>
              <w:pStyle w:val="Nidungvnbn"/>
              <w:ind w:firstLine="0"/>
              <w:cnfStyle w:val="000000100000" w:firstRow="0" w:lastRow="0" w:firstColumn="0" w:lastColumn="0" w:oddVBand="0" w:evenVBand="0" w:oddHBand="1" w:evenHBand="0" w:firstRowFirstColumn="0" w:firstRowLastColumn="0" w:lastRowFirstColumn="0" w:lastRowLastColumn="0"/>
            </w:pPr>
            <w:r w:rsidRPr="002E757C">
              <w:t>Pre-Shared Key ( Chia sẽ khóa bí mật)</w:t>
            </w:r>
          </w:p>
        </w:tc>
      </w:tr>
      <w:tr w:rsidR="002E757C" w:rsidRPr="002E757C" w14:paraId="028782F7" w14:textId="77777777" w:rsidTr="00A97C98">
        <w:tc>
          <w:tcPr>
            <w:cnfStyle w:val="001000000000" w:firstRow="0" w:lastRow="0" w:firstColumn="1" w:lastColumn="0" w:oddVBand="0" w:evenVBand="0" w:oddHBand="0" w:evenHBand="0" w:firstRowFirstColumn="0" w:firstRowLastColumn="0" w:lastRowFirstColumn="0" w:lastRowLastColumn="0"/>
            <w:tcW w:w="1795" w:type="dxa"/>
          </w:tcPr>
          <w:p w14:paraId="0132D4CF" w14:textId="77777777" w:rsidR="002E757C" w:rsidRPr="002E757C" w:rsidRDefault="002E757C" w:rsidP="004F42AB">
            <w:pPr>
              <w:pStyle w:val="Nidungvnbn"/>
              <w:ind w:firstLine="0"/>
            </w:pPr>
            <w:r w:rsidRPr="002E757C">
              <w:t>AAA</w:t>
            </w:r>
          </w:p>
        </w:tc>
        <w:tc>
          <w:tcPr>
            <w:tcW w:w="7470" w:type="dxa"/>
          </w:tcPr>
          <w:p w14:paraId="3BB0A3C5" w14:textId="77777777" w:rsidR="002E757C" w:rsidRPr="002E757C" w:rsidRDefault="002E757C" w:rsidP="004F42AB">
            <w:pPr>
              <w:pStyle w:val="Nidungvnbn"/>
              <w:ind w:firstLine="0"/>
              <w:cnfStyle w:val="000000000000" w:firstRow="0" w:lastRow="0" w:firstColumn="0" w:lastColumn="0" w:oddVBand="0" w:evenVBand="0" w:oddHBand="0" w:evenHBand="0" w:firstRowFirstColumn="0" w:firstRowLastColumn="0" w:lastRowFirstColumn="0" w:lastRowLastColumn="0"/>
            </w:pPr>
            <w:r w:rsidRPr="002E757C">
              <w:t>Authentication, Authorization, Accounting</w:t>
            </w:r>
          </w:p>
        </w:tc>
      </w:tr>
    </w:tbl>
    <w:p w14:paraId="03B440A2" w14:textId="35202E57" w:rsidR="00B56B51" w:rsidRPr="00B56B51" w:rsidRDefault="00B56B51" w:rsidP="00B56B51">
      <w:pPr>
        <w:spacing w:after="200" w:line="360" w:lineRule="auto"/>
        <w:rPr>
          <w:i/>
          <w:iCs/>
        </w:rPr>
      </w:pPr>
      <w:r>
        <w:tab/>
      </w:r>
    </w:p>
    <w:p w14:paraId="714900F4" w14:textId="18B67486" w:rsidR="00B56B51" w:rsidRDefault="00B56B51" w:rsidP="005F5E82">
      <w:pPr>
        <w:spacing w:after="200" w:line="276" w:lineRule="auto"/>
      </w:pPr>
      <w:r>
        <w:tab/>
      </w:r>
    </w:p>
    <w:p w14:paraId="2A10E9A5" w14:textId="6F364189" w:rsidR="007E6AB9" w:rsidRPr="00AD19F9" w:rsidRDefault="00B56B51" w:rsidP="005F5E82">
      <w:pPr>
        <w:spacing w:after="200" w:line="276" w:lineRule="auto"/>
      </w:pPr>
      <w:r>
        <w:tab/>
      </w:r>
      <w:r w:rsidR="0089350B">
        <w:br w:type="page"/>
      </w:r>
    </w:p>
    <w:p w14:paraId="3E0114D1" w14:textId="032DFF37" w:rsidR="007E6AB9" w:rsidRPr="007E6AB9" w:rsidRDefault="007B1A23" w:rsidP="00DC2276">
      <w:pPr>
        <w:pStyle w:val="Chng"/>
        <w:jc w:val="center"/>
      </w:pPr>
      <w:bookmarkStart w:id="5" w:name="_Toc90624056"/>
      <w:r>
        <w:lastRenderedPageBreak/>
        <w:t>DANH MỤC CÁC BẢNG BIỂU, HÌNH VẼ, ĐỒ THỊ</w:t>
      </w:r>
      <w:bookmarkEnd w:id="5"/>
    </w:p>
    <w:p w14:paraId="38623515" w14:textId="557A3313" w:rsidR="00C77C44" w:rsidRDefault="00791EED" w:rsidP="00F24052">
      <w:pPr>
        <w:spacing w:line="360" w:lineRule="auto"/>
        <w:rPr>
          <w:b/>
          <w:sz w:val="28"/>
        </w:rPr>
      </w:pPr>
      <w:r w:rsidRPr="00791EED">
        <w:rPr>
          <w:b/>
          <w:sz w:val="28"/>
        </w:rPr>
        <w:t>DANH MỤC HÌNH</w:t>
      </w:r>
    </w:p>
    <w:p w14:paraId="4AA7AFF0" w14:textId="153FA604" w:rsidR="003725EB" w:rsidRDefault="003725EB">
      <w:pPr>
        <w:pStyle w:val="TableofFigures"/>
        <w:tabs>
          <w:tab w:val="right" w:leader="dot" w:pos="9111"/>
        </w:tabs>
        <w:rPr>
          <w:rFonts w:asciiTheme="minorHAnsi" w:eastAsiaTheme="minorEastAsia" w:hAnsiTheme="minorHAnsi" w:cstheme="minorBidi"/>
          <w:noProof/>
          <w:sz w:val="22"/>
          <w:szCs w:val="22"/>
          <w:lang w:val="vi-VN" w:eastAsia="vi-VN"/>
        </w:rPr>
      </w:pPr>
      <w:r>
        <w:rPr>
          <w:b/>
          <w:sz w:val="28"/>
        </w:rPr>
        <w:fldChar w:fldCharType="begin"/>
      </w:r>
      <w:r>
        <w:rPr>
          <w:b/>
          <w:sz w:val="28"/>
        </w:rPr>
        <w:instrText xml:space="preserve"> TOC \h \z \c "Hình 2." </w:instrText>
      </w:r>
      <w:r>
        <w:rPr>
          <w:b/>
          <w:sz w:val="28"/>
        </w:rPr>
        <w:fldChar w:fldCharType="separate"/>
      </w:r>
      <w:hyperlink w:anchor="_Toc90623823" w:history="1">
        <w:r w:rsidRPr="00225E86">
          <w:rPr>
            <w:rStyle w:val="Hyperlink"/>
            <w:noProof/>
          </w:rPr>
          <w:t>Hình 2. 1: Tổng quan về mạng máy tính.</w:t>
        </w:r>
        <w:r>
          <w:rPr>
            <w:noProof/>
            <w:webHidden/>
          </w:rPr>
          <w:tab/>
        </w:r>
        <w:r>
          <w:rPr>
            <w:noProof/>
            <w:webHidden/>
          </w:rPr>
          <w:fldChar w:fldCharType="begin"/>
        </w:r>
        <w:r>
          <w:rPr>
            <w:noProof/>
            <w:webHidden/>
          </w:rPr>
          <w:instrText xml:space="preserve"> PAGEREF _Toc90623823 \h </w:instrText>
        </w:r>
        <w:r>
          <w:rPr>
            <w:noProof/>
            <w:webHidden/>
          </w:rPr>
        </w:r>
        <w:r>
          <w:rPr>
            <w:noProof/>
            <w:webHidden/>
          </w:rPr>
          <w:fldChar w:fldCharType="separate"/>
        </w:r>
        <w:r w:rsidR="00F24052">
          <w:rPr>
            <w:noProof/>
            <w:webHidden/>
          </w:rPr>
          <w:t>16</w:t>
        </w:r>
        <w:r>
          <w:rPr>
            <w:noProof/>
            <w:webHidden/>
          </w:rPr>
          <w:fldChar w:fldCharType="end"/>
        </w:r>
      </w:hyperlink>
    </w:p>
    <w:p w14:paraId="1E157A35" w14:textId="3146084F"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24" w:history="1">
        <w:r w:rsidR="003725EB" w:rsidRPr="00225E86">
          <w:rPr>
            <w:rStyle w:val="Hyperlink"/>
            <w:noProof/>
          </w:rPr>
          <w:t>Hình 2. 2: Mô hình mạng nganh hàng.</w:t>
        </w:r>
        <w:r w:rsidR="003725EB">
          <w:rPr>
            <w:noProof/>
            <w:webHidden/>
          </w:rPr>
          <w:tab/>
        </w:r>
        <w:r w:rsidR="003725EB">
          <w:rPr>
            <w:noProof/>
            <w:webHidden/>
          </w:rPr>
          <w:fldChar w:fldCharType="begin"/>
        </w:r>
        <w:r w:rsidR="003725EB">
          <w:rPr>
            <w:noProof/>
            <w:webHidden/>
          </w:rPr>
          <w:instrText xml:space="preserve"> PAGEREF _Toc90623824 \h </w:instrText>
        </w:r>
        <w:r w:rsidR="003725EB">
          <w:rPr>
            <w:noProof/>
            <w:webHidden/>
          </w:rPr>
        </w:r>
        <w:r w:rsidR="003725EB">
          <w:rPr>
            <w:noProof/>
            <w:webHidden/>
          </w:rPr>
          <w:fldChar w:fldCharType="separate"/>
        </w:r>
        <w:r w:rsidR="00F24052">
          <w:rPr>
            <w:noProof/>
            <w:webHidden/>
          </w:rPr>
          <w:t>17</w:t>
        </w:r>
        <w:r w:rsidR="003725EB">
          <w:rPr>
            <w:noProof/>
            <w:webHidden/>
          </w:rPr>
          <w:fldChar w:fldCharType="end"/>
        </w:r>
      </w:hyperlink>
    </w:p>
    <w:p w14:paraId="38FE0BEF" w14:textId="16765ADF"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25" w:history="1">
        <w:r w:rsidR="003725EB" w:rsidRPr="00225E86">
          <w:rPr>
            <w:rStyle w:val="Hyperlink"/>
            <w:noProof/>
          </w:rPr>
          <w:t>Hình 2. 3: Mô hình khách – chủ ( client – server).</w:t>
        </w:r>
        <w:r w:rsidR="003725EB">
          <w:rPr>
            <w:noProof/>
            <w:webHidden/>
          </w:rPr>
          <w:tab/>
        </w:r>
        <w:r w:rsidR="003725EB">
          <w:rPr>
            <w:noProof/>
            <w:webHidden/>
          </w:rPr>
          <w:fldChar w:fldCharType="begin"/>
        </w:r>
        <w:r w:rsidR="003725EB">
          <w:rPr>
            <w:noProof/>
            <w:webHidden/>
          </w:rPr>
          <w:instrText xml:space="preserve"> PAGEREF _Toc90623825 \h </w:instrText>
        </w:r>
        <w:r w:rsidR="003725EB">
          <w:rPr>
            <w:noProof/>
            <w:webHidden/>
          </w:rPr>
        </w:r>
        <w:r w:rsidR="003725EB">
          <w:rPr>
            <w:noProof/>
            <w:webHidden/>
          </w:rPr>
          <w:fldChar w:fldCharType="separate"/>
        </w:r>
        <w:r w:rsidR="00F24052">
          <w:rPr>
            <w:noProof/>
            <w:webHidden/>
          </w:rPr>
          <w:t>18</w:t>
        </w:r>
        <w:r w:rsidR="003725EB">
          <w:rPr>
            <w:noProof/>
            <w:webHidden/>
          </w:rPr>
          <w:fldChar w:fldCharType="end"/>
        </w:r>
      </w:hyperlink>
    </w:p>
    <w:p w14:paraId="051CB103" w14:textId="370CBB2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26" w:history="1">
        <w:r w:rsidR="003725EB" w:rsidRPr="00225E86">
          <w:rPr>
            <w:rStyle w:val="Hyperlink"/>
            <w:noProof/>
          </w:rPr>
          <w:t>Hình 2. 4: Mô hình mạng LAN.</w:t>
        </w:r>
        <w:r w:rsidR="003725EB">
          <w:rPr>
            <w:noProof/>
            <w:webHidden/>
          </w:rPr>
          <w:tab/>
        </w:r>
        <w:r w:rsidR="003725EB">
          <w:rPr>
            <w:noProof/>
            <w:webHidden/>
          </w:rPr>
          <w:fldChar w:fldCharType="begin"/>
        </w:r>
        <w:r w:rsidR="003725EB">
          <w:rPr>
            <w:noProof/>
            <w:webHidden/>
          </w:rPr>
          <w:instrText xml:space="preserve"> PAGEREF _Toc90623826 \h </w:instrText>
        </w:r>
        <w:r w:rsidR="003725EB">
          <w:rPr>
            <w:noProof/>
            <w:webHidden/>
          </w:rPr>
        </w:r>
        <w:r w:rsidR="003725EB">
          <w:rPr>
            <w:noProof/>
            <w:webHidden/>
          </w:rPr>
          <w:fldChar w:fldCharType="separate"/>
        </w:r>
        <w:r w:rsidR="00F24052">
          <w:rPr>
            <w:noProof/>
            <w:webHidden/>
          </w:rPr>
          <w:t>19</w:t>
        </w:r>
        <w:r w:rsidR="003725EB">
          <w:rPr>
            <w:noProof/>
            <w:webHidden/>
          </w:rPr>
          <w:fldChar w:fldCharType="end"/>
        </w:r>
      </w:hyperlink>
    </w:p>
    <w:p w14:paraId="38BF63C2" w14:textId="0FD22DEC"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27" w:history="1">
        <w:r w:rsidR="003725EB" w:rsidRPr="00225E86">
          <w:rPr>
            <w:rStyle w:val="Hyperlink"/>
            <w:noProof/>
          </w:rPr>
          <w:t>Hình 2. 5: Mô hình mạng WAN.</w:t>
        </w:r>
        <w:r w:rsidR="003725EB">
          <w:rPr>
            <w:noProof/>
            <w:webHidden/>
          </w:rPr>
          <w:tab/>
        </w:r>
        <w:r w:rsidR="003725EB">
          <w:rPr>
            <w:noProof/>
            <w:webHidden/>
          </w:rPr>
          <w:fldChar w:fldCharType="begin"/>
        </w:r>
        <w:r w:rsidR="003725EB">
          <w:rPr>
            <w:noProof/>
            <w:webHidden/>
          </w:rPr>
          <w:instrText xml:space="preserve"> PAGEREF _Toc90623827 \h </w:instrText>
        </w:r>
        <w:r w:rsidR="003725EB">
          <w:rPr>
            <w:noProof/>
            <w:webHidden/>
          </w:rPr>
        </w:r>
        <w:r w:rsidR="003725EB">
          <w:rPr>
            <w:noProof/>
            <w:webHidden/>
          </w:rPr>
          <w:fldChar w:fldCharType="separate"/>
        </w:r>
        <w:r w:rsidR="00F24052">
          <w:rPr>
            <w:noProof/>
            <w:webHidden/>
          </w:rPr>
          <w:t>20</w:t>
        </w:r>
        <w:r w:rsidR="003725EB">
          <w:rPr>
            <w:noProof/>
            <w:webHidden/>
          </w:rPr>
          <w:fldChar w:fldCharType="end"/>
        </w:r>
      </w:hyperlink>
    </w:p>
    <w:p w14:paraId="2162CEA3" w14:textId="2FA79892"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28" w:history="1">
        <w:r w:rsidR="003725EB" w:rsidRPr="00225E86">
          <w:rPr>
            <w:rStyle w:val="Hyperlink"/>
            <w:noProof/>
          </w:rPr>
          <w:t>Hình 2. 6: Mô hình mạng MAN.</w:t>
        </w:r>
        <w:r w:rsidR="003725EB">
          <w:rPr>
            <w:noProof/>
            <w:webHidden/>
          </w:rPr>
          <w:tab/>
        </w:r>
        <w:r w:rsidR="003725EB">
          <w:rPr>
            <w:noProof/>
            <w:webHidden/>
          </w:rPr>
          <w:fldChar w:fldCharType="begin"/>
        </w:r>
        <w:r w:rsidR="003725EB">
          <w:rPr>
            <w:noProof/>
            <w:webHidden/>
          </w:rPr>
          <w:instrText xml:space="preserve"> PAGEREF _Toc90623828 \h </w:instrText>
        </w:r>
        <w:r w:rsidR="003725EB">
          <w:rPr>
            <w:noProof/>
            <w:webHidden/>
          </w:rPr>
        </w:r>
        <w:r w:rsidR="003725EB">
          <w:rPr>
            <w:noProof/>
            <w:webHidden/>
          </w:rPr>
          <w:fldChar w:fldCharType="separate"/>
        </w:r>
        <w:r w:rsidR="00F24052">
          <w:rPr>
            <w:noProof/>
            <w:webHidden/>
          </w:rPr>
          <w:t>21</w:t>
        </w:r>
        <w:r w:rsidR="003725EB">
          <w:rPr>
            <w:noProof/>
            <w:webHidden/>
          </w:rPr>
          <w:fldChar w:fldCharType="end"/>
        </w:r>
      </w:hyperlink>
    </w:p>
    <w:p w14:paraId="669E0FCA" w14:textId="18772DFA"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29" w:history="1">
        <w:r w:rsidR="003725EB" w:rsidRPr="00225E86">
          <w:rPr>
            <w:rStyle w:val="Hyperlink"/>
            <w:noProof/>
          </w:rPr>
          <w:t>Hình 2. 7: Mô hình mạng wifi.</w:t>
        </w:r>
        <w:r w:rsidR="003725EB">
          <w:rPr>
            <w:noProof/>
            <w:webHidden/>
          </w:rPr>
          <w:tab/>
        </w:r>
        <w:r w:rsidR="003725EB">
          <w:rPr>
            <w:noProof/>
            <w:webHidden/>
          </w:rPr>
          <w:fldChar w:fldCharType="begin"/>
        </w:r>
        <w:r w:rsidR="003725EB">
          <w:rPr>
            <w:noProof/>
            <w:webHidden/>
          </w:rPr>
          <w:instrText xml:space="preserve"> PAGEREF _Toc90623829 \h </w:instrText>
        </w:r>
        <w:r w:rsidR="003725EB">
          <w:rPr>
            <w:noProof/>
            <w:webHidden/>
          </w:rPr>
        </w:r>
        <w:r w:rsidR="003725EB">
          <w:rPr>
            <w:noProof/>
            <w:webHidden/>
          </w:rPr>
          <w:fldChar w:fldCharType="separate"/>
        </w:r>
        <w:r w:rsidR="00F24052">
          <w:rPr>
            <w:noProof/>
            <w:webHidden/>
          </w:rPr>
          <w:t>22</w:t>
        </w:r>
        <w:r w:rsidR="003725EB">
          <w:rPr>
            <w:noProof/>
            <w:webHidden/>
          </w:rPr>
          <w:fldChar w:fldCharType="end"/>
        </w:r>
      </w:hyperlink>
    </w:p>
    <w:p w14:paraId="58D0AAA6" w14:textId="6683B9B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30" w:history="1">
        <w:r w:rsidR="003725EB" w:rsidRPr="00225E86">
          <w:rPr>
            <w:rStyle w:val="Hyperlink"/>
            <w:noProof/>
          </w:rPr>
          <w:t>Hình 2. 8: Mô hình mạng độc lập.</w:t>
        </w:r>
        <w:r w:rsidR="003725EB">
          <w:rPr>
            <w:noProof/>
            <w:webHidden/>
          </w:rPr>
          <w:tab/>
        </w:r>
        <w:r w:rsidR="003725EB">
          <w:rPr>
            <w:noProof/>
            <w:webHidden/>
          </w:rPr>
          <w:fldChar w:fldCharType="begin"/>
        </w:r>
        <w:r w:rsidR="003725EB">
          <w:rPr>
            <w:noProof/>
            <w:webHidden/>
          </w:rPr>
          <w:instrText xml:space="preserve"> PAGEREF _Toc90623830 \h </w:instrText>
        </w:r>
        <w:r w:rsidR="003725EB">
          <w:rPr>
            <w:noProof/>
            <w:webHidden/>
          </w:rPr>
        </w:r>
        <w:r w:rsidR="003725EB">
          <w:rPr>
            <w:noProof/>
            <w:webHidden/>
          </w:rPr>
          <w:fldChar w:fldCharType="separate"/>
        </w:r>
        <w:r w:rsidR="00F24052">
          <w:rPr>
            <w:noProof/>
            <w:webHidden/>
          </w:rPr>
          <w:t>24</w:t>
        </w:r>
        <w:r w:rsidR="003725EB">
          <w:rPr>
            <w:noProof/>
            <w:webHidden/>
          </w:rPr>
          <w:fldChar w:fldCharType="end"/>
        </w:r>
      </w:hyperlink>
    </w:p>
    <w:p w14:paraId="582F7C38" w14:textId="08A437C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31" w:history="1">
        <w:r w:rsidR="003725EB" w:rsidRPr="00225E86">
          <w:rPr>
            <w:rStyle w:val="Hyperlink"/>
            <w:noProof/>
          </w:rPr>
          <w:t>Hình 2. 9: Mô hình mạng cơ sở.</w:t>
        </w:r>
        <w:r w:rsidR="003725EB">
          <w:rPr>
            <w:noProof/>
            <w:webHidden/>
          </w:rPr>
          <w:tab/>
        </w:r>
        <w:r w:rsidR="003725EB">
          <w:rPr>
            <w:noProof/>
            <w:webHidden/>
          </w:rPr>
          <w:fldChar w:fldCharType="begin"/>
        </w:r>
        <w:r w:rsidR="003725EB">
          <w:rPr>
            <w:noProof/>
            <w:webHidden/>
          </w:rPr>
          <w:instrText xml:space="preserve"> PAGEREF _Toc90623831 \h </w:instrText>
        </w:r>
        <w:r w:rsidR="003725EB">
          <w:rPr>
            <w:noProof/>
            <w:webHidden/>
          </w:rPr>
        </w:r>
        <w:r w:rsidR="003725EB">
          <w:rPr>
            <w:noProof/>
            <w:webHidden/>
          </w:rPr>
          <w:fldChar w:fldCharType="separate"/>
        </w:r>
        <w:r w:rsidR="00F24052">
          <w:rPr>
            <w:noProof/>
            <w:webHidden/>
          </w:rPr>
          <w:t>25</w:t>
        </w:r>
        <w:r w:rsidR="003725EB">
          <w:rPr>
            <w:noProof/>
            <w:webHidden/>
          </w:rPr>
          <w:fldChar w:fldCharType="end"/>
        </w:r>
      </w:hyperlink>
    </w:p>
    <w:p w14:paraId="30BD48FC" w14:textId="753A9FE7"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32" w:history="1">
        <w:r w:rsidR="003725EB" w:rsidRPr="00225E86">
          <w:rPr>
            <w:rStyle w:val="Hyperlink"/>
            <w:noProof/>
          </w:rPr>
          <w:t>Hình 2. 10: Mô hình mạng mở rộng.</w:t>
        </w:r>
        <w:r w:rsidR="003725EB">
          <w:rPr>
            <w:noProof/>
            <w:webHidden/>
          </w:rPr>
          <w:tab/>
        </w:r>
        <w:r w:rsidR="003725EB">
          <w:rPr>
            <w:noProof/>
            <w:webHidden/>
          </w:rPr>
          <w:fldChar w:fldCharType="begin"/>
        </w:r>
        <w:r w:rsidR="003725EB">
          <w:rPr>
            <w:noProof/>
            <w:webHidden/>
          </w:rPr>
          <w:instrText xml:space="preserve"> PAGEREF _Toc90623832 \h </w:instrText>
        </w:r>
        <w:r w:rsidR="003725EB">
          <w:rPr>
            <w:noProof/>
            <w:webHidden/>
          </w:rPr>
        </w:r>
        <w:r w:rsidR="003725EB">
          <w:rPr>
            <w:noProof/>
            <w:webHidden/>
          </w:rPr>
          <w:fldChar w:fldCharType="separate"/>
        </w:r>
        <w:r w:rsidR="00F24052">
          <w:rPr>
            <w:noProof/>
            <w:webHidden/>
          </w:rPr>
          <w:t>26</w:t>
        </w:r>
        <w:r w:rsidR="003725EB">
          <w:rPr>
            <w:noProof/>
            <w:webHidden/>
          </w:rPr>
          <w:fldChar w:fldCharType="end"/>
        </w:r>
      </w:hyperlink>
    </w:p>
    <w:p w14:paraId="68A5C0D0" w14:textId="7FA8E035"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33" w:history="1">
        <w:r w:rsidR="003725EB" w:rsidRPr="00225E86">
          <w:rPr>
            <w:rStyle w:val="Hyperlink"/>
            <w:noProof/>
          </w:rPr>
          <w:t>Hình 2. 11: Bảng thông tin tổng hợp về mạng wifi.</w:t>
        </w:r>
        <w:r w:rsidR="003725EB">
          <w:rPr>
            <w:noProof/>
            <w:webHidden/>
          </w:rPr>
          <w:tab/>
        </w:r>
        <w:r w:rsidR="003725EB">
          <w:rPr>
            <w:noProof/>
            <w:webHidden/>
          </w:rPr>
          <w:fldChar w:fldCharType="begin"/>
        </w:r>
        <w:r w:rsidR="003725EB">
          <w:rPr>
            <w:noProof/>
            <w:webHidden/>
          </w:rPr>
          <w:instrText xml:space="preserve"> PAGEREF _Toc90623833 \h </w:instrText>
        </w:r>
        <w:r w:rsidR="003725EB">
          <w:rPr>
            <w:noProof/>
            <w:webHidden/>
          </w:rPr>
        </w:r>
        <w:r w:rsidR="003725EB">
          <w:rPr>
            <w:noProof/>
            <w:webHidden/>
          </w:rPr>
          <w:fldChar w:fldCharType="separate"/>
        </w:r>
        <w:r w:rsidR="00F24052">
          <w:rPr>
            <w:noProof/>
            <w:webHidden/>
          </w:rPr>
          <w:t>27</w:t>
        </w:r>
        <w:r w:rsidR="003725EB">
          <w:rPr>
            <w:noProof/>
            <w:webHidden/>
          </w:rPr>
          <w:fldChar w:fldCharType="end"/>
        </w:r>
      </w:hyperlink>
    </w:p>
    <w:p w14:paraId="39E2E087" w14:textId="5389585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34" w:history="1">
        <w:r w:rsidR="003725EB" w:rsidRPr="00225E86">
          <w:rPr>
            <w:rStyle w:val="Hyperlink"/>
            <w:noProof/>
          </w:rPr>
          <w:t>Hình 2. 12: Những thiết bị sử dụng 1G đầu tiên.</w:t>
        </w:r>
        <w:r w:rsidR="003725EB">
          <w:rPr>
            <w:noProof/>
            <w:webHidden/>
          </w:rPr>
          <w:tab/>
        </w:r>
        <w:r w:rsidR="003725EB">
          <w:rPr>
            <w:noProof/>
            <w:webHidden/>
          </w:rPr>
          <w:fldChar w:fldCharType="begin"/>
        </w:r>
        <w:r w:rsidR="003725EB">
          <w:rPr>
            <w:noProof/>
            <w:webHidden/>
          </w:rPr>
          <w:instrText xml:space="preserve"> PAGEREF _Toc90623834 \h </w:instrText>
        </w:r>
        <w:r w:rsidR="003725EB">
          <w:rPr>
            <w:noProof/>
            <w:webHidden/>
          </w:rPr>
        </w:r>
        <w:r w:rsidR="003725EB">
          <w:rPr>
            <w:noProof/>
            <w:webHidden/>
          </w:rPr>
          <w:fldChar w:fldCharType="separate"/>
        </w:r>
        <w:r w:rsidR="00F24052">
          <w:rPr>
            <w:noProof/>
            <w:webHidden/>
          </w:rPr>
          <w:t>31</w:t>
        </w:r>
        <w:r w:rsidR="003725EB">
          <w:rPr>
            <w:noProof/>
            <w:webHidden/>
          </w:rPr>
          <w:fldChar w:fldCharType="end"/>
        </w:r>
      </w:hyperlink>
    </w:p>
    <w:p w14:paraId="4FCC6346" w14:textId="1C6F3A72"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35" w:history="1">
        <w:r w:rsidR="003725EB" w:rsidRPr="00225E86">
          <w:rPr>
            <w:rStyle w:val="Hyperlink"/>
            <w:noProof/>
          </w:rPr>
          <w:t>Hình 2. 13: Các thiết bị sử dụng mạng 2G.</w:t>
        </w:r>
        <w:r w:rsidR="003725EB">
          <w:rPr>
            <w:noProof/>
            <w:webHidden/>
          </w:rPr>
          <w:tab/>
        </w:r>
        <w:r w:rsidR="003725EB">
          <w:rPr>
            <w:noProof/>
            <w:webHidden/>
          </w:rPr>
          <w:fldChar w:fldCharType="begin"/>
        </w:r>
        <w:r w:rsidR="003725EB">
          <w:rPr>
            <w:noProof/>
            <w:webHidden/>
          </w:rPr>
          <w:instrText xml:space="preserve"> PAGEREF _Toc90623835 \h </w:instrText>
        </w:r>
        <w:r w:rsidR="003725EB">
          <w:rPr>
            <w:noProof/>
            <w:webHidden/>
          </w:rPr>
        </w:r>
        <w:r w:rsidR="003725EB">
          <w:rPr>
            <w:noProof/>
            <w:webHidden/>
          </w:rPr>
          <w:fldChar w:fldCharType="separate"/>
        </w:r>
        <w:r w:rsidR="00F24052">
          <w:rPr>
            <w:noProof/>
            <w:webHidden/>
          </w:rPr>
          <w:t>34</w:t>
        </w:r>
        <w:r w:rsidR="003725EB">
          <w:rPr>
            <w:noProof/>
            <w:webHidden/>
          </w:rPr>
          <w:fldChar w:fldCharType="end"/>
        </w:r>
      </w:hyperlink>
    </w:p>
    <w:p w14:paraId="6F09522A" w14:textId="62347B9C"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36" w:history="1">
        <w:r w:rsidR="003725EB" w:rsidRPr="00225E86">
          <w:rPr>
            <w:rStyle w:val="Hyperlink"/>
            <w:noProof/>
          </w:rPr>
          <w:t>Hình 2. 14: Thế hệ mạng 3G xuất hiện.</w:t>
        </w:r>
        <w:r w:rsidR="003725EB">
          <w:rPr>
            <w:noProof/>
            <w:webHidden/>
          </w:rPr>
          <w:tab/>
        </w:r>
        <w:r w:rsidR="003725EB">
          <w:rPr>
            <w:noProof/>
            <w:webHidden/>
          </w:rPr>
          <w:fldChar w:fldCharType="begin"/>
        </w:r>
        <w:r w:rsidR="003725EB">
          <w:rPr>
            <w:noProof/>
            <w:webHidden/>
          </w:rPr>
          <w:instrText xml:space="preserve"> PAGEREF _Toc90623836 \h </w:instrText>
        </w:r>
        <w:r w:rsidR="003725EB">
          <w:rPr>
            <w:noProof/>
            <w:webHidden/>
          </w:rPr>
        </w:r>
        <w:r w:rsidR="003725EB">
          <w:rPr>
            <w:noProof/>
            <w:webHidden/>
          </w:rPr>
          <w:fldChar w:fldCharType="separate"/>
        </w:r>
        <w:r w:rsidR="00F24052">
          <w:rPr>
            <w:noProof/>
            <w:webHidden/>
          </w:rPr>
          <w:t>37</w:t>
        </w:r>
        <w:r w:rsidR="003725EB">
          <w:rPr>
            <w:noProof/>
            <w:webHidden/>
          </w:rPr>
          <w:fldChar w:fldCharType="end"/>
        </w:r>
      </w:hyperlink>
    </w:p>
    <w:p w14:paraId="53A1F803" w14:textId="06DAE2B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37" w:history="1">
        <w:r w:rsidR="003725EB" w:rsidRPr="00225E86">
          <w:rPr>
            <w:rStyle w:val="Hyperlink"/>
            <w:noProof/>
          </w:rPr>
          <w:t>Hình 2. 15: SIM 4G bắt đầu được sử dụng.</w:t>
        </w:r>
        <w:r w:rsidR="003725EB">
          <w:rPr>
            <w:noProof/>
            <w:webHidden/>
          </w:rPr>
          <w:tab/>
        </w:r>
        <w:r w:rsidR="003725EB">
          <w:rPr>
            <w:noProof/>
            <w:webHidden/>
          </w:rPr>
          <w:fldChar w:fldCharType="begin"/>
        </w:r>
        <w:r w:rsidR="003725EB">
          <w:rPr>
            <w:noProof/>
            <w:webHidden/>
          </w:rPr>
          <w:instrText xml:space="preserve"> PAGEREF _Toc90623837 \h </w:instrText>
        </w:r>
        <w:r w:rsidR="003725EB">
          <w:rPr>
            <w:noProof/>
            <w:webHidden/>
          </w:rPr>
        </w:r>
        <w:r w:rsidR="003725EB">
          <w:rPr>
            <w:noProof/>
            <w:webHidden/>
          </w:rPr>
          <w:fldChar w:fldCharType="separate"/>
        </w:r>
        <w:r w:rsidR="00F24052">
          <w:rPr>
            <w:noProof/>
            <w:webHidden/>
          </w:rPr>
          <w:t>38</w:t>
        </w:r>
        <w:r w:rsidR="003725EB">
          <w:rPr>
            <w:noProof/>
            <w:webHidden/>
          </w:rPr>
          <w:fldChar w:fldCharType="end"/>
        </w:r>
      </w:hyperlink>
    </w:p>
    <w:p w14:paraId="07B47485" w14:textId="375FFD20"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38" w:history="1">
        <w:r w:rsidR="003725EB" w:rsidRPr="00225E86">
          <w:rPr>
            <w:rStyle w:val="Hyperlink"/>
            <w:noProof/>
          </w:rPr>
          <w:t>Hình 2. 16: Mạng 5G được sử dụng rộng rãi.</w:t>
        </w:r>
        <w:r w:rsidR="003725EB">
          <w:rPr>
            <w:noProof/>
            <w:webHidden/>
          </w:rPr>
          <w:tab/>
        </w:r>
        <w:r w:rsidR="003725EB">
          <w:rPr>
            <w:noProof/>
            <w:webHidden/>
          </w:rPr>
          <w:fldChar w:fldCharType="begin"/>
        </w:r>
        <w:r w:rsidR="003725EB">
          <w:rPr>
            <w:noProof/>
            <w:webHidden/>
          </w:rPr>
          <w:instrText xml:space="preserve"> PAGEREF _Toc90623838 \h </w:instrText>
        </w:r>
        <w:r w:rsidR="003725EB">
          <w:rPr>
            <w:noProof/>
            <w:webHidden/>
          </w:rPr>
        </w:r>
        <w:r w:rsidR="003725EB">
          <w:rPr>
            <w:noProof/>
            <w:webHidden/>
          </w:rPr>
          <w:fldChar w:fldCharType="separate"/>
        </w:r>
        <w:r w:rsidR="00F24052">
          <w:rPr>
            <w:noProof/>
            <w:webHidden/>
          </w:rPr>
          <w:t>40</w:t>
        </w:r>
        <w:r w:rsidR="003725EB">
          <w:rPr>
            <w:noProof/>
            <w:webHidden/>
          </w:rPr>
          <w:fldChar w:fldCharType="end"/>
        </w:r>
      </w:hyperlink>
    </w:p>
    <w:p w14:paraId="30E6B53C" w14:textId="102113B5"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39" w:history="1">
        <w:r w:rsidR="003725EB" w:rsidRPr="00225E86">
          <w:rPr>
            <w:rStyle w:val="Hyperlink"/>
            <w:noProof/>
          </w:rPr>
          <w:t>Hình 2. 17: Sự phát triển các thế hệ mạng.</w:t>
        </w:r>
        <w:r w:rsidR="003725EB">
          <w:rPr>
            <w:noProof/>
            <w:webHidden/>
          </w:rPr>
          <w:tab/>
        </w:r>
        <w:r w:rsidR="003725EB">
          <w:rPr>
            <w:noProof/>
            <w:webHidden/>
          </w:rPr>
          <w:fldChar w:fldCharType="begin"/>
        </w:r>
        <w:r w:rsidR="003725EB">
          <w:rPr>
            <w:noProof/>
            <w:webHidden/>
          </w:rPr>
          <w:instrText xml:space="preserve"> PAGEREF _Toc90623839 \h </w:instrText>
        </w:r>
        <w:r w:rsidR="003725EB">
          <w:rPr>
            <w:noProof/>
            <w:webHidden/>
          </w:rPr>
        </w:r>
        <w:r w:rsidR="003725EB">
          <w:rPr>
            <w:noProof/>
            <w:webHidden/>
          </w:rPr>
          <w:fldChar w:fldCharType="separate"/>
        </w:r>
        <w:r w:rsidR="00F24052">
          <w:rPr>
            <w:noProof/>
            <w:webHidden/>
          </w:rPr>
          <w:t>40</w:t>
        </w:r>
        <w:r w:rsidR="003725EB">
          <w:rPr>
            <w:noProof/>
            <w:webHidden/>
          </w:rPr>
          <w:fldChar w:fldCharType="end"/>
        </w:r>
      </w:hyperlink>
    </w:p>
    <w:p w14:paraId="1DC38B00" w14:textId="5DFF50A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40" w:history="1">
        <w:r w:rsidR="003725EB" w:rsidRPr="00225E86">
          <w:rPr>
            <w:rStyle w:val="Hyperlink"/>
            <w:noProof/>
          </w:rPr>
          <w:t>Hình 2. 18: Kênh liên lạc giữa 2 người Alice và Bob</w:t>
        </w:r>
        <w:r w:rsidR="003725EB">
          <w:rPr>
            <w:noProof/>
            <w:webHidden/>
          </w:rPr>
          <w:tab/>
        </w:r>
        <w:r w:rsidR="003725EB">
          <w:rPr>
            <w:noProof/>
            <w:webHidden/>
          </w:rPr>
          <w:fldChar w:fldCharType="begin"/>
        </w:r>
        <w:r w:rsidR="003725EB">
          <w:rPr>
            <w:noProof/>
            <w:webHidden/>
          </w:rPr>
          <w:instrText xml:space="preserve"> PAGEREF _Toc90623840 \h </w:instrText>
        </w:r>
        <w:r w:rsidR="003725EB">
          <w:rPr>
            <w:noProof/>
            <w:webHidden/>
          </w:rPr>
        </w:r>
        <w:r w:rsidR="003725EB">
          <w:rPr>
            <w:noProof/>
            <w:webHidden/>
          </w:rPr>
          <w:fldChar w:fldCharType="separate"/>
        </w:r>
        <w:r w:rsidR="00F24052">
          <w:rPr>
            <w:noProof/>
            <w:webHidden/>
          </w:rPr>
          <w:t>41</w:t>
        </w:r>
        <w:r w:rsidR="003725EB">
          <w:rPr>
            <w:noProof/>
            <w:webHidden/>
          </w:rPr>
          <w:fldChar w:fldCharType="end"/>
        </w:r>
      </w:hyperlink>
    </w:p>
    <w:p w14:paraId="71B84E6C" w14:textId="71C0EDE6"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41" w:history="1">
        <w:r w:rsidR="003725EB" w:rsidRPr="00225E86">
          <w:rPr>
            <w:rStyle w:val="Hyperlink"/>
            <w:noProof/>
          </w:rPr>
          <w:t>Hình 2. 19: Mô hình phân biệt giữa hai bên giao tiếp</w:t>
        </w:r>
        <w:r w:rsidR="003725EB">
          <w:rPr>
            <w:noProof/>
            <w:webHidden/>
          </w:rPr>
          <w:tab/>
        </w:r>
        <w:r w:rsidR="003725EB">
          <w:rPr>
            <w:noProof/>
            <w:webHidden/>
          </w:rPr>
          <w:fldChar w:fldCharType="begin"/>
        </w:r>
        <w:r w:rsidR="003725EB">
          <w:rPr>
            <w:noProof/>
            <w:webHidden/>
          </w:rPr>
          <w:instrText xml:space="preserve"> PAGEREF _Toc90623841 \h </w:instrText>
        </w:r>
        <w:r w:rsidR="003725EB">
          <w:rPr>
            <w:noProof/>
            <w:webHidden/>
          </w:rPr>
        </w:r>
        <w:r w:rsidR="003725EB">
          <w:rPr>
            <w:noProof/>
            <w:webHidden/>
          </w:rPr>
          <w:fldChar w:fldCharType="separate"/>
        </w:r>
        <w:r w:rsidR="00F24052">
          <w:rPr>
            <w:noProof/>
            <w:webHidden/>
          </w:rPr>
          <w:t>42</w:t>
        </w:r>
        <w:r w:rsidR="003725EB">
          <w:rPr>
            <w:noProof/>
            <w:webHidden/>
          </w:rPr>
          <w:fldChar w:fldCharType="end"/>
        </w:r>
      </w:hyperlink>
    </w:p>
    <w:p w14:paraId="46A573C1" w14:textId="6AF28939"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42" w:history="1">
        <w:r w:rsidR="003725EB" w:rsidRPr="00225E86">
          <w:rPr>
            <w:rStyle w:val="Hyperlink"/>
            <w:noProof/>
          </w:rPr>
          <w:t>Hình 2. 20: Mô hình chống lại cuộc tấn công từ attacker.</w:t>
        </w:r>
        <w:r w:rsidR="003725EB">
          <w:rPr>
            <w:noProof/>
            <w:webHidden/>
          </w:rPr>
          <w:tab/>
        </w:r>
        <w:r w:rsidR="003725EB">
          <w:rPr>
            <w:noProof/>
            <w:webHidden/>
          </w:rPr>
          <w:fldChar w:fldCharType="begin"/>
        </w:r>
        <w:r w:rsidR="003725EB">
          <w:rPr>
            <w:noProof/>
            <w:webHidden/>
          </w:rPr>
          <w:instrText xml:space="preserve"> PAGEREF _Toc90623842 \h </w:instrText>
        </w:r>
        <w:r w:rsidR="003725EB">
          <w:rPr>
            <w:noProof/>
            <w:webHidden/>
          </w:rPr>
        </w:r>
        <w:r w:rsidR="003725EB">
          <w:rPr>
            <w:noProof/>
            <w:webHidden/>
          </w:rPr>
          <w:fldChar w:fldCharType="separate"/>
        </w:r>
        <w:r w:rsidR="00F24052">
          <w:rPr>
            <w:noProof/>
            <w:webHidden/>
          </w:rPr>
          <w:t>44</w:t>
        </w:r>
        <w:r w:rsidR="003725EB">
          <w:rPr>
            <w:noProof/>
            <w:webHidden/>
          </w:rPr>
          <w:fldChar w:fldCharType="end"/>
        </w:r>
      </w:hyperlink>
    </w:p>
    <w:p w14:paraId="545689F4" w14:textId="041AAD8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43" w:history="1">
        <w:r w:rsidR="003725EB" w:rsidRPr="00225E86">
          <w:rPr>
            <w:rStyle w:val="Hyperlink"/>
            <w:noProof/>
          </w:rPr>
          <w:t>Hình 2. 21: Các cuộc tấn công nội bộ.</w:t>
        </w:r>
        <w:r w:rsidR="003725EB">
          <w:rPr>
            <w:noProof/>
            <w:webHidden/>
          </w:rPr>
          <w:tab/>
        </w:r>
        <w:r w:rsidR="003725EB">
          <w:rPr>
            <w:noProof/>
            <w:webHidden/>
          </w:rPr>
          <w:fldChar w:fldCharType="begin"/>
        </w:r>
        <w:r w:rsidR="003725EB">
          <w:rPr>
            <w:noProof/>
            <w:webHidden/>
          </w:rPr>
          <w:instrText xml:space="preserve"> PAGEREF _Toc90623843 \h </w:instrText>
        </w:r>
        <w:r w:rsidR="003725EB">
          <w:rPr>
            <w:noProof/>
            <w:webHidden/>
          </w:rPr>
        </w:r>
        <w:r w:rsidR="003725EB">
          <w:rPr>
            <w:noProof/>
            <w:webHidden/>
          </w:rPr>
          <w:fldChar w:fldCharType="separate"/>
        </w:r>
        <w:r w:rsidR="00F24052">
          <w:rPr>
            <w:noProof/>
            <w:webHidden/>
          </w:rPr>
          <w:t>45</w:t>
        </w:r>
        <w:r w:rsidR="003725EB">
          <w:rPr>
            <w:noProof/>
            <w:webHidden/>
          </w:rPr>
          <w:fldChar w:fldCharType="end"/>
        </w:r>
      </w:hyperlink>
    </w:p>
    <w:p w14:paraId="16F7437D" w14:textId="20F41CBC"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44" w:history="1">
        <w:r w:rsidR="003725EB" w:rsidRPr="00225E86">
          <w:rPr>
            <w:rStyle w:val="Hyperlink"/>
            <w:noProof/>
          </w:rPr>
          <w:t>Hình 2. 22: Các cuộc tấn công phá mã khóa.</w:t>
        </w:r>
        <w:r w:rsidR="003725EB">
          <w:rPr>
            <w:noProof/>
            <w:webHidden/>
          </w:rPr>
          <w:tab/>
        </w:r>
        <w:r w:rsidR="003725EB">
          <w:rPr>
            <w:noProof/>
            <w:webHidden/>
          </w:rPr>
          <w:fldChar w:fldCharType="begin"/>
        </w:r>
        <w:r w:rsidR="003725EB">
          <w:rPr>
            <w:noProof/>
            <w:webHidden/>
          </w:rPr>
          <w:instrText xml:space="preserve"> PAGEREF _Toc90623844 \h </w:instrText>
        </w:r>
        <w:r w:rsidR="003725EB">
          <w:rPr>
            <w:noProof/>
            <w:webHidden/>
          </w:rPr>
        </w:r>
        <w:r w:rsidR="003725EB">
          <w:rPr>
            <w:noProof/>
            <w:webHidden/>
          </w:rPr>
          <w:fldChar w:fldCharType="separate"/>
        </w:r>
        <w:r w:rsidR="00F24052">
          <w:rPr>
            <w:noProof/>
            <w:webHidden/>
          </w:rPr>
          <w:t>47</w:t>
        </w:r>
        <w:r w:rsidR="003725EB">
          <w:rPr>
            <w:noProof/>
            <w:webHidden/>
          </w:rPr>
          <w:fldChar w:fldCharType="end"/>
        </w:r>
      </w:hyperlink>
    </w:p>
    <w:p w14:paraId="26E4D0D4" w14:textId="6601E207"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45" w:history="1">
        <w:r w:rsidR="003725EB" w:rsidRPr="00225E86">
          <w:rPr>
            <w:rStyle w:val="Hyperlink"/>
            <w:noProof/>
          </w:rPr>
          <w:t>Hình 2. 23: Kiến trúc Hot Spot.</w:t>
        </w:r>
        <w:r w:rsidR="003725EB">
          <w:rPr>
            <w:noProof/>
            <w:webHidden/>
          </w:rPr>
          <w:tab/>
        </w:r>
        <w:r w:rsidR="003725EB">
          <w:rPr>
            <w:noProof/>
            <w:webHidden/>
          </w:rPr>
          <w:fldChar w:fldCharType="begin"/>
        </w:r>
        <w:r w:rsidR="003725EB">
          <w:rPr>
            <w:noProof/>
            <w:webHidden/>
          </w:rPr>
          <w:instrText xml:space="preserve"> PAGEREF _Toc90623845 \h </w:instrText>
        </w:r>
        <w:r w:rsidR="003725EB">
          <w:rPr>
            <w:noProof/>
            <w:webHidden/>
          </w:rPr>
        </w:r>
        <w:r w:rsidR="003725EB">
          <w:rPr>
            <w:noProof/>
            <w:webHidden/>
          </w:rPr>
          <w:fldChar w:fldCharType="separate"/>
        </w:r>
        <w:r w:rsidR="00F24052">
          <w:rPr>
            <w:noProof/>
            <w:webHidden/>
          </w:rPr>
          <w:t>50</w:t>
        </w:r>
        <w:r w:rsidR="003725EB">
          <w:rPr>
            <w:noProof/>
            <w:webHidden/>
          </w:rPr>
          <w:fldChar w:fldCharType="end"/>
        </w:r>
      </w:hyperlink>
    </w:p>
    <w:p w14:paraId="332C1442" w14:textId="179FDA4A"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46" w:history="1">
        <w:r w:rsidR="003725EB" w:rsidRPr="00225E86">
          <w:rPr>
            <w:rStyle w:val="Hyperlink"/>
            <w:noProof/>
          </w:rPr>
          <w:t>Hình 2. 24: Các hoạt động trong kiến trúc của Hot Spot.</w:t>
        </w:r>
        <w:r w:rsidR="003725EB">
          <w:rPr>
            <w:noProof/>
            <w:webHidden/>
          </w:rPr>
          <w:tab/>
        </w:r>
        <w:r w:rsidR="003725EB">
          <w:rPr>
            <w:noProof/>
            <w:webHidden/>
          </w:rPr>
          <w:fldChar w:fldCharType="begin"/>
        </w:r>
        <w:r w:rsidR="003725EB">
          <w:rPr>
            <w:noProof/>
            <w:webHidden/>
          </w:rPr>
          <w:instrText xml:space="preserve"> PAGEREF _Toc90623846 \h </w:instrText>
        </w:r>
        <w:r w:rsidR="003725EB">
          <w:rPr>
            <w:noProof/>
            <w:webHidden/>
          </w:rPr>
        </w:r>
        <w:r w:rsidR="003725EB">
          <w:rPr>
            <w:noProof/>
            <w:webHidden/>
          </w:rPr>
          <w:fldChar w:fldCharType="separate"/>
        </w:r>
        <w:r w:rsidR="00F24052">
          <w:rPr>
            <w:noProof/>
            <w:webHidden/>
          </w:rPr>
          <w:t>51</w:t>
        </w:r>
        <w:r w:rsidR="003725EB">
          <w:rPr>
            <w:noProof/>
            <w:webHidden/>
          </w:rPr>
          <w:fldChar w:fldCharType="end"/>
        </w:r>
      </w:hyperlink>
    </w:p>
    <w:p w14:paraId="3D11E724" w14:textId="575037D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47" w:history="1">
        <w:r w:rsidR="003725EB" w:rsidRPr="00225E86">
          <w:rPr>
            <w:rStyle w:val="Hyperlink"/>
            <w:noProof/>
          </w:rPr>
          <w:t>Hình 2. 25: Các hoạt động trong kiến trúc của Hot Spot.</w:t>
        </w:r>
        <w:r w:rsidR="003725EB">
          <w:rPr>
            <w:noProof/>
            <w:webHidden/>
          </w:rPr>
          <w:tab/>
        </w:r>
        <w:r w:rsidR="003725EB">
          <w:rPr>
            <w:noProof/>
            <w:webHidden/>
          </w:rPr>
          <w:fldChar w:fldCharType="begin"/>
        </w:r>
        <w:r w:rsidR="003725EB">
          <w:rPr>
            <w:noProof/>
            <w:webHidden/>
          </w:rPr>
          <w:instrText xml:space="preserve"> PAGEREF _Toc90623847 \h </w:instrText>
        </w:r>
        <w:r w:rsidR="003725EB">
          <w:rPr>
            <w:noProof/>
            <w:webHidden/>
          </w:rPr>
        </w:r>
        <w:r w:rsidR="003725EB">
          <w:rPr>
            <w:noProof/>
            <w:webHidden/>
          </w:rPr>
          <w:fldChar w:fldCharType="separate"/>
        </w:r>
        <w:r w:rsidR="00F24052">
          <w:rPr>
            <w:noProof/>
            <w:webHidden/>
          </w:rPr>
          <w:t>51</w:t>
        </w:r>
        <w:r w:rsidR="003725EB">
          <w:rPr>
            <w:noProof/>
            <w:webHidden/>
          </w:rPr>
          <w:fldChar w:fldCharType="end"/>
        </w:r>
      </w:hyperlink>
    </w:p>
    <w:p w14:paraId="72DD2EA3" w14:textId="6467118A"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48" w:history="1">
        <w:r w:rsidR="003725EB" w:rsidRPr="00225E86">
          <w:rPr>
            <w:rStyle w:val="Hyperlink"/>
            <w:noProof/>
          </w:rPr>
          <w:t>Hình 2. 26: Các hoạt động trong kiến trúc của Hot Spot.</w:t>
        </w:r>
        <w:r w:rsidR="003725EB">
          <w:rPr>
            <w:noProof/>
            <w:webHidden/>
          </w:rPr>
          <w:tab/>
        </w:r>
        <w:r w:rsidR="003725EB">
          <w:rPr>
            <w:noProof/>
            <w:webHidden/>
          </w:rPr>
          <w:fldChar w:fldCharType="begin"/>
        </w:r>
        <w:r w:rsidR="003725EB">
          <w:rPr>
            <w:noProof/>
            <w:webHidden/>
          </w:rPr>
          <w:instrText xml:space="preserve"> PAGEREF _Toc90623848 \h </w:instrText>
        </w:r>
        <w:r w:rsidR="003725EB">
          <w:rPr>
            <w:noProof/>
            <w:webHidden/>
          </w:rPr>
        </w:r>
        <w:r w:rsidR="003725EB">
          <w:rPr>
            <w:noProof/>
            <w:webHidden/>
          </w:rPr>
          <w:fldChar w:fldCharType="separate"/>
        </w:r>
        <w:r w:rsidR="00F24052">
          <w:rPr>
            <w:noProof/>
            <w:webHidden/>
          </w:rPr>
          <w:t>52</w:t>
        </w:r>
        <w:r w:rsidR="003725EB">
          <w:rPr>
            <w:noProof/>
            <w:webHidden/>
          </w:rPr>
          <w:fldChar w:fldCharType="end"/>
        </w:r>
      </w:hyperlink>
    </w:p>
    <w:p w14:paraId="2A5305E6" w14:textId="26988F76"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49" w:history="1">
        <w:r w:rsidR="003725EB" w:rsidRPr="00225E86">
          <w:rPr>
            <w:rStyle w:val="Hyperlink"/>
            <w:noProof/>
          </w:rPr>
          <w:t>Hình 2. 27: Kiến trúc AAA.</w:t>
        </w:r>
        <w:r w:rsidR="003725EB">
          <w:rPr>
            <w:noProof/>
            <w:webHidden/>
          </w:rPr>
          <w:tab/>
        </w:r>
        <w:r w:rsidR="003725EB">
          <w:rPr>
            <w:noProof/>
            <w:webHidden/>
          </w:rPr>
          <w:fldChar w:fldCharType="begin"/>
        </w:r>
        <w:r w:rsidR="003725EB">
          <w:rPr>
            <w:noProof/>
            <w:webHidden/>
          </w:rPr>
          <w:instrText xml:space="preserve"> PAGEREF _Toc90623849 \h </w:instrText>
        </w:r>
        <w:r w:rsidR="003725EB">
          <w:rPr>
            <w:noProof/>
            <w:webHidden/>
          </w:rPr>
        </w:r>
        <w:r w:rsidR="003725EB">
          <w:rPr>
            <w:noProof/>
            <w:webHidden/>
          </w:rPr>
          <w:fldChar w:fldCharType="separate"/>
        </w:r>
        <w:r w:rsidR="00F24052">
          <w:rPr>
            <w:noProof/>
            <w:webHidden/>
          </w:rPr>
          <w:t>53</w:t>
        </w:r>
        <w:r w:rsidR="003725EB">
          <w:rPr>
            <w:noProof/>
            <w:webHidden/>
          </w:rPr>
          <w:fldChar w:fldCharType="end"/>
        </w:r>
      </w:hyperlink>
    </w:p>
    <w:p w14:paraId="4E160492" w14:textId="73EAD853"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50" w:history="1">
        <w:r w:rsidR="003725EB" w:rsidRPr="00225E86">
          <w:rPr>
            <w:rStyle w:val="Hyperlink"/>
            <w:noProof/>
          </w:rPr>
          <w:t>Hình 2. 28: Thay đổi tên mạng SSID.</w:t>
        </w:r>
        <w:r w:rsidR="003725EB">
          <w:rPr>
            <w:noProof/>
            <w:webHidden/>
          </w:rPr>
          <w:tab/>
        </w:r>
        <w:r w:rsidR="003725EB">
          <w:rPr>
            <w:noProof/>
            <w:webHidden/>
          </w:rPr>
          <w:fldChar w:fldCharType="begin"/>
        </w:r>
        <w:r w:rsidR="003725EB">
          <w:rPr>
            <w:noProof/>
            <w:webHidden/>
          </w:rPr>
          <w:instrText xml:space="preserve"> PAGEREF _Toc90623850 \h </w:instrText>
        </w:r>
        <w:r w:rsidR="003725EB">
          <w:rPr>
            <w:noProof/>
            <w:webHidden/>
          </w:rPr>
        </w:r>
        <w:r w:rsidR="003725EB">
          <w:rPr>
            <w:noProof/>
            <w:webHidden/>
          </w:rPr>
          <w:fldChar w:fldCharType="separate"/>
        </w:r>
        <w:r w:rsidR="00F24052">
          <w:rPr>
            <w:noProof/>
            <w:webHidden/>
          </w:rPr>
          <w:t>58</w:t>
        </w:r>
        <w:r w:rsidR="003725EB">
          <w:rPr>
            <w:noProof/>
            <w:webHidden/>
          </w:rPr>
          <w:fldChar w:fldCharType="end"/>
        </w:r>
      </w:hyperlink>
    </w:p>
    <w:p w14:paraId="3DBA41D6" w14:textId="486B44BA"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51" w:history="1">
        <w:r w:rsidR="003725EB" w:rsidRPr="00225E86">
          <w:rPr>
            <w:rStyle w:val="Hyperlink"/>
            <w:noProof/>
          </w:rPr>
          <w:t>Hình 2. 29: Thay đổi tên người dùng và mật khẩu.</w:t>
        </w:r>
        <w:r w:rsidR="003725EB">
          <w:rPr>
            <w:noProof/>
            <w:webHidden/>
          </w:rPr>
          <w:tab/>
        </w:r>
        <w:r w:rsidR="003725EB">
          <w:rPr>
            <w:noProof/>
            <w:webHidden/>
          </w:rPr>
          <w:fldChar w:fldCharType="begin"/>
        </w:r>
        <w:r w:rsidR="003725EB">
          <w:rPr>
            <w:noProof/>
            <w:webHidden/>
          </w:rPr>
          <w:instrText xml:space="preserve"> PAGEREF _Toc90623851 \h </w:instrText>
        </w:r>
        <w:r w:rsidR="003725EB">
          <w:rPr>
            <w:noProof/>
            <w:webHidden/>
          </w:rPr>
        </w:r>
        <w:r w:rsidR="003725EB">
          <w:rPr>
            <w:noProof/>
            <w:webHidden/>
          </w:rPr>
          <w:fldChar w:fldCharType="separate"/>
        </w:r>
        <w:r w:rsidR="00F24052">
          <w:rPr>
            <w:noProof/>
            <w:webHidden/>
          </w:rPr>
          <w:t>59</w:t>
        </w:r>
        <w:r w:rsidR="003725EB">
          <w:rPr>
            <w:noProof/>
            <w:webHidden/>
          </w:rPr>
          <w:fldChar w:fldCharType="end"/>
        </w:r>
      </w:hyperlink>
    </w:p>
    <w:p w14:paraId="2D7C7EB1" w14:textId="74E674A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52" w:history="1">
        <w:r w:rsidR="003725EB" w:rsidRPr="00225E86">
          <w:rPr>
            <w:rStyle w:val="Hyperlink"/>
            <w:noProof/>
          </w:rPr>
          <w:t>Hình 2. 30: Sử dụng mã hóa khác nhau để tăng cường bảo mật.</w:t>
        </w:r>
        <w:r w:rsidR="003725EB">
          <w:rPr>
            <w:noProof/>
            <w:webHidden/>
          </w:rPr>
          <w:tab/>
        </w:r>
        <w:r w:rsidR="003725EB">
          <w:rPr>
            <w:noProof/>
            <w:webHidden/>
          </w:rPr>
          <w:fldChar w:fldCharType="begin"/>
        </w:r>
        <w:r w:rsidR="003725EB">
          <w:rPr>
            <w:noProof/>
            <w:webHidden/>
          </w:rPr>
          <w:instrText xml:space="preserve"> PAGEREF _Toc90623852 \h </w:instrText>
        </w:r>
        <w:r w:rsidR="003725EB">
          <w:rPr>
            <w:noProof/>
            <w:webHidden/>
          </w:rPr>
        </w:r>
        <w:r w:rsidR="003725EB">
          <w:rPr>
            <w:noProof/>
            <w:webHidden/>
          </w:rPr>
          <w:fldChar w:fldCharType="separate"/>
        </w:r>
        <w:r w:rsidR="00F24052">
          <w:rPr>
            <w:noProof/>
            <w:webHidden/>
          </w:rPr>
          <w:t>60</w:t>
        </w:r>
        <w:r w:rsidR="003725EB">
          <w:rPr>
            <w:noProof/>
            <w:webHidden/>
          </w:rPr>
          <w:fldChar w:fldCharType="end"/>
        </w:r>
      </w:hyperlink>
    </w:p>
    <w:p w14:paraId="1C151EE0" w14:textId="58BBAC64"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53" w:history="1">
        <w:r w:rsidR="003725EB" w:rsidRPr="00225E86">
          <w:rPr>
            <w:rStyle w:val="Hyperlink"/>
            <w:noProof/>
          </w:rPr>
          <w:t>Hình 2. 31: Chọn mật khẩu đủ mạnh để bảo mật tốt hơn.</w:t>
        </w:r>
        <w:r w:rsidR="003725EB">
          <w:rPr>
            <w:noProof/>
            <w:webHidden/>
          </w:rPr>
          <w:tab/>
        </w:r>
        <w:r w:rsidR="003725EB">
          <w:rPr>
            <w:noProof/>
            <w:webHidden/>
          </w:rPr>
          <w:fldChar w:fldCharType="begin"/>
        </w:r>
        <w:r w:rsidR="003725EB">
          <w:rPr>
            <w:noProof/>
            <w:webHidden/>
          </w:rPr>
          <w:instrText xml:space="preserve"> PAGEREF _Toc90623853 \h </w:instrText>
        </w:r>
        <w:r w:rsidR="003725EB">
          <w:rPr>
            <w:noProof/>
            <w:webHidden/>
          </w:rPr>
        </w:r>
        <w:r w:rsidR="003725EB">
          <w:rPr>
            <w:noProof/>
            <w:webHidden/>
          </w:rPr>
          <w:fldChar w:fldCharType="separate"/>
        </w:r>
        <w:r w:rsidR="00F24052">
          <w:rPr>
            <w:noProof/>
            <w:webHidden/>
          </w:rPr>
          <w:t>60</w:t>
        </w:r>
        <w:r w:rsidR="003725EB">
          <w:rPr>
            <w:noProof/>
            <w:webHidden/>
          </w:rPr>
          <w:fldChar w:fldCharType="end"/>
        </w:r>
      </w:hyperlink>
    </w:p>
    <w:p w14:paraId="714E314B" w14:textId="23C83CF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54" w:history="1">
        <w:r w:rsidR="003725EB" w:rsidRPr="00225E86">
          <w:rPr>
            <w:rStyle w:val="Hyperlink"/>
            <w:noProof/>
          </w:rPr>
          <w:t>Hình 2. 32: Sử dụng VPN để bảo mật.</w:t>
        </w:r>
        <w:r w:rsidR="003725EB">
          <w:rPr>
            <w:noProof/>
            <w:webHidden/>
          </w:rPr>
          <w:tab/>
        </w:r>
        <w:r w:rsidR="003725EB">
          <w:rPr>
            <w:noProof/>
            <w:webHidden/>
          </w:rPr>
          <w:fldChar w:fldCharType="begin"/>
        </w:r>
        <w:r w:rsidR="003725EB">
          <w:rPr>
            <w:noProof/>
            <w:webHidden/>
          </w:rPr>
          <w:instrText xml:space="preserve"> PAGEREF _Toc90623854 \h </w:instrText>
        </w:r>
        <w:r w:rsidR="003725EB">
          <w:rPr>
            <w:noProof/>
            <w:webHidden/>
          </w:rPr>
        </w:r>
        <w:r w:rsidR="003725EB">
          <w:rPr>
            <w:noProof/>
            <w:webHidden/>
          </w:rPr>
          <w:fldChar w:fldCharType="separate"/>
        </w:r>
        <w:r w:rsidR="00F24052">
          <w:rPr>
            <w:noProof/>
            <w:webHidden/>
          </w:rPr>
          <w:t>61</w:t>
        </w:r>
        <w:r w:rsidR="003725EB">
          <w:rPr>
            <w:noProof/>
            <w:webHidden/>
          </w:rPr>
          <w:fldChar w:fldCharType="end"/>
        </w:r>
      </w:hyperlink>
    </w:p>
    <w:p w14:paraId="5FC5F3BE" w14:textId="4B3DA047"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55" w:history="1">
        <w:r w:rsidR="003725EB" w:rsidRPr="00225E86">
          <w:rPr>
            <w:rStyle w:val="Hyperlink"/>
            <w:noProof/>
          </w:rPr>
          <w:t>Hình 2. 33: Quản lý firmware của bộ định tuyến.</w:t>
        </w:r>
        <w:r w:rsidR="003725EB">
          <w:rPr>
            <w:noProof/>
            <w:webHidden/>
          </w:rPr>
          <w:tab/>
        </w:r>
        <w:r w:rsidR="003725EB">
          <w:rPr>
            <w:noProof/>
            <w:webHidden/>
          </w:rPr>
          <w:fldChar w:fldCharType="begin"/>
        </w:r>
        <w:r w:rsidR="003725EB">
          <w:rPr>
            <w:noProof/>
            <w:webHidden/>
          </w:rPr>
          <w:instrText xml:space="preserve"> PAGEREF _Toc90623855 \h </w:instrText>
        </w:r>
        <w:r w:rsidR="003725EB">
          <w:rPr>
            <w:noProof/>
            <w:webHidden/>
          </w:rPr>
        </w:r>
        <w:r w:rsidR="003725EB">
          <w:rPr>
            <w:noProof/>
            <w:webHidden/>
          </w:rPr>
          <w:fldChar w:fldCharType="separate"/>
        </w:r>
        <w:r w:rsidR="00F24052">
          <w:rPr>
            <w:noProof/>
            <w:webHidden/>
          </w:rPr>
          <w:t>62</w:t>
        </w:r>
        <w:r w:rsidR="003725EB">
          <w:rPr>
            <w:noProof/>
            <w:webHidden/>
          </w:rPr>
          <w:fldChar w:fldCharType="end"/>
        </w:r>
      </w:hyperlink>
    </w:p>
    <w:p w14:paraId="4824B6A2" w14:textId="0797026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56" w:history="1">
        <w:r w:rsidR="003725EB" w:rsidRPr="00225E86">
          <w:rPr>
            <w:rStyle w:val="Hyperlink"/>
            <w:noProof/>
          </w:rPr>
          <w:t>Hình 2. 34: Tắt các quản lý không cần thiết.</w:t>
        </w:r>
        <w:r w:rsidR="003725EB">
          <w:rPr>
            <w:noProof/>
            <w:webHidden/>
          </w:rPr>
          <w:tab/>
        </w:r>
        <w:r w:rsidR="003725EB">
          <w:rPr>
            <w:noProof/>
            <w:webHidden/>
          </w:rPr>
          <w:fldChar w:fldCharType="begin"/>
        </w:r>
        <w:r w:rsidR="003725EB">
          <w:rPr>
            <w:noProof/>
            <w:webHidden/>
          </w:rPr>
          <w:instrText xml:space="preserve"> PAGEREF _Toc90623856 \h </w:instrText>
        </w:r>
        <w:r w:rsidR="003725EB">
          <w:rPr>
            <w:noProof/>
            <w:webHidden/>
          </w:rPr>
        </w:r>
        <w:r w:rsidR="003725EB">
          <w:rPr>
            <w:noProof/>
            <w:webHidden/>
          </w:rPr>
          <w:fldChar w:fldCharType="separate"/>
        </w:r>
        <w:r w:rsidR="00F24052">
          <w:rPr>
            <w:noProof/>
            <w:webHidden/>
          </w:rPr>
          <w:t>62</w:t>
        </w:r>
        <w:r w:rsidR="003725EB">
          <w:rPr>
            <w:noProof/>
            <w:webHidden/>
          </w:rPr>
          <w:fldChar w:fldCharType="end"/>
        </w:r>
      </w:hyperlink>
    </w:p>
    <w:p w14:paraId="437F534C" w14:textId="2B924515"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57" w:history="1">
        <w:r w:rsidR="003725EB" w:rsidRPr="00225E86">
          <w:rPr>
            <w:rStyle w:val="Hyperlink"/>
            <w:noProof/>
          </w:rPr>
          <w:t>Hình 2. 35: Các thiết cơ bản được sử dụng.</w:t>
        </w:r>
        <w:r w:rsidR="003725EB">
          <w:rPr>
            <w:noProof/>
            <w:webHidden/>
          </w:rPr>
          <w:tab/>
        </w:r>
        <w:r w:rsidR="003725EB">
          <w:rPr>
            <w:noProof/>
            <w:webHidden/>
          </w:rPr>
          <w:fldChar w:fldCharType="begin"/>
        </w:r>
        <w:r w:rsidR="003725EB">
          <w:rPr>
            <w:noProof/>
            <w:webHidden/>
          </w:rPr>
          <w:instrText xml:space="preserve"> PAGEREF _Toc90623857 \h </w:instrText>
        </w:r>
        <w:r w:rsidR="003725EB">
          <w:rPr>
            <w:noProof/>
            <w:webHidden/>
          </w:rPr>
        </w:r>
        <w:r w:rsidR="003725EB">
          <w:rPr>
            <w:noProof/>
            <w:webHidden/>
          </w:rPr>
          <w:fldChar w:fldCharType="separate"/>
        </w:r>
        <w:r w:rsidR="00F24052">
          <w:rPr>
            <w:noProof/>
            <w:webHidden/>
          </w:rPr>
          <w:t>65</w:t>
        </w:r>
        <w:r w:rsidR="003725EB">
          <w:rPr>
            <w:noProof/>
            <w:webHidden/>
          </w:rPr>
          <w:fldChar w:fldCharType="end"/>
        </w:r>
      </w:hyperlink>
    </w:p>
    <w:p w14:paraId="28F22629" w14:textId="77777777" w:rsidR="003725EB" w:rsidRDefault="003725EB" w:rsidP="00DC2276">
      <w:pPr>
        <w:rPr>
          <w:noProof/>
        </w:rPr>
      </w:pPr>
      <w:r>
        <w:rPr>
          <w:b/>
          <w:sz w:val="28"/>
        </w:rPr>
        <w:fldChar w:fldCharType="end"/>
      </w:r>
      <w:r>
        <w:rPr>
          <w:b/>
          <w:sz w:val="28"/>
        </w:rPr>
        <w:fldChar w:fldCharType="begin"/>
      </w:r>
      <w:r>
        <w:rPr>
          <w:b/>
          <w:sz w:val="28"/>
        </w:rPr>
        <w:instrText xml:space="preserve"> TOC \h \z \c "Hình 3." </w:instrText>
      </w:r>
      <w:r>
        <w:rPr>
          <w:b/>
          <w:sz w:val="28"/>
        </w:rPr>
        <w:fldChar w:fldCharType="separate"/>
      </w:r>
    </w:p>
    <w:p w14:paraId="6CAECE74" w14:textId="4257F90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59" w:history="1">
        <w:r w:rsidR="003725EB" w:rsidRPr="009D063E">
          <w:rPr>
            <w:rStyle w:val="Hyperlink"/>
            <w:noProof/>
          </w:rPr>
          <w:t>Hình 3. 1: Mô hình đề xuất cho doanh nghiệp.</w:t>
        </w:r>
        <w:r w:rsidR="003725EB">
          <w:rPr>
            <w:noProof/>
            <w:webHidden/>
          </w:rPr>
          <w:tab/>
        </w:r>
        <w:r w:rsidR="003725EB">
          <w:rPr>
            <w:noProof/>
            <w:webHidden/>
          </w:rPr>
          <w:fldChar w:fldCharType="begin"/>
        </w:r>
        <w:r w:rsidR="003725EB">
          <w:rPr>
            <w:noProof/>
            <w:webHidden/>
          </w:rPr>
          <w:instrText xml:space="preserve"> PAGEREF _Toc90623859 \h </w:instrText>
        </w:r>
        <w:r w:rsidR="003725EB">
          <w:rPr>
            <w:noProof/>
            <w:webHidden/>
          </w:rPr>
        </w:r>
        <w:r w:rsidR="003725EB">
          <w:rPr>
            <w:noProof/>
            <w:webHidden/>
          </w:rPr>
          <w:fldChar w:fldCharType="separate"/>
        </w:r>
        <w:r w:rsidR="00F24052">
          <w:rPr>
            <w:noProof/>
            <w:webHidden/>
          </w:rPr>
          <w:t>70</w:t>
        </w:r>
        <w:r w:rsidR="003725EB">
          <w:rPr>
            <w:noProof/>
            <w:webHidden/>
          </w:rPr>
          <w:fldChar w:fldCharType="end"/>
        </w:r>
      </w:hyperlink>
    </w:p>
    <w:p w14:paraId="093336FF" w14:textId="51AF9DEB"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60" w:history="1">
        <w:r w:rsidR="003725EB" w:rsidRPr="009D063E">
          <w:rPr>
            <w:rStyle w:val="Hyperlink"/>
            <w:noProof/>
          </w:rPr>
          <w:t>Hình 3. 2: Giao diện địa chỉ DNS Server.</w:t>
        </w:r>
        <w:r w:rsidR="003725EB">
          <w:rPr>
            <w:noProof/>
            <w:webHidden/>
          </w:rPr>
          <w:tab/>
        </w:r>
        <w:r w:rsidR="003725EB">
          <w:rPr>
            <w:noProof/>
            <w:webHidden/>
          </w:rPr>
          <w:fldChar w:fldCharType="begin"/>
        </w:r>
        <w:r w:rsidR="003725EB">
          <w:rPr>
            <w:noProof/>
            <w:webHidden/>
          </w:rPr>
          <w:instrText xml:space="preserve"> PAGEREF _Toc90623860 \h </w:instrText>
        </w:r>
        <w:r w:rsidR="003725EB">
          <w:rPr>
            <w:noProof/>
            <w:webHidden/>
          </w:rPr>
        </w:r>
        <w:r w:rsidR="003725EB">
          <w:rPr>
            <w:noProof/>
            <w:webHidden/>
          </w:rPr>
          <w:fldChar w:fldCharType="separate"/>
        </w:r>
        <w:r w:rsidR="00F24052">
          <w:rPr>
            <w:noProof/>
            <w:webHidden/>
          </w:rPr>
          <w:t>71</w:t>
        </w:r>
        <w:r w:rsidR="003725EB">
          <w:rPr>
            <w:noProof/>
            <w:webHidden/>
          </w:rPr>
          <w:fldChar w:fldCharType="end"/>
        </w:r>
      </w:hyperlink>
    </w:p>
    <w:p w14:paraId="0CD19C0C" w14:textId="28780D29"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61" w:history="1">
        <w:r w:rsidR="003725EB" w:rsidRPr="009D063E">
          <w:rPr>
            <w:rStyle w:val="Hyperlink"/>
            <w:noProof/>
          </w:rPr>
          <w:t>Hình 3. 3: Giao diện địa chỉ Web Server.</w:t>
        </w:r>
        <w:r w:rsidR="003725EB">
          <w:rPr>
            <w:noProof/>
            <w:webHidden/>
          </w:rPr>
          <w:tab/>
        </w:r>
        <w:r w:rsidR="003725EB">
          <w:rPr>
            <w:noProof/>
            <w:webHidden/>
          </w:rPr>
          <w:fldChar w:fldCharType="begin"/>
        </w:r>
        <w:r w:rsidR="003725EB">
          <w:rPr>
            <w:noProof/>
            <w:webHidden/>
          </w:rPr>
          <w:instrText xml:space="preserve"> PAGEREF _Toc90623861 \h </w:instrText>
        </w:r>
        <w:r w:rsidR="003725EB">
          <w:rPr>
            <w:noProof/>
            <w:webHidden/>
          </w:rPr>
        </w:r>
        <w:r w:rsidR="003725EB">
          <w:rPr>
            <w:noProof/>
            <w:webHidden/>
          </w:rPr>
          <w:fldChar w:fldCharType="separate"/>
        </w:r>
        <w:r w:rsidR="00F24052">
          <w:rPr>
            <w:noProof/>
            <w:webHidden/>
          </w:rPr>
          <w:t>71</w:t>
        </w:r>
        <w:r w:rsidR="003725EB">
          <w:rPr>
            <w:noProof/>
            <w:webHidden/>
          </w:rPr>
          <w:fldChar w:fldCharType="end"/>
        </w:r>
      </w:hyperlink>
    </w:p>
    <w:p w14:paraId="605C2FCE" w14:textId="358B6BCF"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62" w:history="1">
        <w:r w:rsidR="003725EB" w:rsidRPr="009D063E">
          <w:rPr>
            <w:rStyle w:val="Hyperlink"/>
            <w:noProof/>
          </w:rPr>
          <w:t>Hình 3. 4: Giao diện địa chỉ RADIUS Server.</w:t>
        </w:r>
        <w:r w:rsidR="003725EB">
          <w:rPr>
            <w:noProof/>
            <w:webHidden/>
          </w:rPr>
          <w:tab/>
        </w:r>
        <w:r w:rsidR="003725EB">
          <w:rPr>
            <w:noProof/>
            <w:webHidden/>
          </w:rPr>
          <w:fldChar w:fldCharType="begin"/>
        </w:r>
        <w:r w:rsidR="003725EB">
          <w:rPr>
            <w:noProof/>
            <w:webHidden/>
          </w:rPr>
          <w:instrText xml:space="preserve"> PAGEREF _Toc90623862 \h </w:instrText>
        </w:r>
        <w:r w:rsidR="003725EB">
          <w:rPr>
            <w:noProof/>
            <w:webHidden/>
          </w:rPr>
        </w:r>
        <w:r w:rsidR="003725EB">
          <w:rPr>
            <w:noProof/>
            <w:webHidden/>
          </w:rPr>
          <w:fldChar w:fldCharType="separate"/>
        </w:r>
        <w:r w:rsidR="00F24052">
          <w:rPr>
            <w:noProof/>
            <w:webHidden/>
          </w:rPr>
          <w:t>72</w:t>
        </w:r>
        <w:r w:rsidR="003725EB">
          <w:rPr>
            <w:noProof/>
            <w:webHidden/>
          </w:rPr>
          <w:fldChar w:fldCharType="end"/>
        </w:r>
      </w:hyperlink>
    </w:p>
    <w:p w14:paraId="4BA2DB8F" w14:textId="73C0E14E"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63" w:history="1">
        <w:r w:rsidR="003725EB" w:rsidRPr="009D063E">
          <w:rPr>
            <w:rStyle w:val="Hyperlink"/>
            <w:noProof/>
          </w:rPr>
          <w:t>Hình 3. 5: Giao diện địa chỉ Enterprise PC.</w:t>
        </w:r>
        <w:r w:rsidR="003725EB">
          <w:rPr>
            <w:noProof/>
            <w:webHidden/>
          </w:rPr>
          <w:tab/>
        </w:r>
        <w:r w:rsidR="003725EB">
          <w:rPr>
            <w:noProof/>
            <w:webHidden/>
          </w:rPr>
          <w:fldChar w:fldCharType="begin"/>
        </w:r>
        <w:r w:rsidR="003725EB">
          <w:rPr>
            <w:noProof/>
            <w:webHidden/>
          </w:rPr>
          <w:instrText xml:space="preserve"> PAGEREF _Toc90623863 \h </w:instrText>
        </w:r>
        <w:r w:rsidR="003725EB">
          <w:rPr>
            <w:noProof/>
            <w:webHidden/>
          </w:rPr>
        </w:r>
        <w:r w:rsidR="003725EB">
          <w:rPr>
            <w:noProof/>
            <w:webHidden/>
          </w:rPr>
          <w:fldChar w:fldCharType="separate"/>
        </w:r>
        <w:r w:rsidR="00F24052">
          <w:rPr>
            <w:noProof/>
            <w:webHidden/>
          </w:rPr>
          <w:t>72</w:t>
        </w:r>
        <w:r w:rsidR="003725EB">
          <w:rPr>
            <w:noProof/>
            <w:webHidden/>
          </w:rPr>
          <w:fldChar w:fldCharType="end"/>
        </w:r>
      </w:hyperlink>
    </w:p>
    <w:p w14:paraId="41CDE21A" w14:textId="311A19E3"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64" w:history="1">
        <w:r w:rsidR="003725EB" w:rsidRPr="009D063E">
          <w:rPr>
            <w:rStyle w:val="Hyperlink"/>
            <w:noProof/>
          </w:rPr>
          <w:t>Hình 3. 6: Giao diện địa chỉ WLC.</w:t>
        </w:r>
        <w:r w:rsidR="003725EB">
          <w:rPr>
            <w:noProof/>
            <w:webHidden/>
          </w:rPr>
          <w:tab/>
        </w:r>
        <w:r w:rsidR="003725EB">
          <w:rPr>
            <w:noProof/>
            <w:webHidden/>
          </w:rPr>
          <w:fldChar w:fldCharType="begin"/>
        </w:r>
        <w:r w:rsidR="003725EB">
          <w:rPr>
            <w:noProof/>
            <w:webHidden/>
          </w:rPr>
          <w:instrText xml:space="preserve"> PAGEREF _Toc90623864 \h </w:instrText>
        </w:r>
        <w:r w:rsidR="003725EB">
          <w:rPr>
            <w:noProof/>
            <w:webHidden/>
          </w:rPr>
        </w:r>
        <w:r w:rsidR="003725EB">
          <w:rPr>
            <w:noProof/>
            <w:webHidden/>
          </w:rPr>
          <w:fldChar w:fldCharType="separate"/>
        </w:r>
        <w:r w:rsidR="00F24052">
          <w:rPr>
            <w:noProof/>
            <w:webHidden/>
          </w:rPr>
          <w:t>73</w:t>
        </w:r>
        <w:r w:rsidR="003725EB">
          <w:rPr>
            <w:noProof/>
            <w:webHidden/>
          </w:rPr>
          <w:fldChar w:fldCharType="end"/>
        </w:r>
      </w:hyperlink>
    </w:p>
    <w:p w14:paraId="1267E188" w14:textId="4005E7B3"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65" w:history="1">
        <w:r w:rsidR="003725EB" w:rsidRPr="009D063E">
          <w:rPr>
            <w:rStyle w:val="Hyperlink"/>
            <w:noProof/>
          </w:rPr>
          <w:t>Hình 3. 7: Câu lệnh tạo các vlan trên multilayer switch.</w:t>
        </w:r>
        <w:r w:rsidR="003725EB">
          <w:rPr>
            <w:noProof/>
            <w:webHidden/>
          </w:rPr>
          <w:tab/>
        </w:r>
        <w:r w:rsidR="003725EB">
          <w:rPr>
            <w:noProof/>
            <w:webHidden/>
          </w:rPr>
          <w:fldChar w:fldCharType="begin"/>
        </w:r>
        <w:r w:rsidR="003725EB">
          <w:rPr>
            <w:noProof/>
            <w:webHidden/>
          </w:rPr>
          <w:instrText xml:space="preserve"> PAGEREF _Toc90623865 \h </w:instrText>
        </w:r>
        <w:r w:rsidR="003725EB">
          <w:rPr>
            <w:noProof/>
            <w:webHidden/>
          </w:rPr>
        </w:r>
        <w:r w:rsidR="003725EB">
          <w:rPr>
            <w:noProof/>
            <w:webHidden/>
          </w:rPr>
          <w:fldChar w:fldCharType="separate"/>
        </w:r>
        <w:r w:rsidR="00F24052">
          <w:rPr>
            <w:noProof/>
            <w:webHidden/>
          </w:rPr>
          <w:t>73</w:t>
        </w:r>
        <w:r w:rsidR="003725EB">
          <w:rPr>
            <w:noProof/>
            <w:webHidden/>
          </w:rPr>
          <w:fldChar w:fldCharType="end"/>
        </w:r>
      </w:hyperlink>
    </w:p>
    <w:p w14:paraId="3643C8F7" w14:textId="0FD79A19"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66" w:history="1">
        <w:r w:rsidR="003725EB" w:rsidRPr="009D063E">
          <w:rPr>
            <w:rStyle w:val="Hyperlink"/>
            <w:noProof/>
          </w:rPr>
          <w:t>Hình 3. 8: Kết quả sau khi tạo các vlan trên multilayer switch.</w:t>
        </w:r>
        <w:r w:rsidR="003725EB">
          <w:rPr>
            <w:noProof/>
            <w:webHidden/>
          </w:rPr>
          <w:tab/>
        </w:r>
        <w:r w:rsidR="003725EB">
          <w:rPr>
            <w:noProof/>
            <w:webHidden/>
          </w:rPr>
          <w:fldChar w:fldCharType="begin"/>
        </w:r>
        <w:r w:rsidR="003725EB">
          <w:rPr>
            <w:noProof/>
            <w:webHidden/>
          </w:rPr>
          <w:instrText xml:space="preserve"> PAGEREF _Toc90623866 \h </w:instrText>
        </w:r>
        <w:r w:rsidR="003725EB">
          <w:rPr>
            <w:noProof/>
            <w:webHidden/>
          </w:rPr>
        </w:r>
        <w:r w:rsidR="003725EB">
          <w:rPr>
            <w:noProof/>
            <w:webHidden/>
          </w:rPr>
          <w:fldChar w:fldCharType="separate"/>
        </w:r>
        <w:r w:rsidR="00F24052">
          <w:rPr>
            <w:noProof/>
            <w:webHidden/>
          </w:rPr>
          <w:t>74</w:t>
        </w:r>
        <w:r w:rsidR="003725EB">
          <w:rPr>
            <w:noProof/>
            <w:webHidden/>
          </w:rPr>
          <w:fldChar w:fldCharType="end"/>
        </w:r>
      </w:hyperlink>
    </w:p>
    <w:p w14:paraId="61818C29" w14:textId="3CA718BA"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67" w:history="1">
        <w:r w:rsidR="003725EB" w:rsidRPr="009D063E">
          <w:rPr>
            <w:rStyle w:val="Hyperlink"/>
            <w:noProof/>
          </w:rPr>
          <w:t>Hình 3. 9: Câu lệnh cấu hình trunk cho các cổng trên multilayer switch.</w:t>
        </w:r>
        <w:r w:rsidR="003725EB">
          <w:rPr>
            <w:noProof/>
            <w:webHidden/>
          </w:rPr>
          <w:tab/>
        </w:r>
        <w:r w:rsidR="003725EB">
          <w:rPr>
            <w:noProof/>
            <w:webHidden/>
          </w:rPr>
          <w:fldChar w:fldCharType="begin"/>
        </w:r>
        <w:r w:rsidR="003725EB">
          <w:rPr>
            <w:noProof/>
            <w:webHidden/>
          </w:rPr>
          <w:instrText xml:space="preserve"> PAGEREF _Toc90623867 \h </w:instrText>
        </w:r>
        <w:r w:rsidR="003725EB">
          <w:rPr>
            <w:noProof/>
            <w:webHidden/>
          </w:rPr>
        </w:r>
        <w:r w:rsidR="003725EB">
          <w:rPr>
            <w:noProof/>
            <w:webHidden/>
          </w:rPr>
          <w:fldChar w:fldCharType="separate"/>
        </w:r>
        <w:r w:rsidR="00F24052">
          <w:rPr>
            <w:noProof/>
            <w:webHidden/>
          </w:rPr>
          <w:t>74</w:t>
        </w:r>
        <w:r w:rsidR="003725EB">
          <w:rPr>
            <w:noProof/>
            <w:webHidden/>
          </w:rPr>
          <w:fldChar w:fldCharType="end"/>
        </w:r>
      </w:hyperlink>
    </w:p>
    <w:p w14:paraId="41EAF855" w14:textId="0883BF2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68" w:history="1">
        <w:r w:rsidR="003725EB" w:rsidRPr="009D063E">
          <w:rPr>
            <w:rStyle w:val="Hyperlink"/>
            <w:noProof/>
          </w:rPr>
          <w:t>Hình 3. 10: Câu lệnh cấu hình địa chỉ IP cho các cổng của router 1.</w:t>
        </w:r>
        <w:r w:rsidR="003725EB">
          <w:rPr>
            <w:noProof/>
            <w:webHidden/>
          </w:rPr>
          <w:tab/>
        </w:r>
        <w:r w:rsidR="003725EB">
          <w:rPr>
            <w:noProof/>
            <w:webHidden/>
          </w:rPr>
          <w:fldChar w:fldCharType="begin"/>
        </w:r>
        <w:r w:rsidR="003725EB">
          <w:rPr>
            <w:noProof/>
            <w:webHidden/>
          </w:rPr>
          <w:instrText xml:space="preserve"> PAGEREF _Toc90623868 \h </w:instrText>
        </w:r>
        <w:r w:rsidR="003725EB">
          <w:rPr>
            <w:noProof/>
            <w:webHidden/>
          </w:rPr>
        </w:r>
        <w:r w:rsidR="003725EB">
          <w:rPr>
            <w:noProof/>
            <w:webHidden/>
          </w:rPr>
          <w:fldChar w:fldCharType="separate"/>
        </w:r>
        <w:r w:rsidR="00F24052">
          <w:rPr>
            <w:noProof/>
            <w:webHidden/>
          </w:rPr>
          <w:t>75</w:t>
        </w:r>
        <w:r w:rsidR="003725EB">
          <w:rPr>
            <w:noProof/>
            <w:webHidden/>
          </w:rPr>
          <w:fldChar w:fldCharType="end"/>
        </w:r>
      </w:hyperlink>
    </w:p>
    <w:p w14:paraId="6E459CE2" w14:textId="2F57D10F"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69" w:history="1">
        <w:r w:rsidR="003725EB" w:rsidRPr="009D063E">
          <w:rPr>
            <w:rStyle w:val="Hyperlink"/>
            <w:noProof/>
          </w:rPr>
          <w:t>Hình 3. 11: Câu lệnh cấu hình các cổng ảo trên router 1.</w:t>
        </w:r>
        <w:r w:rsidR="003725EB">
          <w:rPr>
            <w:noProof/>
            <w:webHidden/>
          </w:rPr>
          <w:tab/>
        </w:r>
        <w:r w:rsidR="003725EB">
          <w:rPr>
            <w:noProof/>
            <w:webHidden/>
          </w:rPr>
          <w:fldChar w:fldCharType="begin"/>
        </w:r>
        <w:r w:rsidR="003725EB">
          <w:rPr>
            <w:noProof/>
            <w:webHidden/>
          </w:rPr>
          <w:instrText xml:space="preserve"> PAGEREF _Toc90623869 \h </w:instrText>
        </w:r>
        <w:r w:rsidR="003725EB">
          <w:rPr>
            <w:noProof/>
            <w:webHidden/>
          </w:rPr>
        </w:r>
        <w:r w:rsidR="003725EB">
          <w:rPr>
            <w:noProof/>
            <w:webHidden/>
          </w:rPr>
          <w:fldChar w:fldCharType="separate"/>
        </w:r>
        <w:r w:rsidR="00F24052">
          <w:rPr>
            <w:noProof/>
            <w:webHidden/>
          </w:rPr>
          <w:t>75</w:t>
        </w:r>
        <w:r w:rsidR="003725EB">
          <w:rPr>
            <w:noProof/>
            <w:webHidden/>
          </w:rPr>
          <w:fldChar w:fldCharType="end"/>
        </w:r>
      </w:hyperlink>
    </w:p>
    <w:p w14:paraId="7FA0794B" w14:textId="20C0B3F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70" w:history="1">
        <w:r w:rsidR="003725EB" w:rsidRPr="009D063E">
          <w:rPr>
            <w:rStyle w:val="Hyperlink"/>
            <w:noProof/>
          </w:rPr>
          <w:t>Hình 3. 12: Câu lệnh cấu hình DHCP pool trên router 1.</w:t>
        </w:r>
        <w:r w:rsidR="003725EB">
          <w:rPr>
            <w:noProof/>
            <w:webHidden/>
          </w:rPr>
          <w:tab/>
        </w:r>
        <w:r w:rsidR="003725EB">
          <w:rPr>
            <w:noProof/>
            <w:webHidden/>
          </w:rPr>
          <w:fldChar w:fldCharType="begin"/>
        </w:r>
        <w:r w:rsidR="003725EB">
          <w:rPr>
            <w:noProof/>
            <w:webHidden/>
          </w:rPr>
          <w:instrText xml:space="preserve"> PAGEREF _Toc90623870 \h </w:instrText>
        </w:r>
        <w:r w:rsidR="003725EB">
          <w:rPr>
            <w:noProof/>
            <w:webHidden/>
          </w:rPr>
        </w:r>
        <w:r w:rsidR="003725EB">
          <w:rPr>
            <w:noProof/>
            <w:webHidden/>
          </w:rPr>
          <w:fldChar w:fldCharType="separate"/>
        </w:r>
        <w:r w:rsidR="00F24052">
          <w:rPr>
            <w:noProof/>
            <w:webHidden/>
          </w:rPr>
          <w:t>76</w:t>
        </w:r>
        <w:r w:rsidR="003725EB">
          <w:rPr>
            <w:noProof/>
            <w:webHidden/>
          </w:rPr>
          <w:fldChar w:fldCharType="end"/>
        </w:r>
      </w:hyperlink>
    </w:p>
    <w:p w14:paraId="4A5A215D" w14:textId="3CE5F17A"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71" w:history="1">
        <w:r w:rsidR="003725EB" w:rsidRPr="009D063E">
          <w:rPr>
            <w:rStyle w:val="Hyperlink"/>
            <w:noProof/>
          </w:rPr>
          <w:t>Hình 3. 13: Câu lệnh cấu hình địa chỉ IP cho các cổng của router 0.</w:t>
        </w:r>
        <w:r w:rsidR="003725EB">
          <w:rPr>
            <w:noProof/>
            <w:webHidden/>
          </w:rPr>
          <w:tab/>
        </w:r>
        <w:r w:rsidR="003725EB">
          <w:rPr>
            <w:noProof/>
            <w:webHidden/>
          </w:rPr>
          <w:fldChar w:fldCharType="begin"/>
        </w:r>
        <w:r w:rsidR="003725EB">
          <w:rPr>
            <w:noProof/>
            <w:webHidden/>
          </w:rPr>
          <w:instrText xml:space="preserve"> PAGEREF _Toc90623871 \h </w:instrText>
        </w:r>
        <w:r w:rsidR="003725EB">
          <w:rPr>
            <w:noProof/>
            <w:webHidden/>
          </w:rPr>
        </w:r>
        <w:r w:rsidR="003725EB">
          <w:rPr>
            <w:noProof/>
            <w:webHidden/>
          </w:rPr>
          <w:fldChar w:fldCharType="separate"/>
        </w:r>
        <w:r w:rsidR="00F24052">
          <w:rPr>
            <w:noProof/>
            <w:webHidden/>
          </w:rPr>
          <w:t>77</w:t>
        </w:r>
        <w:r w:rsidR="003725EB">
          <w:rPr>
            <w:noProof/>
            <w:webHidden/>
          </w:rPr>
          <w:fldChar w:fldCharType="end"/>
        </w:r>
      </w:hyperlink>
    </w:p>
    <w:p w14:paraId="7EBED502" w14:textId="0473A39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72" w:history="1">
        <w:r w:rsidR="003725EB" w:rsidRPr="009D063E">
          <w:rPr>
            <w:rStyle w:val="Hyperlink"/>
            <w:noProof/>
          </w:rPr>
          <w:t>Hình 3. 14: Câu lệnh cấu hình định tuyến tĩnh trên router 0.</w:t>
        </w:r>
        <w:r w:rsidR="003725EB">
          <w:rPr>
            <w:noProof/>
            <w:webHidden/>
          </w:rPr>
          <w:tab/>
        </w:r>
        <w:r w:rsidR="003725EB">
          <w:rPr>
            <w:noProof/>
            <w:webHidden/>
          </w:rPr>
          <w:fldChar w:fldCharType="begin"/>
        </w:r>
        <w:r w:rsidR="003725EB">
          <w:rPr>
            <w:noProof/>
            <w:webHidden/>
          </w:rPr>
          <w:instrText xml:space="preserve"> PAGEREF _Toc90623872 \h </w:instrText>
        </w:r>
        <w:r w:rsidR="003725EB">
          <w:rPr>
            <w:noProof/>
            <w:webHidden/>
          </w:rPr>
        </w:r>
        <w:r w:rsidR="003725EB">
          <w:rPr>
            <w:noProof/>
            <w:webHidden/>
          </w:rPr>
          <w:fldChar w:fldCharType="separate"/>
        </w:r>
        <w:r w:rsidR="00F24052">
          <w:rPr>
            <w:noProof/>
            <w:webHidden/>
          </w:rPr>
          <w:t>77</w:t>
        </w:r>
        <w:r w:rsidR="003725EB">
          <w:rPr>
            <w:noProof/>
            <w:webHidden/>
          </w:rPr>
          <w:fldChar w:fldCharType="end"/>
        </w:r>
      </w:hyperlink>
    </w:p>
    <w:p w14:paraId="79FEA0F7" w14:textId="3A548CD6"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73" w:history="1">
        <w:r w:rsidR="003725EB" w:rsidRPr="009D063E">
          <w:rPr>
            <w:rStyle w:val="Hyperlink"/>
            <w:noProof/>
          </w:rPr>
          <w:t>Hình 3. 15: Câu lệnh cấu hình DHCP pool trên router 0.</w:t>
        </w:r>
        <w:r w:rsidR="003725EB">
          <w:rPr>
            <w:noProof/>
            <w:webHidden/>
          </w:rPr>
          <w:tab/>
        </w:r>
        <w:r w:rsidR="003725EB">
          <w:rPr>
            <w:noProof/>
            <w:webHidden/>
          </w:rPr>
          <w:fldChar w:fldCharType="begin"/>
        </w:r>
        <w:r w:rsidR="003725EB">
          <w:rPr>
            <w:noProof/>
            <w:webHidden/>
          </w:rPr>
          <w:instrText xml:space="preserve"> PAGEREF _Toc90623873 \h </w:instrText>
        </w:r>
        <w:r w:rsidR="003725EB">
          <w:rPr>
            <w:noProof/>
            <w:webHidden/>
          </w:rPr>
        </w:r>
        <w:r w:rsidR="003725EB">
          <w:rPr>
            <w:noProof/>
            <w:webHidden/>
          </w:rPr>
          <w:fldChar w:fldCharType="separate"/>
        </w:r>
        <w:r w:rsidR="00F24052">
          <w:rPr>
            <w:noProof/>
            <w:webHidden/>
          </w:rPr>
          <w:t>78</w:t>
        </w:r>
        <w:r w:rsidR="003725EB">
          <w:rPr>
            <w:noProof/>
            <w:webHidden/>
          </w:rPr>
          <w:fldChar w:fldCharType="end"/>
        </w:r>
      </w:hyperlink>
    </w:p>
    <w:p w14:paraId="38720BA8" w14:textId="1CA19B87"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74" w:history="1">
        <w:r w:rsidR="003725EB" w:rsidRPr="009D063E">
          <w:rPr>
            <w:rStyle w:val="Hyperlink"/>
            <w:noProof/>
          </w:rPr>
          <w:t>Hình 3. 16: Giao diện đăng nhập vào bộ điều khiển WLC.</w:t>
        </w:r>
        <w:r w:rsidR="003725EB">
          <w:rPr>
            <w:noProof/>
            <w:webHidden/>
          </w:rPr>
          <w:tab/>
        </w:r>
        <w:r w:rsidR="003725EB">
          <w:rPr>
            <w:noProof/>
            <w:webHidden/>
          </w:rPr>
          <w:fldChar w:fldCharType="begin"/>
        </w:r>
        <w:r w:rsidR="003725EB">
          <w:rPr>
            <w:noProof/>
            <w:webHidden/>
          </w:rPr>
          <w:instrText xml:space="preserve"> PAGEREF _Toc90623874 \h </w:instrText>
        </w:r>
        <w:r w:rsidR="003725EB">
          <w:rPr>
            <w:noProof/>
            <w:webHidden/>
          </w:rPr>
        </w:r>
        <w:r w:rsidR="003725EB">
          <w:rPr>
            <w:noProof/>
            <w:webHidden/>
          </w:rPr>
          <w:fldChar w:fldCharType="separate"/>
        </w:r>
        <w:r w:rsidR="00F24052">
          <w:rPr>
            <w:noProof/>
            <w:webHidden/>
          </w:rPr>
          <w:t>79</w:t>
        </w:r>
        <w:r w:rsidR="003725EB">
          <w:rPr>
            <w:noProof/>
            <w:webHidden/>
          </w:rPr>
          <w:fldChar w:fldCharType="end"/>
        </w:r>
      </w:hyperlink>
    </w:p>
    <w:p w14:paraId="0A36037A" w14:textId="0A2B06C5"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75" w:history="1">
        <w:r w:rsidR="003725EB" w:rsidRPr="009D063E">
          <w:rPr>
            <w:rStyle w:val="Hyperlink"/>
            <w:noProof/>
          </w:rPr>
          <w:t>Hình 3. 17: Giao diện các thao tác tạo mạng VLAN.</w:t>
        </w:r>
        <w:r w:rsidR="003725EB">
          <w:rPr>
            <w:noProof/>
            <w:webHidden/>
          </w:rPr>
          <w:tab/>
        </w:r>
        <w:r w:rsidR="003725EB">
          <w:rPr>
            <w:noProof/>
            <w:webHidden/>
          </w:rPr>
          <w:fldChar w:fldCharType="begin"/>
        </w:r>
        <w:r w:rsidR="003725EB">
          <w:rPr>
            <w:noProof/>
            <w:webHidden/>
          </w:rPr>
          <w:instrText xml:space="preserve"> PAGEREF _Toc90623875 \h </w:instrText>
        </w:r>
        <w:r w:rsidR="003725EB">
          <w:rPr>
            <w:noProof/>
            <w:webHidden/>
          </w:rPr>
        </w:r>
        <w:r w:rsidR="003725EB">
          <w:rPr>
            <w:noProof/>
            <w:webHidden/>
          </w:rPr>
          <w:fldChar w:fldCharType="separate"/>
        </w:r>
        <w:r w:rsidR="00F24052">
          <w:rPr>
            <w:noProof/>
            <w:webHidden/>
          </w:rPr>
          <w:t>80</w:t>
        </w:r>
        <w:r w:rsidR="003725EB">
          <w:rPr>
            <w:noProof/>
            <w:webHidden/>
          </w:rPr>
          <w:fldChar w:fldCharType="end"/>
        </w:r>
      </w:hyperlink>
    </w:p>
    <w:p w14:paraId="553011D2" w14:textId="030F86B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76" w:history="1">
        <w:r w:rsidR="003725EB" w:rsidRPr="009D063E">
          <w:rPr>
            <w:rStyle w:val="Hyperlink"/>
            <w:noProof/>
          </w:rPr>
          <w:t>Hình 3. 18: Giao diện điền thông tin tạo WLAN 10.</w:t>
        </w:r>
        <w:r w:rsidR="003725EB">
          <w:rPr>
            <w:noProof/>
            <w:webHidden/>
          </w:rPr>
          <w:tab/>
        </w:r>
        <w:r w:rsidR="003725EB">
          <w:rPr>
            <w:noProof/>
            <w:webHidden/>
          </w:rPr>
          <w:fldChar w:fldCharType="begin"/>
        </w:r>
        <w:r w:rsidR="003725EB">
          <w:rPr>
            <w:noProof/>
            <w:webHidden/>
          </w:rPr>
          <w:instrText xml:space="preserve"> PAGEREF _Toc90623876 \h </w:instrText>
        </w:r>
        <w:r w:rsidR="003725EB">
          <w:rPr>
            <w:noProof/>
            <w:webHidden/>
          </w:rPr>
        </w:r>
        <w:r w:rsidR="003725EB">
          <w:rPr>
            <w:noProof/>
            <w:webHidden/>
          </w:rPr>
          <w:fldChar w:fldCharType="separate"/>
        </w:r>
        <w:r w:rsidR="00F24052">
          <w:rPr>
            <w:noProof/>
            <w:webHidden/>
          </w:rPr>
          <w:t>80</w:t>
        </w:r>
        <w:r w:rsidR="003725EB">
          <w:rPr>
            <w:noProof/>
            <w:webHidden/>
          </w:rPr>
          <w:fldChar w:fldCharType="end"/>
        </w:r>
      </w:hyperlink>
    </w:p>
    <w:p w14:paraId="30288F77" w14:textId="267064EC"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77" w:history="1">
        <w:r w:rsidR="003725EB" w:rsidRPr="009D063E">
          <w:rPr>
            <w:rStyle w:val="Hyperlink"/>
            <w:noProof/>
          </w:rPr>
          <w:t>Hình 3. 19: Giao diện cấu hình địa chỉ cho WLAN 10.</w:t>
        </w:r>
        <w:r w:rsidR="003725EB">
          <w:rPr>
            <w:noProof/>
            <w:webHidden/>
          </w:rPr>
          <w:tab/>
        </w:r>
        <w:r w:rsidR="003725EB">
          <w:rPr>
            <w:noProof/>
            <w:webHidden/>
          </w:rPr>
          <w:fldChar w:fldCharType="begin"/>
        </w:r>
        <w:r w:rsidR="003725EB">
          <w:rPr>
            <w:noProof/>
            <w:webHidden/>
          </w:rPr>
          <w:instrText xml:space="preserve"> PAGEREF _Toc90623877 \h </w:instrText>
        </w:r>
        <w:r w:rsidR="003725EB">
          <w:rPr>
            <w:noProof/>
            <w:webHidden/>
          </w:rPr>
        </w:r>
        <w:r w:rsidR="003725EB">
          <w:rPr>
            <w:noProof/>
            <w:webHidden/>
          </w:rPr>
          <w:fldChar w:fldCharType="separate"/>
        </w:r>
        <w:r w:rsidR="00F24052">
          <w:rPr>
            <w:noProof/>
            <w:webHidden/>
          </w:rPr>
          <w:t>81</w:t>
        </w:r>
        <w:r w:rsidR="003725EB">
          <w:rPr>
            <w:noProof/>
            <w:webHidden/>
          </w:rPr>
          <w:fldChar w:fldCharType="end"/>
        </w:r>
      </w:hyperlink>
    </w:p>
    <w:p w14:paraId="1F148A78" w14:textId="2FEF29D4"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78" w:history="1">
        <w:r w:rsidR="003725EB" w:rsidRPr="009D063E">
          <w:rPr>
            <w:rStyle w:val="Hyperlink"/>
            <w:noProof/>
          </w:rPr>
          <w:t>Hình 3. 20: Giao diện kết quả tạo thành công các WLAN.</w:t>
        </w:r>
        <w:r w:rsidR="003725EB">
          <w:rPr>
            <w:noProof/>
            <w:webHidden/>
          </w:rPr>
          <w:tab/>
        </w:r>
        <w:r w:rsidR="003725EB">
          <w:rPr>
            <w:noProof/>
            <w:webHidden/>
          </w:rPr>
          <w:fldChar w:fldCharType="begin"/>
        </w:r>
        <w:r w:rsidR="003725EB">
          <w:rPr>
            <w:noProof/>
            <w:webHidden/>
          </w:rPr>
          <w:instrText xml:space="preserve"> PAGEREF _Toc90623878 \h </w:instrText>
        </w:r>
        <w:r w:rsidR="003725EB">
          <w:rPr>
            <w:noProof/>
            <w:webHidden/>
          </w:rPr>
        </w:r>
        <w:r w:rsidR="003725EB">
          <w:rPr>
            <w:noProof/>
            <w:webHidden/>
          </w:rPr>
          <w:fldChar w:fldCharType="separate"/>
        </w:r>
        <w:r w:rsidR="00F24052">
          <w:rPr>
            <w:noProof/>
            <w:webHidden/>
          </w:rPr>
          <w:t>82</w:t>
        </w:r>
        <w:r w:rsidR="003725EB">
          <w:rPr>
            <w:noProof/>
            <w:webHidden/>
          </w:rPr>
          <w:fldChar w:fldCharType="end"/>
        </w:r>
      </w:hyperlink>
    </w:p>
    <w:p w14:paraId="7210E6F2" w14:textId="1891D337"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79" w:history="1">
        <w:r w:rsidR="003725EB" w:rsidRPr="009D063E">
          <w:rPr>
            <w:rStyle w:val="Hyperlink"/>
            <w:noProof/>
          </w:rPr>
          <w:t>Hình 3. 21: Giao diện các thao tác tạo DHCP Scope.</w:t>
        </w:r>
        <w:r w:rsidR="003725EB">
          <w:rPr>
            <w:noProof/>
            <w:webHidden/>
          </w:rPr>
          <w:tab/>
        </w:r>
        <w:r w:rsidR="003725EB">
          <w:rPr>
            <w:noProof/>
            <w:webHidden/>
          </w:rPr>
          <w:fldChar w:fldCharType="begin"/>
        </w:r>
        <w:r w:rsidR="003725EB">
          <w:rPr>
            <w:noProof/>
            <w:webHidden/>
          </w:rPr>
          <w:instrText xml:space="preserve"> PAGEREF _Toc90623879 \h </w:instrText>
        </w:r>
        <w:r w:rsidR="003725EB">
          <w:rPr>
            <w:noProof/>
            <w:webHidden/>
          </w:rPr>
        </w:r>
        <w:r w:rsidR="003725EB">
          <w:rPr>
            <w:noProof/>
            <w:webHidden/>
          </w:rPr>
          <w:fldChar w:fldCharType="separate"/>
        </w:r>
        <w:r w:rsidR="00F24052">
          <w:rPr>
            <w:noProof/>
            <w:webHidden/>
          </w:rPr>
          <w:t>83</w:t>
        </w:r>
        <w:r w:rsidR="003725EB">
          <w:rPr>
            <w:noProof/>
            <w:webHidden/>
          </w:rPr>
          <w:fldChar w:fldCharType="end"/>
        </w:r>
      </w:hyperlink>
    </w:p>
    <w:p w14:paraId="0D78CB74" w14:textId="58AABEBC"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80" w:history="1">
        <w:r w:rsidR="003725EB" w:rsidRPr="009D063E">
          <w:rPr>
            <w:rStyle w:val="Hyperlink"/>
            <w:noProof/>
          </w:rPr>
          <w:t>Hình 3. 22: Giao diện điền thông tin tạo DHCP Scope.</w:t>
        </w:r>
        <w:r w:rsidR="003725EB">
          <w:rPr>
            <w:noProof/>
            <w:webHidden/>
          </w:rPr>
          <w:tab/>
        </w:r>
        <w:r w:rsidR="003725EB">
          <w:rPr>
            <w:noProof/>
            <w:webHidden/>
          </w:rPr>
          <w:fldChar w:fldCharType="begin"/>
        </w:r>
        <w:r w:rsidR="003725EB">
          <w:rPr>
            <w:noProof/>
            <w:webHidden/>
          </w:rPr>
          <w:instrText xml:space="preserve"> PAGEREF _Toc90623880 \h </w:instrText>
        </w:r>
        <w:r w:rsidR="003725EB">
          <w:rPr>
            <w:noProof/>
            <w:webHidden/>
          </w:rPr>
        </w:r>
        <w:r w:rsidR="003725EB">
          <w:rPr>
            <w:noProof/>
            <w:webHidden/>
          </w:rPr>
          <w:fldChar w:fldCharType="separate"/>
        </w:r>
        <w:r w:rsidR="00F24052">
          <w:rPr>
            <w:noProof/>
            <w:webHidden/>
          </w:rPr>
          <w:t>83</w:t>
        </w:r>
        <w:r w:rsidR="003725EB">
          <w:rPr>
            <w:noProof/>
            <w:webHidden/>
          </w:rPr>
          <w:fldChar w:fldCharType="end"/>
        </w:r>
      </w:hyperlink>
    </w:p>
    <w:p w14:paraId="6E21C63A" w14:textId="3211073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81" w:history="1">
        <w:r w:rsidR="003725EB" w:rsidRPr="009D063E">
          <w:rPr>
            <w:rStyle w:val="Hyperlink"/>
            <w:noProof/>
          </w:rPr>
          <w:t>Hình 3. 23: Giao diện cấu hình địa chỉ cho management.</w:t>
        </w:r>
        <w:r w:rsidR="003725EB">
          <w:rPr>
            <w:noProof/>
            <w:webHidden/>
          </w:rPr>
          <w:tab/>
        </w:r>
        <w:r w:rsidR="003725EB">
          <w:rPr>
            <w:noProof/>
            <w:webHidden/>
          </w:rPr>
          <w:fldChar w:fldCharType="begin"/>
        </w:r>
        <w:r w:rsidR="003725EB">
          <w:rPr>
            <w:noProof/>
            <w:webHidden/>
          </w:rPr>
          <w:instrText xml:space="preserve"> PAGEREF _Toc90623881 \h </w:instrText>
        </w:r>
        <w:r w:rsidR="003725EB">
          <w:rPr>
            <w:noProof/>
            <w:webHidden/>
          </w:rPr>
        </w:r>
        <w:r w:rsidR="003725EB">
          <w:rPr>
            <w:noProof/>
            <w:webHidden/>
          </w:rPr>
          <w:fldChar w:fldCharType="separate"/>
        </w:r>
        <w:r w:rsidR="00F24052">
          <w:rPr>
            <w:noProof/>
            <w:webHidden/>
          </w:rPr>
          <w:t>84</w:t>
        </w:r>
        <w:r w:rsidR="003725EB">
          <w:rPr>
            <w:noProof/>
            <w:webHidden/>
          </w:rPr>
          <w:fldChar w:fldCharType="end"/>
        </w:r>
      </w:hyperlink>
    </w:p>
    <w:p w14:paraId="20BE9BE7" w14:textId="5656E35C"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82" w:history="1">
        <w:r w:rsidR="003725EB" w:rsidRPr="009D063E">
          <w:rPr>
            <w:rStyle w:val="Hyperlink"/>
            <w:noProof/>
          </w:rPr>
          <w:t>Hình 3. 24: Giao diện các thao tác tạo RADIUS Server.</w:t>
        </w:r>
        <w:r w:rsidR="003725EB">
          <w:rPr>
            <w:noProof/>
            <w:webHidden/>
          </w:rPr>
          <w:tab/>
        </w:r>
        <w:r w:rsidR="003725EB">
          <w:rPr>
            <w:noProof/>
            <w:webHidden/>
          </w:rPr>
          <w:fldChar w:fldCharType="begin"/>
        </w:r>
        <w:r w:rsidR="003725EB">
          <w:rPr>
            <w:noProof/>
            <w:webHidden/>
          </w:rPr>
          <w:instrText xml:space="preserve"> PAGEREF _Toc90623882 \h </w:instrText>
        </w:r>
        <w:r w:rsidR="003725EB">
          <w:rPr>
            <w:noProof/>
            <w:webHidden/>
          </w:rPr>
        </w:r>
        <w:r w:rsidR="003725EB">
          <w:rPr>
            <w:noProof/>
            <w:webHidden/>
          </w:rPr>
          <w:fldChar w:fldCharType="separate"/>
        </w:r>
        <w:r w:rsidR="00F24052">
          <w:rPr>
            <w:noProof/>
            <w:webHidden/>
          </w:rPr>
          <w:t>85</w:t>
        </w:r>
        <w:r w:rsidR="003725EB">
          <w:rPr>
            <w:noProof/>
            <w:webHidden/>
          </w:rPr>
          <w:fldChar w:fldCharType="end"/>
        </w:r>
      </w:hyperlink>
    </w:p>
    <w:p w14:paraId="4B6FB812" w14:textId="50C5A015"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83" w:history="1">
        <w:r w:rsidR="003725EB" w:rsidRPr="009D063E">
          <w:rPr>
            <w:rStyle w:val="Hyperlink"/>
            <w:noProof/>
          </w:rPr>
          <w:t>Hình 3. 25: Giao diện cấu hình thông tin cho RADIUS Server.</w:t>
        </w:r>
        <w:r w:rsidR="003725EB">
          <w:rPr>
            <w:noProof/>
            <w:webHidden/>
          </w:rPr>
          <w:tab/>
        </w:r>
        <w:r w:rsidR="003725EB">
          <w:rPr>
            <w:noProof/>
            <w:webHidden/>
          </w:rPr>
          <w:fldChar w:fldCharType="begin"/>
        </w:r>
        <w:r w:rsidR="003725EB">
          <w:rPr>
            <w:noProof/>
            <w:webHidden/>
          </w:rPr>
          <w:instrText xml:space="preserve"> PAGEREF _Toc90623883 \h </w:instrText>
        </w:r>
        <w:r w:rsidR="003725EB">
          <w:rPr>
            <w:noProof/>
            <w:webHidden/>
          </w:rPr>
        </w:r>
        <w:r w:rsidR="003725EB">
          <w:rPr>
            <w:noProof/>
            <w:webHidden/>
          </w:rPr>
          <w:fldChar w:fldCharType="separate"/>
        </w:r>
        <w:r w:rsidR="00F24052">
          <w:rPr>
            <w:noProof/>
            <w:webHidden/>
          </w:rPr>
          <w:t>85</w:t>
        </w:r>
        <w:r w:rsidR="003725EB">
          <w:rPr>
            <w:noProof/>
            <w:webHidden/>
          </w:rPr>
          <w:fldChar w:fldCharType="end"/>
        </w:r>
      </w:hyperlink>
    </w:p>
    <w:p w14:paraId="17F56B80" w14:textId="146D2107"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84" w:history="1">
        <w:r w:rsidR="003725EB" w:rsidRPr="009D063E">
          <w:rPr>
            <w:rStyle w:val="Hyperlink"/>
            <w:noProof/>
          </w:rPr>
          <w:t>Hình 3. 26: Kết quả kết quả tạo thành công RADIUS Server.</w:t>
        </w:r>
        <w:r w:rsidR="003725EB">
          <w:rPr>
            <w:noProof/>
            <w:webHidden/>
          </w:rPr>
          <w:tab/>
        </w:r>
        <w:r w:rsidR="003725EB">
          <w:rPr>
            <w:noProof/>
            <w:webHidden/>
          </w:rPr>
          <w:fldChar w:fldCharType="begin"/>
        </w:r>
        <w:r w:rsidR="003725EB">
          <w:rPr>
            <w:noProof/>
            <w:webHidden/>
          </w:rPr>
          <w:instrText xml:space="preserve"> PAGEREF _Toc90623884 \h </w:instrText>
        </w:r>
        <w:r w:rsidR="003725EB">
          <w:rPr>
            <w:noProof/>
            <w:webHidden/>
          </w:rPr>
        </w:r>
        <w:r w:rsidR="003725EB">
          <w:rPr>
            <w:noProof/>
            <w:webHidden/>
          </w:rPr>
          <w:fldChar w:fldCharType="separate"/>
        </w:r>
        <w:r w:rsidR="00F24052">
          <w:rPr>
            <w:noProof/>
            <w:webHidden/>
          </w:rPr>
          <w:t>86</w:t>
        </w:r>
        <w:r w:rsidR="003725EB">
          <w:rPr>
            <w:noProof/>
            <w:webHidden/>
          </w:rPr>
          <w:fldChar w:fldCharType="end"/>
        </w:r>
      </w:hyperlink>
    </w:p>
    <w:p w14:paraId="3D29C2A0" w14:textId="07ED5C5C"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85" w:history="1">
        <w:r w:rsidR="003725EB" w:rsidRPr="009D063E">
          <w:rPr>
            <w:rStyle w:val="Hyperlink"/>
            <w:noProof/>
          </w:rPr>
          <w:t>Hình 3. 27: Giao diện các thao tác tạo SNMP Trap Receiver.</w:t>
        </w:r>
        <w:r w:rsidR="003725EB">
          <w:rPr>
            <w:noProof/>
            <w:webHidden/>
          </w:rPr>
          <w:tab/>
        </w:r>
        <w:r w:rsidR="003725EB">
          <w:rPr>
            <w:noProof/>
            <w:webHidden/>
          </w:rPr>
          <w:fldChar w:fldCharType="begin"/>
        </w:r>
        <w:r w:rsidR="003725EB">
          <w:rPr>
            <w:noProof/>
            <w:webHidden/>
          </w:rPr>
          <w:instrText xml:space="preserve"> PAGEREF _Toc90623885 \h </w:instrText>
        </w:r>
        <w:r w:rsidR="003725EB">
          <w:rPr>
            <w:noProof/>
            <w:webHidden/>
          </w:rPr>
        </w:r>
        <w:r w:rsidR="003725EB">
          <w:rPr>
            <w:noProof/>
            <w:webHidden/>
          </w:rPr>
          <w:fldChar w:fldCharType="separate"/>
        </w:r>
        <w:r w:rsidR="00F24052">
          <w:rPr>
            <w:noProof/>
            <w:webHidden/>
          </w:rPr>
          <w:t>86</w:t>
        </w:r>
        <w:r w:rsidR="003725EB">
          <w:rPr>
            <w:noProof/>
            <w:webHidden/>
          </w:rPr>
          <w:fldChar w:fldCharType="end"/>
        </w:r>
      </w:hyperlink>
    </w:p>
    <w:p w14:paraId="061C45A7" w14:textId="0770363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86" w:history="1">
        <w:r w:rsidR="003725EB" w:rsidRPr="009D063E">
          <w:rPr>
            <w:rStyle w:val="Hyperlink"/>
            <w:noProof/>
          </w:rPr>
          <w:t>Hình 3. 28: Giao diện cấu hình thông tin SNMP Trap Receiver.</w:t>
        </w:r>
        <w:r w:rsidR="003725EB">
          <w:rPr>
            <w:noProof/>
            <w:webHidden/>
          </w:rPr>
          <w:tab/>
        </w:r>
        <w:r w:rsidR="003725EB">
          <w:rPr>
            <w:noProof/>
            <w:webHidden/>
          </w:rPr>
          <w:fldChar w:fldCharType="begin"/>
        </w:r>
        <w:r w:rsidR="003725EB">
          <w:rPr>
            <w:noProof/>
            <w:webHidden/>
          </w:rPr>
          <w:instrText xml:space="preserve"> PAGEREF _Toc90623886 \h </w:instrText>
        </w:r>
        <w:r w:rsidR="003725EB">
          <w:rPr>
            <w:noProof/>
            <w:webHidden/>
          </w:rPr>
        </w:r>
        <w:r w:rsidR="003725EB">
          <w:rPr>
            <w:noProof/>
            <w:webHidden/>
          </w:rPr>
          <w:fldChar w:fldCharType="separate"/>
        </w:r>
        <w:r w:rsidR="00F24052">
          <w:rPr>
            <w:noProof/>
            <w:webHidden/>
          </w:rPr>
          <w:t>87</w:t>
        </w:r>
        <w:r w:rsidR="003725EB">
          <w:rPr>
            <w:noProof/>
            <w:webHidden/>
          </w:rPr>
          <w:fldChar w:fldCharType="end"/>
        </w:r>
      </w:hyperlink>
    </w:p>
    <w:p w14:paraId="05A8BCC3" w14:textId="67E0619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87" w:history="1">
        <w:r w:rsidR="003725EB" w:rsidRPr="009D063E">
          <w:rPr>
            <w:rStyle w:val="Hyperlink"/>
            <w:noProof/>
          </w:rPr>
          <w:t>Hình 3. 29: Giao diện kết quả tạo thành công SNMP Trap Receiver.</w:t>
        </w:r>
        <w:r w:rsidR="003725EB">
          <w:rPr>
            <w:noProof/>
            <w:webHidden/>
          </w:rPr>
          <w:tab/>
        </w:r>
        <w:r w:rsidR="003725EB">
          <w:rPr>
            <w:noProof/>
            <w:webHidden/>
          </w:rPr>
          <w:fldChar w:fldCharType="begin"/>
        </w:r>
        <w:r w:rsidR="003725EB">
          <w:rPr>
            <w:noProof/>
            <w:webHidden/>
          </w:rPr>
          <w:instrText xml:space="preserve"> PAGEREF _Toc90623887 \h </w:instrText>
        </w:r>
        <w:r w:rsidR="003725EB">
          <w:rPr>
            <w:noProof/>
            <w:webHidden/>
          </w:rPr>
        </w:r>
        <w:r w:rsidR="003725EB">
          <w:rPr>
            <w:noProof/>
            <w:webHidden/>
          </w:rPr>
          <w:fldChar w:fldCharType="separate"/>
        </w:r>
        <w:r w:rsidR="00F24052">
          <w:rPr>
            <w:noProof/>
            <w:webHidden/>
          </w:rPr>
          <w:t>87</w:t>
        </w:r>
        <w:r w:rsidR="003725EB">
          <w:rPr>
            <w:noProof/>
            <w:webHidden/>
          </w:rPr>
          <w:fldChar w:fldCharType="end"/>
        </w:r>
      </w:hyperlink>
    </w:p>
    <w:p w14:paraId="355E34F2" w14:textId="2451F6F4"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88" w:history="1">
        <w:r w:rsidR="003725EB" w:rsidRPr="009D063E">
          <w:rPr>
            <w:rStyle w:val="Hyperlink"/>
            <w:noProof/>
          </w:rPr>
          <w:t>Hình 3. 30: Giao diện các thao tác tạo mạng WLAN 6.</w:t>
        </w:r>
        <w:r w:rsidR="003725EB">
          <w:rPr>
            <w:noProof/>
            <w:webHidden/>
          </w:rPr>
          <w:tab/>
        </w:r>
        <w:r w:rsidR="003725EB">
          <w:rPr>
            <w:noProof/>
            <w:webHidden/>
          </w:rPr>
          <w:fldChar w:fldCharType="begin"/>
        </w:r>
        <w:r w:rsidR="003725EB">
          <w:rPr>
            <w:noProof/>
            <w:webHidden/>
          </w:rPr>
          <w:instrText xml:space="preserve"> PAGEREF _Toc90623888 \h </w:instrText>
        </w:r>
        <w:r w:rsidR="003725EB">
          <w:rPr>
            <w:noProof/>
            <w:webHidden/>
          </w:rPr>
        </w:r>
        <w:r w:rsidR="003725EB">
          <w:rPr>
            <w:noProof/>
            <w:webHidden/>
          </w:rPr>
          <w:fldChar w:fldCharType="separate"/>
        </w:r>
        <w:r w:rsidR="00F24052">
          <w:rPr>
            <w:noProof/>
            <w:webHidden/>
          </w:rPr>
          <w:t>88</w:t>
        </w:r>
        <w:r w:rsidR="003725EB">
          <w:rPr>
            <w:noProof/>
            <w:webHidden/>
          </w:rPr>
          <w:fldChar w:fldCharType="end"/>
        </w:r>
      </w:hyperlink>
    </w:p>
    <w:p w14:paraId="7A21F2EA" w14:textId="1C14D2A6"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89" w:history="1">
        <w:r w:rsidR="003725EB" w:rsidRPr="009D063E">
          <w:rPr>
            <w:rStyle w:val="Hyperlink"/>
            <w:noProof/>
          </w:rPr>
          <w:t>Hình 3. 31: Giao diện cấu hình thông tin cho WLAN 6.</w:t>
        </w:r>
        <w:r w:rsidR="003725EB">
          <w:rPr>
            <w:noProof/>
            <w:webHidden/>
          </w:rPr>
          <w:tab/>
        </w:r>
        <w:r w:rsidR="003725EB">
          <w:rPr>
            <w:noProof/>
            <w:webHidden/>
          </w:rPr>
          <w:fldChar w:fldCharType="begin"/>
        </w:r>
        <w:r w:rsidR="003725EB">
          <w:rPr>
            <w:noProof/>
            <w:webHidden/>
          </w:rPr>
          <w:instrText xml:space="preserve"> PAGEREF _Toc90623889 \h </w:instrText>
        </w:r>
        <w:r w:rsidR="003725EB">
          <w:rPr>
            <w:noProof/>
            <w:webHidden/>
          </w:rPr>
        </w:r>
        <w:r w:rsidR="003725EB">
          <w:rPr>
            <w:noProof/>
            <w:webHidden/>
          </w:rPr>
          <w:fldChar w:fldCharType="separate"/>
        </w:r>
        <w:r w:rsidR="00F24052">
          <w:rPr>
            <w:noProof/>
            <w:webHidden/>
          </w:rPr>
          <w:t>88</w:t>
        </w:r>
        <w:r w:rsidR="003725EB">
          <w:rPr>
            <w:noProof/>
            <w:webHidden/>
          </w:rPr>
          <w:fldChar w:fldCharType="end"/>
        </w:r>
      </w:hyperlink>
    </w:p>
    <w:p w14:paraId="0370F465" w14:textId="7C5E8FD6"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90" w:history="1">
        <w:r w:rsidR="003725EB" w:rsidRPr="009D063E">
          <w:rPr>
            <w:rStyle w:val="Hyperlink"/>
            <w:noProof/>
          </w:rPr>
          <w:t>Hình 3. 32: Giao diện cấu hình thông tin ở tab General cho WLAN 6.</w:t>
        </w:r>
        <w:r w:rsidR="003725EB">
          <w:rPr>
            <w:noProof/>
            <w:webHidden/>
          </w:rPr>
          <w:tab/>
        </w:r>
        <w:r w:rsidR="003725EB">
          <w:rPr>
            <w:noProof/>
            <w:webHidden/>
          </w:rPr>
          <w:fldChar w:fldCharType="begin"/>
        </w:r>
        <w:r w:rsidR="003725EB">
          <w:rPr>
            <w:noProof/>
            <w:webHidden/>
          </w:rPr>
          <w:instrText xml:space="preserve"> PAGEREF _Toc90623890 \h </w:instrText>
        </w:r>
        <w:r w:rsidR="003725EB">
          <w:rPr>
            <w:noProof/>
            <w:webHidden/>
          </w:rPr>
        </w:r>
        <w:r w:rsidR="003725EB">
          <w:rPr>
            <w:noProof/>
            <w:webHidden/>
          </w:rPr>
          <w:fldChar w:fldCharType="separate"/>
        </w:r>
        <w:r w:rsidR="00F24052">
          <w:rPr>
            <w:noProof/>
            <w:webHidden/>
          </w:rPr>
          <w:t>89</w:t>
        </w:r>
        <w:r w:rsidR="003725EB">
          <w:rPr>
            <w:noProof/>
            <w:webHidden/>
          </w:rPr>
          <w:fldChar w:fldCharType="end"/>
        </w:r>
      </w:hyperlink>
    </w:p>
    <w:p w14:paraId="1F5C840F" w14:textId="73B2A050"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91" w:history="1">
        <w:r w:rsidR="003725EB" w:rsidRPr="009D063E">
          <w:rPr>
            <w:rStyle w:val="Hyperlink"/>
            <w:noProof/>
          </w:rPr>
          <w:t>Hình 3. 33: Giao diện cấu hình Security cho Layer 2 cho WLAN 6.</w:t>
        </w:r>
        <w:r w:rsidR="003725EB">
          <w:rPr>
            <w:noProof/>
            <w:webHidden/>
          </w:rPr>
          <w:tab/>
        </w:r>
        <w:r w:rsidR="003725EB">
          <w:rPr>
            <w:noProof/>
            <w:webHidden/>
          </w:rPr>
          <w:fldChar w:fldCharType="begin"/>
        </w:r>
        <w:r w:rsidR="003725EB">
          <w:rPr>
            <w:noProof/>
            <w:webHidden/>
          </w:rPr>
          <w:instrText xml:space="preserve"> PAGEREF _Toc90623891 \h </w:instrText>
        </w:r>
        <w:r w:rsidR="003725EB">
          <w:rPr>
            <w:noProof/>
            <w:webHidden/>
          </w:rPr>
        </w:r>
        <w:r w:rsidR="003725EB">
          <w:rPr>
            <w:noProof/>
            <w:webHidden/>
          </w:rPr>
          <w:fldChar w:fldCharType="separate"/>
        </w:r>
        <w:r w:rsidR="00F24052">
          <w:rPr>
            <w:noProof/>
            <w:webHidden/>
          </w:rPr>
          <w:t>89</w:t>
        </w:r>
        <w:r w:rsidR="003725EB">
          <w:rPr>
            <w:noProof/>
            <w:webHidden/>
          </w:rPr>
          <w:fldChar w:fldCharType="end"/>
        </w:r>
      </w:hyperlink>
    </w:p>
    <w:p w14:paraId="3B430439" w14:textId="306803E9"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92" w:history="1">
        <w:r w:rsidR="003725EB" w:rsidRPr="009D063E">
          <w:rPr>
            <w:rStyle w:val="Hyperlink"/>
            <w:noProof/>
          </w:rPr>
          <w:t>Hình 3. 34: Giao diện cấu hình Authentication Key Management ở Layer 2 cho WLAN 6.</w:t>
        </w:r>
        <w:r w:rsidR="003725EB">
          <w:rPr>
            <w:noProof/>
            <w:webHidden/>
          </w:rPr>
          <w:tab/>
        </w:r>
        <w:r w:rsidR="003725EB">
          <w:rPr>
            <w:noProof/>
            <w:webHidden/>
          </w:rPr>
          <w:fldChar w:fldCharType="begin"/>
        </w:r>
        <w:r w:rsidR="003725EB">
          <w:rPr>
            <w:noProof/>
            <w:webHidden/>
          </w:rPr>
          <w:instrText xml:space="preserve"> PAGEREF _Toc90623892 \h </w:instrText>
        </w:r>
        <w:r w:rsidR="003725EB">
          <w:rPr>
            <w:noProof/>
            <w:webHidden/>
          </w:rPr>
        </w:r>
        <w:r w:rsidR="003725EB">
          <w:rPr>
            <w:noProof/>
            <w:webHidden/>
          </w:rPr>
          <w:fldChar w:fldCharType="separate"/>
        </w:r>
        <w:r w:rsidR="00F24052">
          <w:rPr>
            <w:noProof/>
            <w:webHidden/>
          </w:rPr>
          <w:t>90</w:t>
        </w:r>
        <w:r w:rsidR="003725EB">
          <w:rPr>
            <w:noProof/>
            <w:webHidden/>
          </w:rPr>
          <w:fldChar w:fldCharType="end"/>
        </w:r>
      </w:hyperlink>
    </w:p>
    <w:p w14:paraId="1505D135" w14:textId="0EE12C1B"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93" w:history="1">
        <w:r w:rsidR="003725EB" w:rsidRPr="009D063E">
          <w:rPr>
            <w:rStyle w:val="Hyperlink"/>
            <w:noProof/>
          </w:rPr>
          <w:t>Hình 3. 35: Giao diện cấu hình Advanced cho WLAN 6.</w:t>
        </w:r>
        <w:r w:rsidR="003725EB">
          <w:rPr>
            <w:noProof/>
            <w:webHidden/>
          </w:rPr>
          <w:tab/>
        </w:r>
        <w:r w:rsidR="003725EB">
          <w:rPr>
            <w:noProof/>
            <w:webHidden/>
          </w:rPr>
          <w:fldChar w:fldCharType="begin"/>
        </w:r>
        <w:r w:rsidR="003725EB">
          <w:rPr>
            <w:noProof/>
            <w:webHidden/>
          </w:rPr>
          <w:instrText xml:space="preserve"> PAGEREF _Toc90623893 \h </w:instrText>
        </w:r>
        <w:r w:rsidR="003725EB">
          <w:rPr>
            <w:noProof/>
            <w:webHidden/>
          </w:rPr>
        </w:r>
        <w:r w:rsidR="003725EB">
          <w:rPr>
            <w:noProof/>
            <w:webHidden/>
          </w:rPr>
          <w:fldChar w:fldCharType="separate"/>
        </w:r>
        <w:r w:rsidR="00F24052">
          <w:rPr>
            <w:noProof/>
            <w:webHidden/>
          </w:rPr>
          <w:t>91</w:t>
        </w:r>
        <w:r w:rsidR="003725EB">
          <w:rPr>
            <w:noProof/>
            <w:webHidden/>
          </w:rPr>
          <w:fldChar w:fldCharType="end"/>
        </w:r>
      </w:hyperlink>
    </w:p>
    <w:p w14:paraId="1B379135" w14:textId="7A6CAB99"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94" w:history="1">
        <w:r w:rsidR="003725EB" w:rsidRPr="009D063E">
          <w:rPr>
            <w:rStyle w:val="Hyperlink"/>
            <w:noProof/>
          </w:rPr>
          <w:t>Hình 3. 36: Giao diện các thao tác tạo mạng WLAN 1.</w:t>
        </w:r>
        <w:r w:rsidR="003725EB">
          <w:rPr>
            <w:noProof/>
            <w:webHidden/>
          </w:rPr>
          <w:tab/>
        </w:r>
        <w:r w:rsidR="003725EB">
          <w:rPr>
            <w:noProof/>
            <w:webHidden/>
          </w:rPr>
          <w:fldChar w:fldCharType="begin"/>
        </w:r>
        <w:r w:rsidR="003725EB">
          <w:rPr>
            <w:noProof/>
            <w:webHidden/>
          </w:rPr>
          <w:instrText xml:space="preserve"> PAGEREF _Toc90623894 \h </w:instrText>
        </w:r>
        <w:r w:rsidR="003725EB">
          <w:rPr>
            <w:noProof/>
            <w:webHidden/>
          </w:rPr>
        </w:r>
        <w:r w:rsidR="003725EB">
          <w:rPr>
            <w:noProof/>
            <w:webHidden/>
          </w:rPr>
          <w:fldChar w:fldCharType="separate"/>
        </w:r>
        <w:r w:rsidR="00F24052">
          <w:rPr>
            <w:noProof/>
            <w:webHidden/>
          </w:rPr>
          <w:t>92</w:t>
        </w:r>
        <w:r w:rsidR="003725EB">
          <w:rPr>
            <w:noProof/>
            <w:webHidden/>
          </w:rPr>
          <w:fldChar w:fldCharType="end"/>
        </w:r>
      </w:hyperlink>
    </w:p>
    <w:p w14:paraId="3DCA6583" w14:textId="7F8368D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95" w:history="1">
        <w:r w:rsidR="003725EB" w:rsidRPr="009D063E">
          <w:rPr>
            <w:rStyle w:val="Hyperlink"/>
            <w:noProof/>
          </w:rPr>
          <w:t>Hình 3. 37: Giao diện cấu hình thông tin cho WLAN 1.</w:t>
        </w:r>
        <w:r w:rsidR="003725EB">
          <w:rPr>
            <w:noProof/>
            <w:webHidden/>
          </w:rPr>
          <w:tab/>
        </w:r>
        <w:r w:rsidR="003725EB">
          <w:rPr>
            <w:noProof/>
            <w:webHidden/>
          </w:rPr>
          <w:fldChar w:fldCharType="begin"/>
        </w:r>
        <w:r w:rsidR="003725EB">
          <w:rPr>
            <w:noProof/>
            <w:webHidden/>
          </w:rPr>
          <w:instrText xml:space="preserve"> PAGEREF _Toc90623895 \h </w:instrText>
        </w:r>
        <w:r w:rsidR="003725EB">
          <w:rPr>
            <w:noProof/>
            <w:webHidden/>
          </w:rPr>
        </w:r>
        <w:r w:rsidR="003725EB">
          <w:rPr>
            <w:noProof/>
            <w:webHidden/>
          </w:rPr>
          <w:fldChar w:fldCharType="separate"/>
        </w:r>
        <w:r w:rsidR="00F24052">
          <w:rPr>
            <w:noProof/>
            <w:webHidden/>
          </w:rPr>
          <w:t>92</w:t>
        </w:r>
        <w:r w:rsidR="003725EB">
          <w:rPr>
            <w:noProof/>
            <w:webHidden/>
          </w:rPr>
          <w:fldChar w:fldCharType="end"/>
        </w:r>
      </w:hyperlink>
    </w:p>
    <w:p w14:paraId="18A52277" w14:textId="4B5B1BF6"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96" w:history="1">
        <w:r w:rsidR="003725EB" w:rsidRPr="009D063E">
          <w:rPr>
            <w:rStyle w:val="Hyperlink"/>
            <w:noProof/>
          </w:rPr>
          <w:t>Hình 3. 38: Giao diện cấu hình thông tin ở tab General cho WLAN 1.</w:t>
        </w:r>
        <w:r w:rsidR="003725EB">
          <w:rPr>
            <w:noProof/>
            <w:webHidden/>
          </w:rPr>
          <w:tab/>
        </w:r>
        <w:r w:rsidR="003725EB">
          <w:rPr>
            <w:noProof/>
            <w:webHidden/>
          </w:rPr>
          <w:fldChar w:fldCharType="begin"/>
        </w:r>
        <w:r w:rsidR="003725EB">
          <w:rPr>
            <w:noProof/>
            <w:webHidden/>
          </w:rPr>
          <w:instrText xml:space="preserve"> PAGEREF _Toc90623896 \h </w:instrText>
        </w:r>
        <w:r w:rsidR="003725EB">
          <w:rPr>
            <w:noProof/>
            <w:webHidden/>
          </w:rPr>
        </w:r>
        <w:r w:rsidR="003725EB">
          <w:rPr>
            <w:noProof/>
            <w:webHidden/>
          </w:rPr>
          <w:fldChar w:fldCharType="separate"/>
        </w:r>
        <w:r w:rsidR="00F24052">
          <w:rPr>
            <w:noProof/>
            <w:webHidden/>
          </w:rPr>
          <w:t>93</w:t>
        </w:r>
        <w:r w:rsidR="003725EB">
          <w:rPr>
            <w:noProof/>
            <w:webHidden/>
          </w:rPr>
          <w:fldChar w:fldCharType="end"/>
        </w:r>
      </w:hyperlink>
    </w:p>
    <w:p w14:paraId="1227FAD6" w14:textId="5AE5C0A6"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97" w:history="1">
        <w:r w:rsidR="003725EB" w:rsidRPr="009D063E">
          <w:rPr>
            <w:rStyle w:val="Hyperlink"/>
            <w:noProof/>
          </w:rPr>
          <w:t>Hình 3. 39: Giao diện cấu hình Security cho Layer 2 cho WLAN 1.</w:t>
        </w:r>
        <w:r w:rsidR="003725EB">
          <w:rPr>
            <w:noProof/>
            <w:webHidden/>
          </w:rPr>
          <w:tab/>
        </w:r>
        <w:r w:rsidR="003725EB">
          <w:rPr>
            <w:noProof/>
            <w:webHidden/>
          </w:rPr>
          <w:fldChar w:fldCharType="begin"/>
        </w:r>
        <w:r w:rsidR="003725EB">
          <w:rPr>
            <w:noProof/>
            <w:webHidden/>
          </w:rPr>
          <w:instrText xml:space="preserve"> PAGEREF _Toc90623897 \h </w:instrText>
        </w:r>
        <w:r w:rsidR="003725EB">
          <w:rPr>
            <w:noProof/>
            <w:webHidden/>
          </w:rPr>
        </w:r>
        <w:r w:rsidR="003725EB">
          <w:rPr>
            <w:noProof/>
            <w:webHidden/>
          </w:rPr>
          <w:fldChar w:fldCharType="separate"/>
        </w:r>
        <w:r w:rsidR="00F24052">
          <w:rPr>
            <w:noProof/>
            <w:webHidden/>
          </w:rPr>
          <w:t>93</w:t>
        </w:r>
        <w:r w:rsidR="003725EB">
          <w:rPr>
            <w:noProof/>
            <w:webHidden/>
          </w:rPr>
          <w:fldChar w:fldCharType="end"/>
        </w:r>
      </w:hyperlink>
    </w:p>
    <w:p w14:paraId="22CEA1C9" w14:textId="42EF7CB7"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98" w:history="1">
        <w:r w:rsidR="003725EB" w:rsidRPr="009D063E">
          <w:rPr>
            <w:rStyle w:val="Hyperlink"/>
            <w:noProof/>
          </w:rPr>
          <w:t>Hình 3. 40: Giao diện cấu hình Secutity cho AAA Servers cho WLAN 1.</w:t>
        </w:r>
        <w:r w:rsidR="003725EB">
          <w:rPr>
            <w:noProof/>
            <w:webHidden/>
          </w:rPr>
          <w:tab/>
        </w:r>
        <w:r w:rsidR="003725EB">
          <w:rPr>
            <w:noProof/>
            <w:webHidden/>
          </w:rPr>
          <w:fldChar w:fldCharType="begin"/>
        </w:r>
        <w:r w:rsidR="003725EB">
          <w:rPr>
            <w:noProof/>
            <w:webHidden/>
          </w:rPr>
          <w:instrText xml:space="preserve"> PAGEREF _Toc90623898 \h </w:instrText>
        </w:r>
        <w:r w:rsidR="003725EB">
          <w:rPr>
            <w:noProof/>
            <w:webHidden/>
          </w:rPr>
        </w:r>
        <w:r w:rsidR="003725EB">
          <w:rPr>
            <w:noProof/>
            <w:webHidden/>
          </w:rPr>
          <w:fldChar w:fldCharType="separate"/>
        </w:r>
        <w:r w:rsidR="00F24052">
          <w:rPr>
            <w:noProof/>
            <w:webHidden/>
          </w:rPr>
          <w:t>94</w:t>
        </w:r>
        <w:r w:rsidR="003725EB">
          <w:rPr>
            <w:noProof/>
            <w:webHidden/>
          </w:rPr>
          <w:fldChar w:fldCharType="end"/>
        </w:r>
      </w:hyperlink>
    </w:p>
    <w:p w14:paraId="6C215EC7" w14:textId="61A1A332"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899" w:history="1">
        <w:r w:rsidR="003725EB" w:rsidRPr="009D063E">
          <w:rPr>
            <w:rStyle w:val="Hyperlink"/>
            <w:noProof/>
          </w:rPr>
          <w:t>Hình 3. 41: Giao diện cấu hình Advanced cho WLAN 1.</w:t>
        </w:r>
        <w:r w:rsidR="003725EB">
          <w:rPr>
            <w:noProof/>
            <w:webHidden/>
          </w:rPr>
          <w:tab/>
        </w:r>
        <w:r w:rsidR="003725EB">
          <w:rPr>
            <w:noProof/>
            <w:webHidden/>
          </w:rPr>
          <w:fldChar w:fldCharType="begin"/>
        </w:r>
        <w:r w:rsidR="003725EB">
          <w:rPr>
            <w:noProof/>
            <w:webHidden/>
          </w:rPr>
          <w:instrText xml:space="preserve"> PAGEREF _Toc90623899 \h </w:instrText>
        </w:r>
        <w:r w:rsidR="003725EB">
          <w:rPr>
            <w:noProof/>
            <w:webHidden/>
          </w:rPr>
        </w:r>
        <w:r w:rsidR="003725EB">
          <w:rPr>
            <w:noProof/>
            <w:webHidden/>
          </w:rPr>
          <w:fldChar w:fldCharType="separate"/>
        </w:r>
        <w:r w:rsidR="00F24052">
          <w:rPr>
            <w:noProof/>
            <w:webHidden/>
          </w:rPr>
          <w:t>94</w:t>
        </w:r>
        <w:r w:rsidR="003725EB">
          <w:rPr>
            <w:noProof/>
            <w:webHidden/>
          </w:rPr>
          <w:fldChar w:fldCharType="end"/>
        </w:r>
      </w:hyperlink>
    </w:p>
    <w:p w14:paraId="573DF26D" w14:textId="24CBB5B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00" w:history="1">
        <w:r w:rsidR="003725EB" w:rsidRPr="009D063E">
          <w:rPr>
            <w:rStyle w:val="Hyperlink"/>
            <w:noProof/>
          </w:rPr>
          <w:t>Hình 3. 42: Giao diện cấu hình thành công tạo các WLAN 1, 2, 3, 4, 5, 6.</w:t>
        </w:r>
        <w:r w:rsidR="003725EB">
          <w:rPr>
            <w:noProof/>
            <w:webHidden/>
          </w:rPr>
          <w:tab/>
        </w:r>
        <w:r w:rsidR="003725EB">
          <w:rPr>
            <w:noProof/>
            <w:webHidden/>
          </w:rPr>
          <w:fldChar w:fldCharType="begin"/>
        </w:r>
        <w:r w:rsidR="003725EB">
          <w:rPr>
            <w:noProof/>
            <w:webHidden/>
          </w:rPr>
          <w:instrText xml:space="preserve"> PAGEREF _Toc90623900 \h </w:instrText>
        </w:r>
        <w:r w:rsidR="003725EB">
          <w:rPr>
            <w:noProof/>
            <w:webHidden/>
          </w:rPr>
        </w:r>
        <w:r w:rsidR="003725EB">
          <w:rPr>
            <w:noProof/>
            <w:webHidden/>
          </w:rPr>
          <w:fldChar w:fldCharType="separate"/>
        </w:r>
        <w:r w:rsidR="00F24052">
          <w:rPr>
            <w:noProof/>
            <w:webHidden/>
          </w:rPr>
          <w:t>95</w:t>
        </w:r>
        <w:r w:rsidR="003725EB">
          <w:rPr>
            <w:noProof/>
            <w:webHidden/>
          </w:rPr>
          <w:fldChar w:fldCharType="end"/>
        </w:r>
      </w:hyperlink>
    </w:p>
    <w:p w14:paraId="7E8A1C6E" w14:textId="1E221DB6"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01" w:history="1">
        <w:r w:rsidR="003725EB" w:rsidRPr="009D063E">
          <w:rPr>
            <w:rStyle w:val="Hyperlink"/>
            <w:noProof/>
          </w:rPr>
          <w:t>Hình 3. 43: Giao diện các thao tác tạo AP Groups cho phòng lễ tân</w:t>
        </w:r>
        <w:r w:rsidR="003725EB">
          <w:rPr>
            <w:noProof/>
            <w:webHidden/>
          </w:rPr>
          <w:tab/>
        </w:r>
        <w:r w:rsidR="003725EB">
          <w:rPr>
            <w:noProof/>
            <w:webHidden/>
          </w:rPr>
          <w:fldChar w:fldCharType="begin"/>
        </w:r>
        <w:r w:rsidR="003725EB">
          <w:rPr>
            <w:noProof/>
            <w:webHidden/>
          </w:rPr>
          <w:instrText xml:space="preserve"> PAGEREF _Toc90623901 \h </w:instrText>
        </w:r>
        <w:r w:rsidR="003725EB">
          <w:rPr>
            <w:noProof/>
            <w:webHidden/>
          </w:rPr>
        </w:r>
        <w:r w:rsidR="003725EB">
          <w:rPr>
            <w:noProof/>
            <w:webHidden/>
          </w:rPr>
          <w:fldChar w:fldCharType="separate"/>
        </w:r>
        <w:r w:rsidR="00F24052">
          <w:rPr>
            <w:noProof/>
            <w:webHidden/>
          </w:rPr>
          <w:t>95</w:t>
        </w:r>
        <w:r w:rsidR="003725EB">
          <w:rPr>
            <w:noProof/>
            <w:webHidden/>
          </w:rPr>
          <w:fldChar w:fldCharType="end"/>
        </w:r>
      </w:hyperlink>
    </w:p>
    <w:p w14:paraId="1371AA30" w14:textId="6E3F7DE4"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02" w:history="1">
        <w:r w:rsidR="003725EB" w:rsidRPr="009D063E">
          <w:rPr>
            <w:rStyle w:val="Hyperlink"/>
            <w:noProof/>
          </w:rPr>
          <w:t>Hình 3. 44: Giao diện chọn cấu hình WLANs cho thiết bị Access Point phòng lễ tân.</w:t>
        </w:r>
        <w:r w:rsidR="003725EB">
          <w:rPr>
            <w:noProof/>
            <w:webHidden/>
          </w:rPr>
          <w:tab/>
        </w:r>
        <w:r w:rsidR="003725EB">
          <w:rPr>
            <w:noProof/>
            <w:webHidden/>
          </w:rPr>
          <w:fldChar w:fldCharType="begin"/>
        </w:r>
        <w:r w:rsidR="003725EB">
          <w:rPr>
            <w:noProof/>
            <w:webHidden/>
          </w:rPr>
          <w:instrText xml:space="preserve"> PAGEREF _Toc90623902 \h </w:instrText>
        </w:r>
        <w:r w:rsidR="003725EB">
          <w:rPr>
            <w:noProof/>
            <w:webHidden/>
          </w:rPr>
        </w:r>
        <w:r w:rsidR="003725EB">
          <w:rPr>
            <w:noProof/>
            <w:webHidden/>
          </w:rPr>
          <w:fldChar w:fldCharType="separate"/>
        </w:r>
        <w:r w:rsidR="00F24052">
          <w:rPr>
            <w:noProof/>
            <w:webHidden/>
          </w:rPr>
          <w:t>96</w:t>
        </w:r>
        <w:r w:rsidR="003725EB">
          <w:rPr>
            <w:noProof/>
            <w:webHidden/>
          </w:rPr>
          <w:fldChar w:fldCharType="end"/>
        </w:r>
      </w:hyperlink>
    </w:p>
    <w:p w14:paraId="0A9AC197" w14:textId="60359856"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03" w:history="1">
        <w:r w:rsidR="003725EB" w:rsidRPr="009D063E">
          <w:rPr>
            <w:rStyle w:val="Hyperlink"/>
            <w:noProof/>
          </w:rPr>
          <w:t>Hình 3. 45: Giao diện cấu hình APs cho thiết bị Access Point phòng lễ tân</w:t>
        </w:r>
        <w:r w:rsidR="003725EB">
          <w:rPr>
            <w:noProof/>
            <w:webHidden/>
          </w:rPr>
          <w:tab/>
        </w:r>
        <w:r w:rsidR="003725EB">
          <w:rPr>
            <w:noProof/>
            <w:webHidden/>
          </w:rPr>
          <w:fldChar w:fldCharType="begin"/>
        </w:r>
        <w:r w:rsidR="003725EB">
          <w:rPr>
            <w:noProof/>
            <w:webHidden/>
          </w:rPr>
          <w:instrText xml:space="preserve"> PAGEREF _Toc90623903 \h </w:instrText>
        </w:r>
        <w:r w:rsidR="003725EB">
          <w:rPr>
            <w:noProof/>
            <w:webHidden/>
          </w:rPr>
        </w:r>
        <w:r w:rsidR="003725EB">
          <w:rPr>
            <w:noProof/>
            <w:webHidden/>
          </w:rPr>
          <w:fldChar w:fldCharType="separate"/>
        </w:r>
        <w:r w:rsidR="00F24052">
          <w:rPr>
            <w:noProof/>
            <w:webHidden/>
          </w:rPr>
          <w:t>96</w:t>
        </w:r>
        <w:r w:rsidR="003725EB">
          <w:rPr>
            <w:noProof/>
            <w:webHidden/>
          </w:rPr>
          <w:fldChar w:fldCharType="end"/>
        </w:r>
      </w:hyperlink>
    </w:p>
    <w:p w14:paraId="6E0182A3" w14:textId="5FA994E7"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04" w:history="1">
        <w:r w:rsidR="003725EB" w:rsidRPr="009D063E">
          <w:rPr>
            <w:rStyle w:val="Hyperlink"/>
            <w:noProof/>
          </w:rPr>
          <w:t>Hình 3. 46: Giao diện sau khi tạo thành công các AP Groups cho các phòng.</w:t>
        </w:r>
        <w:r w:rsidR="003725EB">
          <w:rPr>
            <w:noProof/>
            <w:webHidden/>
          </w:rPr>
          <w:tab/>
        </w:r>
        <w:r w:rsidR="003725EB">
          <w:rPr>
            <w:noProof/>
            <w:webHidden/>
          </w:rPr>
          <w:fldChar w:fldCharType="begin"/>
        </w:r>
        <w:r w:rsidR="003725EB">
          <w:rPr>
            <w:noProof/>
            <w:webHidden/>
          </w:rPr>
          <w:instrText xml:space="preserve"> PAGEREF _Toc90623904 \h </w:instrText>
        </w:r>
        <w:r w:rsidR="003725EB">
          <w:rPr>
            <w:noProof/>
            <w:webHidden/>
          </w:rPr>
        </w:r>
        <w:r w:rsidR="003725EB">
          <w:rPr>
            <w:noProof/>
            <w:webHidden/>
          </w:rPr>
          <w:fldChar w:fldCharType="separate"/>
        </w:r>
        <w:r w:rsidR="00F24052">
          <w:rPr>
            <w:noProof/>
            <w:webHidden/>
          </w:rPr>
          <w:t>97</w:t>
        </w:r>
        <w:r w:rsidR="003725EB">
          <w:rPr>
            <w:noProof/>
            <w:webHidden/>
          </w:rPr>
          <w:fldChar w:fldCharType="end"/>
        </w:r>
      </w:hyperlink>
    </w:p>
    <w:p w14:paraId="4AFD9DAD" w14:textId="4C29813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05" w:history="1">
        <w:r w:rsidR="003725EB" w:rsidRPr="009D063E">
          <w:rPr>
            <w:rStyle w:val="Hyperlink"/>
            <w:noProof/>
          </w:rPr>
          <w:t>Hình 3. 47: Giao diện các bước vào PC Wireless của PC_LETAN.</w:t>
        </w:r>
        <w:r w:rsidR="003725EB">
          <w:rPr>
            <w:noProof/>
            <w:webHidden/>
          </w:rPr>
          <w:tab/>
        </w:r>
        <w:r w:rsidR="003725EB">
          <w:rPr>
            <w:noProof/>
            <w:webHidden/>
          </w:rPr>
          <w:fldChar w:fldCharType="begin"/>
        </w:r>
        <w:r w:rsidR="003725EB">
          <w:rPr>
            <w:noProof/>
            <w:webHidden/>
          </w:rPr>
          <w:instrText xml:space="preserve"> PAGEREF _Toc90623905 \h </w:instrText>
        </w:r>
        <w:r w:rsidR="003725EB">
          <w:rPr>
            <w:noProof/>
            <w:webHidden/>
          </w:rPr>
        </w:r>
        <w:r w:rsidR="003725EB">
          <w:rPr>
            <w:noProof/>
            <w:webHidden/>
          </w:rPr>
          <w:fldChar w:fldCharType="separate"/>
        </w:r>
        <w:r w:rsidR="00F24052">
          <w:rPr>
            <w:noProof/>
            <w:webHidden/>
          </w:rPr>
          <w:t>98</w:t>
        </w:r>
        <w:r w:rsidR="003725EB">
          <w:rPr>
            <w:noProof/>
            <w:webHidden/>
          </w:rPr>
          <w:fldChar w:fldCharType="end"/>
        </w:r>
      </w:hyperlink>
    </w:p>
    <w:p w14:paraId="7E96D66D" w14:textId="26F0160F"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06" w:history="1">
        <w:r w:rsidR="003725EB" w:rsidRPr="009D063E">
          <w:rPr>
            <w:rStyle w:val="Hyperlink"/>
            <w:noProof/>
          </w:rPr>
          <w:t>Hình 3. 48: Giao diện chọn LeTan để kết nối cho PC_LETAN.</w:t>
        </w:r>
        <w:r w:rsidR="003725EB">
          <w:rPr>
            <w:noProof/>
            <w:webHidden/>
          </w:rPr>
          <w:tab/>
        </w:r>
        <w:r w:rsidR="003725EB">
          <w:rPr>
            <w:noProof/>
            <w:webHidden/>
          </w:rPr>
          <w:fldChar w:fldCharType="begin"/>
        </w:r>
        <w:r w:rsidR="003725EB">
          <w:rPr>
            <w:noProof/>
            <w:webHidden/>
          </w:rPr>
          <w:instrText xml:space="preserve"> PAGEREF _Toc90623906 \h </w:instrText>
        </w:r>
        <w:r w:rsidR="003725EB">
          <w:rPr>
            <w:noProof/>
            <w:webHidden/>
          </w:rPr>
        </w:r>
        <w:r w:rsidR="003725EB">
          <w:rPr>
            <w:noProof/>
            <w:webHidden/>
          </w:rPr>
          <w:fldChar w:fldCharType="separate"/>
        </w:r>
        <w:r w:rsidR="00F24052">
          <w:rPr>
            <w:noProof/>
            <w:webHidden/>
          </w:rPr>
          <w:t>99</w:t>
        </w:r>
        <w:r w:rsidR="003725EB">
          <w:rPr>
            <w:noProof/>
            <w:webHidden/>
          </w:rPr>
          <w:fldChar w:fldCharType="end"/>
        </w:r>
      </w:hyperlink>
    </w:p>
    <w:p w14:paraId="7BAD18F7" w14:textId="2403C14E"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07" w:history="1">
        <w:r w:rsidR="003725EB" w:rsidRPr="009D063E">
          <w:rPr>
            <w:rStyle w:val="Hyperlink"/>
            <w:noProof/>
          </w:rPr>
          <w:t>Hình 3. 49: Giao diện chọn Security và điền mật khẩu kết nối cho PC_LETAN.</w:t>
        </w:r>
        <w:r w:rsidR="003725EB">
          <w:rPr>
            <w:noProof/>
            <w:webHidden/>
          </w:rPr>
          <w:tab/>
        </w:r>
        <w:r w:rsidR="003725EB">
          <w:rPr>
            <w:noProof/>
            <w:webHidden/>
          </w:rPr>
          <w:fldChar w:fldCharType="begin"/>
        </w:r>
        <w:r w:rsidR="003725EB">
          <w:rPr>
            <w:noProof/>
            <w:webHidden/>
          </w:rPr>
          <w:instrText xml:space="preserve"> PAGEREF _Toc90623907 \h </w:instrText>
        </w:r>
        <w:r w:rsidR="003725EB">
          <w:rPr>
            <w:noProof/>
            <w:webHidden/>
          </w:rPr>
        </w:r>
        <w:r w:rsidR="003725EB">
          <w:rPr>
            <w:noProof/>
            <w:webHidden/>
          </w:rPr>
          <w:fldChar w:fldCharType="separate"/>
        </w:r>
        <w:r w:rsidR="00F24052">
          <w:rPr>
            <w:noProof/>
            <w:webHidden/>
          </w:rPr>
          <w:t>100</w:t>
        </w:r>
        <w:r w:rsidR="003725EB">
          <w:rPr>
            <w:noProof/>
            <w:webHidden/>
          </w:rPr>
          <w:fldChar w:fldCharType="end"/>
        </w:r>
      </w:hyperlink>
    </w:p>
    <w:p w14:paraId="3AA3C839" w14:textId="55C359C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08" w:history="1">
        <w:r w:rsidR="003725EB" w:rsidRPr="009D063E">
          <w:rPr>
            <w:rStyle w:val="Hyperlink"/>
            <w:noProof/>
          </w:rPr>
          <w:t>Hình 3. 50: Giao diện các thao tác vào Wireless0 của Guest Tablet PC.</w:t>
        </w:r>
        <w:r w:rsidR="003725EB">
          <w:rPr>
            <w:noProof/>
            <w:webHidden/>
          </w:rPr>
          <w:tab/>
        </w:r>
        <w:r w:rsidR="003725EB">
          <w:rPr>
            <w:noProof/>
            <w:webHidden/>
          </w:rPr>
          <w:fldChar w:fldCharType="begin"/>
        </w:r>
        <w:r w:rsidR="003725EB">
          <w:rPr>
            <w:noProof/>
            <w:webHidden/>
          </w:rPr>
          <w:instrText xml:space="preserve"> PAGEREF _Toc90623908 \h </w:instrText>
        </w:r>
        <w:r w:rsidR="003725EB">
          <w:rPr>
            <w:noProof/>
            <w:webHidden/>
          </w:rPr>
        </w:r>
        <w:r w:rsidR="003725EB">
          <w:rPr>
            <w:noProof/>
            <w:webHidden/>
          </w:rPr>
          <w:fldChar w:fldCharType="separate"/>
        </w:r>
        <w:r w:rsidR="00F24052">
          <w:rPr>
            <w:noProof/>
            <w:webHidden/>
          </w:rPr>
          <w:t>101</w:t>
        </w:r>
        <w:r w:rsidR="003725EB">
          <w:rPr>
            <w:noProof/>
            <w:webHidden/>
          </w:rPr>
          <w:fldChar w:fldCharType="end"/>
        </w:r>
      </w:hyperlink>
    </w:p>
    <w:p w14:paraId="3844FC5D" w14:textId="1294B583"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09" w:history="1">
        <w:r w:rsidR="003725EB" w:rsidRPr="009D063E">
          <w:rPr>
            <w:rStyle w:val="Hyperlink"/>
            <w:noProof/>
          </w:rPr>
          <w:t>Hình 3. 51: Giao diện cấu hình thông tin để kết nối cho Guest Tablet PC.</w:t>
        </w:r>
        <w:r w:rsidR="003725EB">
          <w:rPr>
            <w:noProof/>
            <w:webHidden/>
          </w:rPr>
          <w:tab/>
        </w:r>
        <w:r w:rsidR="003725EB">
          <w:rPr>
            <w:noProof/>
            <w:webHidden/>
          </w:rPr>
          <w:fldChar w:fldCharType="begin"/>
        </w:r>
        <w:r w:rsidR="003725EB">
          <w:rPr>
            <w:noProof/>
            <w:webHidden/>
          </w:rPr>
          <w:instrText xml:space="preserve"> PAGEREF _Toc90623909 \h </w:instrText>
        </w:r>
        <w:r w:rsidR="003725EB">
          <w:rPr>
            <w:noProof/>
            <w:webHidden/>
          </w:rPr>
        </w:r>
        <w:r w:rsidR="003725EB">
          <w:rPr>
            <w:noProof/>
            <w:webHidden/>
          </w:rPr>
          <w:fldChar w:fldCharType="separate"/>
        </w:r>
        <w:r w:rsidR="00F24052">
          <w:rPr>
            <w:noProof/>
            <w:webHidden/>
          </w:rPr>
          <w:t>101</w:t>
        </w:r>
        <w:r w:rsidR="003725EB">
          <w:rPr>
            <w:noProof/>
            <w:webHidden/>
          </w:rPr>
          <w:fldChar w:fldCharType="end"/>
        </w:r>
      </w:hyperlink>
    </w:p>
    <w:p w14:paraId="49924477" w14:textId="635206F0"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10" w:history="1">
        <w:r w:rsidR="003725EB" w:rsidRPr="009D063E">
          <w:rPr>
            <w:rStyle w:val="Hyperlink"/>
            <w:noProof/>
          </w:rPr>
          <w:t>Hình 3. 52: Kết quả sau khi kết nối thành công các thiết bị cá nhân ở phòng lễ tân.</w:t>
        </w:r>
        <w:r w:rsidR="003725EB">
          <w:rPr>
            <w:noProof/>
            <w:webHidden/>
          </w:rPr>
          <w:tab/>
        </w:r>
        <w:r w:rsidR="003725EB">
          <w:rPr>
            <w:noProof/>
            <w:webHidden/>
          </w:rPr>
          <w:fldChar w:fldCharType="begin"/>
        </w:r>
        <w:r w:rsidR="003725EB">
          <w:rPr>
            <w:noProof/>
            <w:webHidden/>
          </w:rPr>
          <w:instrText xml:space="preserve"> PAGEREF _Toc90623910 \h </w:instrText>
        </w:r>
        <w:r w:rsidR="003725EB">
          <w:rPr>
            <w:noProof/>
            <w:webHidden/>
          </w:rPr>
        </w:r>
        <w:r w:rsidR="003725EB">
          <w:rPr>
            <w:noProof/>
            <w:webHidden/>
          </w:rPr>
          <w:fldChar w:fldCharType="separate"/>
        </w:r>
        <w:r w:rsidR="00F24052">
          <w:rPr>
            <w:noProof/>
            <w:webHidden/>
          </w:rPr>
          <w:t>102</w:t>
        </w:r>
        <w:r w:rsidR="003725EB">
          <w:rPr>
            <w:noProof/>
            <w:webHidden/>
          </w:rPr>
          <w:fldChar w:fldCharType="end"/>
        </w:r>
      </w:hyperlink>
    </w:p>
    <w:p w14:paraId="0B596A6A" w14:textId="6339FECC"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11" w:history="1">
        <w:r w:rsidR="003725EB" w:rsidRPr="009D063E">
          <w:rPr>
            <w:rStyle w:val="Hyperlink"/>
            <w:noProof/>
          </w:rPr>
          <w:t>Hình 3. 53: Giao diện các bước vào PC Wireless của laptop NhanVien6</w:t>
        </w:r>
        <w:r w:rsidR="003725EB">
          <w:rPr>
            <w:noProof/>
            <w:webHidden/>
          </w:rPr>
          <w:tab/>
        </w:r>
        <w:r w:rsidR="003725EB">
          <w:rPr>
            <w:noProof/>
            <w:webHidden/>
          </w:rPr>
          <w:fldChar w:fldCharType="begin"/>
        </w:r>
        <w:r w:rsidR="003725EB">
          <w:rPr>
            <w:noProof/>
            <w:webHidden/>
          </w:rPr>
          <w:instrText xml:space="preserve"> PAGEREF _Toc90623911 \h </w:instrText>
        </w:r>
        <w:r w:rsidR="003725EB">
          <w:rPr>
            <w:noProof/>
            <w:webHidden/>
          </w:rPr>
        </w:r>
        <w:r w:rsidR="003725EB">
          <w:rPr>
            <w:noProof/>
            <w:webHidden/>
          </w:rPr>
          <w:fldChar w:fldCharType="separate"/>
        </w:r>
        <w:r w:rsidR="00F24052">
          <w:rPr>
            <w:noProof/>
            <w:webHidden/>
          </w:rPr>
          <w:t>103</w:t>
        </w:r>
        <w:r w:rsidR="003725EB">
          <w:rPr>
            <w:noProof/>
            <w:webHidden/>
          </w:rPr>
          <w:fldChar w:fldCharType="end"/>
        </w:r>
      </w:hyperlink>
    </w:p>
    <w:p w14:paraId="00542E8B" w14:textId="5233FAB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12" w:history="1">
        <w:r w:rsidR="003725EB" w:rsidRPr="009D063E">
          <w:rPr>
            <w:rStyle w:val="Hyperlink"/>
            <w:noProof/>
          </w:rPr>
          <w:t>Hình 3. 54: Giao diện chọn Edit để cấu hình kết nối cho laptop NhanVien6.</w:t>
        </w:r>
        <w:r w:rsidR="003725EB">
          <w:rPr>
            <w:noProof/>
            <w:webHidden/>
          </w:rPr>
          <w:tab/>
        </w:r>
        <w:r w:rsidR="003725EB">
          <w:rPr>
            <w:noProof/>
            <w:webHidden/>
          </w:rPr>
          <w:fldChar w:fldCharType="begin"/>
        </w:r>
        <w:r w:rsidR="003725EB">
          <w:rPr>
            <w:noProof/>
            <w:webHidden/>
          </w:rPr>
          <w:instrText xml:space="preserve"> PAGEREF _Toc90623912 \h </w:instrText>
        </w:r>
        <w:r w:rsidR="003725EB">
          <w:rPr>
            <w:noProof/>
            <w:webHidden/>
          </w:rPr>
        </w:r>
        <w:r w:rsidR="003725EB">
          <w:rPr>
            <w:noProof/>
            <w:webHidden/>
          </w:rPr>
          <w:fldChar w:fldCharType="separate"/>
        </w:r>
        <w:r w:rsidR="00F24052">
          <w:rPr>
            <w:noProof/>
            <w:webHidden/>
          </w:rPr>
          <w:t>103</w:t>
        </w:r>
        <w:r w:rsidR="003725EB">
          <w:rPr>
            <w:noProof/>
            <w:webHidden/>
          </w:rPr>
          <w:fldChar w:fldCharType="end"/>
        </w:r>
      </w:hyperlink>
    </w:p>
    <w:p w14:paraId="388A294B" w14:textId="3A1CBDA3"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13" w:history="1">
        <w:r w:rsidR="003725EB" w:rsidRPr="009D063E">
          <w:rPr>
            <w:rStyle w:val="Hyperlink"/>
            <w:noProof/>
          </w:rPr>
          <w:t>Hình 3. 55: Giao diện chọn PhongHop để kết nối cho laptop NhanVien6.</w:t>
        </w:r>
        <w:r w:rsidR="003725EB">
          <w:rPr>
            <w:noProof/>
            <w:webHidden/>
          </w:rPr>
          <w:tab/>
        </w:r>
        <w:r w:rsidR="003725EB">
          <w:rPr>
            <w:noProof/>
            <w:webHidden/>
          </w:rPr>
          <w:fldChar w:fldCharType="begin"/>
        </w:r>
        <w:r w:rsidR="003725EB">
          <w:rPr>
            <w:noProof/>
            <w:webHidden/>
          </w:rPr>
          <w:instrText xml:space="preserve"> PAGEREF _Toc90623913 \h </w:instrText>
        </w:r>
        <w:r w:rsidR="003725EB">
          <w:rPr>
            <w:noProof/>
            <w:webHidden/>
          </w:rPr>
        </w:r>
        <w:r w:rsidR="003725EB">
          <w:rPr>
            <w:noProof/>
            <w:webHidden/>
          </w:rPr>
          <w:fldChar w:fldCharType="separate"/>
        </w:r>
        <w:r w:rsidR="00F24052">
          <w:rPr>
            <w:noProof/>
            <w:webHidden/>
          </w:rPr>
          <w:t>104</w:t>
        </w:r>
        <w:r w:rsidR="003725EB">
          <w:rPr>
            <w:noProof/>
            <w:webHidden/>
          </w:rPr>
          <w:fldChar w:fldCharType="end"/>
        </w:r>
      </w:hyperlink>
    </w:p>
    <w:p w14:paraId="275EEED3" w14:textId="1AC7602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14" w:history="1">
        <w:r w:rsidR="003725EB" w:rsidRPr="009D063E">
          <w:rPr>
            <w:rStyle w:val="Hyperlink"/>
            <w:noProof/>
          </w:rPr>
          <w:t>Hình 3. 56: Giao diện chọn Security cho laptop NhanVien6.</w:t>
        </w:r>
        <w:r w:rsidR="003725EB">
          <w:rPr>
            <w:noProof/>
            <w:webHidden/>
          </w:rPr>
          <w:tab/>
        </w:r>
        <w:r w:rsidR="003725EB">
          <w:rPr>
            <w:noProof/>
            <w:webHidden/>
          </w:rPr>
          <w:fldChar w:fldCharType="begin"/>
        </w:r>
        <w:r w:rsidR="003725EB">
          <w:rPr>
            <w:noProof/>
            <w:webHidden/>
          </w:rPr>
          <w:instrText xml:space="preserve"> PAGEREF _Toc90623914 \h </w:instrText>
        </w:r>
        <w:r w:rsidR="003725EB">
          <w:rPr>
            <w:noProof/>
            <w:webHidden/>
          </w:rPr>
        </w:r>
        <w:r w:rsidR="003725EB">
          <w:rPr>
            <w:noProof/>
            <w:webHidden/>
          </w:rPr>
          <w:fldChar w:fldCharType="separate"/>
        </w:r>
        <w:r w:rsidR="00F24052">
          <w:rPr>
            <w:noProof/>
            <w:webHidden/>
          </w:rPr>
          <w:t>104</w:t>
        </w:r>
        <w:r w:rsidR="003725EB">
          <w:rPr>
            <w:noProof/>
            <w:webHidden/>
          </w:rPr>
          <w:fldChar w:fldCharType="end"/>
        </w:r>
      </w:hyperlink>
    </w:p>
    <w:p w14:paraId="7FFCEEF0" w14:textId="40A5D0E2"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15" w:history="1">
        <w:r w:rsidR="003725EB" w:rsidRPr="009D063E">
          <w:rPr>
            <w:rStyle w:val="Hyperlink"/>
            <w:noProof/>
          </w:rPr>
          <w:t>Hình 3. 57: Giao diện điền thông tin để kết nối cho laptop NhanVien6.</w:t>
        </w:r>
        <w:r w:rsidR="003725EB">
          <w:rPr>
            <w:noProof/>
            <w:webHidden/>
          </w:rPr>
          <w:tab/>
        </w:r>
        <w:r w:rsidR="003725EB">
          <w:rPr>
            <w:noProof/>
            <w:webHidden/>
          </w:rPr>
          <w:fldChar w:fldCharType="begin"/>
        </w:r>
        <w:r w:rsidR="003725EB">
          <w:rPr>
            <w:noProof/>
            <w:webHidden/>
          </w:rPr>
          <w:instrText xml:space="preserve"> PAGEREF _Toc90623915 \h </w:instrText>
        </w:r>
        <w:r w:rsidR="003725EB">
          <w:rPr>
            <w:noProof/>
            <w:webHidden/>
          </w:rPr>
        </w:r>
        <w:r w:rsidR="003725EB">
          <w:rPr>
            <w:noProof/>
            <w:webHidden/>
          </w:rPr>
          <w:fldChar w:fldCharType="separate"/>
        </w:r>
        <w:r w:rsidR="00F24052">
          <w:rPr>
            <w:noProof/>
            <w:webHidden/>
          </w:rPr>
          <w:t>105</w:t>
        </w:r>
        <w:r w:rsidR="003725EB">
          <w:rPr>
            <w:noProof/>
            <w:webHidden/>
          </w:rPr>
          <w:fldChar w:fldCharType="end"/>
        </w:r>
      </w:hyperlink>
    </w:p>
    <w:p w14:paraId="256768AC" w14:textId="17A448AF"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16" w:history="1">
        <w:r w:rsidR="003725EB" w:rsidRPr="009D063E">
          <w:rPr>
            <w:rStyle w:val="Hyperlink"/>
            <w:noProof/>
          </w:rPr>
          <w:t>Hình 3. 58: Kết quả sau khi kết nối thành công các thiết bị cá nhân ở phòng họp.</w:t>
        </w:r>
        <w:r w:rsidR="003725EB">
          <w:rPr>
            <w:noProof/>
            <w:webHidden/>
          </w:rPr>
          <w:tab/>
        </w:r>
        <w:r w:rsidR="003725EB">
          <w:rPr>
            <w:noProof/>
            <w:webHidden/>
          </w:rPr>
          <w:fldChar w:fldCharType="begin"/>
        </w:r>
        <w:r w:rsidR="003725EB">
          <w:rPr>
            <w:noProof/>
            <w:webHidden/>
          </w:rPr>
          <w:instrText xml:space="preserve"> PAGEREF _Toc90623916 \h </w:instrText>
        </w:r>
        <w:r w:rsidR="003725EB">
          <w:rPr>
            <w:noProof/>
            <w:webHidden/>
          </w:rPr>
        </w:r>
        <w:r w:rsidR="003725EB">
          <w:rPr>
            <w:noProof/>
            <w:webHidden/>
          </w:rPr>
          <w:fldChar w:fldCharType="separate"/>
        </w:r>
        <w:r w:rsidR="00F24052">
          <w:rPr>
            <w:noProof/>
            <w:webHidden/>
          </w:rPr>
          <w:t>105</w:t>
        </w:r>
        <w:r w:rsidR="003725EB">
          <w:rPr>
            <w:noProof/>
            <w:webHidden/>
          </w:rPr>
          <w:fldChar w:fldCharType="end"/>
        </w:r>
      </w:hyperlink>
    </w:p>
    <w:p w14:paraId="0B274F27" w14:textId="070364EE"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17" w:history="1">
        <w:r w:rsidR="003725EB" w:rsidRPr="009D063E">
          <w:rPr>
            <w:rStyle w:val="Hyperlink"/>
            <w:noProof/>
          </w:rPr>
          <w:t>Hình 3. 59: Giao diện các bước vào PC Wireless của laptop GIAMDOC.</w:t>
        </w:r>
        <w:r w:rsidR="003725EB">
          <w:rPr>
            <w:noProof/>
            <w:webHidden/>
          </w:rPr>
          <w:tab/>
        </w:r>
        <w:r w:rsidR="003725EB">
          <w:rPr>
            <w:noProof/>
            <w:webHidden/>
          </w:rPr>
          <w:fldChar w:fldCharType="begin"/>
        </w:r>
        <w:r w:rsidR="003725EB">
          <w:rPr>
            <w:noProof/>
            <w:webHidden/>
          </w:rPr>
          <w:instrText xml:space="preserve"> PAGEREF _Toc90623917 \h </w:instrText>
        </w:r>
        <w:r w:rsidR="003725EB">
          <w:rPr>
            <w:noProof/>
            <w:webHidden/>
          </w:rPr>
        </w:r>
        <w:r w:rsidR="003725EB">
          <w:rPr>
            <w:noProof/>
            <w:webHidden/>
          </w:rPr>
          <w:fldChar w:fldCharType="separate"/>
        </w:r>
        <w:r w:rsidR="00F24052">
          <w:rPr>
            <w:noProof/>
            <w:webHidden/>
          </w:rPr>
          <w:t>106</w:t>
        </w:r>
        <w:r w:rsidR="003725EB">
          <w:rPr>
            <w:noProof/>
            <w:webHidden/>
          </w:rPr>
          <w:fldChar w:fldCharType="end"/>
        </w:r>
      </w:hyperlink>
    </w:p>
    <w:p w14:paraId="7E143546" w14:textId="7309EC7B"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18" w:history="1">
        <w:r w:rsidR="003725EB" w:rsidRPr="009D063E">
          <w:rPr>
            <w:rStyle w:val="Hyperlink"/>
            <w:noProof/>
          </w:rPr>
          <w:t>Hình 3. 60: Giao diện chọn Edit để cấu hình kết nối cho laptop GIAMDOC.</w:t>
        </w:r>
        <w:r w:rsidR="003725EB">
          <w:rPr>
            <w:noProof/>
            <w:webHidden/>
          </w:rPr>
          <w:tab/>
        </w:r>
        <w:r w:rsidR="003725EB">
          <w:rPr>
            <w:noProof/>
            <w:webHidden/>
          </w:rPr>
          <w:fldChar w:fldCharType="begin"/>
        </w:r>
        <w:r w:rsidR="003725EB">
          <w:rPr>
            <w:noProof/>
            <w:webHidden/>
          </w:rPr>
          <w:instrText xml:space="preserve"> PAGEREF _Toc90623918 \h </w:instrText>
        </w:r>
        <w:r w:rsidR="003725EB">
          <w:rPr>
            <w:noProof/>
            <w:webHidden/>
          </w:rPr>
        </w:r>
        <w:r w:rsidR="003725EB">
          <w:rPr>
            <w:noProof/>
            <w:webHidden/>
          </w:rPr>
          <w:fldChar w:fldCharType="separate"/>
        </w:r>
        <w:r w:rsidR="00F24052">
          <w:rPr>
            <w:noProof/>
            <w:webHidden/>
          </w:rPr>
          <w:t>107</w:t>
        </w:r>
        <w:r w:rsidR="003725EB">
          <w:rPr>
            <w:noProof/>
            <w:webHidden/>
          </w:rPr>
          <w:fldChar w:fldCharType="end"/>
        </w:r>
      </w:hyperlink>
    </w:p>
    <w:p w14:paraId="684CC1C7" w14:textId="21D1F5CA"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19" w:history="1">
        <w:r w:rsidR="003725EB" w:rsidRPr="009D063E">
          <w:rPr>
            <w:rStyle w:val="Hyperlink"/>
            <w:noProof/>
          </w:rPr>
          <w:t>Hình 3. 61: Giao diện chọn GiamDoc để kết nối cho laptop GIAMDOC.</w:t>
        </w:r>
        <w:r w:rsidR="003725EB">
          <w:rPr>
            <w:noProof/>
            <w:webHidden/>
          </w:rPr>
          <w:tab/>
        </w:r>
        <w:r w:rsidR="003725EB">
          <w:rPr>
            <w:noProof/>
            <w:webHidden/>
          </w:rPr>
          <w:fldChar w:fldCharType="begin"/>
        </w:r>
        <w:r w:rsidR="003725EB">
          <w:rPr>
            <w:noProof/>
            <w:webHidden/>
          </w:rPr>
          <w:instrText xml:space="preserve"> PAGEREF _Toc90623919 \h </w:instrText>
        </w:r>
        <w:r w:rsidR="003725EB">
          <w:rPr>
            <w:noProof/>
            <w:webHidden/>
          </w:rPr>
        </w:r>
        <w:r w:rsidR="003725EB">
          <w:rPr>
            <w:noProof/>
            <w:webHidden/>
          </w:rPr>
          <w:fldChar w:fldCharType="separate"/>
        </w:r>
        <w:r w:rsidR="00F24052">
          <w:rPr>
            <w:noProof/>
            <w:webHidden/>
          </w:rPr>
          <w:t>107</w:t>
        </w:r>
        <w:r w:rsidR="003725EB">
          <w:rPr>
            <w:noProof/>
            <w:webHidden/>
          </w:rPr>
          <w:fldChar w:fldCharType="end"/>
        </w:r>
      </w:hyperlink>
    </w:p>
    <w:p w14:paraId="63B2D92A" w14:textId="26846EA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20" w:history="1">
        <w:r w:rsidR="003725EB" w:rsidRPr="009D063E">
          <w:rPr>
            <w:rStyle w:val="Hyperlink"/>
            <w:noProof/>
          </w:rPr>
          <w:t>Hình 3. 62: Giao diện chọn Security cho laptop GIAMDOC.</w:t>
        </w:r>
        <w:r w:rsidR="003725EB">
          <w:rPr>
            <w:noProof/>
            <w:webHidden/>
          </w:rPr>
          <w:tab/>
        </w:r>
        <w:r w:rsidR="003725EB">
          <w:rPr>
            <w:noProof/>
            <w:webHidden/>
          </w:rPr>
          <w:fldChar w:fldCharType="begin"/>
        </w:r>
        <w:r w:rsidR="003725EB">
          <w:rPr>
            <w:noProof/>
            <w:webHidden/>
          </w:rPr>
          <w:instrText xml:space="preserve"> PAGEREF _Toc90623920 \h </w:instrText>
        </w:r>
        <w:r w:rsidR="003725EB">
          <w:rPr>
            <w:noProof/>
            <w:webHidden/>
          </w:rPr>
        </w:r>
        <w:r w:rsidR="003725EB">
          <w:rPr>
            <w:noProof/>
            <w:webHidden/>
          </w:rPr>
          <w:fldChar w:fldCharType="separate"/>
        </w:r>
        <w:r w:rsidR="00F24052">
          <w:rPr>
            <w:noProof/>
            <w:webHidden/>
          </w:rPr>
          <w:t>108</w:t>
        </w:r>
        <w:r w:rsidR="003725EB">
          <w:rPr>
            <w:noProof/>
            <w:webHidden/>
          </w:rPr>
          <w:fldChar w:fldCharType="end"/>
        </w:r>
      </w:hyperlink>
    </w:p>
    <w:p w14:paraId="5F421359" w14:textId="7293E610"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21" w:history="1">
        <w:r w:rsidR="003725EB" w:rsidRPr="009D063E">
          <w:rPr>
            <w:rStyle w:val="Hyperlink"/>
            <w:noProof/>
          </w:rPr>
          <w:t>Hình 3. 63: Giao diện điền thông tin để kết nối cho laptop GIAMDOC.</w:t>
        </w:r>
        <w:r w:rsidR="003725EB">
          <w:rPr>
            <w:noProof/>
            <w:webHidden/>
          </w:rPr>
          <w:tab/>
        </w:r>
        <w:r w:rsidR="003725EB">
          <w:rPr>
            <w:noProof/>
            <w:webHidden/>
          </w:rPr>
          <w:fldChar w:fldCharType="begin"/>
        </w:r>
        <w:r w:rsidR="003725EB">
          <w:rPr>
            <w:noProof/>
            <w:webHidden/>
          </w:rPr>
          <w:instrText xml:space="preserve"> PAGEREF _Toc90623921 \h </w:instrText>
        </w:r>
        <w:r w:rsidR="003725EB">
          <w:rPr>
            <w:noProof/>
            <w:webHidden/>
          </w:rPr>
        </w:r>
        <w:r w:rsidR="003725EB">
          <w:rPr>
            <w:noProof/>
            <w:webHidden/>
          </w:rPr>
          <w:fldChar w:fldCharType="separate"/>
        </w:r>
        <w:r w:rsidR="00F24052">
          <w:rPr>
            <w:noProof/>
            <w:webHidden/>
          </w:rPr>
          <w:t>109</w:t>
        </w:r>
        <w:r w:rsidR="003725EB">
          <w:rPr>
            <w:noProof/>
            <w:webHidden/>
          </w:rPr>
          <w:fldChar w:fldCharType="end"/>
        </w:r>
      </w:hyperlink>
    </w:p>
    <w:p w14:paraId="04ED172D" w14:textId="24674262"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22" w:history="1">
        <w:r w:rsidR="003725EB" w:rsidRPr="009D063E">
          <w:rPr>
            <w:rStyle w:val="Hyperlink"/>
            <w:noProof/>
          </w:rPr>
          <w:t>Hình 3. 64: Giao diện các thao tác vào Wireless0 của laptop GIAMDOC.</w:t>
        </w:r>
        <w:r w:rsidR="003725EB">
          <w:rPr>
            <w:noProof/>
            <w:webHidden/>
          </w:rPr>
          <w:tab/>
        </w:r>
        <w:r w:rsidR="003725EB">
          <w:rPr>
            <w:noProof/>
            <w:webHidden/>
          </w:rPr>
          <w:fldChar w:fldCharType="begin"/>
        </w:r>
        <w:r w:rsidR="003725EB">
          <w:rPr>
            <w:noProof/>
            <w:webHidden/>
          </w:rPr>
          <w:instrText xml:space="preserve"> PAGEREF _Toc90623922 \h </w:instrText>
        </w:r>
        <w:r w:rsidR="003725EB">
          <w:rPr>
            <w:noProof/>
            <w:webHidden/>
          </w:rPr>
        </w:r>
        <w:r w:rsidR="003725EB">
          <w:rPr>
            <w:noProof/>
            <w:webHidden/>
          </w:rPr>
          <w:fldChar w:fldCharType="separate"/>
        </w:r>
        <w:r w:rsidR="00F24052">
          <w:rPr>
            <w:noProof/>
            <w:webHidden/>
          </w:rPr>
          <w:t>110</w:t>
        </w:r>
        <w:r w:rsidR="003725EB">
          <w:rPr>
            <w:noProof/>
            <w:webHidden/>
          </w:rPr>
          <w:fldChar w:fldCharType="end"/>
        </w:r>
      </w:hyperlink>
    </w:p>
    <w:p w14:paraId="169EC4A9" w14:textId="2A6660D7"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23" w:history="1">
        <w:r w:rsidR="003725EB" w:rsidRPr="009D063E">
          <w:rPr>
            <w:rStyle w:val="Hyperlink"/>
            <w:noProof/>
          </w:rPr>
          <w:t>Hình 3. 65: Giao diện cấu hình thông tin để kết nối cho laptop GIAMDOC</w:t>
        </w:r>
        <w:r w:rsidR="003725EB">
          <w:rPr>
            <w:noProof/>
            <w:webHidden/>
          </w:rPr>
          <w:tab/>
        </w:r>
        <w:r w:rsidR="003725EB">
          <w:rPr>
            <w:noProof/>
            <w:webHidden/>
          </w:rPr>
          <w:fldChar w:fldCharType="begin"/>
        </w:r>
        <w:r w:rsidR="003725EB">
          <w:rPr>
            <w:noProof/>
            <w:webHidden/>
          </w:rPr>
          <w:instrText xml:space="preserve"> PAGEREF _Toc90623923 \h </w:instrText>
        </w:r>
        <w:r w:rsidR="003725EB">
          <w:rPr>
            <w:noProof/>
            <w:webHidden/>
          </w:rPr>
        </w:r>
        <w:r w:rsidR="003725EB">
          <w:rPr>
            <w:noProof/>
            <w:webHidden/>
          </w:rPr>
          <w:fldChar w:fldCharType="separate"/>
        </w:r>
        <w:r w:rsidR="00F24052">
          <w:rPr>
            <w:noProof/>
            <w:webHidden/>
          </w:rPr>
          <w:t>110</w:t>
        </w:r>
        <w:r w:rsidR="003725EB">
          <w:rPr>
            <w:noProof/>
            <w:webHidden/>
          </w:rPr>
          <w:fldChar w:fldCharType="end"/>
        </w:r>
      </w:hyperlink>
    </w:p>
    <w:p w14:paraId="63EB3A6B" w14:textId="41FEA116"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24" w:history="1">
        <w:r w:rsidR="003725EB" w:rsidRPr="009D063E">
          <w:rPr>
            <w:rStyle w:val="Hyperlink"/>
            <w:noProof/>
          </w:rPr>
          <w:t>Hình 3. 66: Kết quả sau khi kết nối thành công các thiết bị cá nhân ở phòng giám đốc.</w:t>
        </w:r>
        <w:r w:rsidR="003725EB">
          <w:rPr>
            <w:noProof/>
            <w:webHidden/>
          </w:rPr>
          <w:tab/>
        </w:r>
        <w:r w:rsidR="003725EB">
          <w:rPr>
            <w:noProof/>
            <w:webHidden/>
          </w:rPr>
          <w:fldChar w:fldCharType="begin"/>
        </w:r>
        <w:r w:rsidR="003725EB">
          <w:rPr>
            <w:noProof/>
            <w:webHidden/>
          </w:rPr>
          <w:instrText xml:space="preserve"> PAGEREF _Toc90623924 \h </w:instrText>
        </w:r>
        <w:r w:rsidR="003725EB">
          <w:rPr>
            <w:noProof/>
            <w:webHidden/>
          </w:rPr>
        </w:r>
        <w:r w:rsidR="003725EB">
          <w:rPr>
            <w:noProof/>
            <w:webHidden/>
          </w:rPr>
          <w:fldChar w:fldCharType="separate"/>
        </w:r>
        <w:r w:rsidR="00F24052">
          <w:rPr>
            <w:noProof/>
            <w:webHidden/>
          </w:rPr>
          <w:t>111</w:t>
        </w:r>
        <w:r w:rsidR="003725EB">
          <w:rPr>
            <w:noProof/>
            <w:webHidden/>
          </w:rPr>
          <w:fldChar w:fldCharType="end"/>
        </w:r>
      </w:hyperlink>
    </w:p>
    <w:p w14:paraId="522D0F75" w14:textId="5959CA12"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25" w:history="1">
        <w:r w:rsidR="003725EB" w:rsidRPr="009D063E">
          <w:rPr>
            <w:rStyle w:val="Hyperlink"/>
            <w:noProof/>
          </w:rPr>
          <w:t>Hình 3. 67: Giao diện các bước vào PC Wireless của laptop PC_KD.</w:t>
        </w:r>
        <w:r w:rsidR="003725EB">
          <w:rPr>
            <w:noProof/>
            <w:webHidden/>
          </w:rPr>
          <w:tab/>
        </w:r>
        <w:r w:rsidR="003725EB">
          <w:rPr>
            <w:noProof/>
            <w:webHidden/>
          </w:rPr>
          <w:fldChar w:fldCharType="begin"/>
        </w:r>
        <w:r w:rsidR="003725EB">
          <w:rPr>
            <w:noProof/>
            <w:webHidden/>
          </w:rPr>
          <w:instrText xml:space="preserve"> PAGEREF _Toc90623925 \h </w:instrText>
        </w:r>
        <w:r w:rsidR="003725EB">
          <w:rPr>
            <w:noProof/>
            <w:webHidden/>
          </w:rPr>
        </w:r>
        <w:r w:rsidR="003725EB">
          <w:rPr>
            <w:noProof/>
            <w:webHidden/>
          </w:rPr>
          <w:fldChar w:fldCharType="separate"/>
        </w:r>
        <w:r w:rsidR="00F24052">
          <w:rPr>
            <w:noProof/>
            <w:webHidden/>
          </w:rPr>
          <w:t>111</w:t>
        </w:r>
        <w:r w:rsidR="003725EB">
          <w:rPr>
            <w:noProof/>
            <w:webHidden/>
          </w:rPr>
          <w:fldChar w:fldCharType="end"/>
        </w:r>
      </w:hyperlink>
    </w:p>
    <w:p w14:paraId="25B6ED9F" w14:textId="28A83DD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26" w:history="1">
        <w:r w:rsidR="003725EB" w:rsidRPr="009D063E">
          <w:rPr>
            <w:rStyle w:val="Hyperlink"/>
            <w:noProof/>
          </w:rPr>
          <w:t>Hình 3. 68: Giao diện chọn Edit để cấu hình kết nối cho PC_KD.</w:t>
        </w:r>
        <w:r w:rsidR="003725EB">
          <w:rPr>
            <w:noProof/>
            <w:webHidden/>
          </w:rPr>
          <w:tab/>
        </w:r>
        <w:r w:rsidR="003725EB">
          <w:rPr>
            <w:noProof/>
            <w:webHidden/>
          </w:rPr>
          <w:fldChar w:fldCharType="begin"/>
        </w:r>
        <w:r w:rsidR="003725EB">
          <w:rPr>
            <w:noProof/>
            <w:webHidden/>
          </w:rPr>
          <w:instrText xml:space="preserve"> PAGEREF _Toc90623926 \h </w:instrText>
        </w:r>
        <w:r w:rsidR="003725EB">
          <w:rPr>
            <w:noProof/>
            <w:webHidden/>
          </w:rPr>
        </w:r>
        <w:r w:rsidR="003725EB">
          <w:rPr>
            <w:noProof/>
            <w:webHidden/>
          </w:rPr>
          <w:fldChar w:fldCharType="separate"/>
        </w:r>
        <w:r w:rsidR="00F24052">
          <w:rPr>
            <w:noProof/>
            <w:webHidden/>
          </w:rPr>
          <w:t>112</w:t>
        </w:r>
        <w:r w:rsidR="003725EB">
          <w:rPr>
            <w:noProof/>
            <w:webHidden/>
          </w:rPr>
          <w:fldChar w:fldCharType="end"/>
        </w:r>
      </w:hyperlink>
    </w:p>
    <w:p w14:paraId="75C6B8BC" w14:textId="1CE362D7"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27" w:history="1">
        <w:r w:rsidR="003725EB" w:rsidRPr="009D063E">
          <w:rPr>
            <w:rStyle w:val="Hyperlink"/>
            <w:noProof/>
          </w:rPr>
          <w:t>Hình 3. 69: Giao diện chọn KinhDoanh để kết nối cho PC_KD.</w:t>
        </w:r>
        <w:r w:rsidR="003725EB">
          <w:rPr>
            <w:noProof/>
            <w:webHidden/>
          </w:rPr>
          <w:tab/>
        </w:r>
        <w:r w:rsidR="003725EB">
          <w:rPr>
            <w:noProof/>
            <w:webHidden/>
          </w:rPr>
          <w:fldChar w:fldCharType="begin"/>
        </w:r>
        <w:r w:rsidR="003725EB">
          <w:rPr>
            <w:noProof/>
            <w:webHidden/>
          </w:rPr>
          <w:instrText xml:space="preserve"> PAGEREF _Toc90623927 \h </w:instrText>
        </w:r>
        <w:r w:rsidR="003725EB">
          <w:rPr>
            <w:noProof/>
            <w:webHidden/>
          </w:rPr>
        </w:r>
        <w:r w:rsidR="003725EB">
          <w:rPr>
            <w:noProof/>
            <w:webHidden/>
          </w:rPr>
          <w:fldChar w:fldCharType="separate"/>
        </w:r>
        <w:r w:rsidR="00F24052">
          <w:rPr>
            <w:noProof/>
            <w:webHidden/>
          </w:rPr>
          <w:t>112</w:t>
        </w:r>
        <w:r w:rsidR="003725EB">
          <w:rPr>
            <w:noProof/>
            <w:webHidden/>
          </w:rPr>
          <w:fldChar w:fldCharType="end"/>
        </w:r>
      </w:hyperlink>
    </w:p>
    <w:p w14:paraId="63AA0B8A" w14:textId="3CE1A683"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28" w:history="1">
        <w:r w:rsidR="003725EB" w:rsidRPr="009D063E">
          <w:rPr>
            <w:rStyle w:val="Hyperlink"/>
            <w:noProof/>
          </w:rPr>
          <w:t>Hình 3. 70: Giao diện chọn Security cho PC_KD.</w:t>
        </w:r>
        <w:r w:rsidR="003725EB">
          <w:rPr>
            <w:noProof/>
            <w:webHidden/>
          </w:rPr>
          <w:tab/>
        </w:r>
        <w:r w:rsidR="003725EB">
          <w:rPr>
            <w:noProof/>
            <w:webHidden/>
          </w:rPr>
          <w:fldChar w:fldCharType="begin"/>
        </w:r>
        <w:r w:rsidR="003725EB">
          <w:rPr>
            <w:noProof/>
            <w:webHidden/>
          </w:rPr>
          <w:instrText xml:space="preserve"> PAGEREF _Toc90623928 \h </w:instrText>
        </w:r>
        <w:r w:rsidR="003725EB">
          <w:rPr>
            <w:noProof/>
            <w:webHidden/>
          </w:rPr>
        </w:r>
        <w:r w:rsidR="003725EB">
          <w:rPr>
            <w:noProof/>
            <w:webHidden/>
          </w:rPr>
          <w:fldChar w:fldCharType="separate"/>
        </w:r>
        <w:r w:rsidR="00F24052">
          <w:rPr>
            <w:noProof/>
            <w:webHidden/>
          </w:rPr>
          <w:t>113</w:t>
        </w:r>
        <w:r w:rsidR="003725EB">
          <w:rPr>
            <w:noProof/>
            <w:webHidden/>
          </w:rPr>
          <w:fldChar w:fldCharType="end"/>
        </w:r>
      </w:hyperlink>
    </w:p>
    <w:p w14:paraId="0D89A818" w14:textId="01C24E64"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29" w:history="1">
        <w:r w:rsidR="003725EB" w:rsidRPr="009D063E">
          <w:rPr>
            <w:rStyle w:val="Hyperlink"/>
            <w:noProof/>
          </w:rPr>
          <w:t>Hình 3. 71: Giao diện điền thông tin để kết nối cho PC_KD.</w:t>
        </w:r>
        <w:r w:rsidR="003725EB">
          <w:rPr>
            <w:noProof/>
            <w:webHidden/>
          </w:rPr>
          <w:tab/>
        </w:r>
        <w:r w:rsidR="003725EB">
          <w:rPr>
            <w:noProof/>
            <w:webHidden/>
          </w:rPr>
          <w:fldChar w:fldCharType="begin"/>
        </w:r>
        <w:r w:rsidR="003725EB">
          <w:rPr>
            <w:noProof/>
            <w:webHidden/>
          </w:rPr>
          <w:instrText xml:space="preserve"> PAGEREF _Toc90623929 \h </w:instrText>
        </w:r>
        <w:r w:rsidR="003725EB">
          <w:rPr>
            <w:noProof/>
            <w:webHidden/>
          </w:rPr>
        </w:r>
        <w:r w:rsidR="003725EB">
          <w:rPr>
            <w:noProof/>
            <w:webHidden/>
          </w:rPr>
          <w:fldChar w:fldCharType="separate"/>
        </w:r>
        <w:r w:rsidR="00F24052">
          <w:rPr>
            <w:noProof/>
            <w:webHidden/>
          </w:rPr>
          <w:t>113</w:t>
        </w:r>
        <w:r w:rsidR="003725EB">
          <w:rPr>
            <w:noProof/>
            <w:webHidden/>
          </w:rPr>
          <w:fldChar w:fldCharType="end"/>
        </w:r>
      </w:hyperlink>
    </w:p>
    <w:p w14:paraId="750256F7" w14:textId="094F785B"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30" w:history="1">
        <w:r w:rsidR="003725EB" w:rsidRPr="009D063E">
          <w:rPr>
            <w:rStyle w:val="Hyperlink"/>
            <w:noProof/>
          </w:rPr>
          <w:t>Hình 3. 72: Kết quả sau khi kết nối thành công các thiết bị cá nhân ở phòng kinh doanh.</w:t>
        </w:r>
        <w:r w:rsidR="003725EB">
          <w:rPr>
            <w:noProof/>
            <w:webHidden/>
          </w:rPr>
          <w:tab/>
        </w:r>
        <w:r w:rsidR="003725EB">
          <w:rPr>
            <w:noProof/>
            <w:webHidden/>
          </w:rPr>
          <w:fldChar w:fldCharType="begin"/>
        </w:r>
        <w:r w:rsidR="003725EB">
          <w:rPr>
            <w:noProof/>
            <w:webHidden/>
          </w:rPr>
          <w:instrText xml:space="preserve"> PAGEREF _Toc90623930 \h </w:instrText>
        </w:r>
        <w:r w:rsidR="003725EB">
          <w:rPr>
            <w:noProof/>
            <w:webHidden/>
          </w:rPr>
        </w:r>
        <w:r w:rsidR="003725EB">
          <w:rPr>
            <w:noProof/>
            <w:webHidden/>
          </w:rPr>
          <w:fldChar w:fldCharType="separate"/>
        </w:r>
        <w:r w:rsidR="00F24052">
          <w:rPr>
            <w:noProof/>
            <w:webHidden/>
          </w:rPr>
          <w:t>114</w:t>
        </w:r>
        <w:r w:rsidR="003725EB">
          <w:rPr>
            <w:noProof/>
            <w:webHidden/>
          </w:rPr>
          <w:fldChar w:fldCharType="end"/>
        </w:r>
      </w:hyperlink>
    </w:p>
    <w:p w14:paraId="75CF2F0C" w14:textId="716D884A"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31" w:history="1">
        <w:r w:rsidR="003725EB" w:rsidRPr="009D063E">
          <w:rPr>
            <w:rStyle w:val="Hyperlink"/>
            <w:noProof/>
          </w:rPr>
          <w:t>Hình 3. 73: Giao diện các bước vào PC Wireless của laptop NhanVien 3.</w:t>
        </w:r>
        <w:r w:rsidR="003725EB">
          <w:rPr>
            <w:noProof/>
            <w:webHidden/>
          </w:rPr>
          <w:tab/>
        </w:r>
        <w:r w:rsidR="003725EB">
          <w:rPr>
            <w:noProof/>
            <w:webHidden/>
          </w:rPr>
          <w:fldChar w:fldCharType="begin"/>
        </w:r>
        <w:r w:rsidR="003725EB">
          <w:rPr>
            <w:noProof/>
            <w:webHidden/>
          </w:rPr>
          <w:instrText xml:space="preserve"> PAGEREF _Toc90623931 \h </w:instrText>
        </w:r>
        <w:r w:rsidR="003725EB">
          <w:rPr>
            <w:noProof/>
            <w:webHidden/>
          </w:rPr>
        </w:r>
        <w:r w:rsidR="003725EB">
          <w:rPr>
            <w:noProof/>
            <w:webHidden/>
          </w:rPr>
          <w:fldChar w:fldCharType="separate"/>
        </w:r>
        <w:r w:rsidR="00F24052">
          <w:rPr>
            <w:noProof/>
            <w:webHidden/>
          </w:rPr>
          <w:t>114</w:t>
        </w:r>
        <w:r w:rsidR="003725EB">
          <w:rPr>
            <w:noProof/>
            <w:webHidden/>
          </w:rPr>
          <w:fldChar w:fldCharType="end"/>
        </w:r>
      </w:hyperlink>
    </w:p>
    <w:p w14:paraId="284CE02A" w14:textId="1D31A644"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32" w:history="1">
        <w:r w:rsidR="003725EB" w:rsidRPr="009D063E">
          <w:rPr>
            <w:rStyle w:val="Hyperlink"/>
            <w:noProof/>
          </w:rPr>
          <w:t>Hình 3. 74: Giao diện chọn Edit để cấu hình kết nối cho laptop NhanVien 3.</w:t>
        </w:r>
        <w:r w:rsidR="003725EB">
          <w:rPr>
            <w:noProof/>
            <w:webHidden/>
          </w:rPr>
          <w:tab/>
        </w:r>
        <w:r w:rsidR="003725EB">
          <w:rPr>
            <w:noProof/>
            <w:webHidden/>
          </w:rPr>
          <w:fldChar w:fldCharType="begin"/>
        </w:r>
        <w:r w:rsidR="003725EB">
          <w:rPr>
            <w:noProof/>
            <w:webHidden/>
          </w:rPr>
          <w:instrText xml:space="preserve"> PAGEREF _Toc90623932 \h </w:instrText>
        </w:r>
        <w:r w:rsidR="003725EB">
          <w:rPr>
            <w:noProof/>
            <w:webHidden/>
          </w:rPr>
        </w:r>
        <w:r w:rsidR="003725EB">
          <w:rPr>
            <w:noProof/>
            <w:webHidden/>
          </w:rPr>
          <w:fldChar w:fldCharType="separate"/>
        </w:r>
        <w:r w:rsidR="00F24052">
          <w:rPr>
            <w:noProof/>
            <w:webHidden/>
          </w:rPr>
          <w:t>115</w:t>
        </w:r>
        <w:r w:rsidR="003725EB">
          <w:rPr>
            <w:noProof/>
            <w:webHidden/>
          </w:rPr>
          <w:fldChar w:fldCharType="end"/>
        </w:r>
      </w:hyperlink>
    </w:p>
    <w:p w14:paraId="28406807" w14:textId="65169C35"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33" w:history="1">
        <w:r w:rsidR="003725EB" w:rsidRPr="009D063E">
          <w:rPr>
            <w:rStyle w:val="Hyperlink"/>
            <w:noProof/>
          </w:rPr>
          <w:t>Hình 3. 75: Giao diện chọn Marketing để kết nối cho laptop NhanVien 3.</w:t>
        </w:r>
        <w:r w:rsidR="003725EB">
          <w:rPr>
            <w:noProof/>
            <w:webHidden/>
          </w:rPr>
          <w:tab/>
        </w:r>
        <w:r w:rsidR="003725EB">
          <w:rPr>
            <w:noProof/>
            <w:webHidden/>
          </w:rPr>
          <w:fldChar w:fldCharType="begin"/>
        </w:r>
        <w:r w:rsidR="003725EB">
          <w:rPr>
            <w:noProof/>
            <w:webHidden/>
          </w:rPr>
          <w:instrText xml:space="preserve"> PAGEREF _Toc90623933 \h </w:instrText>
        </w:r>
        <w:r w:rsidR="003725EB">
          <w:rPr>
            <w:noProof/>
            <w:webHidden/>
          </w:rPr>
        </w:r>
        <w:r w:rsidR="003725EB">
          <w:rPr>
            <w:noProof/>
            <w:webHidden/>
          </w:rPr>
          <w:fldChar w:fldCharType="separate"/>
        </w:r>
        <w:r w:rsidR="00F24052">
          <w:rPr>
            <w:noProof/>
            <w:webHidden/>
          </w:rPr>
          <w:t>115</w:t>
        </w:r>
        <w:r w:rsidR="003725EB">
          <w:rPr>
            <w:noProof/>
            <w:webHidden/>
          </w:rPr>
          <w:fldChar w:fldCharType="end"/>
        </w:r>
      </w:hyperlink>
    </w:p>
    <w:p w14:paraId="49E393EF" w14:textId="4ABEF1C4"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34" w:history="1">
        <w:r w:rsidR="003725EB" w:rsidRPr="009D063E">
          <w:rPr>
            <w:rStyle w:val="Hyperlink"/>
            <w:noProof/>
          </w:rPr>
          <w:t>Hình 3. 76: Giao diện chọn Security cho laptop NhanVien 3.</w:t>
        </w:r>
        <w:r w:rsidR="003725EB">
          <w:rPr>
            <w:noProof/>
            <w:webHidden/>
          </w:rPr>
          <w:tab/>
        </w:r>
        <w:r w:rsidR="003725EB">
          <w:rPr>
            <w:noProof/>
            <w:webHidden/>
          </w:rPr>
          <w:fldChar w:fldCharType="begin"/>
        </w:r>
        <w:r w:rsidR="003725EB">
          <w:rPr>
            <w:noProof/>
            <w:webHidden/>
          </w:rPr>
          <w:instrText xml:space="preserve"> PAGEREF _Toc90623934 \h </w:instrText>
        </w:r>
        <w:r w:rsidR="003725EB">
          <w:rPr>
            <w:noProof/>
            <w:webHidden/>
          </w:rPr>
        </w:r>
        <w:r w:rsidR="003725EB">
          <w:rPr>
            <w:noProof/>
            <w:webHidden/>
          </w:rPr>
          <w:fldChar w:fldCharType="separate"/>
        </w:r>
        <w:r w:rsidR="00F24052">
          <w:rPr>
            <w:noProof/>
            <w:webHidden/>
          </w:rPr>
          <w:t>116</w:t>
        </w:r>
        <w:r w:rsidR="003725EB">
          <w:rPr>
            <w:noProof/>
            <w:webHidden/>
          </w:rPr>
          <w:fldChar w:fldCharType="end"/>
        </w:r>
      </w:hyperlink>
    </w:p>
    <w:p w14:paraId="3AAF04ED" w14:textId="43CFE4B3"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35" w:history="1">
        <w:r w:rsidR="003725EB" w:rsidRPr="009D063E">
          <w:rPr>
            <w:rStyle w:val="Hyperlink"/>
            <w:noProof/>
          </w:rPr>
          <w:t>Hình 3. 77: Giao diện điền thông tin để kết nối cho laptop NhanVien 3.</w:t>
        </w:r>
        <w:r w:rsidR="003725EB">
          <w:rPr>
            <w:noProof/>
            <w:webHidden/>
          </w:rPr>
          <w:tab/>
        </w:r>
        <w:r w:rsidR="003725EB">
          <w:rPr>
            <w:noProof/>
            <w:webHidden/>
          </w:rPr>
          <w:fldChar w:fldCharType="begin"/>
        </w:r>
        <w:r w:rsidR="003725EB">
          <w:rPr>
            <w:noProof/>
            <w:webHidden/>
          </w:rPr>
          <w:instrText xml:space="preserve"> PAGEREF _Toc90623935 \h </w:instrText>
        </w:r>
        <w:r w:rsidR="003725EB">
          <w:rPr>
            <w:noProof/>
            <w:webHidden/>
          </w:rPr>
        </w:r>
        <w:r w:rsidR="003725EB">
          <w:rPr>
            <w:noProof/>
            <w:webHidden/>
          </w:rPr>
          <w:fldChar w:fldCharType="separate"/>
        </w:r>
        <w:r w:rsidR="00F24052">
          <w:rPr>
            <w:noProof/>
            <w:webHidden/>
          </w:rPr>
          <w:t>116</w:t>
        </w:r>
        <w:r w:rsidR="003725EB">
          <w:rPr>
            <w:noProof/>
            <w:webHidden/>
          </w:rPr>
          <w:fldChar w:fldCharType="end"/>
        </w:r>
      </w:hyperlink>
    </w:p>
    <w:p w14:paraId="675CCE6A" w14:textId="13492710"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36" w:history="1">
        <w:r w:rsidR="003725EB" w:rsidRPr="009D063E">
          <w:rPr>
            <w:rStyle w:val="Hyperlink"/>
            <w:noProof/>
          </w:rPr>
          <w:t>Hình 3. 78: Kết quả sau khi kết nối thành công các thiết bị cá nhân ở phòng marketing.</w:t>
        </w:r>
        <w:r w:rsidR="003725EB">
          <w:rPr>
            <w:noProof/>
            <w:webHidden/>
          </w:rPr>
          <w:tab/>
        </w:r>
        <w:r w:rsidR="003725EB">
          <w:rPr>
            <w:noProof/>
            <w:webHidden/>
          </w:rPr>
          <w:fldChar w:fldCharType="begin"/>
        </w:r>
        <w:r w:rsidR="003725EB">
          <w:rPr>
            <w:noProof/>
            <w:webHidden/>
          </w:rPr>
          <w:instrText xml:space="preserve"> PAGEREF _Toc90623936 \h </w:instrText>
        </w:r>
        <w:r w:rsidR="003725EB">
          <w:rPr>
            <w:noProof/>
            <w:webHidden/>
          </w:rPr>
        </w:r>
        <w:r w:rsidR="003725EB">
          <w:rPr>
            <w:noProof/>
            <w:webHidden/>
          </w:rPr>
          <w:fldChar w:fldCharType="separate"/>
        </w:r>
        <w:r w:rsidR="00F24052">
          <w:rPr>
            <w:noProof/>
            <w:webHidden/>
          </w:rPr>
          <w:t>117</w:t>
        </w:r>
        <w:r w:rsidR="003725EB">
          <w:rPr>
            <w:noProof/>
            <w:webHidden/>
          </w:rPr>
          <w:fldChar w:fldCharType="end"/>
        </w:r>
      </w:hyperlink>
    </w:p>
    <w:p w14:paraId="6E679BEF" w14:textId="5F9EA562"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37" w:history="1">
        <w:r w:rsidR="003725EB" w:rsidRPr="009D063E">
          <w:rPr>
            <w:rStyle w:val="Hyperlink"/>
            <w:noProof/>
          </w:rPr>
          <w:t>Hình 3. 79: Giao diện các bước vào PC Wireless của PC_TC.</w:t>
        </w:r>
        <w:r w:rsidR="003725EB">
          <w:rPr>
            <w:noProof/>
            <w:webHidden/>
          </w:rPr>
          <w:tab/>
        </w:r>
        <w:r w:rsidR="003725EB">
          <w:rPr>
            <w:noProof/>
            <w:webHidden/>
          </w:rPr>
          <w:fldChar w:fldCharType="begin"/>
        </w:r>
        <w:r w:rsidR="003725EB">
          <w:rPr>
            <w:noProof/>
            <w:webHidden/>
          </w:rPr>
          <w:instrText xml:space="preserve"> PAGEREF _Toc90623937 \h </w:instrText>
        </w:r>
        <w:r w:rsidR="003725EB">
          <w:rPr>
            <w:noProof/>
            <w:webHidden/>
          </w:rPr>
        </w:r>
        <w:r w:rsidR="003725EB">
          <w:rPr>
            <w:noProof/>
            <w:webHidden/>
          </w:rPr>
          <w:fldChar w:fldCharType="separate"/>
        </w:r>
        <w:r w:rsidR="00F24052">
          <w:rPr>
            <w:noProof/>
            <w:webHidden/>
          </w:rPr>
          <w:t>117</w:t>
        </w:r>
        <w:r w:rsidR="003725EB">
          <w:rPr>
            <w:noProof/>
            <w:webHidden/>
          </w:rPr>
          <w:fldChar w:fldCharType="end"/>
        </w:r>
      </w:hyperlink>
    </w:p>
    <w:p w14:paraId="17D62174" w14:textId="78A7A37C"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38" w:history="1">
        <w:r w:rsidR="003725EB" w:rsidRPr="009D063E">
          <w:rPr>
            <w:rStyle w:val="Hyperlink"/>
            <w:noProof/>
          </w:rPr>
          <w:t>Hình 3. 80: Giao diện chọn Edit để cấu hình kết nối cho PC_TC.</w:t>
        </w:r>
        <w:r w:rsidR="003725EB">
          <w:rPr>
            <w:noProof/>
            <w:webHidden/>
          </w:rPr>
          <w:tab/>
        </w:r>
        <w:r w:rsidR="003725EB">
          <w:rPr>
            <w:noProof/>
            <w:webHidden/>
          </w:rPr>
          <w:fldChar w:fldCharType="begin"/>
        </w:r>
        <w:r w:rsidR="003725EB">
          <w:rPr>
            <w:noProof/>
            <w:webHidden/>
          </w:rPr>
          <w:instrText xml:space="preserve"> PAGEREF _Toc90623938 \h </w:instrText>
        </w:r>
        <w:r w:rsidR="003725EB">
          <w:rPr>
            <w:noProof/>
            <w:webHidden/>
          </w:rPr>
        </w:r>
        <w:r w:rsidR="003725EB">
          <w:rPr>
            <w:noProof/>
            <w:webHidden/>
          </w:rPr>
          <w:fldChar w:fldCharType="separate"/>
        </w:r>
        <w:r w:rsidR="00F24052">
          <w:rPr>
            <w:noProof/>
            <w:webHidden/>
          </w:rPr>
          <w:t>118</w:t>
        </w:r>
        <w:r w:rsidR="003725EB">
          <w:rPr>
            <w:noProof/>
            <w:webHidden/>
          </w:rPr>
          <w:fldChar w:fldCharType="end"/>
        </w:r>
      </w:hyperlink>
    </w:p>
    <w:p w14:paraId="0CCE1BE9" w14:textId="1657907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39" w:history="1">
        <w:r w:rsidR="003725EB" w:rsidRPr="009D063E">
          <w:rPr>
            <w:rStyle w:val="Hyperlink"/>
            <w:noProof/>
          </w:rPr>
          <w:t>Hình 3. 81: Giao diện chọn TaiChinh để kết nối cho PC_TC.</w:t>
        </w:r>
        <w:r w:rsidR="003725EB">
          <w:rPr>
            <w:noProof/>
            <w:webHidden/>
          </w:rPr>
          <w:tab/>
        </w:r>
        <w:r w:rsidR="003725EB">
          <w:rPr>
            <w:noProof/>
            <w:webHidden/>
          </w:rPr>
          <w:fldChar w:fldCharType="begin"/>
        </w:r>
        <w:r w:rsidR="003725EB">
          <w:rPr>
            <w:noProof/>
            <w:webHidden/>
          </w:rPr>
          <w:instrText xml:space="preserve"> PAGEREF _Toc90623939 \h </w:instrText>
        </w:r>
        <w:r w:rsidR="003725EB">
          <w:rPr>
            <w:noProof/>
            <w:webHidden/>
          </w:rPr>
        </w:r>
        <w:r w:rsidR="003725EB">
          <w:rPr>
            <w:noProof/>
            <w:webHidden/>
          </w:rPr>
          <w:fldChar w:fldCharType="separate"/>
        </w:r>
        <w:r w:rsidR="00F24052">
          <w:rPr>
            <w:noProof/>
            <w:webHidden/>
          </w:rPr>
          <w:t>118</w:t>
        </w:r>
        <w:r w:rsidR="003725EB">
          <w:rPr>
            <w:noProof/>
            <w:webHidden/>
          </w:rPr>
          <w:fldChar w:fldCharType="end"/>
        </w:r>
      </w:hyperlink>
    </w:p>
    <w:p w14:paraId="5A117908" w14:textId="2F7CA17A"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40" w:history="1">
        <w:r w:rsidR="003725EB" w:rsidRPr="009D063E">
          <w:rPr>
            <w:rStyle w:val="Hyperlink"/>
            <w:noProof/>
          </w:rPr>
          <w:t>Hình 3. 82: Giao diện chọn Security cho PC_TC.</w:t>
        </w:r>
        <w:r w:rsidR="003725EB">
          <w:rPr>
            <w:noProof/>
            <w:webHidden/>
          </w:rPr>
          <w:tab/>
        </w:r>
        <w:r w:rsidR="003725EB">
          <w:rPr>
            <w:noProof/>
            <w:webHidden/>
          </w:rPr>
          <w:fldChar w:fldCharType="begin"/>
        </w:r>
        <w:r w:rsidR="003725EB">
          <w:rPr>
            <w:noProof/>
            <w:webHidden/>
          </w:rPr>
          <w:instrText xml:space="preserve"> PAGEREF _Toc90623940 \h </w:instrText>
        </w:r>
        <w:r w:rsidR="003725EB">
          <w:rPr>
            <w:noProof/>
            <w:webHidden/>
          </w:rPr>
        </w:r>
        <w:r w:rsidR="003725EB">
          <w:rPr>
            <w:noProof/>
            <w:webHidden/>
          </w:rPr>
          <w:fldChar w:fldCharType="separate"/>
        </w:r>
        <w:r w:rsidR="00F24052">
          <w:rPr>
            <w:noProof/>
            <w:webHidden/>
          </w:rPr>
          <w:t>119</w:t>
        </w:r>
        <w:r w:rsidR="003725EB">
          <w:rPr>
            <w:noProof/>
            <w:webHidden/>
          </w:rPr>
          <w:fldChar w:fldCharType="end"/>
        </w:r>
      </w:hyperlink>
    </w:p>
    <w:p w14:paraId="6B5D1B5E" w14:textId="2AC8B1DE"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41" w:history="1">
        <w:r w:rsidR="003725EB" w:rsidRPr="009D063E">
          <w:rPr>
            <w:rStyle w:val="Hyperlink"/>
            <w:noProof/>
          </w:rPr>
          <w:t>Hình 3. 83: Giao diện điền thông tin để kết nối cho PC_TC.</w:t>
        </w:r>
        <w:r w:rsidR="003725EB">
          <w:rPr>
            <w:noProof/>
            <w:webHidden/>
          </w:rPr>
          <w:tab/>
        </w:r>
        <w:r w:rsidR="003725EB">
          <w:rPr>
            <w:noProof/>
            <w:webHidden/>
          </w:rPr>
          <w:fldChar w:fldCharType="begin"/>
        </w:r>
        <w:r w:rsidR="003725EB">
          <w:rPr>
            <w:noProof/>
            <w:webHidden/>
          </w:rPr>
          <w:instrText xml:space="preserve"> PAGEREF _Toc90623941 \h </w:instrText>
        </w:r>
        <w:r w:rsidR="003725EB">
          <w:rPr>
            <w:noProof/>
            <w:webHidden/>
          </w:rPr>
        </w:r>
        <w:r w:rsidR="003725EB">
          <w:rPr>
            <w:noProof/>
            <w:webHidden/>
          </w:rPr>
          <w:fldChar w:fldCharType="separate"/>
        </w:r>
        <w:r w:rsidR="00F24052">
          <w:rPr>
            <w:noProof/>
            <w:webHidden/>
          </w:rPr>
          <w:t>119</w:t>
        </w:r>
        <w:r w:rsidR="003725EB">
          <w:rPr>
            <w:noProof/>
            <w:webHidden/>
          </w:rPr>
          <w:fldChar w:fldCharType="end"/>
        </w:r>
      </w:hyperlink>
    </w:p>
    <w:p w14:paraId="6DEFE1D4" w14:textId="188E6BEC"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42" w:history="1">
        <w:r w:rsidR="003725EB" w:rsidRPr="009D063E">
          <w:rPr>
            <w:rStyle w:val="Hyperlink"/>
            <w:noProof/>
          </w:rPr>
          <w:t>Hình 3. 84: Kết quả sau khi kết nối thành công các thiết bị cá nhân ở phòng tài chính.</w:t>
        </w:r>
        <w:r w:rsidR="003725EB">
          <w:rPr>
            <w:noProof/>
            <w:webHidden/>
          </w:rPr>
          <w:tab/>
        </w:r>
        <w:r w:rsidR="003725EB">
          <w:rPr>
            <w:noProof/>
            <w:webHidden/>
          </w:rPr>
          <w:fldChar w:fldCharType="begin"/>
        </w:r>
        <w:r w:rsidR="003725EB">
          <w:rPr>
            <w:noProof/>
            <w:webHidden/>
          </w:rPr>
          <w:instrText xml:space="preserve"> PAGEREF _Toc90623942 \h </w:instrText>
        </w:r>
        <w:r w:rsidR="003725EB">
          <w:rPr>
            <w:noProof/>
            <w:webHidden/>
          </w:rPr>
        </w:r>
        <w:r w:rsidR="003725EB">
          <w:rPr>
            <w:noProof/>
            <w:webHidden/>
          </w:rPr>
          <w:fldChar w:fldCharType="separate"/>
        </w:r>
        <w:r w:rsidR="00F24052">
          <w:rPr>
            <w:noProof/>
            <w:webHidden/>
          </w:rPr>
          <w:t>120</w:t>
        </w:r>
        <w:r w:rsidR="003725EB">
          <w:rPr>
            <w:noProof/>
            <w:webHidden/>
          </w:rPr>
          <w:fldChar w:fldCharType="end"/>
        </w:r>
      </w:hyperlink>
    </w:p>
    <w:p w14:paraId="26B76573" w14:textId="2EAE6CC5"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43" w:history="1">
        <w:r w:rsidR="003725EB" w:rsidRPr="009D063E">
          <w:rPr>
            <w:rStyle w:val="Hyperlink"/>
            <w:noProof/>
          </w:rPr>
          <w:t>Hình 3. 85: Đăng nhập vào Home Wireless Router.</w:t>
        </w:r>
        <w:r w:rsidR="003725EB">
          <w:rPr>
            <w:noProof/>
            <w:webHidden/>
          </w:rPr>
          <w:tab/>
        </w:r>
        <w:r w:rsidR="003725EB">
          <w:rPr>
            <w:noProof/>
            <w:webHidden/>
          </w:rPr>
          <w:fldChar w:fldCharType="begin"/>
        </w:r>
        <w:r w:rsidR="003725EB">
          <w:rPr>
            <w:noProof/>
            <w:webHidden/>
          </w:rPr>
          <w:instrText xml:space="preserve"> PAGEREF _Toc90623943 \h </w:instrText>
        </w:r>
        <w:r w:rsidR="003725EB">
          <w:rPr>
            <w:noProof/>
            <w:webHidden/>
          </w:rPr>
        </w:r>
        <w:r w:rsidR="003725EB">
          <w:rPr>
            <w:noProof/>
            <w:webHidden/>
          </w:rPr>
          <w:fldChar w:fldCharType="separate"/>
        </w:r>
        <w:r w:rsidR="00F24052">
          <w:rPr>
            <w:noProof/>
            <w:webHidden/>
          </w:rPr>
          <w:t>120</w:t>
        </w:r>
        <w:r w:rsidR="003725EB">
          <w:rPr>
            <w:noProof/>
            <w:webHidden/>
          </w:rPr>
          <w:fldChar w:fldCharType="end"/>
        </w:r>
      </w:hyperlink>
    </w:p>
    <w:p w14:paraId="64BBA1C0" w14:textId="597EEA0B"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44" w:history="1">
        <w:r w:rsidR="003725EB" w:rsidRPr="009D063E">
          <w:rPr>
            <w:rStyle w:val="Hyperlink"/>
            <w:noProof/>
          </w:rPr>
          <w:t>Hình 3. 86: Thay đổi địa chỉ để phù hợp.</w:t>
        </w:r>
        <w:r w:rsidR="003725EB">
          <w:rPr>
            <w:noProof/>
            <w:webHidden/>
          </w:rPr>
          <w:tab/>
        </w:r>
        <w:r w:rsidR="003725EB">
          <w:rPr>
            <w:noProof/>
            <w:webHidden/>
          </w:rPr>
          <w:fldChar w:fldCharType="begin"/>
        </w:r>
        <w:r w:rsidR="003725EB">
          <w:rPr>
            <w:noProof/>
            <w:webHidden/>
          </w:rPr>
          <w:instrText xml:space="preserve"> PAGEREF _Toc90623944 \h </w:instrText>
        </w:r>
        <w:r w:rsidR="003725EB">
          <w:rPr>
            <w:noProof/>
            <w:webHidden/>
          </w:rPr>
        </w:r>
        <w:r w:rsidR="003725EB">
          <w:rPr>
            <w:noProof/>
            <w:webHidden/>
          </w:rPr>
          <w:fldChar w:fldCharType="separate"/>
        </w:r>
        <w:r w:rsidR="00F24052">
          <w:rPr>
            <w:noProof/>
            <w:webHidden/>
          </w:rPr>
          <w:t>121</w:t>
        </w:r>
        <w:r w:rsidR="003725EB">
          <w:rPr>
            <w:noProof/>
            <w:webHidden/>
          </w:rPr>
          <w:fldChar w:fldCharType="end"/>
        </w:r>
      </w:hyperlink>
    </w:p>
    <w:p w14:paraId="0D392CB4" w14:textId="157A7876"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45" w:history="1">
        <w:r w:rsidR="003725EB" w:rsidRPr="009D063E">
          <w:rPr>
            <w:rStyle w:val="Hyperlink"/>
            <w:noProof/>
          </w:rPr>
          <w:t>Hình 3. 87: Các địa chỉ cần thiết cho thiết lập.</w:t>
        </w:r>
        <w:r w:rsidR="003725EB">
          <w:rPr>
            <w:noProof/>
            <w:webHidden/>
          </w:rPr>
          <w:tab/>
        </w:r>
        <w:r w:rsidR="003725EB">
          <w:rPr>
            <w:noProof/>
            <w:webHidden/>
          </w:rPr>
          <w:fldChar w:fldCharType="begin"/>
        </w:r>
        <w:r w:rsidR="003725EB">
          <w:rPr>
            <w:noProof/>
            <w:webHidden/>
          </w:rPr>
          <w:instrText xml:space="preserve"> PAGEREF _Toc90623945 \h </w:instrText>
        </w:r>
        <w:r w:rsidR="003725EB">
          <w:rPr>
            <w:noProof/>
            <w:webHidden/>
          </w:rPr>
        </w:r>
        <w:r w:rsidR="003725EB">
          <w:rPr>
            <w:noProof/>
            <w:webHidden/>
          </w:rPr>
          <w:fldChar w:fldCharType="separate"/>
        </w:r>
        <w:r w:rsidR="00F24052">
          <w:rPr>
            <w:noProof/>
            <w:webHidden/>
          </w:rPr>
          <w:t>122</w:t>
        </w:r>
        <w:r w:rsidR="003725EB">
          <w:rPr>
            <w:noProof/>
            <w:webHidden/>
          </w:rPr>
          <w:fldChar w:fldCharType="end"/>
        </w:r>
      </w:hyperlink>
    </w:p>
    <w:p w14:paraId="6574A2B8" w14:textId="54AF5D2F"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46" w:history="1">
        <w:r w:rsidR="003725EB" w:rsidRPr="009D063E">
          <w:rPr>
            <w:rStyle w:val="Hyperlink"/>
            <w:noProof/>
          </w:rPr>
          <w:t>Hình 3. 88: Các cài cặt cho Wireless.</w:t>
        </w:r>
        <w:r w:rsidR="003725EB">
          <w:rPr>
            <w:noProof/>
            <w:webHidden/>
          </w:rPr>
          <w:tab/>
        </w:r>
        <w:r w:rsidR="003725EB">
          <w:rPr>
            <w:noProof/>
            <w:webHidden/>
          </w:rPr>
          <w:fldChar w:fldCharType="begin"/>
        </w:r>
        <w:r w:rsidR="003725EB">
          <w:rPr>
            <w:noProof/>
            <w:webHidden/>
          </w:rPr>
          <w:instrText xml:space="preserve"> PAGEREF _Toc90623946 \h </w:instrText>
        </w:r>
        <w:r w:rsidR="003725EB">
          <w:rPr>
            <w:noProof/>
            <w:webHidden/>
          </w:rPr>
        </w:r>
        <w:r w:rsidR="003725EB">
          <w:rPr>
            <w:noProof/>
            <w:webHidden/>
          </w:rPr>
          <w:fldChar w:fldCharType="separate"/>
        </w:r>
        <w:r w:rsidR="00F24052">
          <w:rPr>
            <w:noProof/>
            <w:webHidden/>
          </w:rPr>
          <w:t>122</w:t>
        </w:r>
        <w:r w:rsidR="003725EB">
          <w:rPr>
            <w:noProof/>
            <w:webHidden/>
          </w:rPr>
          <w:fldChar w:fldCharType="end"/>
        </w:r>
      </w:hyperlink>
    </w:p>
    <w:p w14:paraId="469368ED" w14:textId="67FAD493"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47" w:history="1">
        <w:r w:rsidR="003725EB" w:rsidRPr="009D063E">
          <w:rPr>
            <w:rStyle w:val="Hyperlink"/>
            <w:noProof/>
          </w:rPr>
          <w:t>Hình 3. 89: Chọn chế độ bảo mật, mã hóa phù hợp.</w:t>
        </w:r>
        <w:r w:rsidR="003725EB">
          <w:rPr>
            <w:noProof/>
            <w:webHidden/>
          </w:rPr>
          <w:tab/>
        </w:r>
        <w:r w:rsidR="003725EB">
          <w:rPr>
            <w:noProof/>
            <w:webHidden/>
          </w:rPr>
          <w:fldChar w:fldCharType="begin"/>
        </w:r>
        <w:r w:rsidR="003725EB">
          <w:rPr>
            <w:noProof/>
            <w:webHidden/>
          </w:rPr>
          <w:instrText xml:space="preserve"> PAGEREF _Toc90623947 \h </w:instrText>
        </w:r>
        <w:r w:rsidR="003725EB">
          <w:rPr>
            <w:noProof/>
            <w:webHidden/>
          </w:rPr>
        </w:r>
        <w:r w:rsidR="003725EB">
          <w:rPr>
            <w:noProof/>
            <w:webHidden/>
          </w:rPr>
          <w:fldChar w:fldCharType="separate"/>
        </w:r>
        <w:r w:rsidR="00F24052">
          <w:rPr>
            <w:noProof/>
            <w:webHidden/>
          </w:rPr>
          <w:t>123</w:t>
        </w:r>
        <w:r w:rsidR="003725EB">
          <w:rPr>
            <w:noProof/>
            <w:webHidden/>
          </w:rPr>
          <w:fldChar w:fldCharType="end"/>
        </w:r>
      </w:hyperlink>
    </w:p>
    <w:p w14:paraId="202D1E25" w14:textId="5320485B"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48" w:history="1">
        <w:r w:rsidR="003725EB" w:rsidRPr="009D063E">
          <w:rPr>
            <w:rStyle w:val="Hyperlink"/>
            <w:noProof/>
          </w:rPr>
          <w:t>Hình 3. 90: Giao diện các bước vào PC Wireless của Home Laptop.</w:t>
        </w:r>
        <w:r w:rsidR="003725EB">
          <w:rPr>
            <w:noProof/>
            <w:webHidden/>
          </w:rPr>
          <w:tab/>
        </w:r>
        <w:r w:rsidR="003725EB">
          <w:rPr>
            <w:noProof/>
            <w:webHidden/>
          </w:rPr>
          <w:fldChar w:fldCharType="begin"/>
        </w:r>
        <w:r w:rsidR="003725EB">
          <w:rPr>
            <w:noProof/>
            <w:webHidden/>
          </w:rPr>
          <w:instrText xml:space="preserve"> PAGEREF _Toc90623948 \h </w:instrText>
        </w:r>
        <w:r w:rsidR="003725EB">
          <w:rPr>
            <w:noProof/>
            <w:webHidden/>
          </w:rPr>
        </w:r>
        <w:r w:rsidR="003725EB">
          <w:rPr>
            <w:noProof/>
            <w:webHidden/>
          </w:rPr>
          <w:fldChar w:fldCharType="separate"/>
        </w:r>
        <w:r w:rsidR="00F24052">
          <w:rPr>
            <w:noProof/>
            <w:webHidden/>
          </w:rPr>
          <w:t>124</w:t>
        </w:r>
        <w:r w:rsidR="003725EB">
          <w:rPr>
            <w:noProof/>
            <w:webHidden/>
          </w:rPr>
          <w:fldChar w:fldCharType="end"/>
        </w:r>
      </w:hyperlink>
    </w:p>
    <w:p w14:paraId="7DEA474E" w14:textId="7109C56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49" w:history="1">
        <w:r w:rsidR="003725EB" w:rsidRPr="009D063E">
          <w:rPr>
            <w:rStyle w:val="Hyperlink"/>
            <w:noProof/>
          </w:rPr>
          <w:t>Hình 3. 91: Giao diện chọn GiaDinh để kết nối cho Home Laptop.</w:t>
        </w:r>
        <w:r w:rsidR="003725EB">
          <w:rPr>
            <w:noProof/>
            <w:webHidden/>
          </w:rPr>
          <w:tab/>
        </w:r>
        <w:r w:rsidR="003725EB">
          <w:rPr>
            <w:noProof/>
            <w:webHidden/>
          </w:rPr>
          <w:fldChar w:fldCharType="begin"/>
        </w:r>
        <w:r w:rsidR="003725EB">
          <w:rPr>
            <w:noProof/>
            <w:webHidden/>
          </w:rPr>
          <w:instrText xml:space="preserve"> PAGEREF _Toc90623949 \h </w:instrText>
        </w:r>
        <w:r w:rsidR="003725EB">
          <w:rPr>
            <w:noProof/>
            <w:webHidden/>
          </w:rPr>
        </w:r>
        <w:r w:rsidR="003725EB">
          <w:rPr>
            <w:noProof/>
            <w:webHidden/>
          </w:rPr>
          <w:fldChar w:fldCharType="separate"/>
        </w:r>
        <w:r w:rsidR="00F24052">
          <w:rPr>
            <w:noProof/>
            <w:webHidden/>
          </w:rPr>
          <w:t>124</w:t>
        </w:r>
        <w:r w:rsidR="003725EB">
          <w:rPr>
            <w:noProof/>
            <w:webHidden/>
          </w:rPr>
          <w:fldChar w:fldCharType="end"/>
        </w:r>
      </w:hyperlink>
    </w:p>
    <w:p w14:paraId="1FBE81AF" w14:textId="5E987960"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50" w:history="1">
        <w:r w:rsidR="003725EB" w:rsidRPr="009D063E">
          <w:rPr>
            <w:rStyle w:val="Hyperlink"/>
            <w:noProof/>
          </w:rPr>
          <w:t>Hình 3. 92: Giao diện chọn Security và điền mật khẩu kết nối cho Home Laptop.</w:t>
        </w:r>
        <w:r w:rsidR="003725EB">
          <w:rPr>
            <w:noProof/>
            <w:webHidden/>
          </w:rPr>
          <w:tab/>
        </w:r>
        <w:r w:rsidR="003725EB">
          <w:rPr>
            <w:noProof/>
            <w:webHidden/>
          </w:rPr>
          <w:fldChar w:fldCharType="begin"/>
        </w:r>
        <w:r w:rsidR="003725EB">
          <w:rPr>
            <w:noProof/>
            <w:webHidden/>
          </w:rPr>
          <w:instrText xml:space="preserve"> PAGEREF _Toc90623950 \h </w:instrText>
        </w:r>
        <w:r w:rsidR="003725EB">
          <w:rPr>
            <w:noProof/>
            <w:webHidden/>
          </w:rPr>
        </w:r>
        <w:r w:rsidR="003725EB">
          <w:rPr>
            <w:noProof/>
            <w:webHidden/>
          </w:rPr>
          <w:fldChar w:fldCharType="separate"/>
        </w:r>
        <w:r w:rsidR="00F24052">
          <w:rPr>
            <w:noProof/>
            <w:webHidden/>
          </w:rPr>
          <w:t>125</w:t>
        </w:r>
        <w:r w:rsidR="003725EB">
          <w:rPr>
            <w:noProof/>
            <w:webHidden/>
          </w:rPr>
          <w:fldChar w:fldCharType="end"/>
        </w:r>
      </w:hyperlink>
    </w:p>
    <w:p w14:paraId="6A81E446" w14:textId="10D6EAB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51" w:history="1">
        <w:r w:rsidR="003725EB" w:rsidRPr="009D063E">
          <w:rPr>
            <w:rStyle w:val="Hyperlink"/>
            <w:noProof/>
          </w:rPr>
          <w:t>Hình 3. 93: Giao diện các thao tác vào Wireless0 của Home Tablet PC.</w:t>
        </w:r>
        <w:r w:rsidR="003725EB">
          <w:rPr>
            <w:noProof/>
            <w:webHidden/>
          </w:rPr>
          <w:tab/>
        </w:r>
        <w:r w:rsidR="003725EB">
          <w:rPr>
            <w:noProof/>
            <w:webHidden/>
          </w:rPr>
          <w:fldChar w:fldCharType="begin"/>
        </w:r>
        <w:r w:rsidR="003725EB">
          <w:rPr>
            <w:noProof/>
            <w:webHidden/>
          </w:rPr>
          <w:instrText xml:space="preserve"> PAGEREF _Toc90623951 \h </w:instrText>
        </w:r>
        <w:r w:rsidR="003725EB">
          <w:rPr>
            <w:noProof/>
            <w:webHidden/>
          </w:rPr>
        </w:r>
        <w:r w:rsidR="003725EB">
          <w:rPr>
            <w:noProof/>
            <w:webHidden/>
          </w:rPr>
          <w:fldChar w:fldCharType="separate"/>
        </w:r>
        <w:r w:rsidR="00F24052">
          <w:rPr>
            <w:noProof/>
            <w:webHidden/>
          </w:rPr>
          <w:t>125</w:t>
        </w:r>
        <w:r w:rsidR="003725EB">
          <w:rPr>
            <w:noProof/>
            <w:webHidden/>
          </w:rPr>
          <w:fldChar w:fldCharType="end"/>
        </w:r>
      </w:hyperlink>
    </w:p>
    <w:p w14:paraId="141F3922" w14:textId="21B2E50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52" w:history="1">
        <w:r w:rsidR="003725EB" w:rsidRPr="009D063E">
          <w:rPr>
            <w:rStyle w:val="Hyperlink"/>
            <w:noProof/>
          </w:rPr>
          <w:t>Hình 3. 94: Giao diện cấu hình thông tin để kết nối cho Home Tablet PC</w:t>
        </w:r>
        <w:r w:rsidR="003725EB">
          <w:rPr>
            <w:noProof/>
            <w:webHidden/>
          </w:rPr>
          <w:tab/>
        </w:r>
        <w:r w:rsidR="003725EB">
          <w:rPr>
            <w:noProof/>
            <w:webHidden/>
          </w:rPr>
          <w:fldChar w:fldCharType="begin"/>
        </w:r>
        <w:r w:rsidR="003725EB">
          <w:rPr>
            <w:noProof/>
            <w:webHidden/>
          </w:rPr>
          <w:instrText xml:space="preserve"> PAGEREF _Toc90623952 \h </w:instrText>
        </w:r>
        <w:r w:rsidR="003725EB">
          <w:rPr>
            <w:noProof/>
            <w:webHidden/>
          </w:rPr>
        </w:r>
        <w:r w:rsidR="003725EB">
          <w:rPr>
            <w:noProof/>
            <w:webHidden/>
          </w:rPr>
          <w:fldChar w:fldCharType="separate"/>
        </w:r>
        <w:r w:rsidR="00F24052">
          <w:rPr>
            <w:noProof/>
            <w:webHidden/>
          </w:rPr>
          <w:t>126</w:t>
        </w:r>
        <w:r w:rsidR="003725EB">
          <w:rPr>
            <w:noProof/>
            <w:webHidden/>
          </w:rPr>
          <w:fldChar w:fldCharType="end"/>
        </w:r>
      </w:hyperlink>
    </w:p>
    <w:p w14:paraId="0CDF8FD1" w14:textId="75F93A5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53" w:history="1">
        <w:r w:rsidR="003725EB" w:rsidRPr="009D063E">
          <w:rPr>
            <w:rStyle w:val="Hyperlink"/>
            <w:noProof/>
          </w:rPr>
          <w:t>Hình 3. 95: Giao diện kết nối thành công các thiết bị các nhân trong gia đình.</w:t>
        </w:r>
        <w:r w:rsidR="003725EB">
          <w:rPr>
            <w:noProof/>
            <w:webHidden/>
          </w:rPr>
          <w:tab/>
        </w:r>
        <w:r w:rsidR="003725EB">
          <w:rPr>
            <w:noProof/>
            <w:webHidden/>
          </w:rPr>
          <w:fldChar w:fldCharType="begin"/>
        </w:r>
        <w:r w:rsidR="003725EB">
          <w:rPr>
            <w:noProof/>
            <w:webHidden/>
          </w:rPr>
          <w:instrText xml:space="preserve"> PAGEREF _Toc90623953 \h </w:instrText>
        </w:r>
        <w:r w:rsidR="003725EB">
          <w:rPr>
            <w:noProof/>
            <w:webHidden/>
          </w:rPr>
        </w:r>
        <w:r w:rsidR="003725EB">
          <w:rPr>
            <w:noProof/>
            <w:webHidden/>
          </w:rPr>
          <w:fldChar w:fldCharType="separate"/>
        </w:r>
        <w:r w:rsidR="00F24052">
          <w:rPr>
            <w:noProof/>
            <w:webHidden/>
          </w:rPr>
          <w:t>126</w:t>
        </w:r>
        <w:r w:rsidR="003725EB">
          <w:rPr>
            <w:noProof/>
            <w:webHidden/>
          </w:rPr>
          <w:fldChar w:fldCharType="end"/>
        </w:r>
      </w:hyperlink>
    </w:p>
    <w:p w14:paraId="779CFCD2" w14:textId="53233E6E"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54" w:history="1">
        <w:r w:rsidR="003725EB" w:rsidRPr="009D063E">
          <w:rPr>
            <w:rStyle w:val="Hyperlink"/>
            <w:noProof/>
          </w:rPr>
          <w:t>Hình 3. 96: Kết quả ping thành công của PC_LETAN.</w:t>
        </w:r>
        <w:r w:rsidR="003725EB">
          <w:rPr>
            <w:noProof/>
            <w:webHidden/>
          </w:rPr>
          <w:tab/>
        </w:r>
        <w:r w:rsidR="003725EB">
          <w:rPr>
            <w:noProof/>
            <w:webHidden/>
          </w:rPr>
          <w:fldChar w:fldCharType="begin"/>
        </w:r>
        <w:r w:rsidR="003725EB">
          <w:rPr>
            <w:noProof/>
            <w:webHidden/>
          </w:rPr>
          <w:instrText xml:space="preserve"> PAGEREF _Toc90623954 \h </w:instrText>
        </w:r>
        <w:r w:rsidR="003725EB">
          <w:rPr>
            <w:noProof/>
            <w:webHidden/>
          </w:rPr>
        </w:r>
        <w:r w:rsidR="003725EB">
          <w:rPr>
            <w:noProof/>
            <w:webHidden/>
          </w:rPr>
          <w:fldChar w:fldCharType="separate"/>
        </w:r>
        <w:r w:rsidR="00F24052">
          <w:rPr>
            <w:noProof/>
            <w:webHidden/>
          </w:rPr>
          <w:t>127</w:t>
        </w:r>
        <w:r w:rsidR="003725EB">
          <w:rPr>
            <w:noProof/>
            <w:webHidden/>
          </w:rPr>
          <w:fldChar w:fldCharType="end"/>
        </w:r>
      </w:hyperlink>
    </w:p>
    <w:p w14:paraId="5C9BF175" w14:textId="7FB401FF"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55" w:history="1">
        <w:r w:rsidR="003725EB" w:rsidRPr="009D063E">
          <w:rPr>
            <w:rStyle w:val="Hyperlink"/>
            <w:noProof/>
          </w:rPr>
          <w:t>Hình 3. 97: Kết quả ping thành công của Guest Smartphone.</w:t>
        </w:r>
        <w:r w:rsidR="003725EB">
          <w:rPr>
            <w:noProof/>
            <w:webHidden/>
          </w:rPr>
          <w:tab/>
        </w:r>
        <w:r w:rsidR="003725EB">
          <w:rPr>
            <w:noProof/>
            <w:webHidden/>
          </w:rPr>
          <w:fldChar w:fldCharType="begin"/>
        </w:r>
        <w:r w:rsidR="003725EB">
          <w:rPr>
            <w:noProof/>
            <w:webHidden/>
          </w:rPr>
          <w:instrText xml:space="preserve"> PAGEREF _Toc90623955 \h </w:instrText>
        </w:r>
        <w:r w:rsidR="003725EB">
          <w:rPr>
            <w:noProof/>
            <w:webHidden/>
          </w:rPr>
        </w:r>
        <w:r w:rsidR="003725EB">
          <w:rPr>
            <w:noProof/>
            <w:webHidden/>
          </w:rPr>
          <w:fldChar w:fldCharType="separate"/>
        </w:r>
        <w:r w:rsidR="00F24052">
          <w:rPr>
            <w:noProof/>
            <w:webHidden/>
          </w:rPr>
          <w:t>127</w:t>
        </w:r>
        <w:r w:rsidR="003725EB">
          <w:rPr>
            <w:noProof/>
            <w:webHidden/>
          </w:rPr>
          <w:fldChar w:fldCharType="end"/>
        </w:r>
      </w:hyperlink>
    </w:p>
    <w:p w14:paraId="658B085E" w14:textId="0A8A8F5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56" w:history="1">
        <w:r w:rsidR="003725EB" w:rsidRPr="009D063E">
          <w:rPr>
            <w:rStyle w:val="Hyperlink"/>
            <w:noProof/>
          </w:rPr>
          <w:t>Hình 3. 98: Kết quả ping thành công từ thiết bị phòng lễ tân đến url Web Server.</w:t>
        </w:r>
        <w:r w:rsidR="003725EB">
          <w:rPr>
            <w:noProof/>
            <w:webHidden/>
          </w:rPr>
          <w:tab/>
        </w:r>
        <w:r w:rsidR="003725EB">
          <w:rPr>
            <w:noProof/>
            <w:webHidden/>
          </w:rPr>
          <w:fldChar w:fldCharType="begin"/>
        </w:r>
        <w:r w:rsidR="003725EB">
          <w:rPr>
            <w:noProof/>
            <w:webHidden/>
          </w:rPr>
          <w:instrText xml:space="preserve"> PAGEREF _Toc90623956 \h </w:instrText>
        </w:r>
        <w:r w:rsidR="003725EB">
          <w:rPr>
            <w:noProof/>
            <w:webHidden/>
          </w:rPr>
        </w:r>
        <w:r w:rsidR="003725EB">
          <w:rPr>
            <w:noProof/>
            <w:webHidden/>
          </w:rPr>
          <w:fldChar w:fldCharType="separate"/>
        </w:r>
        <w:r w:rsidR="00F24052">
          <w:rPr>
            <w:noProof/>
            <w:webHidden/>
          </w:rPr>
          <w:t>128</w:t>
        </w:r>
        <w:r w:rsidR="003725EB">
          <w:rPr>
            <w:noProof/>
            <w:webHidden/>
          </w:rPr>
          <w:fldChar w:fldCharType="end"/>
        </w:r>
      </w:hyperlink>
    </w:p>
    <w:p w14:paraId="21CCE973" w14:textId="1B9B284E"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57" w:history="1">
        <w:r w:rsidR="003725EB" w:rsidRPr="009D063E">
          <w:rPr>
            <w:rStyle w:val="Hyperlink"/>
            <w:noProof/>
          </w:rPr>
          <w:t>Hình 3. 99: Kết quả ping thành công của PC_TC.</w:t>
        </w:r>
        <w:r w:rsidR="003725EB">
          <w:rPr>
            <w:noProof/>
            <w:webHidden/>
          </w:rPr>
          <w:tab/>
        </w:r>
        <w:r w:rsidR="003725EB">
          <w:rPr>
            <w:noProof/>
            <w:webHidden/>
          </w:rPr>
          <w:fldChar w:fldCharType="begin"/>
        </w:r>
        <w:r w:rsidR="003725EB">
          <w:rPr>
            <w:noProof/>
            <w:webHidden/>
          </w:rPr>
          <w:instrText xml:space="preserve"> PAGEREF _Toc90623957 \h </w:instrText>
        </w:r>
        <w:r w:rsidR="003725EB">
          <w:rPr>
            <w:noProof/>
            <w:webHidden/>
          </w:rPr>
        </w:r>
        <w:r w:rsidR="003725EB">
          <w:rPr>
            <w:noProof/>
            <w:webHidden/>
          </w:rPr>
          <w:fldChar w:fldCharType="separate"/>
        </w:r>
        <w:r w:rsidR="00F24052">
          <w:rPr>
            <w:noProof/>
            <w:webHidden/>
          </w:rPr>
          <w:t>128</w:t>
        </w:r>
        <w:r w:rsidR="003725EB">
          <w:rPr>
            <w:noProof/>
            <w:webHidden/>
          </w:rPr>
          <w:fldChar w:fldCharType="end"/>
        </w:r>
      </w:hyperlink>
    </w:p>
    <w:p w14:paraId="4D249873" w14:textId="13A4E56E"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58" w:history="1">
        <w:r w:rsidR="003725EB" w:rsidRPr="009D063E">
          <w:rPr>
            <w:rStyle w:val="Hyperlink"/>
            <w:noProof/>
          </w:rPr>
          <w:t>Hình 3. 100: Kết quả ping thành công của NhanVien5.</w:t>
        </w:r>
        <w:r w:rsidR="003725EB">
          <w:rPr>
            <w:noProof/>
            <w:webHidden/>
          </w:rPr>
          <w:tab/>
        </w:r>
        <w:r w:rsidR="003725EB">
          <w:rPr>
            <w:noProof/>
            <w:webHidden/>
          </w:rPr>
          <w:fldChar w:fldCharType="begin"/>
        </w:r>
        <w:r w:rsidR="003725EB">
          <w:rPr>
            <w:noProof/>
            <w:webHidden/>
          </w:rPr>
          <w:instrText xml:space="preserve"> PAGEREF _Toc90623958 \h </w:instrText>
        </w:r>
        <w:r w:rsidR="003725EB">
          <w:rPr>
            <w:noProof/>
            <w:webHidden/>
          </w:rPr>
        </w:r>
        <w:r w:rsidR="003725EB">
          <w:rPr>
            <w:noProof/>
            <w:webHidden/>
          </w:rPr>
          <w:fldChar w:fldCharType="separate"/>
        </w:r>
        <w:r w:rsidR="00F24052">
          <w:rPr>
            <w:noProof/>
            <w:webHidden/>
          </w:rPr>
          <w:t>129</w:t>
        </w:r>
        <w:r w:rsidR="003725EB">
          <w:rPr>
            <w:noProof/>
            <w:webHidden/>
          </w:rPr>
          <w:fldChar w:fldCharType="end"/>
        </w:r>
      </w:hyperlink>
    </w:p>
    <w:p w14:paraId="0FF94C0C" w14:textId="4FDFAAD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59" w:history="1">
        <w:r w:rsidR="003725EB" w:rsidRPr="009D063E">
          <w:rPr>
            <w:rStyle w:val="Hyperlink"/>
            <w:noProof/>
          </w:rPr>
          <w:t>Hình 3. 101: Kết quả ping thành công từ thiết bị phòng tài chính đến url Web Server.</w:t>
        </w:r>
        <w:r w:rsidR="003725EB">
          <w:rPr>
            <w:noProof/>
            <w:webHidden/>
          </w:rPr>
          <w:tab/>
        </w:r>
        <w:r w:rsidR="003725EB">
          <w:rPr>
            <w:noProof/>
            <w:webHidden/>
          </w:rPr>
          <w:fldChar w:fldCharType="begin"/>
        </w:r>
        <w:r w:rsidR="003725EB">
          <w:rPr>
            <w:noProof/>
            <w:webHidden/>
          </w:rPr>
          <w:instrText xml:space="preserve"> PAGEREF _Toc90623959 \h </w:instrText>
        </w:r>
        <w:r w:rsidR="003725EB">
          <w:rPr>
            <w:noProof/>
            <w:webHidden/>
          </w:rPr>
        </w:r>
        <w:r w:rsidR="003725EB">
          <w:rPr>
            <w:noProof/>
            <w:webHidden/>
          </w:rPr>
          <w:fldChar w:fldCharType="separate"/>
        </w:r>
        <w:r w:rsidR="00F24052">
          <w:rPr>
            <w:noProof/>
            <w:webHidden/>
          </w:rPr>
          <w:t>129</w:t>
        </w:r>
        <w:r w:rsidR="003725EB">
          <w:rPr>
            <w:noProof/>
            <w:webHidden/>
          </w:rPr>
          <w:fldChar w:fldCharType="end"/>
        </w:r>
      </w:hyperlink>
    </w:p>
    <w:p w14:paraId="69E71AC9" w14:textId="3D69A177"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60" w:history="1">
        <w:r w:rsidR="003725EB" w:rsidRPr="009D063E">
          <w:rPr>
            <w:rStyle w:val="Hyperlink"/>
            <w:noProof/>
          </w:rPr>
          <w:t>Hình 3. 102: Kết quả ping thành công của NhanVien3.</w:t>
        </w:r>
        <w:r w:rsidR="003725EB">
          <w:rPr>
            <w:noProof/>
            <w:webHidden/>
          </w:rPr>
          <w:tab/>
        </w:r>
        <w:r w:rsidR="003725EB">
          <w:rPr>
            <w:noProof/>
            <w:webHidden/>
          </w:rPr>
          <w:fldChar w:fldCharType="begin"/>
        </w:r>
        <w:r w:rsidR="003725EB">
          <w:rPr>
            <w:noProof/>
            <w:webHidden/>
          </w:rPr>
          <w:instrText xml:space="preserve"> PAGEREF _Toc90623960 \h </w:instrText>
        </w:r>
        <w:r w:rsidR="003725EB">
          <w:rPr>
            <w:noProof/>
            <w:webHidden/>
          </w:rPr>
        </w:r>
        <w:r w:rsidR="003725EB">
          <w:rPr>
            <w:noProof/>
            <w:webHidden/>
          </w:rPr>
          <w:fldChar w:fldCharType="separate"/>
        </w:r>
        <w:r w:rsidR="00F24052">
          <w:rPr>
            <w:noProof/>
            <w:webHidden/>
          </w:rPr>
          <w:t>130</w:t>
        </w:r>
        <w:r w:rsidR="003725EB">
          <w:rPr>
            <w:noProof/>
            <w:webHidden/>
          </w:rPr>
          <w:fldChar w:fldCharType="end"/>
        </w:r>
      </w:hyperlink>
    </w:p>
    <w:p w14:paraId="61FB7439" w14:textId="32271D33"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61" w:history="1">
        <w:r w:rsidR="003725EB" w:rsidRPr="009D063E">
          <w:rPr>
            <w:rStyle w:val="Hyperlink"/>
            <w:noProof/>
          </w:rPr>
          <w:t>Hình 3. 103: Kết quả ping thành công từ thiết bị phòng marketing đến url Web Server.</w:t>
        </w:r>
        <w:r w:rsidR="003725EB">
          <w:rPr>
            <w:noProof/>
            <w:webHidden/>
          </w:rPr>
          <w:tab/>
        </w:r>
        <w:r w:rsidR="003725EB">
          <w:rPr>
            <w:noProof/>
            <w:webHidden/>
          </w:rPr>
          <w:fldChar w:fldCharType="begin"/>
        </w:r>
        <w:r w:rsidR="003725EB">
          <w:rPr>
            <w:noProof/>
            <w:webHidden/>
          </w:rPr>
          <w:instrText xml:space="preserve"> PAGEREF _Toc90623961 \h </w:instrText>
        </w:r>
        <w:r w:rsidR="003725EB">
          <w:rPr>
            <w:noProof/>
            <w:webHidden/>
          </w:rPr>
        </w:r>
        <w:r w:rsidR="003725EB">
          <w:rPr>
            <w:noProof/>
            <w:webHidden/>
          </w:rPr>
          <w:fldChar w:fldCharType="separate"/>
        </w:r>
        <w:r w:rsidR="00F24052">
          <w:rPr>
            <w:noProof/>
            <w:webHidden/>
          </w:rPr>
          <w:t>130</w:t>
        </w:r>
        <w:r w:rsidR="003725EB">
          <w:rPr>
            <w:noProof/>
            <w:webHidden/>
          </w:rPr>
          <w:fldChar w:fldCharType="end"/>
        </w:r>
      </w:hyperlink>
    </w:p>
    <w:p w14:paraId="06A69B6F" w14:textId="13D6339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62" w:history="1">
        <w:r w:rsidR="003725EB" w:rsidRPr="009D063E">
          <w:rPr>
            <w:rStyle w:val="Hyperlink"/>
            <w:noProof/>
          </w:rPr>
          <w:t>Hình 3. 104: Kết quả ping thành công của PC_KD.</w:t>
        </w:r>
        <w:r w:rsidR="003725EB">
          <w:rPr>
            <w:noProof/>
            <w:webHidden/>
          </w:rPr>
          <w:tab/>
        </w:r>
        <w:r w:rsidR="003725EB">
          <w:rPr>
            <w:noProof/>
            <w:webHidden/>
          </w:rPr>
          <w:fldChar w:fldCharType="begin"/>
        </w:r>
        <w:r w:rsidR="003725EB">
          <w:rPr>
            <w:noProof/>
            <w:webHidden/>
          </w:rPr>
          <w:instrText xml:space="preserve"> PAGEREF _Toc90623962 \h </w:instrText>
        </w:r>
        <w:r w:rsidR="003725EB">
          <w:rPr>
            <w:noProof/>
            <w:webHidden/>
          </w:rPr>
        </w:r>
        <w:r w:rsidR="003725EB">
          <w:rPr>
            <w:noProof/>
            <w:webHidden/>
          </w:rPr>
          <w:fldChar w:fldCharType="separate"/>
        </w:r>
        <w:r w:rsidR="00F24052">
          <w:rPr>
            <w:noProof/>
            <w:webHidden/>
          </w:rPr>
          <w:t>131</w:t>
        </w:r>
        <w:r w:rsidR="003725EB">
          <w:rPr>
            <w:noProof/>
            <w:webHidden/>
          </w:rPr>
          <w:fldChar w:fldCharType="end"/>
        </w:r>
      </w:hyperlink>
    </w:p>
    <w:p w14:paraId="40A593F1" w14:textId="11AC9DEA"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63" w:history="1">
        <w:r w:rsidR="003725EB" w:rsidRPr="009D063E">
          <w:rPr>
            <w:rStyle w:val="Hyperlink"/>
            <w:noProof/>
          </w:rPr>
          <w:t>Hình 3. 105: Kết quả ping thành công của NhanVien1.</w:t>
        </w:r>
        <w:r w:rsidR="003725EB">
          <w:rPr>
            <w:noProof/>
            <w:webHidden/>
          </w:rPr>
          <w:tab/>
        </w:r>
        <w:r w:rsidR="003725EB">
          <w:rPr>
            <w:noProof/>
            <w:webHidden/>
          </w:rPr>
          <w:fldChar w:fldCharType="begin"/>
        </w:r>
        <w:r w:rsidR="003725EB">
          <w:rPr>
            <w:noProof/>
            <w:webHidden/>
          </w:rPr>
          <w:instrText xml:space="preserve"> PAGEREF _Toc90623963 \h </w:instrText>
        </w:r>
        <w:r w:rsidR="003725EB">
          <w:rPr>
            <w:noProof/>
            <w:webHidden/>
          </w:rPr>
        </w:r>
        <w:r w:rsidR="003725EB">
          <w:rPr>
            <w:noProof/>
            <w:webHidden/>
          </w:rPr>
          <w:fldChar w:fldCharType="separate"/>
        </w:r>
        <w:r w:rsidR="00F24052">
          <w:rPr>
            <w:noProof/>
            <w:webHidden/>
          </w:rPr>
          <w:t>131</w:t>
        </w:r>
        <w:r w:rsidR="003725EB">
          <w:rPr>
            <w:noProof/>
            <w:webHidden/>
          </w:rPr>
          <w:fldChar w:fldCharType="end"/>
        </w:r>
      </w:hyperlink>
    </w:p>
    <w:p w14:paraId="2B295B3F" w14:textId="3076B638"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64" w:history="1">
        <w:r w:rsidR="003725EB" w:rsidRPr="009D063E">
          <w:rPr>
            <w:rStyle w:val="Hyperlink"/>
            <w:noProof/>
          </w:rPr>
          <w:t>Hình 3. 106: Kết quả ping thành công từ thiết bị phòng tài chính đến url Web Server.</w:t>
        </w:r>
        <w:r w:rsidR="003725EB">
          <w:rPr>
            <w:noProof/>
            <w:webHidden/>
          </w:rPr>
          <w:tab/>
        </w:r>
        <w:r w:rsidR="003725EB">
          <w:rPr>
            <w:noProof/>
            <w:webHidden/>
          </w:rPr>
          <w:fldChar w:fldCharType="begin"/>
        </w:r>
        <w:r w:rsidR="003725EB">
          <w:rPr>
            <w:noProof/>
            <w:webHidden/>
          </w:rPr>
          <w:instrText xml:space="preserve"> PAGEREF _Toc90623964 \h </w:instrText>
        </w:r>
        <w:r w:rsidR="003725EB">
          <w:rPr>
            <w:noProof/>
            <w:webHidden/>
          </w:rPr>
        </w:r>
        <w:r w:rsidR="003725EB">
          <w:rPr>
            <w:noProof/>
            <w:webHidden/>
          </w:rPr>
          <w:fldChar w:fldCharType="separate"/>
        </w:r>
        <w:r w:rsidR="00F24052">
          <w:rPr>
            <w:noProof/>
            <w:webHidden/>
          </w:rPr>
          <w:t>132</w:t>
        </w:r>
        <w:r w:rsidR="003725EB">
          <w:rPr>
            <w:noProof/>
            <w:webHidden/>
          </w:rPr>
          <w:fldChar w:fldCharType="end"/>
        </w:r>
      </w:hyperlink>
    </w:p>
    <w:p w14:paraId="6C9E396E" w14:textId="23FAE6A5"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65" w:history="1">
        <w:r w:rsidR="003725EB" w:rsidRPr="009D063E">
          <w:rPr>
            <w:rStyle w:val="Hyperlink"/>
            <w:noProof/>
          </w:rPr>
          <w:t>Hình 3. 107: Kết quả ping thành công của THUKY.</w:t>
        </w:r>
        <w:r w:rsidR="003725EB">
          <w:rPr>
            <w:noProof/>
            <w:webHidden/>
          </w:rPr>
          <w:tab/>
        </w:r>
        <w:r w:rsidR="003725EB">
          <w:rPr>
            <w:noProof/>
            <w:webHidden/>
          </w:rPr>
          <w:fldChar w:fldCharType="begin"/>
        </w:r>
        <w:r w:rsidR="003725EB">
          <w:rPr>
            <w:noProof/>
            <w:webHidden/>
          </w:rPr>
          <w:instrText xml:space="preserve"> PAGEREF _Toc90623965 \h </w:instrText>
        </w:r>
        <w:r w:rsidR="003725EB">
          <w:rPr>
            <w:noProof/>
            <w:webHidden/>
          </w:rPr>
        </w:r>
        <w:r w:rsidR="003725EB">
          <w:rPr>
            <w:noProof/>
            <w:webHidden/>
          </w:rPr>
          <w:fldChar w:fldCharType="separate"/>
        </w:r>
        <w:r w:rsidR="00F24052">
          <w:rPr>
            <w:noProof/>
            <w:webHidden/>
          </w:rPr>
          <w:t>132</w:t>
        </w:r>
        <w:r w:rsidR="003725EB">
          <w:rPr>
            <w:noProof/>
            <w:webHidden/>
          </w:rPr>
          <w:fldChar w:fldCharType="end"/>
        </w:r>
      </w:hyperlink>
    </w:p>
    <w:p w14:paraId="0D0E1DFC" w14:textId="6A368B4D"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66" w:history="1">
        <w:r w:rsidR="003725EB" w:rsidRPr="009D063E">
          <w:rPr>
            <w:rStyle w:val="Hyperlink"/>
            <w:noProof/>
          </w:rPr>
          <w:t>Hình 3. 108: Kết quả ping thành công của GIAMDOC.</w:t>
        </w:r>
        <w:r w:rsidR="003725EB">
          <w:rPr>
            <w:noProof/>
            <w:webHidden/>
          </w:rPr>
          <w:tab/>
        </w:r>
        <w:r w:rsidR="003725EB">
          <w:rPr>
            <w:noProof/>
            <w:webHidden/>
          </w:rPr>
          <w:fldChar w:fldCharType="begin"/>
        </w:r>
        <w:r w:rsidR="003725EB">
          <w:rPr>
            <w:noProof/>
            <w:webHidden/>
          </w:rPr>
          <w:instrText xml:space="preserve"> PAGEREF _Toc90623966 \h </w:instrText>
        </w:r>
        <w:r w:rsidR="003725EB">
          <w:rPr>
            <w:noProof/>
            <w:webHidden/>
          </w:rPr>
        </w:r>
        <w:r w:rsidR="003725EB">
          <w:rPr>
            <w:noProof/>
            <w:webHidden/>
          </w:rPr>
          <w:fldChar w:fldCharType="separate"/>
        </w:r>
        <w:r w:rsidR="00F24052">
          <w:rPr>
            <w:noProof/>
            <w:webHidden/>
          </w:rPr>
          <w:t>133</w:t>
        </w:r>
        <w:r w:rsidR="003725EB">
          <w:rPr>
            <w:noProof/>
            <w:webHidden/>
          </w:rPr>
          <w:fldChar w:fldCharType="end"/>
        </w:r>
      </w:hyperlink>
    </w:p>
    <w:p w14:paraId="71A10B1C" w14:textId="24F52E9F"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67" w:history="1">
        <w:r w:rsidR="003725EB" w:rsidRPr="009D063E">
          <w:rPr>
            <w:rStyle w:val="Hyperlink"/>
            <w:noProof/>
          </w:rPr>
          <w:t>Hình 3. 109: Kết quả ping thành công từ thiết bị phòng giám đốc đến url Web Server.</w:t>
        </w:r>
        <w:r w:rsidR="003725EB">
          <w:rPr>
            <w:noProof/>
            <w:webHidden/>
          </w:rPr>
          <w:tab/>
        </w:r>
        <w:r w:rsidR="003725EB">
          <w:rPr>
            <w:noProof/>
            <w:webHidden/>
          </w:rPr>
          <w:fldChar w:fldCharType="begin"/>
        </w:r>
        <w:r w:rsidR="003725EB">
          <w:rPr>
            <w:noProof/>
            <w:webHidden/>
          </w:rPr>
          <w:instrText xml:space="preserve"> PAGEREF _Toc90623967 \h </w:instrText>
        </w:r>
        <w:r w:rsidR="003725EB">
          <w:rPr>
            <w:noProof/>
            <w:webHidden/>
          </w:rPr>
        </w:r>
        <w:r w:rsidR="003725EB">
          <w:rPr>
            <w:noProof/>
            <w:webHidden/>
          </w:rPr>
          <w:fldChar w:fldCharType="separate"/>
        </w:r>
        <w:r w:rsidR="00F24052">
          <w:rPr>
            <w:noProof/>
            <w:webHidden/>
          </w:rPr>
          <w:t>133</w:t>
        </w:r>
        <w:r w:rsidR="003725EB">
          <w:rPr>
            <w:noProof/>
            <w:webHidden/>
          </w:rPr>
          <w:fldChar w:fldCharType="end"/>
        </w:r>
      </w:hyperlink>
    </w:p>
    <w:p w14:paraId="4A3424B6" w14:textId="3D82EBFF"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68" w:history="1">
        <w:r w:rsidR="003725EB" w:rsidRPr="009D063E">
          <w:rPr>
            <w:rStyle w:val="Hyperlink"/>
            <w:noProof/>
          </w:rPr>
          <w:t>Hình 3. 110: Kết quả ping thành công của NhanVien6.</w:t>
        </w:r>
        <w:r w:rsidR="003725EB">
          <w:rPr>
            <w:noProof/>
            <w:webHidden/>
          </w:rPr>
          <w:tab/>
        </w:r>
        <w:r w:rsidR="003725EB">
          <w:rPr>
            <w:noProof/>
            <w:webHidden/>
          </w:rPr>
          <w:fldChar w:fldCharType="begin"/>
        </w:r>
        <w:r w:rsidR="003725EB">
          <w:rPr>
            <w:noProof/>
            <w:webHidden/>
          </w:rPr>
          <w:instrText xml:space="preserve"> PAGEREF _Toc90623968 \h </w:instrText>
        </w:r>
        <w:r w:rsidR="003725EB">
          <w:rPr>
            <w:noProof/>
            <w:webHidden/>
          </w:rPr>
        </w:r>
        <w:r w:rsidR="003725EB">
          <w:rPr>
            <w:noProof/>
            <w:webHidden/>
          </w:rPr>
          <w:fldChar w:fldCharType="separate"/>
        </w:r>
        <w:r w:rsidR="00F24052">
          <w:rPr>
            <w:noProof/>
            <w:webHidden/>
          </w:rPr>
          <w:t>134</w:t>
        </w:r>
        <w:r w:rsidR="003725EB">
          <w:rPr>
            <w:noProof/>
            <w:webHidden/>
          </w:rPr>
          <w:fldChar w:fldCharType="end"/>
        </w:r>
      </w:hyperlink>
    </w:p>
    <w:p w14:paraId="4D71378D" w14:textId="26131D94"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69" w:history="1">
        <w:r w:rsidR="003725EB" w:rsidRPr="009D063E">
          <w:rPr>
            <w:rStyle w:val="Hyperlink"/>
            <w:noProof/>
          </w:rPr>
          <w:t>Hình 3. 111: Kết quả ping thành công từ thiết bị phòng họp đến url Web Server.</w:t>
        </w:r>
        <w:r w:rsidR="003725EB">
          <w:rPr>
            <w:noProof/>
            <w:webHidden/>
          </w:rPr>
          <w:tab/>
        </w:r>
        <w:r w:rsidR="003725EB">
          <w:rPr>
            <w:noProof/>
            <w:webHidden/>
          </w:rPr>
          <w:fldChar w:fldCharType="begin"/>
        </w:r>
        <w:r w:rsidR="003725EB">
          <w:rPr>
            <w:noProof/>
            <w:webHidden/>
          </w:rPr>
          <w:instrText xml:space="preserve"> PAGEREF _Toc90623969 \h </w:instrText>
        </w:r>
        <w:r w:rsidR="003725EB">
          <w:rPr>
            <w:noProof/>
            <w:webHidden/>
          </w:rPr>
        </w:r>
        <w:r w:rsidR="003725EB">
          <w:rPr>
            <w:noProof/>
            <w:webHidden/>
          </w:rPr>
          <w:fldChar w:fldCharType="separate"/>
        </w:r>
        <w:r w:rsidR="00F24052">
          <w:rPr>
            <w:noProof/>
            <w:webHidden/>
          </w:rPr>
          <w:t>134</w:t>
        </w:r>
        <w:r w:rsidR="003725EB">
          <w:rPr>
            <w:noProof/>
            <w:webHidden/>
          </w:rPr>
          <w:fldChar w:fldCharType="end"/>
        </w:r>
      </w:hyperlink>
    </w:p>
    <w:p w14:paraId="0B6D0979" w14:textId="29B4D020"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70" w:history="1">
        <w:r w:rsidR="003725EB" w:rsidRPr="009D063E">
          <w:rPr>
            <w:rStyle w:val="Hyperlink"/>
            <w:noProof/>
          </w:rPr>
          <w:t>Hình 3. 112: Kết quả ping thành công của Home Admin.</w:t>
        </w:r>
        <w:r w:rsidR="003725EB">
          <w:rPr>
            <w:noProof/>
            <w:webHidden/>
          </w:rPr>
          <w:tab/>
        </w:r>
        <w:r w:rsidR="003725EB">
          <w:rPr>
            <w:noProof/>
            <w:webHidden/>
          </w:rPr>
          <w:fldChar w:fldCharType="begin"/>
        </w:r>
        <w:r w:rsidR="003725EB">
          <w:rPr>
            <w:noProof/>
            <w:webHidden/>
          </w:rPr>
          <w:instrText xml:space="preserve"> PAGEREF _Toc90623970 \h </w:instrText>
        </w:r>
        <w:r w:rsidR="003725EB">
          <w:rPr>
            <w:noProof/>
            <w:webHidden/>
          </w:rPr>
        </w:r>
        <w:r w:rsidR="003725EB">
          <w:rPr>
            <w:noProof/>
            <w:webHidden/>
          </w:rPr>
          <w:fldChar w:fldCharType="separate"/>
        </w:r>
        <w:r w:rsidR="00F24052">
          <w:rPr>
            <w:noProof/>
            <w:webHidden/>
          </w:rPr>
          <w:t>135</w:t>
        </w:r>
        <w:r w:rsidR="003725EB">
          <w:rPr>
            <w:noProof/>
            <w:webHidden/>
          </w:rPr>
          <w:fldChar w:fldCharType="end"/>
        </w:r>
      </w:hyperlink>
    </w:p>
    <w:p w14:paraId="711113FC" w14:textId="2EED121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71" w:history="1">
        <w:r w:rsidR="003725EB" w:rsidRPr="009D063E">
          <w:rPr>
            <w:rStyle w:val="Hyperlink"/>
            <w:noProof/>
          </w:rPr>
          <w:t>Hình 3. 113: Kết quả ping thành công của Home Laptop.</w:t>
        </w:r>
        <w:r w:rsidR="003725EB">
          <w:rPr>
            <w:noProof/>
            <w:webHidden/>
          </w:rPr>
          <w:tab/>
        </w:r>
        <w:r w:rsidR="003725EB">
          <w:rPr>
            <w:noProof/>
            <w:webHidden/>
          </w:rPr>
          <w:fldChar w:fldCharType="begin"/>
        </w:r>
        <w:r w:rsidR="003725EB">
          <w:rPr>
            <w:noProof/>
            <w:webHidden/>
          </w:rPr>
          <w:instrText xml:space="preserve"> PAGEREF _Toc90623971 \h </w:instrText>
        </w:r>
        <w:r w:rsidR="003725EB">
          <w:rPr>
            <w:noProof/>
            <w:webHidden/>
          </w:rPr>
        </w:r>
        <w:r w:rsidR="003725EB">
          <w:rPr>
            <w:noProof/>
            <w:webHidden/>
          </w:rPr>
          <w:fldChar w:fldCharType="separate"/>
        </w:r>
        <w:r w:rsidR="00F24052">
          <w:rPr>
            <w:noProof/>
            <w:webHidden/>
          </w:rPr>
          <w:t>135</w:t>
        </w:r>
        <w:r w:rsidR="003725EB">
          <w:rPr>
            <w:noProof/>
            <w:webHidden/>
          </w:rPr>
          <w:fldChar w:fldCharType="end"/>
        </w:r>
      </w:hyperlink>
    </w:p>
    <w:p w14:paraId="3738B11E" w14:textId="30CEA993"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72" w:history="1">
        <w:r w:rsidR="003725EB" w:rsidRPr="009D063E">
          <w:rPr>
            <w:rStyle w:val="Hyperlink"/>
            <w:noProof/>
          </w:rPr>
          <w:t>Hình 3. 114: Kết quả ping thành công của Home Smartphone.</w:t>
        </w:r>
        <w:r w:rsidR="003725EB">
          <w:rPr>
            <w:noProof/>
            <w:webHidden/>
          </w:rPr>
          <w:tab/>
        </w:r>
        <w:r w:rsidR="003725EB">
          <w:rPr>
            <w:noProof/>
            <w:webHidden/>
          </w:rPr>
          <w:fldChar w:fldCharType="begin"/>
        </w:r>
        <w:r w:rsidR="003725EB">
          <w:rPr>
            <w:noProof/>
            <w:webHidden/>
          </w:rPr>
          <w:instrText xml:space="preserve"> PAGEREF _Toc90623972 \h </w:instrText>
        </w:r>
        <w:r w:rsidR="003725EB">
          <w:rPr>
            <w:noProof/>
            <w:webHidden/>
          </w:rPr>
        </w:r>
        <w:r w:rsidR="003725EB">
          <w:rPr>
            <w:noProof/>
            <w:webHidden/>
          </w:rPr>
          <w:fldChar w:fldCharType="separate"/>
        </w:r>
        <w:r w:rsidR="00F24052">
          <w:rPr>
            <w:noProof/>
            <w:webHidden/>
          </w:rPr>
          <w:t>136</w:t>
        </w:r>
        <w:r w:rsidR="003725EB">
          <w:rPr>
            <w:noProof/>
            <w:webHidden/>
          </w:rPr>
          <w:fldChar w:fldCharType="end"/>
        </w:r>
      </w:hyperlink>
    </w:p>
    <w:p w14:paraId="14EFAE6F" w14:textId="107EB05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73" w:history="1">
        <w:r w:rsidR="003725EB" w:rsidRPr="009D063E">
          <w:rPr>
            <w:rStyle w:val="Hyperlink"/>
            <w:noProof/>
          </w:rPr>
          <w:t>Hình 3. 115: Kết quả ping thành công từ thiết bị gia đình đến url Web Server.</w:t>
        </w:r>
        <w:r w:rsidR="003725EB">
          <w:rPr>
            <w:noProof/>
            <w:webHidden/>
          </w:rPr>
          <w:tab/>
        </w:r>
        <w:r w:rsidR="003725EB">
          <w:rPr>
            <w:noProof/>
            <w:webHidden/>
          </w:rPr>
          <w:fldChar w:fldCharType="begin"/>
        </w:r>
        <w:r w:rsidR="003725EB">
          <w:rPr>
            <w:noProof/>
            <w:webHidden/>
          </w:rPr>
          <w:instrText xml:space="preserve"> PAGEREF _Toc90623973 \h </w:instrText>
        </w:r>
        <w:r w:rsidR="003725EB">
          <w:rPr>
            <w:noProof/>
            <w:webHidden/>
          </w:rPr>
        </w:r>
        <w:r w:rsidR="003725EB">
          <w:rPr>
            <w:noProof/>
            <w:webHidden/>
          </w:rPr>
          <w:fldChar w:fldCharType="separate"/>
        </w:r>
        <w:r w:rsidR="00F24052">
          <w:rPr>
            <w:noProof/>
            <w:webHidden/>
          </w:rPr>
          <w:t>136</w:t>
        </w:r>
        <w:r w:rsidR="003725EB">
          <w:rPr>
            <w:noProof/>
            <w:webHidden/>
          </w:rPr>
          <w:fldChar w:fldCharType="end"/>
        </w:r>
      </w:hyperlink>
    </w:p>
    <w:p w14:paraId="4A038654" w14:textId="4814C471"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74" w:history="1">
        <w:r w:rsidR="003725EB" w:rsidRPr="009D063E">
          <w:rPr>
            <w:rStyle w:val="Hyperlink"/>
            <w:noProof/>
          </w:rPr>
          <w:t>Hình 3. 116: Giao diện gửi email từ giám đốc đến nhân viên.</w:t>
        </w:r>
        <w:r w:rsidR="003725EB">
          <w:rPr>
            <w:noProof/>
            <w:webHidden/>
          </w:rPr>
          <w:tab/>
        </w:r>
        <w:r w:rsidR="003725EB">
          <w:rPr>
            <w:noProof/>
            <w:webHidden/>
          </w:rPr>
          <w:fldChar w:fldCharType="begin"/>
        </w:r>
        <w:r w:rsidR="003725EB">
          <w:rPr>
            <w:noProof/>
            <w:webHidden/>
          </w:rPr>
          <w:instrText xml:space="preserve"> PAGEREF _Toc90623974 \h </w:instrText>
        </w:r>
        <w:r w:rsidR="003725EB">
          <w:rPr>
            <w:noProof/>
            <w:webHidden/>
          </w:rPr>
        </w:r>
        <w:r w:rsidR="003725EB">
          <w:rPr>
            <w:noProof/>
            <w:webHidden/>
          </w:rPr>
          <w:fldChar w:fldCharType="separate"/>
        </w:r>
        <w:r w:rsidR="00F24052">
          <w:rPr>
            <w:noProof/>
            <w:webHidden/>
          </w:rPr>
          <w:t>137</w:t>
        </w:r>
        <w:r w:rsidR="003725EB">
          <w:rPr>
            <w:noProof/>
            <w:webHidden/>
          </w:rPr>
          <w:fldChar w:fldCharType="end"/>
        </w:r>
      </w:hyperlink>
    </w:p>
    <w:p w14:paraId="04453297" w14:textId="71943CA5"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975" w:history="1">
        <w:r w:rsidR="003725EB" w:rsidRPr="009D063E">
          <w:rPr>
            <w:rStyle w:val="Hyperlink"/>
            <w:noProof/>
          </w:rPr>
          <w:t>Hình 3. 117: Giao diện email nhân viên phòng marketing nhận được từ giám đốc.</w:t>
        </w:r>
        <w:r w:rsidR="003725EB">
          <w:rPr>
            <w:noProof/>
            <w:webHidden/>
          </w:rPr>
          <w:tab/>
        </w:r>
        <w:r w:rsidR="003725EB">
          <w:rPr>
            <w:noProof/>
            <w:webHidden/>
          </w:rPr>
          <w:fldChar w:fldCharType="begin"/>
        </w:r>
        <w:r w:rsidR="003725EB">
          <w:rPr>
            <w:noProof/>
            <w:webHidden/>
          </w:rPr>
          <w:instrText xml:space="preserve"> PAGEREF _Toc90623975 \h </w:instrText>
        </w:r>
        <w:r w:rsidR="003725EB">
          <w:rPr>
            <w:noProof/>
            <w:webHidden/>
          </w:rPr>
        </w:r>
        <w:r w:rsidR="003725EB">
          <w:rPr>
            <w:noProof/>
            <w:webHidden/>
          </w:rPr>
          <w:fldChar w:fldCharType="separate"/>
        </w:r>
        <w:r w:rsidR="00F24052">
          <w:rPr>
            <w:noProof/>
            <w:webHidden/>
          </w:rPr>
          <w:t>137</w:t>
        </w:r>
        <w:r w:rsidR="003725EB">
          <w:rPr>
            <w:noProof/>
            <w:webHidden/>
          </w:rPr>
          <w:fldChar w:fldCharType="end"/>
        </w:r>
      </w:hyperlink>
    </w:p>
    <w:p w14:paraId="4C064175" w14:textId="0B070FB4" w:rsidR="003725EB" w:rsidRDefault="003725EB" w:rsidP="00DC2276">
      <w:pPr>
        <w:rPr>
          <w:b/>
          <w:sz w:val="28"/>
        </w:rPr>
      </w:pPr>
      <w:r>
        <w:rPr>
          <w:b/>
          <w:sz w:val="28"/>
        </w:rPr>
        <w:fldChar w:fldCharType="end"/>
      </w:r>
    </w:p>
    <w:p w14:paraId="53D677D2" w14:textId="4EAB82C6" w:rsidR="0089350B" w:rsidRDefault="00791EED" w:rsidP="00C90B5F">
      <w:pPr>
        <w:spacing w:line="360" w:lineRule="auto"/>
        <w:rPr>
          <w:b/>
          <w:sz w:val="28"/>
        </w:rPr>
      </w:pPr>
      <w:r w:rsidRPr="00791EED">
        <w:rPr>
          <w:b/>
          <w:sz w:val="28"/>
        </w:rPr>
        <w:t>DANH MỤC BẢNG</w:t>
      </w:r>
    </w:p>
    <w:p w14:paraId="1B847918" w14:textId="4A03839E" w:rsidR="003725EB" w:rsidRDefault="003725EB">
      <w:pPr>
        <w:pStyle w:val="TableofFigures"/>
        <w:tabs>
          <w:tab w:val="right" w:leader="dot" w:pos="9111"/>
        </w:tabs>
        <w:rPr>
          <w:rFonts w:asciiTheme="minorHAnsi" w:eastAsiaTheme="minorEastAsia" w:hAnsiTheme="minorHAnsi" w:cstheme="minorBidi"/>
          <w:noProof/>
          <w:sz w:val="22"/>
          <w:szCs w:val="22"/>
          <w:lang w:val="vi-VN" w:eastAsia="vi-VN"/>
        </w:rPr>
      </w:pPr>
      <w:r>
        <w:rPr>
          <w:b/>
          <w:sz w:val="28"/>
        </w:rPr>
        <w:fldChar w:fldCharType="begin"/>
      </w:r>
      <w:r>
        <w:rPr>
          <w:b/>
          <w:sz w:val="28"/>
        </w:rPr>
        <w:instrText xml:space="preserve"> TOC \h \z \c "Bảng 2." </w:instrText>
      </w:r>
      <w:r>
        <w:rPr>
          <w:b/>
          <w:sz w:val="28"/>
        </w:rPr>
        <w:fldChar w:fldCharType="separate"/>
      </w:r>
      <w:hyperlink w:anchor="_Toc90623785" w:history="1">
        <w:r w:rsidRPr="004E7194">
          <w:rPr>
            <w:rStyle w:val="Hyperlink"/>
            <w:noProof/>
          </w:rPr>
          <w:t>Bảng 2. 1: Bảng giá các thiết bị sử dụng trong hệ thống.</w:t>
        </w:r>
        <w:r>
          <w:rPr>
            <w:noProof/>
            <w:webHidden/>
          </w:rPr>
          <w:tab/>
        </w:r>
        <w:r>
          <w:rPr>
            <w:noProof/>
            <w:webHidden/>
          </w:rPr>
          <w:fldChar w:fldCharType="begin"/>
        </w:r>
        <w:r>
          <w:rPr>
            <w:noProof/>
            <w:webHidden/>
          </w:rPr>
          <w:instrText xml:space="preserve"> PAGEREF _Toc90623785 \h </w:instrText>
        </w:r>
        <w:r>
          <w:rPr>
            <w:noProof/>
            <w:webHidden/>
          </w:rPr>
        </w:r>
        <w:r>
          <w:rPr>
            <w:noProof/>
            <w:webHidden/>
          </w:rPr>
          <w:fldChar w:fldCharType="separate"/>
        </w:r>
        <w:r w:rsidR="00F24052">
          <w:rPr>
            <w:noProof/>
            <w:webHidden/>
          </w:rPr>
          <w:t>66</w:t>
        </w:r>
        <w:r>
          <w:rPr>
            <w:noProof/>
            <w:webHidden/>
          </w:rPr>
          <w:fldChar w:fldCharType="end"/>
        </w:r>
      </w:hyperlink>
    </w:p>
    <w:p w14:paraId="6EE73222" w14:textId="77777777" w:rsidR="003725EB" w:rsidRDefault="003725EB" w:rsidP="003725EB">
      <w:pPr>
        <w:rPr>
          <w:noProof/>
        </w:rPr>
      </w:pPr>
      <w:r>
        <w:rPr>
          <w:b/>
          <w:sz w:val="28"/>
        </w:rPr>
        <w:fldChar w:fldCharType="end"/>
      </w:r>
      <w:r>
        <w:rPr>
          <w:b/>
          <w:sz w:val="28"/>
        </w:rPr>
        <w:fldChar w:fldCharType="begin"/>
      </w:r>
      <w:r>
        <w:rPr>
          <w:b/>
          <w:sz w:val="28"/>
        </w:rPr>
        <w:instrText xml:space="preserve"> TOC \h \z \c "Bảng 3." </w:instrText>
      </w:r>
      <w:r>
        <w:rPr>
          <w:b/>
          <w:sz w:val="28"/>
        </w:rPr>
        <w:fldChar w:fldCharType="separate"/>
      </w:r>
    </w:p>
    <w:p w14:paraId="367B25DB" w14:textId="1F790004"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792" w:history="1">
        <w:r w:rsidR="003725EB" w:rsidRPr="007C5836">
          <w:rPr>
            <w:rStyle w:val="Hyperlink"/>
            <w:noProof/>
          </w:rPr>
          <w:t>Bảng 3. 1: Bảng địa chỉ được sử dụng trong hệ thống.</w:t>
        </w:r>
        <w:r w:rsidR="003725EB">
          <w:rPr>
            <w:noProof/>
            <w:webHidden/>
          </w:rPr>
          <w:tab/>
        </w:r>
        <w:r w:rsidR="003725EB">
          <w:rPr>
            <w:noProof/>
            <w:webHidden/>
          </w:rPr>
          <w:fldChar w:fldCharType="begin"/>
        </w:r>
        <w:r w:rsidR="003725EB">
          <w:rPr>
            <w:noProof/>
            <w:webHidden/>
          </w:rPr>
          <w:instrText xml:space="preserve"> PAGEREF _Toc90623792 \h </w:instrText>
        </w:r>
        <w:r w:rsidR="003725EB">
          <w:rPr>
            <w:noProof/>
            <w:webHidden/>
          </w:rPr>
        </w:r>
        <w:r w:rsidR="003725EB">
          <w:rPr>
            <w:noProof/>
            <w:webHidden/>
          </w:rPr>
          <w:fldChar w:fldCharType="separate"/>
        </w:r>
        <w:r w:rsidR="00F24052">
          <w:rPr>
            <w:noProof/>
            <w:webHidden/>
          </w:rPr>
          <w:t>68</w:t>
        </w:r>
        <w:r w:rsidR="003725EB">
          <w:rPr>
            <w:noProof/>
            <w:webHidden/>
          </w:rPr>
          <w:fldChar w:fldCharType="end"/>
        </w:r>
      </w:hyperlink>
    </w:p>
    <w:p w14:paraId="2D6824CB" w14:textId="30FE79F5" w:rsidR="003725EB" w:rsidRDefault="00D57B8E">
      <w:pPr>
        <w:pStyle w:val="TableofFigures"/>
        <w:tabs>
          <w:tab w:val="right" w:leader="dot" w:pos="9111"/>
        </w:tabs>
        <w:rPr>
          <w:rFonts w:asciiTheme="minorHAnsi" w:eastAsiaTheme="minorEastAsia" w:hAnsiTheme="minorHAnsi" w:cstheme="minorBidi"/>
          <w:noProof/>
          <w:sz w:val="22"/>
          <w:szCs w:val="22"/>
          <w:lang w:val="vi-VN" w:eastAsia="vi-VN"/>
        </w:rPr>
      </w:pPr>
      <w:hyperlink w:anchor="_Toc90623793" w:history="1">
        <w:r w:rsidR="003725EB" w:rsidRPr="007C5836">
          <w:rPr>
            <w:rStyle w:val="Hyperlink"/>
            <w:noProof/>
          </w:rPr>
          <w:t>Bảng 3. 2: Bảng thông tin WLAN.</w:t>
        </w:r>
        <w:r w:rsidR="003725EB">
          <w:rPr>
            <w:noProof/>
            <w:webHidden/>
          </w:rPr>
          <w:tab/>
        </w:r>
        <w:r w:rsidR="003725EB">
          <w:rPr>
            <w:noProof/>
            <w:webHidden/>
          </w:rPr>
          <w:fldChar w:fldCharType="begin"/>
        </w:r>
        <w:r w:rsidR="003725EB">
          <w:rPr>
            <w:noProof/>
            <w:webHidden/>
          </w:rPr>
          <w:instrText xml:space="preserve"> PAGEREF _Toc90623793 \h </w:instrText>
        </w:r>
        <w:r w:rsidR="003725EB">
          <w:rPr>
            <w:noProof/>
            <w:webHidden/>
          </w:rPr>
        </w:r>
        <w:r w:rsidR="003725EB">
          <w:rPr>
            <w:noProof/>
            <w:webHidden/>
          </w:rPr>
          <w:fldChar w:fldCharType="separate"/>
        </w:r>
        <w:r w:rsidR="00F24052">
          <w:rPr>
            <w:noProof/>
            <w:webHidden/>
          </w:rPr>
          <w:t>69</w:t>
        </w:r>
        <w:r w:rsidR="003725EB">
          <w:rPr>
            <w:noProof/>
            <w:webHidden/>
          </w:rPr>
          <w:fldChar w:fldCharType="end"/>
        </w:r>
      </w:hyperlink>
    </w:p>
    <w:p w14:paraId="58C723FF" w14:textId="5A183CF4" w:rsidR="00C837CD" w:rsidRPr="004A64A1" w:rsidRDefault="003725EB" w:rsidP="0089350B">
      <w:pPr>
        <w:spacing w:after="200" w:line="276" w:lineRule="auto"/>
        <w:rPr>
          <w:b/>
          <w:sz w:val="28"/>
        </w:rPr>
      </w:pPr>
      <w:r>
        <w:rPr>
          <w:b/>
          <w:sz w:val="28"/>
        </w:rPr>
        <w:fldChar w:fldCharType="end"/>
      </w:r>
      <w:r w:rsidR="0089350B">
        <w:rPr>
          <w:b/>
          <w:sz w:val="28"/>
        </w:rPr>
        <w:br w:type="page"/>
      </w:r>
    </w:p>
    <w:p w14:paraId="0AB5D5CF" w14:textId="0C8E49A7" w:rsidR="0089350B" w:rsidRDefault="00C837CD" w:rsidP="00B47A27">
      <w:pPr>
        <w:pStyle w:val="Chng"/>
      </w:pPr>
      <w:bookmarkStart w:id="6" w:name="_Toc90624057"/>
      <w:r>
        <w:lastRenderedPageBreak/>
        <w:t>CHƯƠNG 1 – M</w:t>
      </w:r>
      <w:r w:rsidR="0089350B">
        <w:t>Ô TẢ ĐỀ TÀI</w:t>
      </w:r>
      <w:bookmarkEnd w:id="6"/>
    </w:p>
    <w:p w14:paraId="49AC46B6" w14:textId="5EEBC87E" w:rsidR="005A777F" w:rsidRDefault="005A777F" w:rsidP="005C06B0">
      <w:pPr>
        <w:pStyle w:val="Tiumccp1"/>
        <w:numPr>
          <w:ilvl w:val="0"/>
          <w:numId w:val="42"/>
        </w:numPr>
        <w:spacing w:before="240" w:after="240"/>
      </w:pPr>
      <w:bookmarkStart w:id="7" w:name="_Toc90624058"/>
      <w:r>
        <w:t>Thông tin cơ bản về doanh nghiệp</w:t>
      </w:r>
      <w:bookmarkEnd w:id="7"/>
    </w:p>
    <w:p w14:paraId="230F63CE" w14:textId="704DA21F" w:rsidR="005A777F" w:rsidRDefault="005A777F" w:rsidP="007A0CF1">
      <w:pPr>
        <w:pStyle w:val="Nidungvnbn"/>
        <w:spacing w:before="240" w:after="240"/>
      </w:pPr>
      <w:r>
        <w:t>Doanh nghiệp THL là một doanh nghiệp cơ bản mới được thành lập chưa lâu</w:t>
      </w:r>
      <w:r w:rsidR="00DC61A3">
        <w:t xml:space="preserve"> và chuẩn bị đi vào hoạt động chính thức tại Quận 7. Để </w:t>
      </w:r>
      <w:r>
        <w:t>đáp ứng nhu cầu về trao đổi, liên lạc thông tin cũng như hoạt động trong doanh nghiệp nhanh chóng thì doanh nghiệp cần tiến hành thiết kế mạng nội bộ cho doanh nghiệp. Cấu trúc trong doanh nghiệp đưa ra là một tòa nhà để thi công lắp đặp gồm các phòng ban như sau:</w:t>
      </w:r>
    </w:p>
    <w:p w14:paraId="204EABDE" w14:textId="1278E238" w:rsidR="005A777F" w:rsidRDefault="005A777F" w:rsidP="005C06B0">
      <w:pPr>
        <w:pStyle w:val="Nidungvnbn"/>
        <w:numPr>
          <w:ilvl w:val="0"/>
          <w:numId w:val="43"/>
        </w:numPr>
        <w:spacing w:before="240" w:after="240"/>
      </w:pPr>
      <w:r>
        <w:t xml:space="preserve">Phòng </w:t>
      </w:r>
      <w:r w:rsidR="00DC61A3">
        <w:t xml:space="preserve">họp chính: đáp ứng nhu cầu cho cùng lúc trên </w:t>
      </w:r>
      <w:r w:rsidR="00E5078C">
        <w:t>2</w:t>
      </w:r>
      <w:r w:rsidR="00DC61A3">
        <w:t>0 thiết bị.</w:t>
      </w:r>
    </w:p>
    <w:p w14:paraId="2B053046" w14:textId="2E475879" w:rsidR="00DC61A3" w:rsidRDefault="00DC61A3" w:rsidP="005C06B0">
      <w:pPr>
        <w:pStyle w:val="Nidungvnbn"/>
        <w:numPr>
          <w:ilvl w:val="0"/>
          <w:numId w:val="43"/>
        </w:numPr>
        <w:spacing w:before="240" w:after="240"/>
      </w:pPr>
      <w:r>
        <w:t xml:space="preserve">Phòng giám đốc: đáp ứng nhu cầu cho </w:t>
      </w:r>
      <w:r w:rsidR="00494E45">
        <w:t>5</w:t>
      </w:r>
      <w:r>
        <w:t xml:space="preserve"> thiết bị.</w:t>
      </w:r>
    </w:p>
    <w:p w14:paraId="7C5907A5" w14:textId="136F33B0" w:rsidR="00DC61A3" w:rsidRDefault="00DC61A3" w:rsidP="005C06B0">
      <w:pPr>
        <w:pStyle w:val="Nidungvnbn"/>
        <w:numPr>
          <w:ilvl w:val="0"/>
          <w:numId w:val="43"/>
        </w:numPr>
        <w:spacing w:before="240" w:after="240"/>
      </w:pPr>
      <w:r>
        <w:t xml:space="preserve">Phòng kinh doanh: đáp ứng nhu cầu cho </w:t>
      </w:r>
      <w:r w:rsidR="00494E45">
        <w:t>1</w:t>
      </w:r>
      <w:r w:rsidR="006B3611">
        <w:t>0</w:t>
      </w:r>
      <w:r>
        <w:t xml:space="preserve"> thiết bị.</w:t>
      </w:r>
    </w:p>
    <w:p w14:paraId="22D43C14" w14:textId="3660452A" w:rsidR="00DC61A3" w:rsidRDefault="00DC61A3" w:rsidP="005C06B0">
      <w:pPr>
        <w:pStyle w:val="Nidungvnbn"/>
        <w:numPr>
          <w:ilvl w:val="0"/>
          <w:numId w:val="43"/>
        </w:numPr>
        <w:spacing w:before="240" w:after="240"/>
      </w:pPr>
      <w:r>
        <w:t xml:space="preserve">Phòng </w:t>
      </w:r>
      <w:r w:rsidR="00356170">
        <w:t>m</w:t>
      </w:r>
      <w:r>
        <w:t xml:space="preserve">arketing: đáp ứng nhu cầu cho </w:t>
      </w:r>
      <w:r w:rsidR="00494E45">
        <w:t>1</w:t>
      </w:r>
      <w:r w:rsidR="006B3611">
        <w:t>0</w:t>
      </w:r>
      <w:r>
        <w:t xml:space="preserve"> thiết bị.</w:t>
      </w:r>
    </w:p>
    <w:p w14:paraId="6D21389E" w14:textId="077A8C3A" w:rsidR="00DC61A3" w:rsidRDefault="00DC61A3" w:rsidP="005C06B0">
      <w:pPr>
        <w:pStyle w:val="Nidungvnbn"/>
        <w:numPr>
          <w:ilvl w:val="0"/>
          <w:numId w:val="43"/>
        </w:numPr>
        <w:spacing w:before="240" w:after="240"/>
      </w:pPr>
      <w:r>
        <w:t xml:space="preserve">Phòng lễ tân: đáp ứng nhu cầu cho </w:t>
      </w:r>
      <w:r w:rsidR="00494E45">
        <w:t>1</w:t>
      </w:r>
      <w:r w:rsidR="006B3611">
        <w:t>0</w:t>
      </w:r>
      <w:r>
        <w:t xml:space="preserve"> thiết bị.</w:t>
      </w:r>
    </w:p>
    <w:p w14:paraId="0EF963BB" w14:textId="6C082462" w:rsidR="00DC61A3" w:rsidRDefault="00DC61A3" w:rsidP="005C06B0">
      <w:pPr>
        <w:pStyle w:val="Nidungvnbn"/>
        <w:numPr>
          <w:ilvl w:val="0"/>
          <w:numId w:val="43"/>
        </w:numPr>
        <w:spacing w:before="240" w:after="240"/>
      </w:pPr>
      <w:r>
        <w:t xml:space="preserve">Phòng tài chính: đáp ứng nhu cầu cho </w:t>
      </w:r>
      <w:r w:rsidR="00494E45">
        <w:t>1</w:t>
      </w:r>
      <w:r w:rsidR="006B3611">
        <w:t>0</w:t>
      </w:r>
      <w:r>
        <w:t xml:space="preserve"> thiết bị.</w:t>
      </w:r>
    </w:p>
    <w:p w14:paraId="0AC47937" w14:textId="5EDE4C41" w:rsidR="0089350B" w:rsidRDefault="0089350B" w:rsidP="005C06B0">
      <w:pPr>
        <w:pStyle w:val="Tiumccp1"/>
        <w:numPr>
          <w:ilvl w:val="0"/>
          <w:numId w:val="42"/>
        </w:numPr>
        <w:tabs>
          <w:tab w:val="left" w:pos="270"/>
        </w:tabs>
        <w:spacing w:before="240" w:after="240"/>
      </w:pPr>
      <w:bookmarkStart w:id="8" w:name="_Toc90624059"/>
      <w:r>
        <w:t>Yêu cầu từ khách hàng</w:t>
      </w:r>
      <w:bookmarkEnd w:id="8"/>
    </w:p>
    <w:p w14:paraId="112050D4" w14:textId="08DB3625" w:rsidR="00DC61A3" w:rsidRDefault="00ED1239" w:rsidP="007A0CF1">
      <w:pPr>
        <w:pStyle w:val="Nidungvnbn"/>
        <w:spacing w:before="240" w:after="240"/>
      </w:pPr>
      <w:r>
        <w:t xml:space="preserve">Để đáp ứng nhu cầu cho công ty. Công ty đưa ra yêu cầu xây dựng hệ thống mạng </w:t>
      </w:r>
      <w:r w:rsidR="005D1188">
        <w:t>không dây</w:t>
      </w:r>
      <w:r>
        <w:t xml:space="preserve"> đáp ứng được các yếu tố như sau:</w:t>
      </w:r>
    </w:p>
    <w:p w14:paraId="4CA72435" w14:textId="77777777" w:rsidR="00910EBB" w:rsidRDefault="00ED1239" w:rsidP="005C06B0">
      <w:pPr>
        <w:pStyle w:val="Nidungvnbn"/>
        <w:numPr>
          <w:ilvl w:val="0"/>
          <w:numId w:val="44"/>
        </w:numPr>
        <w:spacing w:before="240" w:after="240"/>
      </w:pPr>
      <w:r>
        <w:t xml:space="preserve">Về thi công, lắp đặt: </w:t>
      </w:r>
    </w:p>
    <w:p w14:paraId="16871898" w14:textId="4B16EC67" w:rsidR="00ED1239" w:rsidRDefault="00910EBB" w:rsidP="00910EBB">
      <w:pPr>
        <w:pStyle w:val="Nidungvnbn"/>
        <w:spacing w:before="240" w:after="240"/>
        <w:ind w:left="1440" w:firstLine="0"/>
      </w:pPr>
      <w:r>
        <w:t xml:space="preserve">+ </w:t>
      </w:r>
      <w:r w:rsidR="005D6323">
        <w:t>T</w:t>
      </w:r>
      <w:r w:rsidR="00ED1239">
        <w:t xml:space="preserve">hực hiện nhanh chóng, tiết kiệm tối đa chi phí, hệ thống nhìn đơn giản nhưng hiệu quả </w:t>
      </w:r>
      <w:r w:rsidR="005D6323">
        <w:t>cao.</w:t>
      </w:r>
    </w:p>
    <w:p w14:paraId="49780C9A" w14:textId="135ED283" w:rsidR="00910EBB" w:rsidRDefault="00910EBB" w:rsidP="00910EBB">
      <w:pPr>
        <w:pStyle w:val="Nidungvnbn"/>
        <w:spacing w:before="240" w:after="240"/>
        <w:ind w:left="1440" w:firstLine="0"/>
      </w:pPr>
      <w:r>
        <w:lastRenderedPageBreak/>
        <w:t>+ Có thể mở rộng, chỉnh sửa thay đổi khi cần thiết.</w:t>
      </w:r>
    </w:p>
    <w:p w14:paraId="70D5BBE3" w14:textId="35D44969" w:rsidR="00ED1239" w:rsidRDefault="00ED1239" w:rsidP="005C06B0">
      <w:pPr>
        <w:pStyle w:val="Nidungvnbn"/>
        <w:numPr>
          <w:ilvl w:val="0"/>
          <w:numId w:val="44"/>
        </w:numPr>
        <w:spacing w:before="240" w:after="240"/>
      </w:pPr>
      <w:r>
        <w:t>Về kĩ thuật:</w:t>
      </w:r>
    </w:p>
    <w:p w14:paraId="358E8247" w14:textId="37A6F96C" w:rsidR="00CD415F" w:rsidRDefault="00CD415F" w:rsidP="007A0CF1">
      <w:pPr>
        <w:pStyle w:val="Nidungvnbn"/>
        <w:spacing w:before="240" w:after="240"/>
        <w:ind w:left="1440" w:firstLine="0"/>
      </w:pPr>
      <w:r>
        <w:t>+ Các thiết bị kết nối ổn định, đường truyền tốt, tránh gặp</w:t>
      </w:r>
      <w:r w:rsidR="00910EBB">
        <w:t xml:space="preserve"> các</w:t>
      </w:r>
      <w:r>
        <w:t xml:space="preserve"> sự cố bất ngờ.</w:t>
      </w:r>
    </w:p>
    <w:p w14:paraId="37960EB6" w14:textId="54640526" w:rsidR="00ED1239" w:rsidRDefault="00CD415F" w:rsidP="007A0CF1">
      <w:pPr>
        <w:pStyle w:val="Nidungvnbn"/>
        <w:spacing w:before="240" w:after="240"/>
        <w:ind w:left="1440" w:firstLine="0"/>
      </w:pPr>
      <w:r>
        <w:t xml:space="preserve">+ </w:t>
      </w:r>
      <w:r w:rsidR="00ED1239">
        <w:t>Giao tiếp trong doanh nghiệp thông qua email của</w:t>
      </w:r>
      <w:r>
        <w:t xml:space="preserve"> doanh nghiệp để thực hiện trao đổi thông tin trong quá trình làm việc.</w:t>
      </w:r>
    </w:p>
    <w:p w14:paraId="49B2FFBF" w14:textId="77777777" w:rsidR="00084EC7" w:rsidRDefault="00CD415F" w:rsidP="00084EC7">
      <w:pPr>
        <w:pStyle w:val="Nidungvnbn"/>
        <w:spacing w:before="240" w:after="240"/>
        <w:ind w:left="1440" w:firstLine="0"/>
      </w:pPr>
      <w:r>
        <w:t xml:space="preserve">+ </w:t>
      </w:r>
      <w:r w:rsidR="00ED1239">
        <w:t>Các máy tính trong doanh nghiệp có thể giao tiếp được với nhau</w:t>
      </w:r>
      <w:r>
        <w:t xml:space="preserve"> để trao đổi thông tin.</w:t>
      </w:r>
    </w:p>
    <w:p w14:paraId="0D061CCA" w14:textId="7F32863A" w:rsidR="00CD415F" w:rsidRDefault="00CD415F" w:rsidP="00084EC7">
      <w:pPr>
        <w:pStyle w:val="Nidungvnbn"/>
        <w:spacing w:before="240" w:after="240"/>
        <w:ind w:left="1440" w:firstLine="0"/>
      </w:pPr>
      <w:r>
        <w:t xml:space="preserve">+ Chức năng bảo mật cao, đảm bảo cho dữ liệu </w:t>
      </w:r>
      <w:r w:rsidR="0091414F">
        <w:t>có</w:t>
      </w:r>
      <w:r>
        <w:t xml:space="preserve"> tính bí mật, tránh</w:t>
      </w:r>
      <w:r w:rsidR="00084EC7">
        <w:t xml:space="preserve"> </w:t>
      </w:r>
      <w:r>
        <w:t>mất mát dữ liệu.</w:t>
      </w:r>
    </w:p>
    <w:p w14:paraId="218A50BE" w14:textId="57281560" w:rsidR="0089350B" w:rsidRDefault="0089350B" w:rsidP="005C06B0">
      <w:pPr>
        <w:pStyle w:val="Tiumccp1"/>
        <w:numPr>
          <w:ilvl w:val="0"/>
          <w:numId w:val="42"/>
        </w:numPr>
        <w:spacing w:before="240" w:after="240"/>
      </w:pPr>
      <w:bookmarkStart w:id="9" w:name="_Toc90624060"/>
      <w:r>
        <w:t>Đề xuất hướng giải quyết</w:t>
      </w:r>
      <w:bookmarkEnd w:id="9"/>
    </w:p>
    <w:p w14:paraId="350C7480" w14:textId="77777777" w:rsidR="00E85A01" w:rsidRDefault="00CD415F" w:rsidP="007A0CF1">
      <w:pPr>
        <w:pStyle w:val="Nidungvnbn"/>
        <w:spacing w:before="240" w:after="240"/>
      </w:pPr>
      <w:r>
        <w:t>Để giải quyết đúng theo yêu cầu của khách hàng thì cần thiết kế</w:t>
      </w:r>
      <w:r w:rsidR="00E85A01">
        <w:t>:</w:t>
      </w:r>
    </w:p>
    <w:p w14:paraId="5FD8F7A2" w14:textId="77777777" w:rsidR="00E85A01" w:rsidRDefault="00E85A01" w:rsidP="007A0CF1">
      <w:pPr>
        <w:pStyle w:val="Nidungvnbn"/>
        <w:spacing w:before="240" w:after="240"/>
      </w:pPr>
      <w:r>
        <w:t>Về thi công lắp đặt:</w:t>
      </w:r>
    </w:p>
    <w:p w14:paraId="64ACF631" w14:textId="060CB23C" w:rsidR="00E85A01" w:rsidRDefault="00E85A01" w:rsidP="005C06B0">
      <w:pPr>
        <w:pStyle w:val="Nidungvnbn"/>
        <w:numPr>
          <w:ilvl w:val="0"/>
          <w:numId w:val="45"/>
        </w:numPr>
        <w:spacing w:before="240" w:after="240"/>
      </w:pPr>
      <w:r>
        <w:t>Lựa chọn các thiết bị có khả năng kết nối tốt phù hợp với doanh nghiệp.</w:t>
      </w:r>
    </w:p>
    <w:p w14:paraId="5AFAB9E1" w14:textId="447CDCA3" w:rsidR="00E85A01" w:rsidRDefault="00E85A01" w:rsidP="005C06B0">
      <w:pPr>
        <w:pStyle w:val="Nidungvnbn"/>
        <w:numPr>
          <w:ilvl w:val="0"/>
          <w:numId w:val="45"/>
        </w:numPr>
        <w:spacing w:before="240" w:after="240"/>
      </w:pPr>
      <w:r>
        <w:t>Chi phí phù hợp với yêu cầu doanh nghiệp.</w:t>
      </w:r>
    </w:p>
    <w:p w14:paraId="05292B6A" w14:textId="252D2B65" w:rsidR="00E85A01" w:rsidRDefault="00E85A01" w:rsidP="005C06B0">
      <w:pPr>
        <w:pStyle w:val="Nidungvnbn"/>
        <w:numPr>
          <w:ilvl w:val="0"/>
          <w:numId w:val="45"/>
        </w:numPr>
        <w:spacing w:before="240" w:after="240"/>
      </w:pPr>
      <w:r>
        <w:t>Lắp đặt đơn giản nhưng hiệu quả mang lại cao.</w:t>
      </w:r>
    </w:p>
    <w:p w14:paraId="50E67AB6" w14:textId="6D3D1B8C" w:rsidR="00791E3C" w:rsidRDefault="00791E3C" w:rsidP="005C06B0">
      <w:pPr>
        <w:pStyle w:val="Nidungvnbn"/>
        <w:numPr>
          <w:ilvl w:val="0"/>
          <w:numId w:val="45"/>
        </w:numPr>
        <w:spacing w:before="240" w:after="240"/>
      </w:pPr>
      <w:r>
        <w:t>Thiết kế đường đi dây có tính thẩm mỹ, gọn gàng.</w:t>
      </w:r>
    </w:p>
    <w:p w14:paraId="7F82175E" w14:textId="1A6923BF" w:rsidR="00910EBB" w:rsidRDefault="00910EBB" w:rsidP="005C06B0">
      <w:pPr>
        <w:pStyle w:val="Nidungvnbn"/>
        <w:numPr>
          <w:ilvl w:val="0"/>
          <w:numId w:val="45"/>
        </w:numPr>
        <w:spacing w:before="240" w:after="240"/>
      </w:pPr>
      <w:r>
        <w:t>Có thể chỉnh sửa thay đổi và mở rộng về sau nếu cần thiết.</w:t>
      </w:r>
    </w:p>
    <w:p w14:paraId="44551F6A" w14:textId="587613FE" w:rsidR="00CD415F" w:rsidRDefault="00E85A01" w:rsidP="007A0CF1">
      <w:pPr>
        <w:pStyle w:val="Nidungvnbn"/>
        <w:spacing w:before="240" w:after="240"/>
      </w:pPr>
      <w:r>
        <w:t>V</w:t>
      </w:r>
      <w:r w:rsidR="00CD415F">
        <w:t>ề cấu trúc mạng như sau:</w:t>
      </w:r>
    </w:p>
    <w:p w14:paraId="4F781332" w14:textId="7300BF66" w:rsidR="00CD415F" w:rsidRDefault="00CD415F" w:rsidP="005C06B0">
      <w:pPr>
        <w:pStyle w:val="Nidungvnbn"/>
        <w:numPr>
          <w:ilvl w:val="0"/>
          <w:numId w:val="46"/>
        </w:numPr>
        <w:spacing w:before="240" w:after="240"/>
      </w:pPr>
      <w:r>
        <w:lastRenderedPageBreak/>
        <w:t xml:space="preserve">Mỗi nhân viên trong từng phòng ban sẽ được cấp </w:t>
      </w:r>
      <w:r w:rsidR="00E85A01">
        <w:t>tài khoản người dùng và mật khẩu riêng biệt để truy cập vào hệ thống của doanh nghiệp.</w:t>
      </w:r>
    </w:p>
    <w:p w14:paraId="7EBBA416" w14:textId="1A16DBC9" w:rsidR="00E85A01" w:rsidRDefault="00E85A01" w:rsidP="005C06B0">
      <w:pPr>
        <w:pStyle w:val="Nidungvnbn"/>
        <w:numPr>
          <w:ilvl w:val="0"/>
          <w:numId w:val="46"/>
        </w:numPr>
        <w:spacing w:before="240" w:after="240"/>
      </w:pPr>
      <w:r>
        <w:t>Thực hiện chia các A</w:t>
      </w:r>
      <w:r w:rsidR="007761C8">
        <w:t xml:space="preserve">ccess </w:t>
      </w:r>
      <w:r>
        <w:t>P</w:t>
      </w:r>
      <w:r w:rsidR="007761C8">
        <w:t>oint</w:t>
      </w:r>
      <w:r>
        <w:t xml:space="preserve"> theo từng phòng ban khác nhau dựa trên sự quản lý của WLC, mỗi </w:t>
      </w:r>
      <w:r w:rsidR="001A31B5">
        <w:t xml:space="preserve">Access Point </w:t>
      </w:r>
      <w:r>
        <w:t>có nhiệm vụ chỉ cung cấp internet cho phòng đó</w:t>
      </w:r>
      <w:r w:rsidR="00910EBB">
        <w:t xml:space="preserve"> nhằm đảm bảo kết nối.</w:t>
      </w:r>
    </w:p>
    <w:p w14:paraId="396BA7E1" w14:textId="2754C6F0" w:rsidR="00E85A01" w:rsidRDefault="00496EC0" w:rsidP="005C06B0">
      <w:pPr>
        <w:pStyle w:val="Nidungvnbn"/>
        <w:numPr>
          <w:ilvl w:val="0"/>
          <w:numId w:val="46"/>
        </w:numPr>
        <w:spacing w:before="240" w:after="240"/>
      </w:pPr>
      <w:r>
        <w:t xml:space="preserve">Ở các phòng như: Phòng Họp, Phòng Giám Đốc, Phòng Kinh Doanh, Phòng Tài Chính, Phòng Marketing sẽ sử dụng cơ chế xác thực </w:t>
      </w:r>
      <w:r w:rsidR="005D6323" w:rsidRPr="005D6323">
        <w:t>WPA2 – Enterprise</w:t>
      </w:r>
      <w:r w:rsidR="005D6323">
        <w:t xml:space="preserve"> để đảm bảo tính bí mật trong doanh nghiệp.</w:t>
      </w:r>
    </w:p>
    <w:p w14:paraId="760488DA" w14:textId="25583622" w:rsidR="00F459E7" w:rsidRPr="005360DF" w:rsidRDefault="00496EC0" w:rsidP="00EB3B57">
      <w:pPr>
        <w:pStyle w:val="Nidungvnbn"/>
        <w:numPr>
          <w:ilvl w:val="0"/>
          <w:numId w:val="46"/>
        </w:numPr>
        <w:spacing w:before="240" w:after="200" w:line="276" w:lineRule="auto"/>
        <w:rPr>
          <w:b/>
          <w:sz w:val="28"/>
          <w:szCs w:val="28"/>
        </w:rPr>
      </w:pPr>
      <w:r>
        <w:t>Ở phòng Lễ Tân sẽ sử dụng cơ chế xác thực</w:t>
      </w:r>
      <w:r w:rsidR="005D6323">
        <w:t xml:space="preserve"> </w:t>
      </w:r>
      <w:r w:rsidR="005D6323" w:rsidRPr="005D6323">
        <w:t xml:space="preserve">WPA2 – </w:t>
      </w:r>
      <w:r w:rsidR="005D6323">
        <w:t xml:space="preserve">Personal </w:t>
      </w:r>
      <w:r w:rsidR="005360DF">
        <w:t>đ</w:t>
      </w:r>
      <w:r w:rsidR="005360DF" w:rsidRPr="005360DF">
        <w:t>ể khách hàng hay nhân viên có thể truy cập nhanh hơn mà vẫn đảm bảo tính bảo mật.</w:t>
      </w:r>
      <w:r w:rsidR="00F459E7">
        <w:br w:type="page"/>
      </w:r>
    </w:p>
    <w:p w14:paraId="3CAFDA5B" w14:textId="37C3F017" w:rsidR="00F459E7" w:rsidRDefault="00F459E7" w:rsidP="00133307">
      <w:pPr>
        <w:pStyle w:val="Chng"/>
      </w:pPr>
      <w:bookmarkStart w:id="10" w:name="_Toc90624061"/>
      <w:r>
        <w:lastRenderedPageBreak/>
        <w:t xml:space="preserve">CHƯƠNG 2  </w:t>
      </w:r>
      <w:r w:rsidRPr="00F459E7">
        <w:t>–</w:t>
      </w:r>
      <w:r>
        <w:t xml:space="preserve"> CƠ SỞ LÝ THUYẾT</w:t>
      </w:r>
      <w:bookmarkEnd w:id="10"/>
    </w:p>
    <w:p w14:paraId="4E124941" w14:textId="38B3A6E2" w:rsidR="002F3276" w:rsidRDefault="00F459E7" w:rsidP="005C06B0">
      <w:pPr>
        <w:pStyle w:val="Tiumccp1"/>
        <w:numPr>
          <w:ilvl w:val="0"/>
          <w:numId w:val="1"/>
        </w:numPr>
        <w:spacing w:before="240" w:after="240"/>
      </w:pPr>
      <w:bookmarkStart w:id="11" w:name="_Toc90624062"/>
      <w:r>
        <w:t>Các khái niệm cơ bản</w:t>
      </w:r>
      <w:bookmarkEnd w:id="11"/>
    </w:p>
    <w:p w14:paraId="203DE283" w14:textId="377AE5EE" w:rsidR="008F679D" w:rsidRDefault="00F459E7" w:rsidP="005C06B0">
      <w:pPr>
        <w:pStyle w:val="Tiumccp2"/>
        <w:numPr>
          <w:ilvl w:val="0"/>
          <w:numId w:val="2"/>
        </w:numPr>
        <w:spacing w:before="240" w:after="240"/>
      </w:pPr>
      <w:bookmarkStart w:id="12" w:name="_Toc90624063"/>
      <w:r>
        <w:t>Khái niệm mạng máy tính</w:t>
      </w:r>
      <w:bookmarkEnd w:id="12"/>
    </w:p>
    <w:p w14:paraId="1E6643F5" w14:textId="3B83C52A" w:rsidR="00BF62FA" w:rsidRPr="005E5410" w:rsidRDefault="00BF62FA" w:rsidP="005C06B0">
      <w:pPr>
        <w:pStyle w:val="Tiumccp3"/>
        <w:numPr>
          <w:ilvl w:val="0"/>
          <w:numId w:val="7"/>
        </w:numPr>
        <w:spacing w:before="240" w:after="240"/>
        <w:ind w:left="990" w:hanging="450"/>
        <w:rPr>
          <w:b/>
          <w:bCs/>
          <w:i/>
          <w:iCs/>
        </w:rPr>
      </w:pPr>
      <w:bookmarkStart w:id="13" w:name="_Toc90624064"/>
      <w:r w:rsidRPr="005E5410">
        <w:rPr>
          <w:b/>
          <w:bCs/>
          <w:i/>
          <w:iCs/>
        </w:rPr>
        <w:t>Khái niệm</w:t>
      </w:r>
      <w:bookmarkEnd w:id="13"/>
    </w:p>
    <w:p w14:paraId="10D58E11" w14:textId="14366A96" w:rsidR="00BF62FA" w:rsidRDefault="00BF62FA" w:rsidP="005F5E82">
      <w:pPr>
        <w:pStyle w:val="Nidungvnbn"/>
        <w:spacing w:before="240" w:after="240"/>
      </w:pPr>
      <w:r>
        <w:t>Mạng máy tính là một hệ thống gồm nhiều máy tính và các thiết bị được kết nối với nhau bởi đường truyền vật lý theo một kiến trúc (Network Architecture) nào đó nhằm thu thập, trao đổi dữ liệu và chia sẽ tài nguyên cho nhiều người sử dụng. Các máy tính được kết nối với nhau có thể trong cùng một phòng, một tòa nhà, một thành phố hoặc trên phạm vi toàn cầu. Mạng máy tính bao gồm ba thành phần chính:</w:t>
      </w:r>
    </w:p>
    <w:p w14:paraId="6BB7EB27" w14:textId="0BAA6910" w:rsidR="00BF62FA" w:rsidRDefault="005F5E82" w:rsidP="005F5E82">
      <w:pPr>
        <w:pStyle w:val="Nidungvnbn"/>
        <w:spacing w:before="240" w:after="240"/>
      </w:pPr>
      <w:r>
        <w:t xml:space="preserve">+ </w:t>
      </w:r>
      <w:r w:rsidR="00BF62FA">
        <w:t>Các máy tính.</w:t>
      </w:r>
    </w:p>
    <w:p w14:paraId="09C5343A" w14:textId="7C1CF43E" w:rsidR="00BF62FA" w:rsidRDefault="005F5E82" w:rsidP="005F5E82">
      <w:pPr>
        <w:pStyle w:val="Nidungvnbn"/>
        <w:spacing w:before="240" w:after="240"/>
      </w:pPr>
      <w:r>
        <w:t>+</w:t>
      </w:r>
      <w:r w:rsidR="00BF62FA">
        <w:t xml:space="preserve"> Các thiết bị mạng đảm bảo kết nối các máy tính với nhau.</w:t>
      </w:r>
    </w:p>
    <w:p w14:paraId="6FD3390A" w14:textId="1DDEC165" w:rsidR="00BF62FA" w:rsidRDefault="005F5E82" w:rsidP="005F5E82">
      <w:pPr>
        <w:pStyle w:val="Nidungvnbn"/>
        <w:spacing w:before="240" w:after="240"/>
      </w:pPr>
      <w:r>
        <w:t xml:space="preserve">+ </w:t>
      </w:r>
      <w:r w:rsidR="00BF62FA">
        <w:t>Phần mềm cho phép thực hiện việc trao đổi thông tin giữa các máy tính.</w:t>
      </w:r>
    </w:p>
    <w:p w14:paraId="2E8DB239" w14:textId="77777777" w:rsidR="00A477E4" w:rsidRDefault="00464C3F" w:rsidP="00A477E4">
      <w:pPr>
        <w:keepNext/>
        <w:spacing w:before="240" w:after="240" w:line="360" w:lineRule="auto"/>
        <w:jc w:val="center"/>
      </w:pPr>
      <w:r>
        <w:rPr>
          <w:noProof/>
        </w:rPr>
        <w:drawing>
          <wp:inline distT="0" distB="0" distL="0" distR="0" wp14:anchorId="178365FA" wp14:editId="2B6AB0BB">
            <wp:extent cx="4267200" cy="2179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7200" cy="2179320"/>
                    </a:xfrm>
                    <a:prstGeom prst="rect">
                      <a:avLst/>
                    </a:prstGeom>
                    <a:noFill/>
                  </pic:spPr>
                </pic:pic>
              </a:graphicData>
            </a:graphic>
          </wp:inline>
        </w:drawing>
      </w:r>
    </w:p>
    <w:p w14:paraId="0740B7A5" w14:textId="3512AB66" w:rsidR="00CF62AB" w:rsidRDefault="00DB73FE" w:rsidP="00DB73FE">
      <w:pPr>
        <w:pStyle w:val="Caption"/>
      </w:pPr>
      <w:bookmarkStart w:id="14" w:name="_Toc90590009"/>
      <w:bookmarkStart w:id="15" w:name="_Toc90593440"/>
      <w:bookmarkStart w:id="16" w:name="_Toc90623823"/>
      <w:r>
        <w:t xml:space="preserve">Hình 2. </w:t>
      </w:r>
      <w:r w:rsidR="00D57B8E">
        <w:fldChar w:fldCharType="begin"/>
      </w:r>
      <w:r w:rsidR="00D57B8E">
        <w:instrText xml:space="preserve"> SEQ Hình_2. \* ARABIC </w:instrText>
      </w:r>
      <w:r w:rsidR="00D57B8E">
        <w:fldChar w:fldCharType="separate"/>
      </w:r>
      <w:r w:rsidR="00D5532B">
        <w:rPr>
          <w:noProof/>
        </w:rPr>
        <w:t>1</w:t>
      </w:r>
      <w:r w:rsidR="00D57B8E">
        <w:rPr>
          <w:noProof/>
        </w:rPr>
        <w:fldChar w:fldCharType="end"/>
      </w:r>
      <w:r w:rsidR="002D4AAD">
        <w:t xml:space="preserve">: </w:t>
      </w:r>
      <w:r w:rsidR="00133307">
        <w:t>Tổng quan về mạng máy tính.</w:t>
      </w:r>
      <w:bookmarkEnd w:id="14"/>
      <w:bookmarkEnd w:id="15"/>
      <w:bookmarkEnd w:id="16"/>
    </w:p>
    <w:p w14:paraId="64D78F5F" w14:textId="11D8E4C2" w:rsidR="00BF62FA" w:rsidRPr="00BB138E" w:rsidRDefault="00BF62FA" w:rsidP="005C06B0">
      <w:pPr>
        <w:pStyle w:val="Tiumccp3"/>
        <w:numPr>
          <w:ilvl w:val="0"/>
          <w:numId w:val="7"/>
        </w:numPr>
        <w:spacing w:before="240" w:after="240"/>
        <w:ind w:left="990" w:hanging="450"/>
        <w:rPr>
          <w:b/>
          <w:bCs/>
          <w:i/>
          <w:iCs/>
        </w:rPr>
      </w:pPr>
      <w:bookmarkStart w:id="17" w:name="_Toc90624065"/>
      <w:r w:rsidRPr="00BB138E">
        <w:rPr>
          <w:b/>
          <w:bCs/>
          <w:i/>
          <w:iCs/>
        </w:rPr>
        <w:lastRenderedPageBreak/>
        <w:t>Các loại mạng phổ biến</w:t>
      </w:r>
      <w:bookmarkEnd w:id="17"/>
    </w:p>
    <w:p w14:paraId="429823BC" w14:textId="58E0D90D" w:rsidR="00BF62FA" w:rsidRDefault="00BF62FA" w:rsidP="005C06B0">
      <w:pPr>
        <w:pStyle w:val="Nidungvnbn"/>
        <w:numPr>
          <w:ilvl w:val="0"/>
          <w:numId w:val="8"/>
        </w:numPr>
        <w:spacing w:before="240" w:after="240"/>
      </w:pPr>
      <w:r>
        <w:t>Phân loại theo chức năng</w:t>
      </w:r>
    </w:p>
    <w:p w14:paraId="58C13F67" w14:textId="59109D63" w:rsidR="00464C3F" w:rsidRDefault="00464C3F" w:rsidP="005F5E82">
      <w:pPr>
        <w:pStyle w:val="Nidungvnbn"/>
        <w:spacing w:before="240" w:after="240"/>
      </w:pPr>
      <w:r>
        <w:t>+ Mô hình mạng ngang hàng (Peer – to – Peer)</w:t>
      </w:r>
    </w:p>
    <w:p w14:paraId="44F3A77B" w14:textId="6D72BA4D" w:rsidR="00BF62FA" w:rsidRDefault="00464C3F" w:rsidP="005F5E82">
      <w:pPr>
        <w:pStyle w:val="Nidungvnbn"/>
        <w:spacing w:before="240" w:after="240"/>
      </w:pPr>
      <w:r>
        <w:t>Trong mô hình này, tất cả các máy tính tham gia đều có vai trò giống nhau. Mỗi máy vừa có thể cung cấp trực tiếp tài nguyên của mình cho các máy khác, vừa có thể sử dụng trực tiếp tài nguyên của các máy khác trong mạng. Mô hình này chỉ thích hợp với mạng có quy mô nhỏ, tài nguyên được quản lý phân tán, chế độ bảo mật kém.</w:t>
      </w:r>
    </w:p>
    <w:p w14:paraId="656205EB" w14:textId="62FB8A2F" w:rsidR="00464C3F" w:rsidRDefault="00464C3F" w:rsidP="00D83DB7">
      <w:pPr>
        <w:spacing w:before="240" w:after="240" w:line="360" w:lineRule="auto"/>
        <w:jc w:val="center"/>
      </w:pPr>
      <w:r>
        <w:rPr>
          <w:noProof/>
        </w:rPr>
        <w:drawing>
          <wp:inline distT="0" distB="0" distL="0" distR="0" wp14:anchorId="6DF38AE3" wp14:editId="4A3B2FF7">
            <wp:extent cx="4396740" cy="22631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6740" cy="2263140"/>
                    </a:xfrm>
                    <a:prstGeom prst="rect">
                      <a:avLst/>
                    </a:prstGeom>
                    <a:noFill/>
                  </pic:spPr>
                </pic:pic>
              </a:graphicData>
            </a:graphic>
          </wp:inline>
        </w:drawing>
      </w:r>
    </w:p>
    <w:p w14:paraId="6064A4DC" w14:textId="3BB26019" w:rsidR="00AC3D78" w:rsidRDefault="00DB73FE" w:rsidP="00DB73FE">
      <w:pPr>
        <w:pStyle w:val="Caption"/>
      </w:pPr>
      <w:bookmarkStart w:id="18" w:name="_Toc90593441"/>
      <w:bookmarkStart w:id="19" w:name="_Toc90623824"/>
      <w:r>
        <w:t xml:space="preserve">Hình 2. </w:t>
      </w:r>
      <w:r w:rsidR="00D57B8E">
        <w:fldChar w:fldCharType="begin"/>
      </w:r>
      <w:r w:rsidR="00D57B8E">
        <w:instrText xml:space="preserve"> SEQ Hình_2. \* ARABIC </w:instrText>
      </w:r>
      <w:r w:rsidR="00D57B8E">
        <w:fldChar w:fldCharType="separate"/>
      </w:r>
      <w:r w:rsidR="00D5532B">
        <w:rPr>
          <w:noProof/>
        </w:rPr>
        <w:t>2</w:t>
      </w:r>
      <w:r w:rsidR="00D57B8E">
        <w:rPr>
          <w:noProof/>
        </w:rPr>
        <w:fldChar w:fldCharType="end"/>
      </w:r>
      <w:r w:rsidR="00133307">
        <w:t>: Mô hình mạng nganh hàng.</w:t>
      </w:r>
      <w:bookmarkEnd w:id="18"/>
      <w:bookmarkEnd w:id="19"/>
    </w:p>
    <w:p w14:paraId="758233B4" w14:textId="77777777" w:rsidR="00B57E97" w:rsidRDefault="00464C3F" w:rsidP="005F5E82">
      <w:pPr>
        <w:pStyle w:val="Nidungvnbn"/>
        <w:spacing w:before="240" w:after="240"/>
      </w:pPr>
      <w:r>
        <w:t>+ Mô hình khách – chủ (Client – Server)</w:t>
      </w:r>
    </w:p>
    <w:p w14:paraId="1B1D7A80" w14:textId="000C5E16" w:rsidR="00464C3F" w:rsidRDefault="00464C3F" w:rsidP="005F5E82">
      <w:pPr>
        <w:pStyle w:val="Nidungvnbn"/>
        <w:spacing w:before="240" w:after="240"/>
      </w:pPr>
      <w:r>
        <w:t>Trong mô hình này, một hoặc vài máy sẽ được chọn để đảm nhận việc quản lý và cung cấp tài nguyên (chương trình, dữ liệu, thiết bị,…) được gọi là máy chủ (Server), các máy khác sử dụng tài nguyên này được gọi là máy khách (Client).</w:t>
      </w:r>
    </w:p>
    <w:p w14:paraId="54F1498E" w14:textId="77777777" w:rsidR="00464C3F" w:rsidRDefault="00464C3F" w:rsidP="005F5E82">
      <w:pPr>
        <w:pStyle w:val="Nidungvnbn"/>
        <w:spacing w:before="240" w:after="240"/>
      </w:pPr>
      <w:r>
        <w:t>Máy chủ là máy tính đảm bảo việc phục vụ các máy khách bằng cách điều khiển việc phân phối tài nguyên nằm trong mạng với mục đích sử dụng chung. Máy khách là máy sử dụng tài nguyên do máy chủ cung cấp.</w:t>
      </w:r>
    </w:p>
    <w:p w14:paraId="54EF7033" w14:textId="67769A7B" w:rsidR="00464C3F" w:rsidRDefault="00464C3F" w:rsidP="005F5E82">
      <w:pPr>
        <w:pStyle w:val="Nidungvnbn"/>
        <w:spacing w:before="240" w:after="240"/>
      </w:pPr>
      <w:r>
        <w:lastRenderedPageBreak/>
        <w:t>Mô hình khách – chủ có ưu điểm là dữ liệu được quản lý tập trung, bảo mật tốt, thích hợp với các mạng trung bình và lớn.</w:t>
      </w:r>
    </w:p>
    <w:p w14:paraId="4C114E27" w14:textId="10157A12" w:rsidR="00464C3F" w:rsidRDefault="00464C3F" w:rsidP="005F5E82">
      <w:pPr>
        <w:spacing w:before="240" w:after="240" w:line="360" w:lineRule="auto"/>
        <w:jc w:val="center"/>
      </w:pPr>
      <w:r>
        <w:rPr>
          <w:noProof/>
        </w:rPr>
        <w:drawing>
          <wp:inline distT="0" distB="0" distL="0" distR="0" wp14:anchorId="6B9ACD70" wp14:editId="250ECA1C">
            <wp:extent cx="4488180" cy="188976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88180" cy="1889760"/>
                    </a:xfrm>
                    <a:prstGeom prst="rect">
                      <a:avLst/>
                    </a:prstGeom>
                    <a:noFill/>
                  </pic:spPr>
                </pic:pic>
              </a:graphicData>
            </a:graphic>
          </wp:inline>
        </w:drawing>
      </w:r>
    </w:p>
    <w:p w14:paraId="22F8B877" w14:textId="319E051D" w:rsidR="00AC3D78" w:rsidRDefault="00DB73FE" w:rsidP="00DB73FE">
      <w:pPr>
        <w:pStyle w:val="Caption"/>
      </w:pPr>
      <w:bookmarkStart w:id="20" w:name="_Toc90593442"/>
      <w:bookmarkStart w:id="21" w:name="_Toc90623825"/>
      <w:r>
        <w:t xml:space="preserve">Hình 2. </w:t>
      </w:r>
      <w:r w:rsidR="00D57B8E">
        <w:fldChar w:fldCharType="begin"/>
      </w:r>
      <w:r w:rsidR="00D57B8E">
        <w:instrText xml:space="preserve"> SEQ Hình_2. \* ARABIC </w:instrText>
      </w:r>
      <w:r w:rsidR="00D57B8E">
        <w:fldChar w:fldCharType="separate"/>
      </w:r>
      <w:r w:rsidR="00D5532B">
        <w:rPr>
          <w:noProof/>
        </w:rPr>
        <w:t>3</w:t>
      </w:r>
      <w:r w:rsidR="00D57B8E">
        <w:rPr>
          <w:noProof/>
        </w:rPr>
        <w:fldChar w:fldCharType="end"/>
      </w:r>
      <w:r w:rsidR="00AC3D78">
        <w:t>: Mô hình khách – chủ ( client – server).</w:t>
      </w:r>
      <w:bookmarkEnd w:id="20"/>
      <w:bookmarkEnd w:id="21"/>
    </w:p>
    <w:p w14:paraId="64E67D1E" w14:textId="08D9FF91" w:rsidR="00464C3F" w:rsidRDefault="00464C3F" w:rsidP="005F5E82">
      <w:pPr>
        <w:pStyle w:val="Nidungvnbn"/>
        <w:spacing w:before="240" w:after="240"/>
      </w:pPr>
      <w:r>
        <w:t>+ Mô hình dựa trên nền Web</w:t>
      </w:r>
    </w:p>
    <w:p w14:paraId="472B17BC" w14:textId="2E2E168C" w:rsidR="00464C3F" w:rsidRDefault="00464C3F" w:rsidP="005F5E82">
      <w:pPr>
        <w:pStyle w:val="Nidungvnbn"/>
        <w:spacing w:before="240" w:after="240"/>
      </w:pPr>
      <w:r>
        <w:t>Ngày nay, do sự phát triển của Internet nên có rất nhiều công ty và cá nhân sử dụng Internet như một mạng “xương sống” và kết nối với mọi người trên toàn cầu. Mạng trên phạm vi Internet được gọi là mạng liên kết nối và ngày càng trở nên phổ biến. Người dùng chỉ cần trình duyệt Web và một kết nối Internet để chia sẻ các tập tin, tải các ứng dụng, xem video hoặc tham gia học tập trực tuyến.</w:t>
      </w:r>
    </w:p>
    <w:p w14:paraId="3923CD87" w14:textId="1CF891C2" w:rsidR="00464C3F" w:rsidRDefault="00464C3F" w:rsidP="005C06B0">
      <w:pPr>
        <w:pStyle w:val="Nidungvnbn"/>
        <w:numPr>
          <w:ilvl w:val="0"/>
          <w:numId w:val="8"/>
        </w:numPr>
        <w:spacing w:before="240" w:after="240"/>
      </w:pPr>
      <w:r>
        <w:t>Phân loại theo mạng máy tính</w:t>
      </w:r>
    </w:p>
    <w:p w14:paraId="04526A97" w14:textId="3AF61B87" w:rsidR="00B166D3" w:rsidRDefault="00B166D3" w:rsidP="005F5E82">
      <w:pPr>
        <w:pStyle w:val="Nidungvnbn"/>
        <w:spacing w:before="240" w:after="240"/>
      </w:pPr>
      <w:r>
        <w:t>+ Mạng cục bộ (LAN: Local Area Network)</w:t>
      </w:r>
    </w:p>
    <w:p w14:paraId="06FC762E" w14:textId="34EFFFF4" w:rsidR="00464C3F" w:rsidRDefault="00B166D3" w:rsidP="005F5E82">
      <w:pPr>
        <w:pStyle w:val="Nidungvnbn"/>
        <w:spacing w:before="240" w:after="240"/>
      </w:pPr>
      <w:r>
        <w:t>LAN là mạng kết nối các máy tính bên trong một vùng diện tích địa lý tương đối nhỏ, chẳng hạn như trong một phòng, một tòa nhà, một xí nghiệp, một trường học,…</w:t>
      </w:r>
    </w:p>
    <w:p w14:paraId="03BB4472" w14:textId="5FE36ACF" w:rsidR="00B166D3" w:rsidRDefault="00B166D3" w:rsidP="005F5E82">
      <w:pPr>
        <w:pStyle w:val="Nidungvnbn"/>
        <w:spacing w:before="240" w:after="240"/>
      </w:pPr>
      <w:r>
        <w:t>Mạng LAN có các đặc điểm sau :</w:t>
      </w:r>
    </w:p>
    <w:p w14:paraId="4946A705" w14:textId="709DC51E" w:rsidR="00B166D3" w:rsidRDefault="00B166D3" w:rsidP="005C06B0">
      <w:pPr>
        <w:pStyle w:val="Nidungvnbn"/>
        <w:numPr>
          <w:ilvl w:val="0"/>
          <w:numId w:val="26"/>
        </w:numPr>
        <w:spacing w:before="240" w:after="240"/>
      </w:pPr>
      <w:r>
        <w:lastRenderedPageBreak/>
        <w:t>Băng thông lớn để có khả năng chạy các ứng dụng trực tuyến như xem phim,giải trí,hội thảo qua mạng.</w:t>
      </w:r>
    </w:p>
    <w:p w14:paraId="4084DC33" w14:textId="764FDA7F" w:rsidR="00B166D3" w:rsidRDefault="00B166D3" w:rsidP="005C06B0">
      <w:pPr>
        <w:pStyle w:val="Nidungvnbn"/>
        <w:numPr>
          <w:ilvl w:val="0"/>
          <w:numId w:val="26"/>
        </w:numPr>
        <w:spacing w:before="240" w:after="240"/>
      </w:pPr>
      <w:r>
        <w:t>Kích thước mạng bị giới hạn bởi thiết bị.</w:t>
      </w:r>
    </w:p>
    <w:p w14:paraId="60B25629" w14:textId="32618717" w:rsidR="00B166D3" w:rsidRDefault="00B166D3" w:rsidP="005C06B0">
      <w:pPr>
        <w:pStyle w:val="Nidungvnbn"/>
        <w:numPr>
          <w:ilvl w:val="0"/>
          <w:numId w:val="26"/>
        </w:numPr>
        <w:spacing w:before="240" w:after="240"/>
      </w:pPr>
      <w:r>
        <w:t>Chi phí thiết kế, lắp đặt mạng LAN rẻ.</w:t>
      </w:r>
    </w:p>
    <w:p w14:paraId="763AF2F4" w14:textId="0C6DE2E5" w:rsidR="00B166D3" w:rsidRDefault="00B166D3" w:rsidP="005C06B0">
      <w:pPr>
        <w:pStyle w:val="Nidungvnbn"/>
        <w:numPr>
          <w:ilvl w:val="0"/>
          <w:numId w:val="26"/>
        </w:numPr>
        <w:spacing w:before="240" w:after="240"/>
      </w:pPr>
      <w:r>
        <w:t>Quản trị đơn giản</w:t>
      </w:r>
      <w:r w:rsidR="00A213B6">
        <w:t>.</w:t>
      </w:r>
    </w:p>
    <w:p w14:paraId="0D24D647" w14:textId="4A45635E" w:rsidR="00B166D3" w:rsidRDefault="00B166D3" w:rsidP="00D83DB7">
      <w:pPr>
        <w:spacing w:before="240" w:after="240" w:line="360" w:lineRule="auto"/>
        <w:jc w:val="center"/>
      </w:pPr>
      <w:r>
        <w:rPr>
          <w:noProof/>
        </w:rPr>
        <w:drawing>
          <wp:inline distT="0" distB="0" distL="0" distR="0" wp14:anchorId="182F00B0" wp14:editId="1D4860A6">
            <wp:extent cx="4663440" cy="198882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3440" cy="1988820"/>
                    </a:xfrm>
                    <a:prstGeom prst="rect">
                      <a:avLst/>
                    </a:prstGeom>
                    <a:noFill/>
                  </pic:spPr>
                </pic:pic>
              </a:graphicData>
            </a:graphic>
          </wp:inline>
        </w:drawing>
      </w:r>
    </w:p>
    <w:p w14:paraId="6301EBEE" w14:textId="7C3DB424" w:rsidR="00AC3D78" w:rsidRDefault="00DB73FE" w:rsidP="00DB73FE">
      <w:pPr>
        <w:pStyle w:val="Caption"/>
      </w:pPr>
      <w:bookmarkStart w:id="22" w:name="_Toc90593443"/>
      <w:bookmarkStart w:id="23" w:name="_Toc90623826"/>
      <w:r>
        <w:t xml:space="preserve">Hình 2. </w:t>
      </w:r>
      <w:r w:rsidR="00D57B8E">
        <w:fldChar w:fldCharType="begin"/>
      </w:r>
      <w:r w:rsidR="00D57B8E">
        <w:instrText xml:space="preserve"> SEQ Hình_</w:instrText>
      </w:r>
      <w:r w:rsidR="00D57B8E">
        <w:instrText xml:space="preserve">2. \* ARABIC </w:instrText>
      </w:r>
      <w:r w:rsidR="00D57B8E">
        <w:fldChar w:fldCharType="separate"/>
      </w:r>
      <w:r w:rsidR="00D5532B">
        <w:rPr>
          <w:noProof/>
        </w:rPr>
        <w:t>4</w:t>
      </w:r>
      <w:r w:rsidR="00D57B8E">
        <w:rPr>
          <w:noProof/>
        </w:rPr>
        <w:fldChar w:fldCharType="end"/>
      </w:r>
      <w:r w:rsidR="00AC3D78">
        <w:t>: Mô hình mạng LAN.</w:t>
      </w:r>
      <w:bookmarkEnd w:id="22"/>
      <w:bookmarkEnd w:id="23"/>
    </w:p>
    <w:p w14:paraId="1D0DDF54" w14:textId="77777777" w:rsidR="00B166D3" w:rsidRDefault="00B166D3" w:rsidP="005F5E82">
      <w:pPr>
        <w:pStyle w:val="Nidungvnbn"/>
        <w:spacing w:before="240" w:after="240"/>
      </w:pPr>
      <w:r>
        <w:t xml:space="preserve">+ </w:t>
      </w:r>
      <w:r w:rsidRPr="00B166D3">
        <w:t xml:space="preserve">Mạng diện rộng </w:t>
      </w:r>
      <w:r>
        <w:t>(</w:t>
      </w:r>
      <w:r w:rsidRPr="00B166D3">
        <w:t>WAN</w:t>
      </w:r>
      <w:r>
        <w:t xml:space="preserve">: </w:t>
      </w:r>
      <w:r w:rsidRPr="00B166D3">
        <w:t xml:space="preserve">Wide Area Network) </w:t>
      </w:r>
    </w:p>
    <w:p w14:paraId="554BFCAD" w14:textId="61829939" w:rsidR="00B166D3" w:rsidRDefault="00B166D3" w:rsidP="005F5E82">
      <w:pPr>
        <w:pStyle w:val="Nidungvnbn"/>
        <w:spacing w:before="240" w:after="240"/>
      </w:pPr>
      <w:r>
        <w:t xml:space="preserve">WAN </w:t>
      </w:r>
      <w:r w:rsidRPr="00B166D3">
        <w:t>có phạm vi bao phủ một vùng rộng lớn,có thể là quốc gia,lục địa hay toàn cầu. Mạng WAN thường là mạng của các công ty đa quốc gia hay toàn cầu. Mạng WAN lớn nhất hiện nay là mạng Internet. Mạng WAN là tập hợp của nhiều mạng LAN và MAN được nối lại với nhau thông qua các phương tiện như vệ tinh ,sóng vi ba,cáp quang,điện thoại ….</w:t>
      </w:r>
    </w:p>
    <w:p w14:paraId="7D2F7D9E" w14:textId="301874BA" w:rsidR="00B166D3" w:rsidRDefault="00B166D3" w:rsidP="005F5E82">
      <w:pPr>
        <w:pStyle w:val="Nidungvnbn"/>
        <w:spacing w:before="240" w:after="240"/>
      </w:pPr>
      <w:r>
        <w:t>Mạng WAN có các đặc điểm sau :</w:t>
      </w:r>
    </w:p>
    <w:p w14:paraId="054C93F2" w14:textId="556E2C2D" w:rsidR="00B166D3" w:rsidRDefault="00B166D3" w:rsidP="005C06B0">
      <w:pPr>
        <w:pStyle w:val="Nidungvnbn"/>
        <w:numPr>
          <w:ilvl w:val="0"/>
          <w:numId w:val="24"/>
        </w:numPr>
        <w:spacing w:before="240" w:after="240"/>
      </w:pPr>
      <w:r>
        <w:t>Băng thông thấp,dễ mất kết nối,thường chỉ phù hợp với các ứng dụng online như e – mail,</w:t>
      </w:r>
      <w:r w:rsidR="000A2B0B">
        <w:t xml:space="preserve"> </w:t>
      </w:r>
      <w:r>
        <w:t>ftp,</w:t>
      </w:r>
      <w:r w:rsidR="000A2B0B">
        <w:t xml:space="preserve"> </w:t>
      </w:r>
      <w:r>
        <w:t>web….</w:t>
      </w:r>
    </w:p>
    <w:p w14:paraId="1ED71845" w14:textId="4927B09C" w:rsidR="00B166D3" w:rsidRDefault="00B166D3" w:rsidP="005C06B0">
      <w:pPr>
        <w:pStyle w:val="Nidungvnbn"/>
        <w:numPr>
          <w:ilvl w:val="0"/>
          <w:numId w:val="24"/>
        </w:numPr>
        <w:spacing w:before="240" w:after="240"/>
      </w:pPr>
      <w:r>
        <w:lastRenderedPageBreak/>
        <w:t>Phạm vi hoạt động không giới hạn.</w:t>
      </w:r>
    </w:p>
    <w:p w14:paraId="4CA6DCDD" w14:textId="0678C67F" w:rsidR="00B166D3" w:rsidRDefault="00B166D3" w:rsidP="005C06B0">
      <w:pPr>
        <w:pStyle w:val="Nidungvnbn"/>
        <w:numPr>
          <w:ilvl w:val="0"/>
          <w:numId w:val="24"/>
        </w:numPr>
        <w:spacing w:before="240" w:after="240"/>
      </w:pPr>
      <w:r>
        <w:t>Do kết nối nhiều LAN và MAN với nhau nên mạng rất phức tạp và các tổ chức toàn cầu phải đứng ra quy định và quản lý.</w:t>
      </w:r>
    </w:p>
    <w:p w14:paraId="6A3D103F" w14:textId="56E6EA0C" w:rsidR="00B166D3" w:rsidRDefault="00B166D3" w:rsidP="005C06B0">
      <w:pPr>
        <w:pStyle w:val="Nidungvnbn"/>
        <w:numPr>
          <w:ilvl w:val="0"/>
          <w:numId w:val="24"/>
        </w:numPr>
        <w:spacing w:before="240" w:after="240"/>
      </w:pPr>
      <w:r>
        <w:t>Chi phí cho các thiết bị và công nghệ WAN rất đắt</w:t>
      </w:r>
      <w:r w:rsidR="009029CA">
        <w:t>,</w:t>
      </w:r>
      <w:r>
        <w:t xml:space="preserve"> </w:t>
      </w:r>
      <w:r w:rsidR="00D65209">
        <w:t>c</w:t>
      </w:r>
      <w:r>
        <w:t>hú ý là việc phân biệt mạng thuộc loại LAN, MAN hay WAN chủ yếu dựa trên khoảng cách vật lý và chỉ máng tính chất ước lệ.</w:t>
      </w:r>
    </w:p>
    <w:p w14:paraId="3E44DF28" w14:textId="51E502B9" w:rsidR="00251995" w:rsidRDefault="00251995" w:rsidP="00D83DB7">
      <w:pPr>
        <w:spacing w:before="240" w:after="240" w:line="360" w:lineRule="auto"/>
        <w:jc w:val="center"/>
      </w:pPr>
      <w:r>
        <w:rPr>
          <w:noProof/>
        </w:rPr>
        <w:drawing>
          <wp:inline distT="0" distB="0" distL="0" distR="0" wp14:anchorId="5BADF231" wp14:editId="6439EC95">
            <wp:extent cx="4244340" cy="2407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610" cy="2410342"/>
                    </a:xfrm>
                    <a:prstGeom prst="rect">
                      <a:avLst/>
                    </a:prstGeom>
                    <a:noFill/>
                  </pic:spPr>
                </pic:pic>
              </a:graphicData>
            </a:graphic>
          </wp:inline>
        </w:drawing>
      </w:r>
    </w:p>
    <w:p w14:paraId="59A659A2" w14:textId="756B6F65" w:rsidR="00AC3D78" w:rsidRDefault="00DB73FE" w:rsidP="00DB73FE">
      <w:pPr>
        <w:pStyle w:val="Caption"/>
      </w:pPr>
      <w:bookmarkStart w:id="24" w:name="_Toc90593444"/>
      <w:bookmarkStart w:id="25" w:name="_Toc90623827"/>
      <w:r>
        <w:t xml:space="preserve">Hình 2. </w:t>
      </w:r>
      <w:r w:rsidR="00D57B8E">
        <w:fldChar w:fldCharType="begin"/>
      </w:r>
      <w:r w:rsidR="00D57B8E">
        <w:instrText xml:space="preserve"> SEQ Hình_2. \* ARABIC </w:instrText>
      </w:r>
      <w:r w:rsidR="00D57B8E">
        <w:fldChar w:fldCharType="separate"/>
      </w:r>
      <w:r w:rsidR="00D5532B">
        <w:rPr>
          <w:noProof/>
        </w:rPr>
        <w:t>5</w:t>
      </w:r>
      <w:r w:rsidR="00D57B8E">
        <w:rPr>
          <w:noProof/>
        </w:rPr>
        <w:fldChar w:fldCharType="end"/>
      </w:r>
      <w:r w:rsidR="00AC3D78">
        <w:t>: Mô hình mạng WAN.</w:t>
      </w:r>
      <w:bookmarkEnd w:id="24"/>
      <w:bookmarkEnd w:id="25"/>
    </w:p>
    <w:p w14:paraId="478703B8" w14:textId="77777777" w:rsidR="00B166D3" w:rsidRDefault="00B166D3" w:rsidP="005F5E82">
      <w:pPr>
        <w:pStyle w:val="Nidungvnbn"/>
        <w:spacing w:before="240" w:after="240"/>
      </w:pPr>
      <w:r>
        <w:t xml:space="preserve">+ Mạng đô thị (MAN: Metropolitan Area Network) </w:t>
      </w:r>
    </w:p>
    <w:p w14:paraId="56780E21" w14:textId="77777777" w:rsidR="00B166D3" w:rsidRDefault="00B166D3" w:rsidP="005F5E82">
      <w:pPr>
        <w:pStyle w:val="Nidungvnbn"/>
        <w:spacing w:before="240" w:after="240"/>
      </w:pPr>
      <w:r>
        <w:t xml:space="preserve">Gần giống như mạng LAN nhưng giới hạn kích thước của nó là một thành phố hay một quốc gia. Mạng MAN kết nối các mạng LAN lại với nhau thông qua môi trường  truyền dẫn và các phương  thức truyền thông khác nhau. </w:t>
      </w:r>
    </w:p>
    <w:p w14:paraId="7E64759C" w14:textId="165BAFE8" w:rsidR="00B166D3" w:rsidRDefault="00B166D3" w:rsidP="005F5E82">
      <w:pPr>
        <w:pStyle w:val="Nidungvnbn"/>
        <w:spacing w:before="240" w:after="240"/>
      </w:pPr>
      <w:r>
        <w:t>Mạng MAN có các đặc điểm sau :</w:t>
      </w:r>
    </w:p>
    <w:p w14:paraId="0DE0B767" w14:textId="1AB18E05" w:rsidR="00B166D3" w:rsidRDefault="00B166D3" w:rsidP="005C06B0">
      <w:pPr>
        <w:pStyle w:val="Nidungvnbn"/>
        <w:numPr>
          <w:ilvl w:val="0"/>
          <w:numId w:val="25"/>
        </w:numPr>
        <w:spacing w:before="240" w:after="240"/>
      </w:pPr>
      <w:r>
        <w:lastRenderedPageBreak/>
        <w:t>Băng thông ở mức trung bình,</w:t>
      </w:r>
      <w:r w:rsidR="009029CA">
        <w:t xml:space="preserve"> </w:t>
      </w:r>
      <w:r>
        <w:t>đủ để phục vụ các ứng dụng cấp thành phố hay quốc gia như chính phủ điện tử,</w:t>
      </w:r>
      <w:r w:rsidR="009029CA">
        <w:t xml:space="preserve"> </w:t>
      </w:r>
      <w:r>
        <w:t>thương mại điện tử,</w:t>
      </w:r>
      <w:r w:rsidR="009029CA">
        <w:t xml:space="preserve"> </w:t>
      </w:r>
      <w:r>
        <w:t>các ứng dụng của các ngân hàng…</w:t>
      </w:r>
    </w:p>
    <w:p w14:paraId="79E98A3C" w14:textId="28A21761" w:rsidR="00B166D3" w:rsidRDefault="00B166D3" w:rsidP="005C06B0">
      <w:pPr>
        <w:pStyle w:val="Nidungvnbn"/>
        <w:numPr>
          <w:ilvl w:val="0"/>
          <w:numId w:val="25"/>
        </w:numPr>
        <w:spacing w:before="240" w:after="240"/>
      </w:pPr>
      <w:r>
        <w:t>Do MAN kết nối nhiều LAN nên việc quản trị sẽ gặp khó khăn hơn,</w:t>
      </w:r>
      <w:r w:rsidR="009029CA">
        <w:t xml:space="preserve"> </w:t>
      </w:r>
      <w:r>
        <w:t>đồng thời độ phức tạp cũng tăng theo.</w:t>
      </w:r>
    </w:p>
    <w:p w14:paraId="1BBDEF69" w14:textId="09C9BDA5" w:rsidR="00B166D3" w:rsidRDefault="00B166D3" w:rsidP="005C06B0">
      <w:pPr>
        <w:pStyle w:val="Nidungvnbn"/>
        <w:numPr>
          <w:ilvl w:val="0"/>
          <w:numId w:val="25"/>
        </w:numPr>
        <w:spacing w:before="240" w:after="240"/>
      </w:pPr>
      <w:r>
        <w:t>Chi phí các thiết bị MAN tương đối đắt tiền.</w:t>
      </w:r>
    </w:p>
    <w:p w14:paraId="1A0BEA6B" w14:textId="48695754" w:rsidR="00C61C85" w:rsidRDefault="00C61C85" w:rsidP="00EB1243">
      <w:pPr>
        <w:spacing w:before="240" w:after="240" w:line="360" w:lineRule="auto"/>
        <w:jc w:val="center"/>
      </w:pPr>
      <w:r>
        <w:rPr>
          <w:noProof/>
        </w:rPr>
        <w:drawing>
          <wp:inline distT="0" distB="0" distL="0" distR="0" wp14:anchorId="62D10EAC" wp14:editId="7B92EB00">
            <wp:extent cx="4107180" cy="25984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7180" cy="2598420"/>
                    </a:xfrm>
                    <a:prstGeom prst="rect">
                      <a:avLst/>
                    </a:prstGeom>
                    <a:noFill/>
                  </pic:spPr>
                </pic:pic>
              </a:graphicData>
            </a:graphic>
          </wp:inline>
        </w:drawing>
      </w:r>
    </w:p>
    <w:p w14:paraId="0C480477" w14:textId="66711275" w:rsidR="00AC3D78" w:rsidRPr="00464C3F" w:rsidRDefault="00DB73FE" w:rsidP="00DB73FE">
      <w:pPr>
        <w:pStyle w:val="Caption"/>
      </w:pPr>
      <w:bookmarkStart w:id="26" w:name="_Toc90593445"/>
      <w:bookmarkStart w:id="27" w:name="_Toc90623828"/>
      <w:r>
        <w:t xml:space="preserve">Hình 2. </w:t>
      </w:r>
      <w:r w:rsidR="00D57B8E">
        <w:fldChar w:fldCharType="begin"/>
      </w:r>
      <w:r w:rsidR="00D57B8E">
        <w:instrText xml:space="preserve"> SEQ Hình_2. \* ARABIC </w:instrText>
      </w:r>
      <w:r w:rsidR="00D57B8E">
        <w:fldChar w:fldCharType="separate"/>
      </w:r>
      <w:r w:rsidR="00D5532B">
        <w:rPr>
          <w:noProof/>
        </w:rPr>
        <w:t>6</w:t>
      </w:r>
      <w:r w:rsidR="00D57B8E">
        <w:rPr>
          <w:noProof/>
        </w:rPr>
        <w:fldChar w:fldCharType="end"/>
      </w:r>
      <w:r w:rsidR="00AC3D78">
        <w:t>: Mô hình mạng MAN.</w:t>
      </w:r>
      <w:bookmarkEnd w:id="26"/>
      <w:bookmarkEnd w:id="27"/>
    </w:p>
    <w:p w14:paraId="29B622A4" w14:textId="4D5B3E9F" w:rsidR="00F459E7" w:rsidRDefault="00F459E7" w:rsidP="00A05F33">
      <w:pPr>
        <w:pStyle w:val="Tiumccp2"/>
        <w:numPr>
          <w:ilvl w:val="0"/>
          <w:numId w:val="2"/>
        </w:numPr>
        <w:spacing w:before="240" w:after="240"/>
        <w:ind w:left="720"/>
      </w:pPr>
      <w:bookmarkStart w:id="28" w:name="_Toc90624066"/>
      <w:r>
        <w:t>Khái niệm mạng wifi</w:t>
      </w:r>
      <w:bookmarkEnd w:id="28"/>
    </w:p>
    <w:p w14:paraId="05016124" w14:textId="4761C650" w:rsidR="00C61C85" w:rsidRDefault="00C61C85" w:rsidP="005C06B0">
      <w:pPr>
        <w:pStyle w:val="Nidungvnbn"/>
        <w:numPr>
          <w:ilvl w:val="0"/>
          <w:numId w:val="8"/>
        </w:numPr>
        <w:spacing w:before="240" w:after="240"/>
      </w:pPr>
      <w:r>
        <w:t>Khái niệm</w:t>
      </w:r>
    </w:p>
    <w:p w14:paraId="7D5D053C" w14:textId="5E9AC445" w:rsidR="00C61C85" w:rsidRDefault="00C61C85" w:rsidP="005F5E82">
      <w:pPr>
        <w:pStyle w:val="Nidungvnbn"/>
        <w:spacing w:before="240" w:after="240"/>
      </w:pPr>
      <w:r>
        <w:t>WiFi</w:t>
      </w:r>
      <w:r w:rsidR="007D1098">
        <w:t xml:space="preserve"> là </w:t>
      </w:r>
      <w:r w:rsidR="007D1098" w:rsidRPr="007D1098">
        <w:t>viết tắt của Wireless Fidelity</w:t>
      </w:r>
      <w:r>
        <w:t xml:space="preserve"> là công nghệ mạng cho phép bạn kết nối không dây với Internet. Nó còn được gọi là 802.11, là tiêu chuẩn IEEE của mạng cục bộ không dây (WLAN).</w:t>
      </w:r>
    </w:p>
    <w:p w14:paraId="0D01B5B2" w14:textId="726881D3" w:rsidR="00C61C85" w:rsidRDefault="00C61C85" w:rsidP="005F5E82">
      <w:pPr>
        <w:pStyle w:val="Nidungvnbn"/>
        <w:spacing w:before="240" w:after="240"/>
      </w:pPr>
      <w:r>
        <w:lastRenderedPageBreak/>
        <w:t>Mạng WiFi hoạt động ở dải tần số 2.4GHz và 5GHz không li-xăng (unlicensed), có nghĩa là mạng này không gây nhiễu cho những mạng không dây lân cận khác hoạt động trên cùng các tần số (hoặc băng thông) đó.</w:t>
      </w:r>
    </w:p>
    <w:p w14:paraId="2E497809" w14:textId="2A5FBE8F" w:rsidR="007D1098" w:rsidRDefault="007D1098" w:rsidP="00D83DB7">
      <w:pPr>
        <w:spacing w:before="240" w:after="240" w:line="360" w:lineRule="auto"/>
        <w:jc w:val="center"/>
      </w:pPr>
      <w:r>
        <w:rPr>
          <w:noProof/>
        </w:rPr>
        <w:drawing>
          <wp:inline distT="0" distB="0" distL="0" distR="0" wp14:anchorId="230F874C" wp14:editId="22F140D9">
            <wp:extent cx="4625340" cy="28879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5340" cy="2887980"/>
                    </a:xfrm>
                    <a:prstGeom prst="rect">
                      <a:avLst/>
                    </a:prstGeom>
                    <a:noFill/>
                  </pic:spPr>
                </pic:pic>
              </a:graphicData>
            </a:graphic>
          </wp:inline>
        </w:drawing>
      </w:r>
    </w:p>
    <w:p w14:paraId="659CA737" w14:textId="70329D64" w:rsidR="006C1072" w:rsidRDefault="006F0DAC" w:rsidP="006F0DAC">
      <w:pPr>
        <w:pStyle w:val="Caption"/>
      </w:pPr>
      <w:bookmarkStart w:id="29" w:name="_Toc90593446"/>
      <w:bookmarkStart w:id="30" w:name="_Toc90623829"/>
      <w:r>
        <w:t xml:space="preserve">Hình 2. </w:t>
      </w:r>
      <w:r w:rsidR="00D57B8E">
        <w:fldChar w:fldCharType="begin"/>
      </w:r>
      <w:r w:rsidR="00D57B8E">
        <w:instrText xml:space="preserve"> SEQ Hình_2. \* ARABIC </w:instrText>
      </w:r>
      <w:r w:rsidR="00D57B8E">
        <w:fldChar w:fldCharType="separate"/>
      </w:r>
      <w:r w:rsidR="00D5532B">
        <w:rPr>
          <w:noProof/>
        </w:rPr>
        <w:t>7</w:t>
      </w:r>
      <w:r w:rsidR="00D57B8E">
        <w:rPr>
          <w:noProof/>
        </w:rPr>
        <w:fldChar w:fldCharType="end"/>
      </w:r>
      <w:r w:rsidR="006C1072">
        <w:t>: Mô hình mạng wifi.</w:t>
      </w:r>
      <w:bookmarkEnd w:id="29"/>
      <w:bookmarkEnd w:id="30"/>
    </w:p>
    <w:p w14:paraId="09CA1610" w14:textId="015C9CD0" w:rsidR="00C61C85" w:rsidRDefault="00C61C85" w:rsidP="005C06B0">
      <w:pPr>
        <w:pStyle w:val="Nidungvnbn"/>
        <w:numPr>
          <w:ilvl w:val="0"/>
          <w:numId w:val="8"/>
        </w:numPr>
        <w:spacing w:before="240" w:after="240"/>
      </w:pPr>
      <w:r>
        <w:t>Cách thức hoạt động</w:t>
      </w:r>
    </w:p>
    <w:p w14:paraId="49475A5B" w14:textId="42F1C1CC" w:rsidR="007D1098" w:rsidRDefault="007D1098" w:rsidP="005F5E82">
      <w:pPr>
        <w:pStyle w:val="Nidungvnbn"/>
        <w:spacing w:before="240" w:after="240"/>
      </w:pPr>
      <w:r>
        <w:t>Mạng WiFi hiện đại hoạt động giống như kết nối mạng cục bộ Ethernet có dây (LAN). Sự khác biệt duy nhất là chúng sử dụng các tần số phổ không li-xăng để truyền dữ liệu trong khoảng cách ngắn với tốc độ cao, giống như băng thông rộng di động đối với điện thoại cầm tay.</w:t>
      </w:r>
    </w:p>
    <w:p w14:paraId="3CAB7660" w14:textId="4FA48B6C" w:rsidR="007D1098" w:rsidRDefault="007D1098" w:rsidP="005F5E82">
      <w:pPr>
        <w:pStyle w:val="Nidungvnbn"/>
        <w:spacing w:before="240" w:after="240"/>
      </w:pPr>
      <w:r>
        <w:t>Tiêu chuẩn WiFi được phát triển bởi Hội Kỹ sư Điện và Điện tử (IEEE) để cung cấp khả năng truy cập không dây trong khu vực cục bộ, thường là trong nhà hoặc tòa nhà văn phòng.</w:t>
      </w:r>
    </w:p>
    <w:p w14:paraId="58F891B5" w14:textId="18E92309" w:rsidR="007D1098" w:rsidRDefault="007D1098" w:rsidP="005F5E82">
      <w:pPr>
        <w:pStyle w:val="Nidungvnbn"/>
        <w:spacing w:before="240" w:after="240"/>
      </w:pPr>
      <w:r>
        <w:lastRenderedPageBreak/>
        <w:t>Để WiFi hoạt động, phải có một điểm truy cập (trạm gốc) có kết nối có dây để kết nối các thiết bị WiFi. Các thiết bị WiFi giao tiếp với điểm truy cập bằng tín hiệu tần số vô tuyến (RF), giống như điện thoại không dây.</w:t>
      </w:r>
    </w:p>
    <w:p w14:paraId="728E795D" w14:textId="76857FAE" w:rsidR="00C61C85" w:rsidRDefault="00C61C85" w:rsidP="005C06B0">
      <w:pPr>
        <w:pStyle w:val="Nidungvnbn"/>
        <w:numPr>
          <w:ilvl w:val="0"/>
          <w:numId w:val="8"/>
        </w:numPr>
        <w:spacing w:before="240" w:after="240"/>
      </w:pPr>
      <w:r>
        <w:t>Ưu, nhược điểm</w:t>
      </w:r>
    </w:p>
    <w:p w14:paraId="7A80210E" w14:textId="64EDAE80" w:rsidR="007D1098" w:rsidRDefault="007D1098" w:rsidP="005F5E82">
      <w:pPr>
        <w:pStyle w:val="Nidungvnbn"/>
        <w:spacing w:before="240" w:after="240"/>
      </w:pPr>
      <w:r>
        <w:t>+ Ưu điểm</w:t>
      </w:r>
    </w:p>
    <w:p w14:paraId="0D4C5233" w14:textId="50862815" w:rsidR="007D1098" w:rsidRDefault="007D1098" w:rsidP="005F5E82">
      <w:pPr>
        <w:pStyle w:val="Nidungvnbn"/>
        <w:spacing w:before="240" w:after="240"/>
      </w:pPr>
      <w:r w:rsidRPr="007D1098">
        <w:t>Ưu điểm của kết nối Wifi là tính tiện dụng, và đơn giản gọn nhẹ so với kết nối trực tiếp bằng cable truyền thống qua cổng RJ45. Người sử dụng có thể truy cập ở bất cứ vị trí nào trong vùng bán kính phủ sóng mà tại đó Router Wifi làm trung tâm. Ưu điểm thứ hai của mạng sử dụng Wifi là dễ dàng sửa đổi và nâng cấp, người sử dụng có thể tăng băng thông truy cập, tăng số lượng người sử dụng mà không cần nâng cấp thêm Router hay dây cắm như các kết nối bằng dây vật lý. Tính thuận tiện: người truy cập có thể duy trì kết nối kể cả khi đang di chuyển, một ví dụ cụ thể là các Router Wifi đặc lắp trên các xe khách đường dài. Bên cạnh đó, tính bảo mật của mạng Wifi tương đối cao.</w:t>
      </w:r>
    </w:p>
    <w:p w14:paraId="02253BF1" w14:textId="45BC9554" w:rsidR="007D1098" w:rsidRDefault="007D1098" w:rsidP="005F5E82">
      <w:pPr>
        <w:pStyle w:val="Nidungvnbn"/>
        <w:spacing w:before="240" w:after="240"/>
      </w:pPr>
      <w:r>
        <w:t>+ Nhược điểm</w:t>
      </w:r>
    </w:p>
    <w:p w14:paraId="6EB9A056" w14:textId="0D0E2EC8" w:rsidR="007D1098" w:rsidRDefault="007D1098" w:rsidP="005F5E82">
      <w:pPr>
        <w:pStyle w:val="Nidungvnbn"/>
        <w:spacing w:before="240" w:after="240"/>
      </w:pPr>
      <w:r w:rsidRPr="007D1098">
        <w:t>Bên cạnh những ưu điểm, mạng Wifi cũng tồn tại nhiều nhược điểm chưa thể khắc phục như: phạm vi kết nối của mạng Wifi tới thiết bị có giới hạn, đi càng xa router kết nối càng yếu dần đi. Giải pháp cho vấn đề này là trang bị thêm các Repeater hoặc Access point. Tuy nhiên, gặp nhiều khó khăn do giá thành cao. Nhược điểm tiếp theo của mạng Wifi là về vấn đề băng thông, càng nhiều người kết nối vào mạng thì tốc độ truy cập giảm rõ rệt.</w:t>
      </w:r>
    </w:p>
    <w:p w14:paraId="09D99DC1" w14:textId="006D5EC6" w:rsidR="00F459E7" w:rsidRDefault="00F459E7" w:rsidP="00A05F33">
      <w:pPr>
        <w:pStyle w:val="Tiumccp2"/>
        <w:numPr>
          <w:ilvl w:val="0"/>
          <w:numId w:val="2"/>
        </w:numPr>
        <w:spacing w:before="240" w:after="240"/>
        <w:ind w:left="720"/>
      </w:pPr>
      <w:bookmarkStart w:id="31" w:name="_Toc90624067"/>
      <w:r>
        <w:t>Các mô hình mạng wifi</w:t>
      </w:r>
      <w:bookmarkEnd w:id="31"/>
    </w:p>
    <w:p w14:paraId="084DAB02" w14:textId="618E0477" w:rsidR="0023676B" w:rsidRDefault="0034098C" w:rsidP="005C06B0">
      <w:pPr>
        <w:pStyle w:val="Nidungvnbn"/>
        <w:numPr>
          <w:ilvl w:val="0"/>
          <w:numId w:val="8"/>
        </w:numPr>
        <w:spacing w:before="240" w:after="240"/>
      </w:pPr>
      <w:r w:rsidRPr="0034098C">
        <w:t>Mô hình mạng độc lập (Ad-hoc)</w:t>
      </w:r>
    </w:p>
    <w:p w14:paraId="6A84C1FE" w14:textId="0F7F3FD5" w:rsidR="0034098C" w:rsidRDefault="0034098C" w:rsidP="005F5E82">
      <w:pPr>
        <w:pStyle w:val="Nidungvnbn"/>
        <w:spacing w:before="240" w:after="240"/>
      </w:pPr>
      <w:r>
        <w:lastRenderedPageBreak/>
        <w:t>Mạng IBSSs (Independent Basic Service Set) hay còn gọi là mạng ad-hoc, trong mô hình mạng ad-hoc các client liên lạc trực tiếp với nhau mà không cần thông qua AP nhưng phải ở trong phạm vi cho phép.</w:t>
      </w:r>
    </w:p>
    <w:p w14:paraId="328B4C9A" w14:textId="2668BE9D" w:rsidR="0034098C" w:rsidRDefault="0034098C" w:rsidP="005F5E82">
      <w:pPr>
        <w:pStyle w:val="Nidungvnbn"/>
        <w:spacing w:before="240" w:after="240"/>
      </w:pPr>
      <w:r>
        <w:t>Các nút di động (máy tính có hỗ trợ card mạng không dây) tập trung lại trong một không gian nhỏ để hình thành nên kết nối ngang cấp (peer-to-peer) giữa chúng. Các nút di động có card mạng wireless là chúng có thể trao đổi thông tin trực tiếp với nhau , không cần phải quản trị mạng. Mô hình mạng nhỏ nhất trong chuẩn 802.11 là 2 máy client liên lạc trực tiếp với nhau.</w:t>
      </w:r>
    </w:p>
    <w:p w14:paraId="204E28EB" w14:textId="735B5EB3" w:rsidR="0034098C" w:rsidRDefault="0034098C" w:rsidP="005F5E82">
      <w:pPr>
        <w:pStyle w:val="Nidungvnbn"/>
        <w:spacing w:before="240" w:after="240"/>
      </w:pPr>
      <w:r>
        <w:t>Mô hình mạng Ad-hoc này có nhược điểm lớn về vùng phủ sóng bị giới hạn, mọi người sử dụng đều phải nghe được lẫn nhau.</w:t>
      </w:r>
    </w:p>
    <w:p w14:paraId="134CF629" w14:textId="406DCB75" w:rsidR="0034098C" w:rsidRDefault="0034098C" w:rsidP="005F5E82">
      <w:pPr>
        <w:spacing w:before="240" w:after="240" w:line="360" w:lineRule="auto"/>
        <w:jc w:val="center"/>
      </w:pPr>
      <w:r>
        <w:rPr>
          <w:noProof/>
        </w:rPr>
        <w:drawing>
          <wp:inline distT="0" distB="0" distL="0" distR="0" wp14:anchorId="4208956C" wp14:editId="490FBF78">
            <wp:extent cx="4114800" cy="2019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2019300"/>
                    </a:xfrm>
                    <a:prstGeom prst="rect">
                      <a:avLst/>
                    </a:prstGeom>
                    <a:noFill/>
                  </pic:spPr>
                </pic:pic>
              </a:graphicData>
            </a:graphic>
          </wp:inline>
        </w:drawing>
      </w:r>
    </w:p>
    <w:p w14:paraId="4F233041" w14:textId="46B6521B" w:rsidR="006C1072" w:rsidRDefault="006F0DAC" w:rsidP="006F0DAC">
      <w:pPr>
        <w:pStyle w:val="Caption"/>
      </w:pPr>
      <w:bookmarkStart w:id="32" w:name="_Toc90593447"/>
      <w:bookmarkStart w:id="33" w:name="_Toc90623830"/>
      <w:r>
        <w:t xml:space="preserve">Hình 2. </w:t>
      </w:r>
      <w:r w:rsidR="00D57B8E">
        <w:fldChar w:fldCharType="begin"/>
      </w:r>
      <w:r w:rsidR="00D57B8E">
        <w:instrText xml:space="preserve"> SEQ Hình_2. \* ARABIC </w:instrText>
      </w:r>
      <w:r w:rsidR="00D57B8E">
        <w:fldChar w:fldCharType="separate"/>
      </w:r>
      <w:r w:rsidR="00D5532B">
        <w:rPr>
          <w:noProof/>
        </w:rPr>
        <w:t>8</w:t>
      </w:r>
      <w:r w:rsidR="00D57B8E">
        <w:rPr>
          <w:noProof/>
        </w:rPr>
        <w:fldChar w:fldCharType="end"/>
      </w:r>
      <w:r w:rsidR="006C1072">
        <w:t>: Mô hình mạng độc lập.</w:t>
      </w:r>
      <w:bookmarkEnd w:id="32"/>
      <w:bookmarkEnd w:id="33"/>
    </w:p>
    <w:p w14:paraId="391CD665" w14:textId="4630DF31" w:rsidR="0034098C" w:rsidRDefault="0034098C" w:rsidP="005C06B0">
      <w:pPr>
        <w:pStyle w:val="Nidungvnbn"/>
        <w:numPr>
          <w:ilvl w:val="0"/>
          <w:numId w:val="8"/>
        </w:numPr>
        <w:spacing w:before="240" w:after="240"/>
      </w:pPr>
      <w:r>
        <w:t>Mô hình mạng cơ sở</w:t>
      </w:r>
    </w:p>
    <w:p w14:paraId="4F478A60" w14:textId="3DF8609F" w:rsidR="0034098C" w:rsidRDefault="0034098C" w:rsidP="005F5E82">
      <w:pPr>
        <w:pStyle w:val="Nidungvnbn"/>
        <w:spacing w:before="240" w:after="240"/>
      </w:pPr>
      <w:r>
        <w:t>The Basic Service Sets (BSS) là một topology nền tảng của mạng 802.11. Các thiết bị giao tiếp tạo nên một BSS với một AP duy nhất với một hoặc nhiều client.</w:t>
      </w:r>
    </w:p>
    <w:p w14:paraId="5BEF2BF2" w14:textId="43D1D346" w:rsidR="0034098C" w:rsidRDefault="0034098C" w:rsidP="005F5E82">
      <w:pPr>
        <w:pStyle w:val="Nidungvnbn"/>
        <w:spacing w:before="240" w:after="240"/>
      </w:pPr>
      <w:r>
        <w:t xml:space="preserve">BSS bao gồm các điểm truy nhập AP (Access Point) gắn với mạng đường trục hữu tuyến và giao tiếp với các thiết bị di động trong vùng phủ sóng của một cell. AP </w:t>
      </w:r>
      <w:r>
        <w:lastRenderedPageBreak/>
        <w:t>đóng vai trò điều khiển cell và điều khiển lưu lượng tới mạng. Các thiết bị di động không giao tiếp trực tiếp với nhau mà giao tiếp với các AP. Các cell có thể chồng lấn lên nhau khoảng 10-15 % cho phép các trạm di động có thể di chuyển mà không bị mất kết nối vô tuyến và cung cấp vùng phủ sóng với chi phí thấp nhất. Các trạm di động sẽ chọn AP tốt nhất để kết nối. Một điểm truy nhập nằm ở trung tâm có thể điều khiển và phân phối truy nhập cho các nút tranh chấp, cung cấp truy nhập phù hợp với mạng đường trục, ấn định các địa chỉ và các mức ưu tiên, giám sát lưu lượng mạng, quản lý chuyển đi các gói và duy trì theo dõi cấu hình mạng.</w:t>
      </w:r>
    </w:p>
    <w:p w14:paraId="63A2F8B9" w14:textId="43B12584" w:rsidR="0034098C" w:rsidRDefault="00741A79" w:rsidP="005F5E82">
      <w:pPr>
        <w:spacing w:before="240" w:after="240" w:line="360" w:lineRule="auto"/>
        <w:jc w:val="center"/>
      </w:pPr>
      <w:r>
        <w:rPr>
          <w:noProof/>
        </w:rPr>
        <w:drawing>
          <wp:inline distT="0" distB="0" distL="0" distR="0" wp14:anchorId="4F78C6F4" wp14:editId="0BD6EA1B">
            <wp:extent cx="4290060" cy="20726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8793" t="7200" r="8621" b="6400"/>
                    <a:stretch/>
                  </pic:blipFill>
                  <pic:spPr bwMode="auto">
                    <a:xfrm>
                      <a:off x="0" y="0"/>
                      <a:ext cx="4290060" cy="2072640"/>
                    </a:xfrm>
                    <a:prstGeom prst="rect">
                      <a:avLst/>
                    </a:prstGeom>
                    <a:noFill/>
                    <a:ln>
                      <a:noFill/>
                    </a:ln>
                    <a:extLst>
                      <a:ext uri="{53640926-AAD7-44D8-BBD7-CCE9431645EC}">
                        <a14:shadowObscured xmlns:a14="http://schemas.microsoft.com/office/drawing/2010/main"/>
                      </a:ext>
                    </a:extLst>
                  </pic:spPr>
                </pic:pic>
              </a:graphicData>
            </a:graphic>
          </wp:inline>
        </w:drawing>
      </w:r>
    </w:p>
    <w:p w14:paraId="7DF92479" w14:textId="1056A38F" w:rsidR="006C1072" w:rsidRDefault="006F0DAC" w:rsidP="006F0DAC">
      <w:pPr>
        <w:pStyle w:val="Caption"/>
      </w:pPr>
      <w:bookmarkStart w:id="34" w:name="_Toc90593448"/>
      <w:bookmarkStart w:id="35" w:name="_Toc90623831"/>
      <w:r>
        <w:t xml:space="preserve">Hình 2. </w:t>
      </w:r>
      <w:r w:rsidR="00D57B8E">
        <w:fldChar w:fldCharType="begin"/>
      </w:r>
      <w:r w:rsidR="00D57B8E">
        <w:instrText xml:space="preserve"> SEQ Hình_2. \* ARABIC </w:instrText>
      </w:r>
      <w:r w:rsidR="00D57B8E">
        <w:fldChar w:fldCharType="separate"/>
      </w:r>
      <w:r w:rsidR="00D5532B">
        <w:rPr>
          <w:noProof/>
        </w:rPr>
        <w:t>9</w:t>
      </w:r>
      <w:r w:rsidR="00D57B8E">
        <w:rPr>
          <w:noProof/>
        </w:rPr>
        <w:fldChar w:fldCharType="end"/>
      </w:r>
      <w:r w:rsidR="006C1072">
        <w:t>: Mô hình mạng cơ sở.</w:t>
      </w:r>
      <w:bookmarkEnd w:id="34"/>
      <w:bookmarkEnd w:id="35"/>
    </w:p>
    <w:p w14:paraId="2EAEE455" w14:textId="7C9F905F" w:rsidR="0034098C" w:rsidRDefault="0034098C" w:rsidP="005C06B0">
      <w:pPr>
        <w:pStyle w:val="Nidungvnbn"/>
        <w:numPr>
          <w:ilvl w:val="0"/>
          <w:numId w:val="8"/>
        </w:numPr>
        <w:spacing w:before="240" w:after="240"/>
      </w:pPr>
      <w:r>
        <w:t>Mô hình mạng mở rộng</w:t>
      </w:r>
    </w:p>
    <w:p w14:paraId="107279D6" w14:textId="5B559349" w:rsidR="0034098C" w:rsidRDefault="0034098C" w:rsidP="005F5E82">
      <w:pPr>
        <w:pStyle w:val="Nidungvnbn"/>
        <w:spacing w:before="240" w:after="240"/>
      </w:pPr>
      <w:r w:rsidRPr="0034098C">
        <w:t xml:space="preserve">Mạng 802.11 mở rộng phạm vi di động tới một phạm vi bất kì thông qua ESS. Trong khi một BSS được coi là nền tảng của mạng 802.11, một mô hình mạng mở rộng ESS của mạng 802.11 sẽ tương tự như là một tòa nhà được xây dựng bằng đá. Một ESS là một tập hợp các BSSs nơi mà các Access Point giao tiếp với nhau để chuyển lưu lượng từ một BSS này đến một BSS khác để làm cho việc di chuyển dễ dàng của các trạm giữa các BSS. Access Point thực hiện việc giao tiếp thông qua hệ thống phân phối. Hệ thống phân phối là một lớp mỏng trong mỗi Access Point mà nó xác định đích đến cho một lưu lượng được nhận từ một BSS. Hệ thống phân phối được tiếp sóng trở lại một đích trong </w:t>
      </w:r>
      <w:r w:rsidRPr="0034098C">
        <w:lastRenderedPageBreak/>
        <w:t>cùng một BSS, chuyển tiếp trên hệ thống phân phối tới một Access Point khác, hoặc gởi tới một mạng có dây tới đích không nằm trong ESS. Các thông tin nhận bởi Access Point từ hệ thống phân phối được truyền tới BSS sẽ được nhận bởi trạm đích</w:t>
      </w:r>
      <w:r>
        <w:t>.</w:t>
      </w:r>
    </w:p>
    <w:p w14:paraId="36DB19EB" w14:textId="5179F345" w:rsidR="00741A79" w:rsidRDefault="00741A79" w:rsidP="005F5E82">
      <w:pPr>
        <w:spacing w:before="240" w:after="240" w:line="360" w:lineRule="auto"/>
        <w:jc w:val="center"/>
      </w:pPr>
      <w:r>
        <w:rPr>
          <w:noProof/>
        </w:rPr>
        <w:drawing>
          <wp:inline distT="0" distB="0" distL="0" distR="0" wp14:anchorId="17228796" wp14:editId="575FE70D">
            <wp:extent cx="4625340" cy="230886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15969" t="5250" r="22304" b="5013"/>
                    <a:stretch/>
                  </pic:blipFill>
                  <pic:spPr bwMode="auto">
                    <a:xfrm>
                      <a:off x="0" y="0"/>
                      <a:ext cx="4625340" cy="2308860"/>
                    </a:xfrm>
                    <a:prstGeom prst="rect">
                      <a:avLst/>
                    </a:prstGeom>
                    <a:noFill/>
                    <a:ln>
                      <a:noFill/>
                    </a:ln>
                    <a:extLst>
                      <a:ext uri="{53640926-AAD7-44D8-BBD7-CCE9431645EC}">
                        <a14:shadowObscured xmlns:a14="http://schemas.microsoft.com/office/drawing/2010/main"/>
                      </a:ext>
                    </a:extLst>
                  </pic:spPr>
                </pic:pic>
              </a:graphicData>
            </a:graphic>
          </wp:inline>
        </w:drawing>
      </w:r>
    </w:p>
    <w:p w14:paraId="4E7680E5" w14:textId="6B24DF8E" w:rsidR="006C1072" w:rsidRPr="0034098C" w:rsidRDefault="006F0DAC" w:rsidP="006F0DAC">
      <w:pPr>
        <w:pStyle w:val="Caption"/>
      </w:pPr>
      <w:bookmarkStart w:id="36" w:name="_Toc90593449"/>
      <w:bookmarkStart w:id="37" w:name="_Toc90623832"/>
      <w:r>
        <w:t xml:space="preserve">Hình 2. </w:t>
      </w:r>
      <w:r w:rsidR="00D57B8E">
        <w:fldChar w:fldCharType="begin"/>
      </w:r>
      <w:r w:rsidR="00D57B8E">
        <w:instrText xml:space="preserve"> SEQ Hình_2. \* ARABIC </w:instrText>
      </w:r>
      <w:r w:rsidR="00D57B8E">
        <w:fldChar w:fldCharType="separate"/>
      </w:r>
      <w:r w:rsidR="00D5532B">
        <w:rPr>
          <w:noProof/>
        </w:rPr>
        <w:t>10</w:t>
      </w:r>
      <w:r w:rsidR="00D57B8E">
        <w:rPr>
          <w:noProof/>
        </w:rPr>
        <w:fldChar w:fldCharType="end"/>
      </w:r>
      <w:r w:rsidR="006C1072">
        <w:t>: Mô hình mạng mở rộng.</w:t>
      </w:r>
      <w:bookmarkEnd w:id="36"/>
      <w:bookmarkEnd w:id="37"/>
    </w:p>
    <w:p w14:paraId="1BF6047C" w14:textId="36A2EC01" w:rsidR="00F459E7" w:rsidRDefault="00F459E7" w:rsidP="005C06B0">
      <w:pPr>
        <w:pStyle w:val="Tiumccp2"/>
        <w:numPr>
          <w:ilvl w:val="0"/>
          <w:numId w:val="2"/>
        </w:numPr>
        <w:spacing w:before="240" w:after="240"/>
      </w:pPr>
      <w:bookmarkStart w:id="38" w:name="_Toc90624068"/>
      <w:r>
        <w:t>Các chuẩn wifi cơ bản</w:t>
      </w:r>
      <w:bookmarkEnd w:id="38"/>
    </w:p>
    <w:p w14:paraId="4F80528F" w14:textId="2FDA8A0B" w:rsidR="00FF70C2" w:rsidRDefault="00FF70C2" w:rsidP="005F5E82">
      <w:pPr>
        <w:pStyle w:val="Nidungvnbn"/>
        <w:spacing w:before="240" w:after="240"/>
      </w:pPr>
      <w:r>
        <w:t>Chuẩn wifi d</w:t>
      </w:r>
      <w:r w:rsidRPr="00FF70C2">
        <w:t>o một tổ chức công nghệ IEEE (Institute of Electrical and Electronics Engineers) định nghĩa nên. Dùng để thống nhất một chuẩn chung cho nhiều giao thức kỹ thuật khác nhau và nó sử dụng một hệ thống số nhằm phân loại chúng</w:t>
      </w:r>
      <w:r w:rsidR="006C1072">
        <w:t>,</w:t>
      </w:r>
      <w:r w:rsidRPr="00FF70C2">
        <w:t xml:space="preserve"> 4 chuẩn thông dụng của WiFi hiện nay là 802.11a/b/g/n.</w:t>
      </w:r>
    </w:p>
    <w:p w14:paraId="1E4EBF6A" w14:textId="6DEE8429" w:rsidR="00FF70C2" w:rsidRDefault="00C903B7" w:rsidP="005F5E82">
      <w:pPr>
        <w:spacing w:before="240" w:after="240" w:line="360" w:lineRule="auto"/>
        <w:jc w:val="center"/>
      </w:pPr>
      <w:r>
        <w:rPr>
          <w:noProof/>
        </w:rPr>
        <w:lastRenderedPageBreak/>
        <w:drawing>
          <wp:inline distT="0" distB="0" distL="0" distR="0" wp14:anchorId="108476AD" wp14:editId="19FFC022">
            <wp:extent cx="5760720" cy="33223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322320"/>
                    </a:xfrm>
                    <a:prstGeom prst="rect">
                      <a:avLst/>
                    </a:prstGeom>
                    <a:noFill/>
                  </pic:spPr>
                </pic:pic>
              </a:graphicData>
            </a:graphic>
          </wp:inline>
        </w:drawing>
      </w:r>
    </w:p>
    <w:p w14:paraId="725113A0" w14:textId="12611D7E" w:rsidR="006C1072" w:rsidRDefault="006F0DAC" w:rsidP="006F0DAC">
      <w:pPr>
        <w:pStyle w:val="Caption"/>
      </w:pPr>
      <w:bookmarkStart w:id="39" w:name="_Toc90593450"/>
      <w:bookmarkStart w:id="40" w:name="_Toc90623833"/>
      <w:r>
        <w:t xml:space="preserve">Hình 2. </w:t>
      </w:r>
      <w:r w:rsidR="00D57B8E">
        <w:fldChar w:fldCharType="begin"/>
      </w:r>
      <w:r w:rsidR="00D57B8E">
        <w:instrText xml:space="preserve"> SEQ Hình_2. \* ARABIC </w:instrText>
      </w:r>
      <w:r w:rsidR="00D57B8E">
        <w:fldChar w:fldCharType="separate"/>
      </w:r>
      <w:r w:rsidR="00D5532B">
        <w:rPr>
          <w:noProof/>
        </w:rPr>
        <w:t>11</w:t>
      </w:r>
      <w:r w:rsidR="00D57B8E">
        <w:rPr>
          <w:noProof/>
        </w:rPr>
        <w:fldChar w:fldCharType="end"/>
      </w:r>
      <w:r w:rsidR="006C1072">
        <w:t>: Bảng thông tin tổng hợp về mạng wifi.</w:t>
      </w:r>
      <w:bookmarkEnd w:id="39"/>
      <w:bookmarkEnd w:id="40"/>
    </w:p>
    <w:p w14:paraId="128EF072" w14:textId="49A673BF" w:rsidR="00C903B7" w:rsidRDefault="00E973F2" w:rsidP="005C06B0">
      <w:pPr>
        <w:pStyle w:val="Nidungvnbn"/>
        <w:numPr>
          <w:ilvl w:val="0"/>
          <w:numId w:val="8"/>
        </w:numPr>
        <w:spacing w:before="240" w:after="240"/>
      </w:pPr>
      <w:r>
        <w:t xml:space="preserve">Chuẩn </w:t>
      </w:r>
      <w:r w:rsidR="00E17B46">
        <w:t xml:space="preserve">IEEE </w:t>
      </w:r>
      <w:r>
        <w:t>802.11</w:t>
      </w:r>
    </w:p>
    <w:p w14:paraId="423BE0E8" w14:textId="77777777" w:rsidR="00E973F2" w:rsidRDefault="00E973F2" w:rsidP="005C06B0">
      <w:pPr>
        <w:pStyle w:val="Nidungvnbn"/>
        <w:numPr>
          <w:ilvl w:val="0"/>
          <w:numId w:val="11"/>
        </w:numPr>
        <w:spacing w:before="240" w:after="240"/>
      </w:pPr>
      <w:r>
        <w:t>Được tổ chức IEEE giới thiệu đầu tiên vào năm 1997.</w:t>
      </w:r>
    </w:p>
    <w:p w14:paraId="0E300EE8" w14:textId="77777777" w:rsidR="00E973F2" w:rsidRDefault="00E973F2" w:rsidP="005C06B0">
      <w:pPr>
        <w:pStyle w:val="Nidungvnbn"/>
        <w:numPr>
          <w:ilvl w:val="0"/>
          <w:numId w:val="11"/>
        </w:numPr>
        <w:spacing w:before="240" w:after="240"/>
      </w:pPr>
      <w:r>
        <w:t>Hỗ trợ cho băng thông tối đa là 2Mbps.</w:t>
      </w:r>
    </w:p>
    <w:p w14:paraId="64B89FF6" w14:textId="77777777" w:rsidR="00E973F2" w:rsidRDefault="00E973F2" w:rsidP="005C06B0">
      <w:pPr>
        <w:pStyle w:val="Nidungvnbn"/>
        <w:numPr>
          <w:ilvl w:val="0"/>
          <w:numId w:val="11"/>
        </w:numPr>
        <w:spacing w:before="240" w:after="240"/>
      </w:pPr>
      <w:r>
        <w:t>Sử dụng tần số vô tuyến 2.4 GHz.</w:t>
      </w:r>
    </w:p>
    <w:p w14:paraId="1AE98974" w14:textId="19DD9DBA" w:rsidR="00E973F2" w:rsidRDefault="00E973F2" w:rsidP="005C06B0">
      <w:pPr>
        <w:pStyle w:val="Nidungvnbn"/>
        <w:numPr>
          <w:ilvl w:val="0"/>
          <w:numId w:val="11"/>
        </w:numPr>
        <w:spacing w:before="240" w:after="240"/>
      </w:pPr>
      <w:r>
        <w:t>Nhược điểm : số lượng băng thông quá thấp, dẫn đến việc khó khăn trong việc truyền tải dữ liệu.</w:t>
      </w:r>
    </w:p>
    <w:p w14:paraId="5664F6C6" w14:textId="31DB5059" w:rsidR="00E973F2" w:rsidRDefault="00E973F2" w:rsidP="005C06B0">
      <w:pPr>
        <w:pStyle w:val="Nidungvnbn"/>
        <w:numPr>
          <w:ilvl w:val="0"/>
          <w:numId w:val="8"/>
        </w:numPr>
        <w:spacing w:before="240" w:after="240"/>
      </w:pPr>
      <w:r>
        <w:t xml:space="preserve">Chuẩn </w:t>
      </w:r>
      <w:r w:rsidR="00E17B46">
        <w:t xml:space="preserve">IEEE </w:t>
      </w:r>
      <w:r>
        <w:t>802.11a</w:t>
      </w:r>
    </w:p>
    <w:p w14:paraId="230E5E68" w14:textId="77777777" w:rsidR="00E973F2" w:rsidRDefault="00E973F2" w:rsidP="005C06B0">
      <w:pPr>
        <w:pStyle w:val="Nidungvnbn"/>
        <w:numPr>
          <w:ilvl w:val="0"/>
          <w:numId w:val="10"/>
        </w:numPr>
        <w:spacing w:before="240" w:after="240"/>
      </w:pPr>
      <w:r>
        <w:t>Được tạo đồng thời với chuẩn 802.11b. Tuy nhiên chuẩn 802.11a không được sử dụng rộng rãi vì giá thành cao hơn và vì sự sử dụng phổ biến và nhanh chóng của chuẩn 802.11b.</w:t>
      </w:r>
    </w:p>
    <w:p w14:paraId="794880C9" w14:textId="77777777" w:rsidR="00E973F2" w:rsidRDefault="00E973F2" w:rsidP="005C06B0">
      <w:pPr>
        <w:pStyle w:val="Nidungvnbn"/>
        <w:numPr>
          <w:ilvl w:val="0"/>
          <w:numId w:val="10"/>
        </w:numPr>
        <w:spacing w:before="240" w:after="240"/>
      </w:pPr>
      <w:r>
        <w:lastRenderedPageBreak/>
        <w:t>Thích hợp cho các mô hình mạng doanh nghiệp.</w:t>
      </w:r>
    </w:p>
    <w:p w14:paraId="6D81AA62" w14:textId="77777777" w:rsidR="00E973F2" w:rsidRDefault="00E973F2" w:rsidP="005C06B0">
      <w:pPr>
        <w:pStyle w:val="Nidungvnbn"/>
        <w:numPr>
          <w:ilvl w:val="0"/>
          <w:numId w:val="10"/>
        </w:numPr>
        <w:spacing w:before="240" w:after="240"/>
      </w:pPr>
      <w:r>
        <w:t>Hỗ trợ băng thông tối đa lên đến 54 Mbps.</w:t>
      </w:r>
    </w:p>
    <w:p w14:paraId="22726C1D" w14:textId="77777777" w:rsidR="00E973F2" w:rsidRDefault="00E973F2" w:rsidP="005C06B0">
      <w:pPr>
        <w:pStyle w:val="Nidungvnbn"/>
        <w:numPr>
          <w:ilvl w:val="0"/>
          <w:numId w:val="10"/>
        </w:numPr>
        <w:spacing w:before="240" w:after="240"/>
      </w:pPr>
      <w:r>
        <w:t>Sử dụng tần số vô tuyến là 5GHz.</w:t>
      </w:r>
    </w:p>
    <w:p w14:paraId="1AAA476A" w14:textId="77777777" w:rsidR="00E973F2" w:rsidRDefault="00E973F2" w:rsidP="005C06B0">
      <w:pPr>
        <w:pStyle w:val="Nidungvnbn"/>
        <w:numPr>
          <w:ilvl w:val="0"/>
          <w:numId w:val="10"/>
        </w:numPr>
        <w:spacing w:before="240" w:after="240"/>
      </w:pPr>
      <w:r>
        <w:t>Ưu điểm: tốc độ cao, tần số 5GHz tránh được tình trạng nhiễu từ các thiết bị khác.</w:t>
      </w:r>
    </w:p>
    <w:p w14:paraId="0CDDB1AA" w14:textId="11826DCD" w:rsidR="00E973F2" w:rsidRDefault="00E973F2" w:rsidP="005C06B0">
      <w:pPr>
        <w:pStyle w:val="Nidungvnbn"/>
        <w:numPr>
          <w:ilvl w:val="0"/>
          <w:numId w:val="10"/>
        </w:numPr>
        <w:spacing w:before="240" w:after="240"/>
      </w:pPr>
      <w:r>
        <w:t>Nhược điểm: giá thành tương đối cao, phạm vi hoạt động hẹp và dễ bị che khuất.</w:t>
      </w:r>
    </w:p>
    <w:p w14:paraId="275D8598" w14:textId="58A19263" w:rsidR="00E973F2" w:rsidRDefault="00E973F2" w:rsidP="005C06B0">
      <w:pPr>
        <w:pStyle w:val="Nidungvnbn"/>
        <w:numPr>
          <w:ilvl w:val="0"/>
          <w:numId w:val="8"/>
        </w:numPr>
        <w:spacing w:before="240" w:after="240"/>
      </w:pPr>
      <w:r>
        <w:t xml:space="preserve">Chuẩn </w:t>
      </w:r>
      <w:r w:rsidR="00E17B46">
        <w:t xml:space="preserve">IEEE </w:t>
      </w:r>
      <w:r>
        <w:t>802.11b</w:t>
      </w:r>
    </w:p>
    <w:p w14:paraId="34A4AAF2" w14:textId="77777777" w:rsidR="00E973F2" w:rsidRDefault="00E973F2" w:rsidP="005C06B0">
      <w:pPr>
        <w:pStyle w:val="Nidungvnbn"/>
        <w:numPr>
          <w:ilvl w:val="0"/>
          <w:numId w:val="9"/>
        </w:numPr>
        <w:spacing w:before="240" w:after="240"/>
      </w:pPr>
      <w:r>
        <w:t>Được phát triển từ chuẩn 802.11 sơ khai. Vào 7/1999, tổ chức IEEE đã cho ra đời một chuẩn mới đó là 802.11b.</w:t>
      </w:r>
    </w:p>
    <w:p w14:paraId="2C3ED39E" w14:textId="77777777" w:rsidR="00E973F2" w:rsidRDefault="00E973F2" w:rsidP="005C06B0">
      <w:pPr>
        <w:pStyle w:val="Nidungvnbn"/>
        <w:numPr>
          <w:ilvl w:val="0"/>
          <w:numId w:val="9"/>
        </w:numPr>
        <w:spacing w:before="240" w:after="240"/>
      </w:pPr>
      <w:r>
        <w:t>Hỗ trợ băng thông tối đa 11Mbps và có sự tương quan với Ethernet truyền thống.</w:t>
      </w:r>
    </w:p>
    <w:p w14:paraId="014915BD" w14:textId="77777777" w:rsidR="00E973F2" w:rsidRDefault="00E973F2" w:rsidP="005C06B0">
      <w:pPr>
        <w:pStyle w:val="Nidungvnbn"/>
        <w:numPr>
          <w:ilvl w:val="0"/>
          <w:numId w:val="9"/>
        </w:numPr>
        <w:spacing w:before="240" w:after="240"/>
      </w:pPr>
      <w:r>
        <w:t>Sử dụng tần số vô tuyến là 2.4 GHz giống như chuẩn 802.11</w:t>
      </w:r>
    </w:p>
    <w:p w14:paraId="6BD3B61F" w14:textId="77777777" w:rsidR="00E973F2" w:rsidRDefault="00E973F2" w:rsidP="005C06B0">
      <w:pPr>
        <w:pStyle w:val="Nidungvnbn"/>
        <w:numPr>
          <w:ilvl w:val="0"/>
          <w:numId w:val="9"/>
        </w:numPr>
        <w:spacing w:before="240" w:after="240"/>
      </w:pPr>
      <w:r>
        <w:t>Thích hợp cho các mạng gia đình</w:t>
      </w:r>
    </w:p>
    <w:p w14:paraId="33FEA186" w14:textId="77777777" w:rsidR="00E973F2" w:rsidRDefault="00E973F2" w:rsidP="005C06B0">
      <w:pPr>
        <w:pStyle w:val="Nidungvnbn"/>
        <w:numPr>
          <w:ilvl w:val="0"/>
          <w:numId w:val="9"/>
        </w:numPr>
        <w:spacing w:before="240" w:after="240"/>
      </w:pPr>
      <w:r>
        <w:t>Giá thành tương đối rẻ, tín hiệu tương đối tốt trong phạm vi cho phép.</w:t>
      </w:r>
    </w:p>
    <w:p w14:paraId="47D97A09" w14:textId="4A876407" w:rsidR="00E973F2" w:rsidRDefault="00E973F2" w:rsidP="005C06B0">
      <w:pPr>
        <w:pStyle w:val="Nidungvnbn"/>
        <w:numPr>
          <w:ilvl w:val="0"/>
          <w:numId w:val="9"/>
        </w:numPr>
        <w:spacing w:before="240" w:after="240"/>
      </w:pPr>
      <w:r>
        <w:t>Nhược điểm: Tốc độ băng thông vẫn còn rất thấp, dễ xảy ra hiện tượng nhiễu do có nhiều thiết bị sử dụng dải tần 2.4 GHz này như: điện thoại không dây, lò vi sóng,…</w:t>
      </w:r>
    </w:p>
    <w:p w14:paraId="1DC48A4F" w14:textId="1DCE5B20" w:rsidR="00E973F2" w:rsidRDefault="00E973F2" w:rsidP="005C06B0">
      <w:pPr>
        <w:pStyle w:val="Nidungvnbn"/>
        <w:numPr>
          <w:ilvl w:val="0"/>
          <w:numId w:val="8"/>
        </w:numPr>
        <w:spacing w:before="240" w:after="240"/>
      </w:pPr>
      <w:r>
        <w:t xml:space="preserve">Chuẩn </w:t>
      </w:r>
      <w:r w:rsidR="00E17B46">
        <w:t xml:space="preserve">IEEE </w:t>
      </w:r>
      <w:r>
        <w:t>802.11g</w:t>
      </w:r>
    </w:p>
    <w:p w14:paraId="52D30FF0" w14:textId="77777777" w:rsidR="00E973F2" w:rsidRDefault="00E973F2" w:rsidP="005C06B0">
      <w:pPr>
        <w:pStyle w:val="Nidungvnbn"/>
        <w:numPr>
          <w:ilvl w:val="0"/>
          <w:numId w:val="12"/>
        </w:numPr>
        <w:spacing w:before="240" w:after="240"/>
      </w:pPr>
      <w:r>
        <w:lastRenderedPageBreak/>
        <w:t>Được ra mắt vào khoảng năm 2002-2003. Là sự kết hợp giữa 2 chuẩn 802.11a và 802.11b.</w:t>
      </w:r>
    </w:p>
    <w:p w14:paraId="06175A82" w14:textId="77777777" w:rsidR="00E973F2" w:rsidRDefault="00E973F2" w:rsidP="005C06B0">
      <w:pPr>
        <w:pStyle w:val="Nidungvnbn"/>
        <w:numPr>
          <w:ilvl w:val="0"/>
          <w:numId w:val="12"/>
        </w:numPr>
        <w:spacing w:before="240" w:after="240"/>
      </w:pPr>
      <w:r>
        <w:t>Hỗ trợ băng thông tối đa là 54Mbps</w:t>
      </w:r>
    </w:p>
    <w:p w14:paraId="48F7EB6B" w14:textId="77777777" w:rsidR="00E973F2" w:rsidRDefault="00E973F2" w:rsidP="005C06B0">
      <w:pPr>
        <w:pStyle w:val="Nidungvnbn"/>
        <w:numPr>
          <w:ilvl w:val="0"/>
          <w:numId w:val="12"/>
        </w:numPr>
        <w:spacing w:before="240" w:after="240"/>
      </w:pPr>
      <w:r>
        <w:t>Sử dụng tần số 2.4GHz</w:t>
      </w:r>
    </w:p>
    <w:p w14:paraId="6A0F3891" w14:textId="77777777" w:rsidR="00E973F2" w:rsidRDefault="00E973F2" w:rsidP="005C06B0">
      <w:pPr>
        <w:pStyle w:val="Nidungvnbn"/>
        <w:numPr>
          <w:ilvl w:val="0"/>
          <w:numId w:val="12"/>
        </w:numPr>
        <w:spacing w:before="240" w:after="240"/>
      </w:pPr>
      <w:r>
        <w:t>Ưu điểm: tốc độ cao, phạm vi tín hiệu hoạt động lớn và tốt hơn, ít bị che khuất</w:t>
      </w:r>
    </w:p>
    <w:p w14:paraId="7991B3D6" w14:textId="64FA0491" w:rsidR="00E973F2" w:rsidRDefault="00E973F2" w:rsidP="005C06B0">
      <w:pPr>
        <w:pStyle w:val="Nidungvnbn"/>
        <w:numPr>
          <w:ilvl w:val="0"/>
          <w:numId w:val="12"/>
        </w:numPr>
        <w:spacing w:before="240" w:after="240"/>
      </w:pPr>
      <w:r>
        <w:t>Nhược điểm: giá thành tương đối cao so với 802.11b, các thiết bị sử dụng chuẩn này có thể bị nhiễu từ các thiết bị sử dụng cùng tần số 2.4GHz.</w:t>
      </w:r>
    </w:p>
    <w:p w14:paraId="11503681" w14:textId="0939C2B5" w:rsidR="00E973F2" w:rsidRDefault="00E973F2" w:rsidP="005C06B0">
      <w:pPr>
        <w:pStyle w:val="Nidungvnbn"/>
        <w:numPr>
          <w:ilvl w:val="0"/>
          <w:numId w:val="8"/>
        </w:numPr>
        <w:spacing w:before="240" w:after="240"/>
      </w:pPr>
      <w:r>
        <w:t xml:space="preserve">Chuẩn </w:t>
      </w:r>
      <w:r w:rsidR="00E17B46">
        <w:t xml:space="preserve">IEEE </w:t>
      </w:r>
      <w:r>
        <w:t>802.11n</w:t>
      </w:r>
    </w:p>
    <w:p w14:paraId="15C8E84E" w14:textId="77777777" w:rsidR="00E973F2" w:rsidRDefault="00E973F2" w:rsidP="005C06B0">
      <w:pPr>
        <w:pStyle w:val="Nidungvnbn"/>
        <w:numPr>
          <w:ilvl w:val="0"/>
          <w:numId w:val="13"/>
        </w:numPr>
        <w:spacing w:before="240" w:after="240"/>
      </w:pPr>
      <w:r>
        <w:t>Được ra đời vào khoảng năm 2009, nhằm cải thiện cho chuẩn 802.11g với tổng số băng thông được hỗ trợ bằng cách tận dụng các tín hiệu không dây và angten (Công nghệ MIMO).</w:t>
      </w:r>
    </w:p>
    <w:p w14:paraId="5784BE9E" w14:textId="77777777" w:rsidR="00E973F2" w:rsidRDefault="00E973F2" w:rsidP="005C06B0">
      <w:pPr>
        <w:pStyle w:val="Nidungvnbn"/>
        <w:numPr>
          <w:ilvl w:val="0"/>
          <w:numId w:val="13"/>
        </w:numPr>
        <w:spacing w:before="240" w:after="240"/>
      </w:pPr>
      <w:r>
        <w:t>MIMO: sử dụng nhiều ăng-ten thông minh để xử lý các luồng dữ liệu lớn thay vì 1 ăng-ten đơn như các công nghệ khác bằng kỹ thuật ghép kênh và phân chia không gian.</w:t>
      </w:r>
    </w:p>
    <w:p w14:paraId="1A919BC7" w14:textId="77777777" w:rsidR="00E973F2" w:rsidRDefault="00E973F2" w:rsidP="005C06B0">
      <w:pPr>
        <w:pStyle w:val="Nidungvnbn"/>
        <w:numPr>
          <w:ilvl w:val="0"/>
          <w:numId w:val="13"/>
        </w:numPr>
        <w:spacing w:before="240" w:after="240"/>
      </w:pPr>
      <w:r>
        <w:t>Hỗ trợ băng thông tối đa là 100Mbps .</w:t>
      </w:r>
    </w:p>
    <w:p w14:paraId="5F11D5BE" w14:textId="77777777" w:rsidR="00E973F2" w:rsidRDefault="00E973F2" w:rsidP="005C06B0">
      <w:pPr>
        <w:pStyle w:val="Nidungvnbn"/>
        <w:numPr>
          <w:ilvl w:val="0"/>
          <w:numId w:val="13"/>
        </w:numPr>
        <w:spacing w:before="240" w:after="240"/>
      </w:pPr>
      <w:r>
        <w:t>Hoạt động trên 2 dải tần 2.4GHz và 5GHz.</w:t>
      </w:r>
    </w:p>
    <w:p w14:paraId="4A41B98F" w14:textId="77777777" w:rsidR="00E973F2" w:rsidRDefault="00E973F2" w:rsidP="005C06B0">
      <w:pPr>
        <w:pStyle w:val="Nidungvnbn"/>
        <w:numPr>
          <w:ilvl w:val="0"/>
          <w:numId w:val="13"/>
        </w:numPr>
        <w:spacing w:before="240" w:after="240"/>
      </w:pPr>
      <w:r>
        <w:t>Tương thích với các thiết bị sử dụng chuẩn 802.11g</w:t>
      </w:r>
    </w:p>
    <w:p w14:paraId="56786D21" w14:textId="77777777" w:rsidR="00E973F2" w:rsidRDefault="00E973F2" w:rsidP="005C06B0">
      <w:pPr>
        <w:pStyle w:val="Nidungvnbn"/>
        <w:numPr>
          <w:ilvl w:val="0"/>
          <w:numId w:val="13"/>
        </w:numPr>
        <w:spacing w:before="240" w:after="240"/>
      </w:pPr>
      <w:r>
        <w:t>Ưu điểm: tốc độ nhanh, phạm vi hoạt động tín hiệu tốt, các khả năng chống nhiễu tốt từ các thiết bị khác sử dụng cùng bằng tần.</w:t>
      </w:r>
    </w:p>
    <w:p w14:paraId="494B31E9" w14:textId="64FF5E15" w:rsidR="00E973F2" w:rsidRDefault="00E973F2" w:rsidP="005C06B0">
      <w:pPr>
        <w:pStyle w:val="Nidungvnbn"/>
        <w:numPr>
          <w:ilvl w:val="0"/>
          <w:numId w:val="13"/>
        </w:numPr>
        <w:spacing w:before="240" w:after="240"/>
      </w:pPr>
      <w:r>
        <w:t>Nhược điểm: giá thành tương đối cao</w:t>
      </w:r>
    </w:p>
    <w:p w14:paraId="0675E9E8" w14:textId="633C34A3" w:rsidR="00E973F2" w:rsidRDefault="00E973F2" w:rsidP="005C06B0">
      <w:pPr>
        <w:pStyle w:val="Nidungvnbn"/>
        <w:numPr>
          <w:ilvl w:val="0"/>
          <w:numId w:val="8"/>
        </w:numPr>
        <w:spacing w:before="240" w:after="240"/>
      </w:pPr>
      <w:r>
        <w:lastRenderedPageBreak/>
        <w:t xml:space="preserve">Chuẩn </w:t>
      </w:r>
      <w:r w:rsidR="00E17B46">
        <w:t xml:space="preserve">IEEE </w:t>
      </w:r>
      <w:r>
        <w:t>802.11ac</w:t>
      </w:r>
    </w:p>
    <w:p w14:paraId="7CB7B924" w14:textId="77777777" w:rsidR="00E973F2" w:rsidRDefault="00E973F2" w:rsidP="005C06B0">
      <w:pPr>
        <w:pStyle w:val="Nidungvnbn"/>
        <w:numPr>
          <w:ilvl w:val="0"/>
          <w:numId w:val="14"/>
        </w:numPr>
        <w:spacing w:before="240" w:after="240"/>
      </w:pPr>
      <w:r>
        <w:t>Được mở rộng từ chuẩn 802.11n</w:t>
      </w:r>
    </w:p>
    <w:p w14:paraId="2F469197" w14:textId="77777777" w:rsidR="00E973F2" w:rsidRDefault="00E973F2" w:rsidP="005C06B0">
      <w:pPr>
        <w:pStyle w:val="Nidungvnbn"/>
        <w:numPr>
          <w:ilvl w:val="0"/>
          <w:numId w:val="14"/>
        </w:numPr>
        <w:spacing w:before="240" w:after="240"/>
      </w:pPr>
      <w:r>
        <w:t>Hỗ trợ băng thông tối thiểu là 1Gbps. Đối với 1 liên kết lẻ tối thiểu là: 500Mbps.</w:t>
      </w:r>
    </w:p>
    <w:p w14:paraId="414C1CE8" w14:textId="75FA185E" w:rsidR="00E973F2" w:rsidRDefault="00E973F2" w:rsidP="005C06B0">
      <w:pPr>
        <w:pStyle w:val="Nidungvnbn"/>
        <w:numPr>
          <w:ilvl w:val="0"/>
          <w:numId w:val="14"/>
        </w:numPr>
        <w:spacing w:before="240" w:after="240"/>
      </w:pPr>
      <w:r>
        <w:t>Hoạt động ở tần số 5GHz</w:t>
      </w:r>
    </w:p>
    <w:p w14:paraId="1543BB22" w14:textId="25C02AA7" w:rsidR="00E973F2" w:rsidRDefault="00E973F2" w:rsidP="005C06B0">
      <w:pPr>
        <w:pStyle w:val="Nidungvnbn"/>
        <w:numPr>
          <w:ilvl w:val="0"/>
          <w:numId w:val="14"/>
        </w:numPr>
        <w:spacing w:before="240" w:after="240"/>
      </w:pPr>
      <w:r>
        <w:t>Sử dụng công nghệ MIMO như chuẩn 802.11n (lên đến 8 luồng dữ liệu).Ngoài ra còn có thể sử dụng được cho các kênh có băng thông rộng RF (160MHz, 80Mhz).</w:t>
      </w:r>
    </w:p>
    <w:p w14:paraId="2CB81FAF" w14:textId="132EBBF8" w:rsidR="00E973F2" w:rsidRDefault="00E973F2" w:rsidP="005C06B0">
      <w:pPr>
        <w:pStyle w:val="Nidungvnbn"/>
        <w:numPr>
          <w:ilvl w:val="0"/>
          <w:numId w:val="8"/>
        </w:numPr>
        <w:spacing w:before="240" w:after="240"/>
      </w:pPr>
      <w:r>
        <w:t xml:space="preserve">Chuẩn </w:t>
      </w:r>
      <w:r w:rsidR="00E17B46">
        <w:t xml:space="preserve">IEEE </w:t>
      </w:r>
      <w:r>
        <w:t>802.11 ad</w:t>
      </w:r>
    </w:p>
    <w:p w14:paraId="1E22F13B" w14:textId="1685CAC2" w:rsidR="00E973F2" w:rsidRDefault="00E973F2" w:rsidP="005C06B0">
      <w:pPr>
        <w:pStyle w:val="Nidungvnbn"/>
        <w:numPr>
          <w:ilvl w:val="0"/>
          <w:numId w:val="15"/>
        </w:numPr>
        <w:spacing w:before="240" w:after="240"/>
      </w:pPr>
      <w:r>
        <w:t>Hỗ trợ băng thông lên đến 70Gbps</w:t>
      </w:r>
    </w:p>
    <w:p w14:paraId="744BCB55" w14:textId="3D8D35F5" w:rsidR="00E973F2" w:rsidRDefault="00E973F2" w:rsidP="005C06B0">
      <w:pPr>
        <w:pStyle w:val="Nidungvnbn"/>
        <w:numPr>
          <w:ilvl w:val="0"/>
          <w:numId w:val="15"/>
        </w:numPr>
        <w:spacing w:before="240" w:after="240"/>
      </w:pPr>
      <w:r>
        <w:t>Hoạt động ở dải tần 60GHz (Chịu sự hấp thu của khí Oxy trong không khí, vì vậy sóng vô tuyến có thể ảnh hưởng vì lý do này. Chỉ thích hợp cho các kết nối mạng point to point, các ứng dụng sử dụng angten hướng sóng cao).</w:t>
      </w:r>
    </w:p>
    <w:p w14:paraId="754DB62F" w14:textId="0670369C" w:rsidR="00F459E7" w:rsidRDefault="00F459E7" w:rsidP="005C06B0">
      <w:pPr>
        <w:pStyle w:val="Tiumccp2"/>
        <w:numPr>
          <w:ilvl w:val="0"/>
          <w:numId w:val="2"/>
        </w:numPr>
        <w:spacing w:before="240" w:after="240"/>
      </w:pPr>
      <w:bookmarkStart w:id="41" w:name="_Toc90624069"/>
      <w:r>
        <w:t>Thế hệ mạng 1G, 2G, 3G, 4G, 5G</w:t>
      </w:r>
      <w:bookmarkEnd w:id="41"/>
    </w:p>
    <w:p w14:paraId="3B05E09F" w14:textId="35FCE525" w:rsidR="00D03DDB" w:rsidRPr="00660F61" w:rsidRDefault="00A730E5" w:rsidP="005C06B0">
      <w:pPr>
        <w:pStyle w:val="Tiumccp3"/>
        <w:numPr>
          <w:ilvl w:val="0"/>
          <w:numId w:val="6"/>
        </w:numPr>
        <w:spacing w:before="240" w:after="240"/>
        <w:ind w:left="990" w:hanging="450"/>
        <w:rPr>
          <w:b/>
          <w:bCs/>
          <w:i/>
          <w:iCs/>
        </w:rPr>
      </w:pPr>
      <w:bookmarkStart w:id="42" w:name="_Toc90624070"/>
      <w:r w:rsidRPr="00660F61">
        <w:rPr>
          <w:b/>
          <w:bCs/>
          <w:i/>
          <w:iCs/>
        </w:rPr>
        <w:t>Mạng di động thế hệ đầu tiên – 1G</w:t>
      </w:r>
      <w:bookmarkEnd w:id="42"/>
    </w:p>
    <w:p w14:paraId="06DBA90F" w14:textId="137A20CA" w:rsidR="00A730E5" w:rsidRDefault="00A730E5" w:rsidP="005F5E82">
      <w:pPr>
        <w:pStyle w:val="Nidungvnbn"/>
        <w:spacing w:before="240" w:after="240"/>
      </w:pPr>
      <w:r w:rsidRPr="00A730E5">
        <w:t xml:space="preserve">1G Là mạng thông tin di động không dây sơ khai đầu tiên trên thế giới. Nó là hệ thống giao tiếp thông tin qua kết nối tín hiệu analog được giới thiệu lần đầu tiên vào những năm đầu thập niên 80s. Nó sử dụng các ăng-ten thu phát sóng gắn ngoài, kết nối theo tín hiệu analog tới các trạm thu phát sóng và nhận tín hiệu xử lý thoại thông qua các module gắn trong máy di động. Chính vì thế mà các thế hệ máy di động đầu tiên trên thế </w:t>
      </w:r>
      <w:r w:rsidRPr="00A730E5">
        <w:lastRenderedPageBreak/>
        <w:t>giới có kích thước khá to và cồng kềnh do tích hợp cùng lúc 2 module thu tín hiện và phát tín hiệu như trên.</w:t>
      </w:r>
    </w:p>
    <w:p w14:paraId="6FD6A455" w14:textId="13509AE2" w:rsidR="00A730E5" w:rsidRDefault="00A730E5" w:rsidP="005F5E82">
      <w:pPr>
        <w:pStyle w:val="Nidungvnbn"/>
        <w:spacing w:before="240" w:after="240"/>
      </w:pPr>
      <w:r>
        <w:t>Mặc dù là thế hệ mạng di động đầu tiên với tần số chỉ từ 150MHz nhưng mạng 1G cũng phân ra khá nhiều chuẩn kết nối theo từng phân vùng riêng trên thế giới: NMT (Nordic Mobile Telephone) là chuẩn dành cho các nước Bắc Âu và Nga; AMPS (Advanced Mobile Phone System) tại Hoa Kỳ; TACS (Total Access Communications System) tại Anh; JTAGS tại Nhật; C-Netz tại Tây Đức; Radiocom 2000 tại Pháp; RTMI tại Ý.</w:t>
      </w:r>
    </w:p>
    <w:p w14:paraId="4F489A95" w14:textId="742656FD" w:rsidR="00A730E5" w:rsidRDefault="00A730E5" w:rsidP="005F5E82">
      <w:pPr>
        <w:pStyle w:val="Nidungvnbn"/>
        <w:spacing w:before="240" w:after="240"/>
      </w:pPr>
      <w:r>
        <w:t>Hệ thống mạng di động 1G hoàn thiện đầu tiên là Nordic Mobile Telephone (NMT), được sử dụng ở các nước Bắc Âu, Thụy Sĩ, Hà Lan, Đông Âu và Nga. Những hệ thống mạng 1G khác bao gồm Advanced Mobile Phone System (AMPS) được sử dụng ở Bắc Mỹ và Úc, TACS (otal Access Communications System) tại Vương quốc Anh, C-450 ở Tây Đức, Bồ Đào Nha và Nam Phi, Radiocom 2000 ở Pháp, TMA ở Tây Ban Nha và RTMI ở Ý. Ở Nhật Bản có nhiều hệ thống mạng 1G. Ba tiêu chuẩn, TZ-801, TZ-802, và TZ-803 được phát triển bởi NTT (Nippon Telegraph và Telephone Corporation), trong khi một hệ thống cạnh tranh của công ty Daini Denden Planning, Inc. (DDI) sử dụng tiêu chuẩn JTACS (Japan Total Access Communications System).</w:t>
      </w:r>
    </w:p>
    <w:p w14:paraId="7DE42C74" w14:textId="4575E023" w:rsidR="00A730E5" w:rsidRDefault="00A730E5" w:rsidP="005F5E82">
      <w:pPr>
        <w:spacing w:before="240" w:after="240" w:line="360" w:lineRule="auto"/>
        <w:jc w:val="center"/>
      </w:pPr>
      <w:r>
        <w:rPr>
          <w:noProof/>
        </w:rPr>
        <w:drawing>
          <wp:inline distT="0" distB="0" distL="0" distR="0" wp14:anchorId="1A2F5240" wp14:editId="5EB209D5">
            <wp:extent cx="4236720" cy="1935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6720" cy="1935480"/>
                    </a:xfrm>
                    <a:prstGeom prst="rect">
                      <a:avLst/>
                    </a:prstGeom>
                    <a:noFill/>
                  </pic:spPr>
                </pic:pic>
              </a:graphicData>
            </a:graphic>
          </wp:inline>
        </w:drawing>
      </w:r>
    </w:p>
    <w:p w14:paraId="56247448" w14:textId="2A0BF846" w:rsidR="00EB1243" w:rsidRPr="00A730E5" w:rsidRDefault="006F0DAC" w:rsidP="006F0DAC">
      <w:pPr>
        <w:pStyle w:val="Caption"/>
      </w:pPr>
      <w:bookmarkStart w:id="43" w:name="_Toc90593451"/>
      <w:bookmarkStart w:id="44" w:name="_Toc90623834"/>
      <w:r>
        <w:t xml:space="preserve">Hình 2. </w:t>
      </w:r>
      <w:r w:rsidR="00D57B8E">
        <w:fldChar w:fldCharType="begin"/>
      </w:r>
      <w:r w:rsidR="00D57B8E">
        <w:instrText xml:space="preserve"> SEQ Hình_2. \* ARABIC </w:instrText>
      </w:r>
      <w:r w:rsidR="00D57B8E">
        <w:fldChar w:fldCharType="separate"/>
      </w:r>
      <w:r w:rsidR="00D5532B">
        <w:rPr>
          <w:noProof/>
        </w:rPr>
        <w:t>12</w:t>
      </w:r>
      <w:r w:rsidR="00D57B8E">
        <w:rPr>
          <w:noProof/>
        </w:rPr>
        <w:fldChar w:fldCharType="end"/>
      </w:r>
      <w:r w:rsidR="00EB1243">
        <w:t>: Những thiết bị sử dụng 1G đầu tiên.</w:t>
      </w:r>
      <w:bookmarkEnd w:id="43"/>
      <w:bookmarkEnd w:id="44"/>
    </w:p>
    <w:p w14:paraId="43FD07A0" w14:textId="614C3C12" w:rsidR="00D03DDB" w:rsidRPr="00AF4A73" w:rsidRDefault="00D03DDB" w:rsidP="005C06B0">
      <w:pPr>
        <w:pStyle w:val="Tiumccp3"/>
        <w:numPr>
          <w:ilvl w:val="0"/>
          <w:numId w:val="6"/>
        </w:numPr>
        <w:spacing w:before="240" w:after="240"/>
        <w:ind w:left="990" w:hanging="450"/>
        <w:rPr>
          <w:b/>
          <w:bCs/>
          <w:i/>
          <w:iCs/>
        </w:rPr>
      </w:pPr>
      <w:bookmarkStart w:id="45" w:name="_Toc90624071"/>
      <w:r w:rsidRPr="00AF4A73">
        <w:rPr>
          <w:b/>
          <w:bCs/>
          <w:i/>
          <w:iCs/>
        </w:rPr>
        <w:lastRenderedPageBreak/>
        <w:t>Thế hệ mạng 2G</w:t>
      </w:r>
      <w:bookmarkEnd w:id="45"/>
    </w:p>
    <w:p w14:paraId="40AA416E" w14:textId="50DB5A51" w:rsidR="00A730E5" w:rsidRDefault="00A730E5" w:rsidP="005F5E82">
      <w:pPr>
        <w:pStyle w:val="Nidungvnbn"/>
        <w:spacing w:before="240" w:after="240"/>
      </w:pPr>
      <w:r>
        <w:t>Đây chính là thế hệ mạng di động thứ 2 với tên gọi đầy đủ là: “hệ thống thông tin di động toàn cầu</w:t>
      </w:r>
      <w:r w:rsidR="00E502F7">
        <w:t>”</w:t>
      </w:r>
      <w:r>
        <w:t>. Mạng 2G có tên tiếng anh là Global System for Mobile Communications hay còn gọi là GSM. Mạng 2G có khả năng phủ sóng rộng khắp, làm cho những chiếc điện thoại có thể được sử dụng ở nhiều nơi trên thế giới. GSM gồm nhiều các trạm thu phát sóng để những điện thoại di động có thể kết nối mạng qua việc tìm kiếm các trạm thu phát gần nhất.</w:t>
      </w:r>
    </w:p>
    <w:p w14:paraId="43F0AD1B" w14:textId="1050972F" w:rsidR="00A730E5" w:rsidRDefault="00A730E5" w:rsidP="005F5E82">
      <w:pPr>
        <w:pStyle w:val="Nidungvnbn"/>
        <w:spacing w:before="240" w:after="240"/>
      </w:pPr>
      <w:r>
        <w:t>Ba tính năng vượt trội của mạng 2G so với 2 công nghệ tiền nhiệm là 0G và 1G là:</w:t>
      </w:r>
    </w:p>
    <w:p w14:paraId="032DB3F0" w14:textId="77777777" w:rsidR="00A730E5" w:rsidRDefault="00A730E5" w:rsidP="005C06B0">
      <w:pPr>
        <w:pStyle w:val="Nidungvnbn"/>
        <w:numPr>
          <w:ilvl w:val="0"/>
          <w:numId w:val="16"/>
        </w:numPr>
        <w:spacing w:before="240" w:after="240"/>
      </w:pPr>
      <w:r>
        <w:t>Gọi thoại với tín hiệu được mã hóa dưới dạng tín hiệu kĩ thuật số (digital encrypted).</w:t>
      </w:r>
    </w:p>
    <w:p w14:paraId="0B5CAA79" w14:textId="77777777" w:rsidR="00A730E5" w:rsidRDefault="00A730E5" w:rsidP="005C06B0">
      <w:pPr>
        <w:pStyle w:val="Nidungvnbn"/>
        <w:numPr>
          <w:ilvl w:val="0"/>
          <w:numId w:val="16"/>
        </w:numPr>
        <w:spacing w:before="240" w:after="240"/>
      </w:pPr>
      <w:r>
        <w:t>Sử dụng hiệu quả hơn phổ tần số vô tuyến cho phép nhiều người dùng hơn trên mỗi dải tần.</w:t>
      </w:r>
    </w:p>
    <w:p w14:paraId="7D04A4D8" w14:textId="77777777" w:rsidR="00A730E5" w:rsidRDefault="00A730E5" w:rsidP="005C06B0">
      <w:pPr>
        <w:pStyle w:val="Nidungvnbn"/>
        <w:numPr>
          <w:ilvl w:val="0"/>
          <w:numId w:val="16"/>
        </w:numPr>
        <w:spacing w:before="240" w:after="240"/>
      </w:pPr>
      <w:r>
        <w:t>Cung cấp dịch vụ dữ liệu cho di động, bắt đầu với tin nhắn văn bản SMS.</w:t>
      </w:r>
    </w:p>
    <w:p w14:paraId="27BB8CE4" w14:textId="7EC4B246" w:rsidR="00A730E5" w:rsidRDefault="00A730E5" w:rsidP="005F5E82">
      <w:pPr>
        <w:pStyle w:val="Nidungvnbn"/>
        <w:spacing w:before="240" w:after="240"/>
      </w:pPr>
      <w:r>
        <w:t>Khi mạng 2G xuất hiện, chất lượng cuốc gọi được cải thiện đáng kể, tín hiệu và tốc độ cũng tốt hơn rất nhiều so với thế hệ trước đó. Thời gian và chi phí được tiết kiệm khi mã hóa dữ liệu theo dạng kĩ thuật số. Những thiết bị được thiết kế nhỏ gọn và nhẹ hơn, ngoài ra chúng còn có thể thực hiện tin nhắn dạng SMS.</w:t>
      </w:r>
    </w:p>
    <w:p w14:paraId="4835E7EB" w14:textId="5AF81D37" w:rsidR="00A730E5" w:rsidRDefault="00A730E5" w:rsidP="005F5E82">
      <w:pPr>
        <w:pStyle w:val="Nidungvnbn"/>
        <w:spacing w:before="240" w:after="240"/>
      </w:pPr>
      <w:r>
        <w:t>Những modem truyền thông trong công nghiệp như F2103 cũng sử dụng công nghệ mạng 2G này để thực hiện truyền tải dữ liệu. Nói chung mạng 2G có những tác động khá lớn tới ngành thông tin liên lạc và truyền tải dữ liệu.</w:t>
      </w:r>
    </w:p>
    <w:p w14:paraId="40FBE0CC" w14:textId="47863617" w:rsidR="00A730E5" w:rsidRDefault="00A730E5" w:rsidP="005F5E82">
      <w:pPr>
        <w:pStyle w:val="Nidungvnbn"/>
        <w:spacing w:before="240" w:after="240"/>
      </w:pPr>
      <w:r>
        <w:lastRenderedPageBreak/>
        <w:t>Mạng 2G chia làm 2 nhánh chính: nền TDMA (Time Division Multiple Access) và nền CDMA cùng nhiều dạng kết nối mạng tuỳ theo yêu cầu sử dụng từ thiết bị cũng như hạ tầng từng phân vùng quốc gia:</w:t>
      </w:r>
    </w:p>
    <w:p w14:paraId="19EBB7DF" w14:textId="77777777" w:rsidR="00A730E5" w:rsidRDefault="00A730E5" w:rsidP="005C06B0">
      <w:pPr>
        <w:pStyle w:val="Nidungvnbn"/>
        <w:numPr>
          <w:ilvl w:val="0"/>
          <w:numId w:val="17"/>
        </w:numPr>
        <w:spacing w:before="240" w:after="240"/>
      </w:pPr>
      <w:r>
        <w:t>GSM (TDMA-based), khởi nguồn áp dụng tại Phần Lan và sau đó trở thành chuẩn phổ biến trên toàn 6 Châu lục. Và hiện nay vẫn đang được sử dụng bởi hơn 80% nhà cung cấp mạng di động toàn cầu.</w:t>
      </w:r>
    </w:p>
    <w:p w14:paraId="02F99D9D" w14:textId="77777777" w:rsidR="00A730E5" w:rsidRDefault="00A730E5" w:rsidP="005C06B0">
      <w:pPr>
        <w:pStyle w:val="Nidungvnbn"/>
        <w:numPr>
          <w:ilvl w:val="0"/>
          <w:numId w:val="17"/>
        </w:numPr>
        <w:spacing w:before="240" w:after="240"/>
      </w:pPr>
      <w:r>
        <w:t>CDMA2000 – tần số 450 MHZ cũng là nền tảng di động tương tự GSM nói trên nhưng nó lại dựa trên nền CDMA và hiện cũng đang được cung cấp bởi 60 nhà mạng GSM trên toàn thế giới.</w:t>
      </w:r>
    </w:p>
    <w:p w14:paraId="3D203AF8" w14:textId="77777777" w:rsidR="00A730E5" w:rsidRDefault="00A730E5" w:rsidP="005C06B0">
      <w:pPr>
        <w:pStyle w:val="Nidungvnbn"/>
        <w:numPr>
          <w:ilvl w:val="0"/>
          <w:numId w:val="17"/>
        </w:numPr>
        <w:spacing w:before="240" w:after="240"/>
      </w:pPr>
      <w:r>
        <w:t>IS-95 hay còn gọi là cdmaOne, (nền tảng CDMA) được sử dụng rộng rãi tại Hoa Kỳ và một số nước Châu Á và chiếm gần 17% các mạng toàn cầu. Tuy nhiên, tính đến thời điểm này thì có khoảng 12 nhà mạng đang chuyển dịch dần từ chuẩn mạng này sang GSM (tương tự như HT Mobile tại Việt Nam vừa qua) tại: Mexico, Ấn Độ, Úc và Hàn Quốc.</w:t>
      </w:r>
    </w:p>
    <w:p w14:paraId="18831903" w14:textId="77777777" w:rsidR="00A730E5" w:rsidRDefault="00A730E5" w:rsidP="005C06B0">
      <w:pPr>
        <w:pStyle w:val="Nidungvnbn"/>
        <w:numPr>
          <w:ilvl w:val="0"/>
          <w:numId w:val="17"/>
        </w:numPr>
        <w:spacing w:before="240" w:after="240"/>
      </w:pPr>
      <w:r>
        <w:t>PDC (nền tảng TDMA) tại Japan</w:t>
      </w:r>
    </w:p>
    <w:p w14:paraId="78633532" w14:textId="77777777" w:rsidR="00A730E5" w:rsidRDefault="00A730E5" w:rsidP="005C06B0">
      <w:pPr>
        <w:pStyle w:val="Nidungvnbn"/>
        <w:numPr>
          <w:ilvl w:val="0"/>
          <w:numId w:val="17"/>
        </w:numPr>
        <w:spacing w:before="240" w:after="240"/>
      </w:pPr>
      <w:r>
        <w:t>iDEN (nền tảng TDMA) sử dụng bởi Nextel tại Hoa Kỳ và Telus Mobility tại Canada.</w:t>
      </w:r>
    </w:p>
    <w:p w14:paraId="7B85B57F" w14:textId="165C4C3E" w:rsidR="00A730E5" w:rsidRDefault="00A730E5" w:rsidP="005C06B0">
      <w:pPr>
        <w:pStyle w:val="Nidungvnbn"/>
        <w:numPr>
          <w:ilvl w:val="0"/>
          <w:numId w:val="17"/>
        </w:numPr>
        <w:spacing w:before="240" w:after="240"/>
      </w:pPr>
      <w:r>
        <w:t>IS-136 hay còn gọi là D-AMPS, (nền tảng TDMA) là chuẩn kết nối phổ biến nhất tính đến thời điểm này và đưọ7c cung cấp hầu hết tại các nước trên thế giới cũng như Hoa Kỳ.</w:t>
      </w:r>
    </w:p>
    <w:p w14:paraId="6DE59859" w14:textId="689015FF" w:rsidR="00A730E5" w:rsidRDefault="00A730E5" w:rsidP="005F5E82">
      <w:pPr>
        <w:spacing w:before="240" w:after="240" w:line="360" w:lineRule="auto"/>
        <w:jc w:val="center"/>
      </w:pPr>
      <w:r>
        <w:rPr>
          <w:noProof/>
        </w:rPr>
        <w:lastRenderedPageBreak/>
        <w:drawing>
          <wp:inline distT="0" distB="0" distL="0" distR="0" wp14:anchorId="62969A4F" wp14:editId="4DA35F5A">
            <wp:extent cx="4518660" cy="2689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8660" cy="2689860"/>
                    </a:xfrm>
                    <a:prstGeom prst="rect">
                      <a:avLst/>
                    </a:prstGeom>
                    <a:noFill/>
                  </pic:spPr>
                </pic:pic>
              </a:graphicData>
            </a:graphic>
          </wp:inline>
        </w:drawing>
      </w:r>
    </w:p>
    <w:p w14:paraId="09E369E6" w14:textId="33EBC1E8" w:rsidR="00EB1243" w:rsidRPr="00B57E97" w:rsidRDefault="006F0DAC" w:rsidP="006F0DAC">
      <w:pPr>
        <w:pStyle w:val="Caption"/>
      </w:pPr>
      <w:bookmarkStart w:id="46" w:name="_Toc90593452"/>
      <w:bookmarkStart w:id="47" w:name="_Toc90623835"/>
      <w:r>
        <w:t xml:space="preserve">Hình 2. </w:t>
      </w:r>
      <w:r w:rsidR="00D57B8E">
        <w:fldChar w:fldCharType="begin"/>
      </w:r>
      <w:r w:rsidR="00D57B8E">
        <w:instrText xml:space="preserve"> SEQ Hình_2. \* ARABIC </w:instrText>
      </w:r>
      <w:r w:rsidR="00D57B8E">
        <w:fldChar w:fldCharType="separate"/>
      </w:r>
      <w:r w:rsidR="00D5532B">
        <w:rPr>
          <w:noProof/>
        </w:rPr>
        <w:t>13</w:t>
      </w:r>
      <w:r w:rsidR="00D57B8E">
        <w:rPr>
          <w:noProof/>
        </w:rPr>
        <w:fldChar w:fldCharType="end"/>
      </w:r>
      <w:r w:rsidR="00EB1243">
        <w:t>: Các thiết bị sử dụng mạng 2G.</w:t>
      </w:r>
      <w:bookmarkEnd w:id="46"/>
      <w:bookmarkEnd w:id="47"/>
    </w:p>
    <w:p w14:paraId="0DF33BC7" w14:textId="0F7AD848" w:rsidR="00D03DDB" w:rsidRPr="00AF4A73" w:rsidRDefault="00D03DDB" w:rsidP="005C06B0">
      <w:pPr>
        <w:pStyle w:val="Tiumccp3"/>
        <w:numPr>
          <w:ilvl w:val="0"/>
          <w:numId w:val="6"/>
        </w:numPr>
        <w:spacing w:before="240" w:after="240"/>
        <w:ind w:left="990" w:hanging="450"/>
        <w:rPr>
          <w:b/>
          <w:bCs/>
          <w:i/>
          <w:iCs/>
        </w:rPr>
      </w:pPr>
      <w:bookmarkStart w:id="48" w:name="_Toc90624072"/>
      <w:r w:rsidRPr="00AF4A73">
        <w:rPr>
          <w:b/>
          <w:bCs/>
          <w:i/>
          <w:iCs/>
        </w:rPr>
        <w:t>Thế hệ mạng 3G</w:t>
      </w:r>
      <w:bookmarkEnd w:id="48"/>
    </w:p>
    <w:p w14:paraId="469A6BA4" w14:textId="5C183C12" w:rsidR="00A730E5" w:rsidRDefault="002D1FA0" w:rsidP="005F5E82">
      <w:pPr>
        <w:pStyle w:val="Nidungvnbn"/>
        <w:spacing w:before="240" w:after="240"/>
      </w:pPr>
      <w:r w:rsidRPr="002D1FA0">
        <w:t>Mạng di động Thế hệ thứ 3 của chuẩn công nghệ điện thoại di động chính là mạng 3G Third-generation technology, cho phép truyền cả dữ liệu thoại như nghe gọi, nhắn tin và dữ liệu ngoài thoại như gửi mail, tải dữ liệu, hình ảnh. Nhờ có mạng 3G ta có thể truy cập Internet cho cả thuê bao cố định hay di chuyển ở các tốc độ khác nhau. hầu hết các smartphone hiện nay đều hỗ trợ công nghệ 3G. Hiện nay công nghệ 3G được xây dựng với 4 chuẩn chính: W-CDMA, CDMA2000, TD-CDMA, TD-SCDMA.</w:t>
      </w:r>
    </w:p>
    <w:p w14:paraId="26E93AEB" w14:textId="4FE45DD9" w:rsidR="002D1FA0" w:rsidRDefault="002D1FA0" w:rsidP="005F5E82">
      <w:pPr>
        <w:pStyle w:val="Nidungvnbn"/>
        <w:spacing w:before="240" w:after="240"/>
      </w:pPr>
      <w:r w:rsidRPr="002D1FA0">
        <w:rPr>
          <w:b/>
          <w:bCs/>
        </w:rPr>
        <w:t>Mạng 3G</w:t>
      </w:r>
      <w:r>
        <w:t xml:space="preserve"> cải thiện chất lượng cuộc gọi, tín hiệu, tốc độ cao hơn hẳn so với mạng 2G. Ta có thể truy cập Internet tốc độ cao ngay khi đang di chuyển, truy cập thế giới nội dung đa phương tiện: nhạc, phim, hình ảnh chất lượng cao. Người dùng có thể trò chuyện mọi nơi với chi phí rẻ hơn rất nhiều qua các ứng dụng hỗ trợ như: zalo, Viber, Line,…</w:t>
      </w:r>
    </w:p>
    <w:p w14:paraId="28C56605" w14:textId="06F121D5" w:rsidR="002D1FA0" w:rsidRDefault="002D1FA0" w:rsidP="005F5E82">
      <w:pPr>
        <w:pStyle w:val="Nidungvnbn"/>
        <w:spacing w:before="240" w:after="240"/>
      </w:pPr>
      <w:r>
        <w:t xml:space="preserve">Trong số các dịch vụ của 3G, Cuộc gọi video được phát triển mạnh nhất. Giá dịch vụ cho công nghệ 3G rất đắt tại nhiều quốc gia, nơi mà các cuộc bán đầu giá tần số mang lại hàng tỷ Euro cho các chính phủ. Bởi vì chi phí cho bản quyền về các tần số phải trang </w:t>
      </w:r>
      <w:r>
        <w:lastRenderedPageBreak/>
        <w:t>trải trong nhiều năm trước khi các thu nhập từ mạng 3G đem lại, nên một khối lượng vốn đầu tư khổng lồ là cần thiết để xây dựng mạng 3G. Nhiều nhà cung cấp dịch vụ viễn thông đã rơi vào khó khăn về tài chính và điều này đã làm chậm trễ việc triển khai mạng 3G tại nhiều nước ngoại trừ Nhật Bản và Hàn Quốc, nơi yêu cầu về bản quyền tần số được bỏ qua do phát triển hạ tâng cơ sở IT quốc gia được đặt lên làm vấn đề ưu tiên nhất. Và cũng chính Nhật Bản là nước đầu tiên đưa 3G vào khai thác thương mại một cách rộng rãi, tiên phong bởi nhà mạng NTT DoCoMo. Tính đến năm 2005, khoảng 40% các thuê bao tại Nhật Bản là thuê bao 3G, và mạng 2G đang dần dần đi vào lãng quên trong tiềm thức công nghệ tại Nhật Bản.</w:t>
      </w:r>
    </w:p>
    <w:p w14:paraId="7B9B0B07" w14:textId="68CA141C" w:rsidR="002D1FA0" w:rsidRDefault="002D1FA0" w:rsidP="005F5E82">
      <w:pPr>
        <w:pStyle w:val="Nidungvnbn"/>
        <w:spacing w:before="240" w:after="240"/>
      </w:pPr>
      <w:r>
        <w:t>Công nghệ 3G cũng được nhắc đến như là một chuẩn IMT-2000 của Tổ chức Viễn thông Thế giới (ITU). Ban đầu 3G được dự kiến là một chuẩn thống nhất trên thế giới, nhưng trên thực tế, thế giới 3G đã bị chia thành 4 phần riêng biệt:</w:t>
      </w:r>
    </w:p>
    <w:p w14:paraId="0602F858" w14:textId="77777777" w:rsidR="002D1FA0" w:rsidRDefault="002D1FA0" w:rsidP="005C06B0">
      <w:pPr>
        <w:pStyle w:val="Nidungvnbn"/>
        <w:numPr>
          <w:ilvl w:val="0"/>
          <w:numId w:val="21"/>
        </w:numPr>
        <w:spacing w:before="240" w:after="240"/>
      </w:pPr>
      <w:r>
        <w:t>W-CDMA: Tiêu chuẩn W-CDMA là nền tảng của chuẩn UMTS (Universal Mobile Telecommunication System), dựa trên kỹ thuật CDMA trải phổ dãy trực tiếp, trước đây gọi là UTRA FDD, được xem như là giải pháp thích hợp với các nhà khai thác dịch vụ di động (Mobile network operator) sử dụng GSM, tập trung chủ yếu ở châu Âu và một phần châu Á (trong đó có Việt Nam). UMTS được tiêu chuẩn hóa bởi tổ chức 3GPP, cũng là tổ chức chịu trách nhiệm định nghĩa chuẩn cho GSM, GPRS và EDGE.</w:t>
      </w:r>
    </w:p>
    <w:p w14:paraId="3AFDF18E" w14:textId="77777777" w:rsidR="002D1FA0" w:rsidRDefault="002D1FA0" w:rsidP="005C06B0">
      <w:pPr>
        <w:pStyle w:val="Nidungvnbn"/>
        <w:numPr>
          <w:ilvl w:val="0"/>
          <w:numId w:val="20"/>
        </w:numPr>
        <w:spacing w:before="240" w:after="240"/>
      </w:pPr>
      <w:r>
        <w:t xml:space="preserve">CDMA: Một chuẩn 3G quan trọng khác là CDMA2000, là thế hệ kế tiếp của các chuẩn 2G CDMA và IS-95. Các đề xuất của CDMA2000 nằm bên ngoài khuôn khổ GSM tại Mỹ, Nhật Bản và Hàn Quốc. CDMA2000 được quản lý bởi 3GPP2, là tổ chức độc lập với 3GPP. Có nhiều công nghệ truyền thông khác nhau được sử dụng trong CDMA2000 bao gồm 1xRTT, </w:t>
      </w:r>
      <w:r>
        <w:lastRenderedPageBreak/>
        <w:t>CDMA2000-1xEV-DO và 1xEV-DV. CDMA 2000 cung cấp tốc độ dữ liêu từ 144 kbit/s tới trên 3 Mbit/s. Chuẩn này đã được chấp nhận bởi ITU.</w:t>
      </w:r>
    </w:p>
    <w:p w14:paraId="3B28A728" w14:textId="77777777" w:rsidR="002D1FA0" w:rsidRDefault="002D1FA0" w:rsidP="005C06B0">
      <w:pPr>
        <w:pStyle w:val="Nidungvnbn"/>
        <w:numPr>
          <w:ilvl w:val="0"/>
          <w:numId w:val="19"/>
        </w:numPr>
        <w:spacing w:before="240" w:after="240"/>
      </w:pPr>
      <w:r>
        <w:t>TD-CDMA: Chuẩn TD-CDMA, viết tắt từ Time-division-CDMA, trước đây gọi là UTRA TDD, là một chuẩn dựa trên kỹ thuật song công phân chia theo thời gian (Time-division duplex). Đây là một chuẩn thương mại áp dụng hỗn hợp của TDMA và CDMA nhằm cung cấp chất lượng dịch vụ tốt hơn cho truyền thông đa phương tiện trong cả truyền dữ liệu lẫn âm thanh, hình ảnh.Chuẩn TD-CDMA và W-CMDA đều là những nền tảng của UMTS, tiêu chuẩn hóa bởi 3GPP, vì vậy chúng có thể cung cấp cùng loại của các kênh khi có thể. Các giao thức của UMTS là HSDPA/HSUPA cải tiến cũng được thực hiện theo chuẩn TD-CDMA.</w:t>
      </w:r>
    </w:p>
    <w:p w14:paraId="662A680F" w14:textId="5F2D52B0" w:rsidR="002D1FA0" w:rsidRDefault="002D1FA0" w:rsidP="005C06B0">
      <w:pPr>
        <w:pStyle w:val="Nidungvnbn"/>
        <w:numPr>
          <w:ilvl w:val="0"/>
          <w:numId w:val="18"/>
        </w:numPr>
        <w:spacing w:before="240" w:after="240"/>
      </w:pPr>
      <w:r>
        <w:t>TD-SCDMA: Chuẩn được ít biết đến hơn là TD-SCDMA (Time Division Synchronous Code Division Multiple Access) đang được phát triển tại Trung Quốc bởi các công ty Datang và Siemens, nhằm mục đích như là một giải pháp thay thế cho W-CDMA. Nó thường xuyên bị nhầm lẫn với chuẩn TD-CDMA. Cũng giống như TD-CDMA, chuẩn này dựa trên nền tảng UMTS-TDD hoặc IMT 2000 Time-Division (IMT-TD). Tuy nhiên, nếu như TD-CDMA hình thành từ giao thức mang cũng mang tên TD-CDMA, thì TD-SCDMA phát triển dựa trên giao thức của S-CDMA.</w:t>
      </w:r>
    </w:p>
    <w:p w14:paraId="6BAB8D3E" w14:textId="3806A3DA" w:rsidR="002D1FA0" w:rsidRDefault="002D1FA0" w:rsidP="005F5E82">
      <w:pPr>
        <w:pStyle w:val="Nidungvnbn"/>
        <w:spacing w:before="240" w:after="240"/>
      </w:pPr>
      <w:r w:rsidRPr="002D1FA0">
        <w:rPr>
          <w:b/>
          <w:bCs/>
        </w:rPr>
        <w:t>Mạng di động 3.5G</w:t>
      </w:r>
      <w:r>
        <w:t>: là hệ thống mạng di động truyền tải tốc độ cao HSDPA (High Speed Downlink Packet Access), phát triển từ 3G và hiện đang được 166 nhà mạng tại 75 nước đưa vào cung cấp cho người dùng. Nó đuợc kết hợp từ 2 công nghệ kết nối không dây hiện đại HSPA và HSUPA, cho phép tốc độ truyền dẫn lên đến 7.2Mbp/s.</w:t>
      </w:r>
    </w:p>
    <w:p w14:paraId="71C8C3E6" w14:textId="1079CDA5" w:rsidR="002D1FA0" w:rsidRDefault="002D1FA0" w:rsidP="005F5E82">
      <w:pPr>
        <w:spacing w:before="240" w:after="240" w:line="360" w:lineRule="auto"/>
        <w:jc w:val="center"/>
      </w:pPr>
      <w:r>
        <w:rPr>
          <w:noProof/>
        </w:rPr>
        <w:lastRenderedPageBreak/>
        <w:drawing>
          <wp:inline distT="0" distB="0" distL="0" distR="0" wp14:anchorId="11DB438A" wp14:editId="7F565198">
            <wp:extent cx="4419600" cy="24917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9600" cy="2491740"/>
                    </a:xfrm>
                    <a:prstGeom prst="rect">
                      <a:avLst/>
                    </a:prstGeom>
                    <a:noFill/>
                  </pic:spPr>
                </pic:pic>
              </a:graphicData>
            </a:graphic>
          </wp:inline>
        </w:drawing>
      </w:r>
    </w:p>
    <w:p w14:paraId="2BD2FC4C" w14:textId="6D8686AB" w:rsidR="00D83DB7" w:rsidRDefault="006F0DAC" w:rsidP="006F0DAC">
      <w:pPr>
        <w:pStyle w:val="Caption"/>
      </w:pPr>
      <w:bookmarkStart w:id="49" w:name="_Toc90593453"/>
      <w:bookmarkStart w:id="50" w:name="_Toc90623836"/>
      <w:r>
        <w:t xml:space="preserve">Hình 2. </w:t>
      </w:r>
      <w:r w:rsidR="00D57B8E">
        <w:fldChar w:fldCharType="begin"/>
      </w:r>
      <w:r w:rsidR="00D57B8E">
        <w:instrText xml:space="preserve"> SEQ Hình_2. \* ARABIC </w:instrText>
      </w:r>
      <w:r w:rsidR="00D57B8E">
        <w:fldChar w:fldCharType="separate"/>
      </w:r>
      <w:r w:rsidR="00D5532B">
        <w:rPr>
          <w:noProof/>
        </w:rPr>
        <w:t>14</w:t>
      </w:r>
      <w:r w:rsidR="00D57B8E">
        <w:rPr>
          <w:noProof/>
        </w:rPr>
        <w:fldChar w:fldCharType="end"/>
      </w:r>
      <w:r w:rsidR="00D83DB7">
        <w:t>: Thế hệ mạng 3G xuất hiện.</w:t>
      </w:r>
      <w:bookmarkEnd w:id="49"/>
      <w:bookmarkEnd w:id="50"/>
    </w:p>
    <w:p w14:paraId="43021864" w14:textId="798FC06C" w:rsidR="00D03DDB" w:rsidRPr="00AF4A73" w:rsidRDefault="00D03DDB" w:rsidP="005C06B0">
      <w:pPr>
        <w:pStyle w:val="Tiumccp3"/>
        <w:numPr>
          <w:ilvl w:val="0"/>
          <w:numId w:val="6"/>
        </w:numPr>
        <w:spacing w:before="240" w:after="240"/>
        <w:ind w:left="990" w:hanging="450"/>
        <w:rPr>
          <w:b/>
          <w:bCs/>
          <w:i/>
          <w:iCs/>
        </w:rPr>
      </w:pPr>
      <w:bookmarkStart w:id="51" w:name="_Toc90624073"/>
      <w:r w:rsidRPr="00AF4A73">
        <w:rPr>
          <w:b/>
          <w:bCs/>
          <w:i/>
          <w:iCs/>
        </w:rPr>
        <w:t>Thế hệ mạng 4G</w:t>
      </w:r>
      <w:bookmarkEnd w:id="51"/>
    </w:p>
    <w:p w14:paraId="2BE399CC" w14:textId="10ABA873" w:rsidR="004B3DD3" w:rsidRDefault="004B3DD3" w:rsidP="005F5E82">
      <w:pPr>
        <w:pStyle w:val="Nidungvnbn"/>
        <w:spacing w:before="240" w:after="240"/>
      </w:pPr>
      <w:r w:rsidRPr="004B3DD3">
        <w:t>Mạng thông tin di động 4G Hay còn có thể viết là 4-G, là công nghệ truyền thông không dây thế hệ thứ tư, cho phép truyền tải dữ liệu với tốc độ tối đa trong điều kiện lý tưởng lên tới 1 – 1,5 Gbit/s. Cách đây không lâu thì một nhóm gồm 26 công ty trong đó có Vodafone (Anh), Siemens (Đức), Alcatel (Pháp), NEC và DoCoMo (Nhật Bản), đã ký thỏa thuận cùng nhau phát triển một tiêu chí cao cấp cho ĐTDĐ, một thế hệ thứ 4 trong kết nối di động – đó chính là nền tảng cho kết nối 4G sắp tới đây.</w:t>
      </w:r>
    </w:p>
    <w:p w14:paraId="74943EB7" w14:textId="5BC96843" w:rsidR="004B3DD3" w:rsidRDefault="004B3DD3" w:rsidP="005F5E82">
      <w:pPr>
        <w:pStyle w:val="Nidungvnbn"/>
        <w:spacing w:before="240" w:after="240"/>
      </w:pPr>
      <w:r w:rsidRPr="004B3DD3">
        <w:rPr>
          <w:b/>
          <w:bCs/>
        </w:rPr>
        <w:t>Mạng 4G</w:t>
      </w:r>
      <w:r>
        <w:t xml:space="preserve"> hiện đang được sử dụng phổ biến và hội tụ rất nhiều ưu điểm khiến người dùng hài lòng. Dưới đây là những ưu điểm nổi bật nhất của mạng di động 4G.</w:t>
      </w:r>
    </w:p>
    <w:p w14:paraId="7636F407" w14:textId="77777777" w:rsidR="004B3DD3" w:rsidRDefault="004B3DD3" w:rsidP="005C06B0">
      <w:pPr>
        <w:pStyle w:val="Nidungvnbn"/>
        <w:numPr>
          <w:ilvl w:val="0"/>
          <w:numId w:val="22"/>
        </w:numPr>
        <w:spacing w:before="240" w:after="240"/>
      </w:pPr>
      <w:r>
        <w:t>Tốc độ mạng 4G đạt mức rất ấn tượng khi trong điều kiện lý tưởng, tốc độ tải của công nghệ mạng này khi di chuyển lên đến 100 Mbps và đạt xấp xỉ 1Gbps nếu đứng yên.</w:t>
      </w:r>
    </w:p>
    <w:p w14:paraId="353CB2FE" w14:textId="77777777" w:rsidR="004B3DD3" w:rsidRDefault="004B3DD3" w:rsidP="005C06B0">
      <w:pPr>
        <w:pStyle w:val="Nidungvnbn"/>
        <w:numPr>
          <w:ilvl w:val="0"/>
          <w:numId w:val="22"/>
        </w:numPr>
        <w:spacing w:before="240" w:after="240"/>
      </w:pPr>
      <w:r>
        <w:t xml:space="preserve">Công suất và hiệu suất hoạt động của mạng di động 4G cực kỳ cao khi một trạm phát 4G có thể phục vụ cùng lúc khoảng 300-400 người dùng. Mạng </w:t>
      </w:r>
      <w:r>
        <w:lastRenderedPageBreak/>
        <w:t>4G hỗ trợ các chương trình mã hóa nhanh hơn, nén được nhiều dữ liệu bit hơn so với mạng 3G.</w:t>
      </w:r>
    </w:p>
    <w:p w14:paraId="246A0B90" w14:textId="1623B2E4" w:rsidR="004B3DD3" w:rsidRDefault="004B3DD3" w:rsidP="005C06B0">
      <w:pPr>
        <w:pStyle w:val="Nidungvnbn"/>
        <w:numPr>
          <w:ilvl w:val="0"/>
          <w:numId w:val="22"/>
        </w:numPr>
        <w:spacing w:before="240" w:after="240"/>
      </w:pPr>
      <w:r>
        <w:t>Nhờ tốc độ truyền dữ liệu cao nên mạng 4G hỗ trợ các phần mềm chạy mượt mà hơn, người dùng được xem video chất lượng cao Full HD và 4K.</w:t>
      </w:r>
    </w:p>
    <w:p w14:paraId="72929B68" w14:textId="75B71DC1" w:rsidR="00444A07" w:rsidRDefault="00444A07" w:rsidP="005F5E82">
      <w:pPr>
        <w:spacing w:before="240" w:after="240" w:line="360" w:lineRule="auto"/>
        <w:jc w:val="center"/>
      </w:pPr>
      <w:r>
        <w:rPr>
          <w:noProof/>
        </w:rPr>
        <w:drawing>
          <wp:inline distT="0" distB="0" distL="0" distR="0" wp14:anchorId="09D8A250" wp14:editId="5FD0FD11">
            <wp:extent cx="4008120" cy="2042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8120" cy="2042160"/>
                    </a:xfrm>
                    <a:prstGeom prst="rect">
                      <a:avLst/>
                    </a:prstGeom>
                    <a:noFill/>
                  </pic:spPr>
                </pic:pic>
              </a:graphicData>
            </a:graphic>
          </wp:inline>
        </w:drawing>
      </w:r>
    </w:p>
    <w:p w14:paraId="0CFD6941" w14:textId="25337B58" w:rsidR="00E2544E" w:rsidRPr="00444A07" w:rsidRDefault="006F0DAC" w:rsidP="006F0DAC">
      <w:pPr>
        <w:pStyle w:val="Caption"/>
      </w:pPr>
      <w:bookmarkStart w:id="52" w:name="_Toc90593454"/>
      <w:bookmarkStart w:id="53" w:name="_Toc90623837"/>
      <w:r>
        <w:t xml:space="preserve">Hình 2. </w:t>
      </w:r>
      <w:r w:rsidR="00D57B8E">
        <w:fldChar w:fldCharType="begin"/>
      </w:r>
      <w:r w:rsidR="00D57B8E">
        <w:instrText xml:space="preserve"> SEQ Hình_2. \* ARABIC </w:instrText>
      </w:r>
      <w:r w:rsidR="00D57B8E">
        <w:fldChar w:fldCharType="separate"/>
      </w:r>
      <w:r w:rsidR="00D5532B">
        <w:rPr>
          <w:noProof/>
        </w:rPr>
        <w:t>15</w:t>
      </w:r>
      <w:r w:rsidR="00D57B8E">
        <w:rPr>
          <w:noProof/>
        </w:rPr>
        <w:fldChar w:fldCharType="end"/>
      </w:r>
      <w:r w:rsidR="00E2544E">
        <w:t>: SIM 4G bắt đầu được sử dụng.</w:t>
      </w:r>
      <w:bookmarkEnd w:id="52"/>
      <w:bookmarkEnd w:id="53"/>
    </w:p>
    <w:p w14:paraId="5F8621DF" w14:textId="28E5C052" w:rsidR="00D03DDB" w:rsidRPr="006E0BD8" w:rsidRDefault="00D03DDB" w:rsidP="005C06B0">
      <w:pPr>
        <w:pStyle w:val="Tiumccp3"/>
        <w:numPr>
          <w:ilvl w:val="0"/>
          <w:numId w:val="6"/>
        </w:numPr>
        <w:spacing w:before="240" w:after="240"/>
        <w:ind w:left="990" w:hanging="450"/>
        <w:rPr>
          <w:b/>
          <w:bCs/>
          <w:i/>
          <w:iCs/>
        </w:rPr>
      </w:pPr>
      <w:bookmarkStart w:id="54" w:name="_Toc90624074"/>
      <w:r w:rsidRPr="006E0BD8">
        <w:rPr>
          <w:b/>
          <w:bCs/>
          <w:i/>
          <w:iCs/>
        </w:rPr>
        <w:t>Thế hệ mạng 5G</w:t>
      </w:r>
      <w:bookmarkEnd w:id="54"/>
    </w:p>
    <w:p w14:paraId="1D0371C8" w14:textId="364372FF" w:rsidR="00444A07" w:rsidRDefault="00444A07" w:rsidP="005F5E82">
      <w:pPr>
        <w:pStyle w:val="Nidungvnbn"/>
        <w:spacing w:before="240" w:after="240"/>
      </w:pPr>
      <w:r>
        <w:t>Giống như những gì chúng ta hình dung, 5G nhanh hơn 4G. Hiện tại, mạng 5G mới được lên kế hoạch hoạt động trong dải tần số cao của băng tần không dây – nó nằm giữa 30 GHz và 300 GHz, hay còn được gọi là băng tần bước sóng milimet. Đối với các thiết bị di động, 5G sẽ giúp sửa chữa rất nhiều vấn đề của 4G và các công nghệ không dây hiện tại. Nó sẽ được thiết kế để hỗ trợ đồng thời nhiều người dùng và thiết bị hơn (theo thông số kỹ thuật ITU mỗi cell 5G sẽ hỗ trợ cho 1 triệu thiết bị trên diện tích 1 km2), với tốc độ cao hơn cả 4G. Việc tốc độ dữ liệu của bạn bị chậm đi khi đang ở một sự kiện đông người sẽ chỉ còn là quá khứ.</w:t>
      </w:r>
    </w:p>
    <w:p w14:paraId="472484FF" w14:textId="549F69FE" w:rsidR="004B3DD3" w:rsidRDefault="00444A07" w:rsidP="005F5E82">
      <w:pPr>
        <w:pStyle w:val="Nidungvnbn"/>
        <w:spacing w:before="240" w:after="240"/>
      </w:pPr>
      <w:r>
        <w:t xml:space="preserve">Hiện cả ba nhà mạng lớn tại Việt Nam gồm Viettel, VinaPhone, MobiFone đều đã triển khai mạng 5G tại Hà Nội, TP Hồ Chí Minh và một số tỉnh, thành phố khác. Với </w:t>
      </w:r>
      <w:r>
        <w:lastRenderedPageBreak/>
        <w:t>tốc độ cao hơn 10 lần so với 4G hiện tại, 5G được kỳ vọng sẽ giải quyết các bài toán khó hơn về mạng dữ liệu, mang tới những trải nghiệm tốc độ nhanh hơn.</w:t>
      </w:r>
    </w:p>
    <w:p w14:paraId="13207AF6" w14:textId="2D6BA849" w:rsidR="00444A07" w:rsidRDefault="00444A07" w:rsidP="005F5E82">
      <w:pPr>
        <w:pStyle w:val="Nidungvnbn"/>
        <w:spacing w:before="240" w:after="240"/>
      </w:pPr>
      <w:r>
        <w:t>Mạng 5G sẽ có mặt chính thức tại Việt Nam vào khoảng giữa năm 2021 sau khi cả ba nhà mạng hoàn tất việc thử nghiệm và cấp phép hoạt động của Bộ Thông Tin và Truyền Thông.</w:t>
      </w:r>
    </w:p>
    <w:p w14:paraId="5BC72E26" w14:textId="7A0859D8" w:rsidR="00444A07" w:rsidRDefault="00444A07" w:rsidP="005F5E82">
      <w:pPr>
        <w:pStyle w:val="Nidungvnbn"/>
        <w:spacing w:before="240" w:after="240"/>
      </w:pPr>
      <w:r>
        <w:t>Hiện tại, theo thông tin được ghi nhận thì cuộc gọi đầu tiên được thử nghiệm trên đường truyền 5G đã tiến hành từ ngày 10/5/2019. Đến 20/8/2020 thì Bộ Thông Tin và Truyền Thông công bố sẽ quy hoạch băng tần 24.25 – 27.5 để phục vụ cho việc kết nối và sử dụng mạng 5G tại nước ta.</w:t>
      </w:r>
    </w:p>
    <w:p w14:paraId="21B1B389" w14:textId="7D95E1E7" w:rsidR="00444A07" w:rsidRDefault="00444A07" w:rsidP="005F5E82">
      <w:pPr>
        <w:pStyle w:val="Nidungvnbn"/>
        <w:spacing w:before="240" w:after="240"/>
      </w:pPr>
      <w:r>
        <w:t>Hơn nữa, Bộ Thông Tin và Truyền Thông đã duyệt qua giấy phép thử nghiệm dịch vụ mạng 5G Việt Nam cho hai nhà mạng là Viettel và MobiFone.</w:t>
      </w:r>
    </w:p>
    <w:p w14:paraId="3941549B" w14:textId="77777777" w:rsidR="00444A07" w:rsidRDefault="00444A07" w:rsidP="005F5E82">
      <w:pPr>
        <w:pStyle w:val="Nidungvnbn"/>
        <w:spacing w:before="240" w:after="240"/>
      </w:pPr>
      <w:r>
        <w:t>Cụ thể, Viettel có quyền sử dụng các đoạn băng tần từ 2.500MHz đến 2.600MHz, từ 3.700MHz đến 3.800MHz và băng tần từ 27.100MHz đến 27.500MHz. Ngoài ra, quy mô thử nghiệm của nhà mạng này được kéo dài đến 30/6/2021 tại 140 địa điểm ở Hà Nội.</w:t>
      </w:r>
    </w:p>
    <w:p w14:paraId="2CD0E2D9" w14:textId="561EFB27" w:rsidR="00444A07" w:rsidRDefault="00444A07" w:rsidP="005F5E82">
      <w:pPr>
        <w:pStyle w:val="Nidungvnbn"/>
        <w:spacing w:before="240" w:after="240"/>
      </w:pPr>
      <w:r>
        <w:t>Trong khi đó, MobiFone sẽ bắt đầu thương mại viễn thông mạng 5G tại TP. Hồ Chí Minh với 50 địa điểm đặt trạm BTS và giấy phép thử nghiệm của nhà mạng này cũng kéo dài đến ngày 30/6/2021.</w:t>
      </w:r>
    </w:p>
    <w:p w14:paraId="02B21F73" w14:textId="4A52E168" w:rsidR="00444A07" w:rsidRDefault="00444A07" w:rsidP="005F5E82">
      <w:pPr>
        <w:pStyle w:val="Nidungvnbn"/>
        <w:spacing w:before="240" w:after="240"/>
      </w:pPr>
      <w:r>
        <w:t>VinaPhone cũng đã sớm thử nghiệm 5G từ tháng 4/2020 và công bố kế hoạch cung cấp thương mại 5G thử nghiệm vào cuối tháng 11. Nhà mạng VinaPhone còn cho hay tốc độ tải xuống dữ liệu bằng mạng 5G do hãng cung cấp sẽ đạt tốc độ tối đa 2.2Gbps và độ trễ xấp xỉ 0%, đây là con số tuyệt vời đáng trông chờ.</w:t>
      </w:r>
    </w:p>
    <w:p w14:paraId="689E29C5" w14:textId="6829559D" w:rsidR="00444A07" w:rsidRDefault="001C778A" w:rsidP="005F5E82">
      <w:pPr>
        <w:spacing w:before="240" w:after="240" w:line="360" w:lineRule="auto"/>
        <w:jc w:val="center"/>
      </w:pPr>
      <w:r>
        <w:rPr>
          <w:noProof/>
        </w:rPr>
        <w:lastRenderedPageBreak/>
        <w:drawing>
          <wp:inline distT="0" distB="0" distL="0" distR="0" wp14:anchorId="14C660E6" wp14:editId="5ACAA3D7">
            <wp:extent cx="3939540" cy="1966963"/>
            <wp:effectExtent l="0" t="0" r="3810" b="0"/>
            <wp:docPr id="4936" name="Picture 49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 name="Picture 4936"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53733" cy="1974049"/>
                    </a:xfrm>
                    <a:prstGeom prst="rect">
                      <a:avLst/>
                    </a:prstGeom>
                  </pic:spPr>
                </pic:pic>
              </a:graphicData>
            </a:graphic>
          </wp:inline>
        </w:drawing>
      </w:r>
    </w:p>
    <w:p w14:paraId="2E729BFC" w14:textId="0136D137" w:rsidR="00E2544E" w:rsidRDefault="006F0DAC" w:rsidP="006F0DAC">
      <w:pPr>
        <w:pStyle w:val="Caption"/>
      </w:pPr>
      <w:bookmarkStart w:id="55" w:name="_Toc90593455"/>
      <w:bookmarkStart w:id="56" w:name="_Toc90623838"/>
      <w:r>
        <w:t xml:space="preserve">Hình 2. </w:t>
      </w:r>
      <w:r w:rsidR="00D57B8E">
        <w:fldChar w:fldCharType="begin"/>
      </w:r>
      <w:r w:rsidR="00D57B8E">
        <w:instrText xml:space="preserve"> SEQ Hình_2. \* ARABIC </w:instrText>
      </w:r>
      <w:r w:rsidR="00D57B8E">
        <w:fldChar w:fldCharType="separate"/>
      </w:r>
      <w:r w:rsidR="00D5532B">
        <w:rPr>
          <w:noProof/>
        </w:rPr>
        <w:t>16</w:t>
      </w:r>
      <w:r w:rsidR="00D57B8E">
        <w:rPr>
          <w:noProof/>
        </w:rPr>
        <w:fldChar w:fldCharType="end"/>
      </w:r>
      <w:r w:rsidR="00E2544E">
        <w:t>: Mạng 5G được sử dụng rộng rãi.</w:t>
      </w:r>
      <w:bookmarkEnd w:id="55"/>
      <w:bookmarkEnd w:id="56"/>
    </w:p>
    <w:p w14:paraId="0E8D6F2E" w14:textId="64D811F1" w:rsidR="00D03DDB" w:rsidRPr="009C4EDD" w:rsidRDefault="00D03DDB" w:rsidP="005C06B0">
      <w:pPr>
        <w:pStyle w:val="Tiumccp3"/>
        <w:numPr>
          <w:ilvl w:val="0"/>
          <w:numId w:val="6"/>
        </w:numPr>
        <w:spacing w:before="240" w:after="240"/>
        <w:ind w:left="990" w:hanging="450"/>
        <w:rPr>
          <w:b/>
          <w:bCs/>
          <w:i/>
          <w:iCs/>
        </w:rPr>
      </w:pPr>
      <w:bookmarkStart w:id="57" w:name="_Toc90624075"/>
      <w:r w:rsidRPr="009C4EDD">
        <w:rPr>
          <w:b/>
          <w:bCs/>
          <w:i/>
          <w:iCs/>
        </w:rPr>
        <w:t>So sánh các thế hệ mạng</w:t>
      </w:r>
      <w:bookmarkEnd w:id="57"/>
    </w:p>
    <w:p w14:paraId="5FFD1F02" w14:textId="27F522CF" w:rsidR="00444A07" w:rsidRDefault="00444A07" w:rsidP="005F5E82">
      <w:pPr>
        <w:pStyle w:val="Nidungvnbn"/>
        <w:spacing w:before="240" w:after="240"/>
      </w:pPr>
      <w:r>
        <w:t>Các công ngh</w:t>
      </w:r>
      <w:r w:rsidR="00E2544E">
        <w:t>ệ mạng</w:t>
      </w:r>
      <w:r>
        <w:t xml:space="preserve"> được sử dụng qua các thế hệ mạng khác nhau:</w:t>
      </w:r>
    </w:p>
    <w:p w14:paraId="61A0923C" w14:textId="6FCDA1E6" w:rsidR="00444A07" w:rsidRDefault="00444A07" w:rsidP="005F5E82">
      <w:pPr>
        <w:spacing w:before="240" w:after="240" w:line="360" w:lineRule="auto"/>
        <w:jc w:val="center"/>
      </w:pPr>
      <w:r>
        <w:rPr>
          <w:noProof/>
        </w:rPr>
        <w:drawing>
          <wp:inline distT="0" distB="0" distL="0" distR="0" wp14:anchorId="553089F7" wp14:editId="393D3E17">
            <wp:extent cx="5638800" cy="25679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8800" cy="2567940"/>
                    </a:xfrm>
                    <a:prstGeom prst="rect">
                      <a:avLst/>
                    </a:prstGeom>
                    <a:noFill/>
                  </pic:spPr>
                </pic:pic>
              </a:graphicData>
            </a:graphic>
          </wp:inline>
        </w:drawing>
      </w:r>
    </w:p>
    <w:p w14:paraId="3EC8E5EC" w14:textId="1F75C41C" w:rsidR="00936E15" w:rsidRDefault="006F0DAC" w:rsidP="006F0DAC">
      <w:pPr>
        <w:pStyle w:val="Caption"/>
      </w:pPr>
      <w:bookmarkStart w:id="58" w:name="_Toc90593456"/>
      <w:bookmarkStart w:id="59" w:name="_Toc90623839"/>
      <w:r>
        <w:t xml:space="preserve">Hình 2. </w:t>
      </w:r>
      <w:r w:rsidR="00D57B8E">
        <w:fldChar w:fldCharType="begin"/>
      </w:r>
      <w:r w:rsidR="00D57B8E">
        <w:instrText xml:space="preserve"> SEQ Hình_2. \* ARABIC </w:instrText>
      </w:r>
      <w:r w:rsidR="00D57B8E">
        <w:fldChar w:fldCharType="separate"/>
      </w:r>
      <w:r w:rsidR="00D5532B">
        <w:rPr>
          <w:noProof/>
        </w:rPr>
        <w:t>17</w:t>
      </w:r>
      <w:r w:rsidR="00D57B8E">
        <w:rPr>
          <w:noProof/>
        </w:rPr>
        <w:fldChar w:fldCharType="end"/>
      </w:r>
      <w:r w:rsidR="00936E15">
        <w:t>: Sự phát triển các thế hệ mạng.</w:t>
      </w:r>
      <w:bookmarkEnd w:id="58"/>
      <w:bookmarkEnd w:id="59"/>
    </w:p>
    <w:p w14:paraId="70134A67" w14:textId="5A6CDD6D" w:rsidR="00F459E7" w:rsidRDefault="00F459E7" w:rsidP="005C06B0">
      <w:pPr>
        <w:pStyle w:val="Tiumccp2"/>
        <w:numPr>
          <w:ilvl w:val="0"/>
          <w:numId w:val="2"/>
        </w:numPr>
        <w:spacing w:before="240" w:after="240"/>
      </w:pPr>
      <w:bookmarkStart w:id="60" w:name="_Toc90624076"/>
      <w:r>
        <w:t>Khái niệm an toàn bảo mật không dây</w:t>
      </w:r>
      <w:bookmarkEnd w:id="60"/>
    </w:p>
    <w:p w14:paraId="090914DC" w14:textId="79783528" w:rsidR="009B1467" w:rsidRPr="009C4EDD" w:rsidRDefault="009B1467" w:rsidP="005C06B0">
      <w:pPr>
        <w:pStyle w:val="Tiumccp3"/>
        <w:numPr>
          <w:ilvl w:val="0"/>
          <w:numId w:val="3"/>
        </w:numPr>
        <w:spacing w:before="240" w:after="240"/>
        <w:ind w:left="990" w:hanging="450"/>
        <w:rPr>
          <w:b/>
          <w:bCs/>
          <w:i/>
          <w:iCs/>
        </w:rPr>
      </w:pPr>
      <w:bookmarkStart w:id="61" w:name="_Toc90624077"/>
      <w:r w:rsidRPr="009C4EDD">
        <w:rPr>
          <w:b/>
          <w:bCs/>
          <w:i/>
          <w:iCs/>
        </w:rPr>
        <w:t xml:space="preserve">Các lỗ hỏng </w:t>
      </w:r>
      <w:r w:rsidR="00BE3009" w:rsidRPr="009C4EDD">
        <w:rPr>
          <w:b/>
          <w:bCs/>
          <w:i/>
          <w:iCs/>
        </w:rPr>
        <w:t xml:space="preserve">chủ yếu </w:t>
      </w:r>
      <w:r w:rsidRPr="009C4EDD">
        <w:rPr>
          <w:b/>
          <w:bCs/>
          <w:i/>
          <w:iCs/>
        </w:rPr>
        <w:t>trong hệ thống viễn thông</w:t>
      </w:r>
      <w:bookmarkEnd w:id="61"/>
    </w:p>
    <w:p w14:paraId="21E450C6" w14:textId="77777777" w:rsidR="00967060" w:rsidRPr="00273131" w:rsidRDefault="00967060" w:rsidP="00155E77">
      <w:pPr>
        <w:pStyle w:val="Nidungvnbn"/>
        <w:spacing w:before="240" w:after="240"/>
      </w:pPr>
      <w:r w:rsidRPr="00273131">
        <w:lastRenderedPageBreak/>
        <w:t>Các mô hình mối đe dọa trước tiên mô tả hệ thống, tất cả các tác nhân trong hệ thống này và vị trí của chúng trong hệ thống (ví dụ: liên kết, nút). Sau đó, mô hình mối đe dọa giới thiệu kẻ tấn công trong hệ thống và thể hiện năng lực của kẻ tấn công, tức là vị trí cấu trúc liên kết trong hệ thống, tài nguyên, khả năng truy cập, v.v.</w:t>
      </w:r>
    </w:p>
    <w:p w14:paraId="4EFB9013" w14:textId="208915E7" w:rsidR="00967060" w:rsidRPr="00273131" w:rsidRDefault="00967060" w:rsidP="00155E77">
      <w:pPr>
        <w:pStyle w:val="Nidungvnbn"/>
        <w:spacing w:before="240" w:after="240"/>
      </w:pPr>
      <w:r w:rsidRPr="00273131">
        <w:t xml:space="preserve">Mô hình mối đe dọa truyền thống đối với một kênh liên lạc dựa trên mô hình giao tiếp tối thiểu tối giản liên quan đến hai người tham gia được gọi là Alice và Bob, và một kênh liên lạc (xem Hình </w:t>
      </w:r>
      <w:r w:rsidR="002D4AAD">
        <w:t>1.18</w:t>
      </w:r>
      <w:r w:rsidRPr="00273131">
        <w:t>).</w:t>
      </w:r>
    </w:p>
    <w:p w14:paraId="23D30212" w14:textId="77777777" w:rsidR="00967060" w:rsidRPr="00273131" w:rsidRDefault="00967060" w:rsidP="00155E77">
      <w:pPr>
        <w:pStyle w:val="Nidungvnbn"/>
        <w:spacing w:before="240" w:after="240"/>
      </w:pPr>
    </w:p>
    <w:p w14:paraId="710325DB" w14:textId="547AAC07" w:rsidR="00967060" w:rsidRPr="00273131" w:rsidRDefault="00967060" w:rsidP="00155E77">
      <w:pPr>
        <w:spacing w:before="240" w:after="240" w:line="360" w:lineRule="auto"/>
        <w:jc w:val="center"/>
      </w:pPr>
      <w:r w:rsidRPr="00273131">
        <w:rPr>
          <w:noProof/>
        </w:rPr>
        <w:drawing>
          <wp:inline distT="0" distB="0" distL="0" distR="0" wp14:anchorId="782E439A" wp14:editId="07F786B9">
            <wp:extent cx="3611880" cy="83820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1880" cy="838200"/>
                    </a:xfrm>
                    <a:prstGeom prst="rect">
                      <a:avLst/>
                    </a:prstGeom>
                    <a:noFill/>
                    <a:ln>
                      <a:noFill/>
                    </a:ln>
                  </pic:spPr>
                </pic:pic>
              </a:graphicData>
            </a:graphic>
          </wp:inline>
        </w:drawing>
      </w:r>
    </w:p>
    <w:p w14:paraId="10CC6B7F" w14:textId="2DA6AB12" w:rsidR="00967060" w:rsidRPr="00273131" w:rsidRDefault="006F0DAC" w:rsidP="006F0DAC">
      <w:pPr>
        <w:pStyle w:val="Caption"/>
      </w:pPr>
      <w:bookmarkStart w:id="62" w:name="_Toc79673336"/>
      <w:bookmarkStart w:id="63" w:name="_Toc90593457"/>
      <w:bookmarkStart w:id="64" w:name="_Toc90623840"/>
      <w:r>
        <w:t xml:space="preserve">Hình 2. </w:t>
      </w:r>
      <w:r w:rsidR="00D57B8E">
        <w:fldChar w:fldCharType="begin"/>
      </w:r>
      <w:r w:rsidR="00D57B8E">
        <w:instrText xml:space="preserve"> SEQ Hình_2. \* ARAB</w:instrText>
      </w:r>
      <w:r w:rsidR="00D57B8E">
        <w:instrText xml:space="preserve">IC </w:instrText>
      </w:r>
      <w:r w:rsidR="00D57B8E">
        <w:fldChar w:fldCharType="separate"/>
      </w:r>
      <w:r w:rsidR="00D5532B">
        <w:rPr>
          <w:noProof/>
        </w:rPr>
        <w:t>18</w:t>
      </w:r>
      <w:r w:rsidR="00D57B8E">
        <w:rPr>
          <w:noProof/>
        </w:rPr>
        <w:fldChar w:fldCharType="end"/>
      </w:r>
      <w:r w:rsidR="002D4AAD">
        <w:t>:</w:t>
      </w:r>
      <w:r w:rsidR="002D4AAD" w:rsidRPr="00273131">
        <w:t xml:space="preserve"> </w:t>
      </w:r>
      <w:r w:rsidR="00967060" w:rsidRPr="00273131">
        <w:t>Kênh liên lạc giữa 2 người Alice và Bob</w:t>
      </w:r>
      <w:bookmarkEnd w:id="62"/>
      <w:bookmarkEnd w:id="63"/>
      <w:bookmarkEnd w:id="64"/>
    </w:p>
    <w:p w14:paraId="0D44ACE6" w14:textId="4251317E" w:rsidR="00967060" w:rsidRDefault="00967060" w:rsidP="00155E77">
      <w:pPr>
        <w:pStyle w:val="Nidungvnbn"/>
        <w:spacing w:before="240" w:after="240"/>
      </w:pPr>
      <w:r w:rsidRPr="00273131">
        <w:t xml:space="preserve">Mô hình này thường giả định mối quan hệ tin cậy ban đầu giữa Alice và Bob. Nó thường được sử dụng trong mật mã, vì nó hạn chế hiệu quả các cuộc tấn công có thể xảy ra đối với các cuộc tấn công chống lại kênh liên lạc giữa Alice và Bob. Tuy nhiên, trong bối cảnh của các hệ thống viễn thông, mô hình này không phải là đầy đủ, vì các yếu tố và lỗ hổng bảo mật khác hiện diện. Hình </w:t>
      </w:r>
      <w:r w:rsidR="002D4AAD">
        <w:t>1.19</w:t>
      </w:r>
      <w:r w:rsidRPr="00273131">
        <w:t xml:space="preserve"> giới thiệu một mô hình thích hợp hơn, phân biệt giữa hai bên giao tiếp (Alice và Bob) và ít nhất một cơ sở hạ tầng viễn thông và quyền hạn của nó được vượt qua kênh giao tiếp. Nói chung người có thẩm quyền này không phải là Alice hay Bob mà là một bên thứ ba thực sự.</w:t>
      </w:r>
    </w:p>
    <w:p w14:paraId="0DCCAB6A" w14:textId="0DB5E016" w:rsidR="00967060" w:rsidRDefault="00390D16" w:rsidP="00155E77">
      <w:pPr>
        <w:spacing w:before="240" w:after="240" w:line="360" w:lineRule="auto"/>
        <w:jc w:val="center"/>
      </w:pPr>
      <w:r>
        <w:rPr>
          <w:noProof/>
        </w:rPr>
        <w:lastRenderedPageBreak/>
        <w:drawing>
          <wp:inline distT="0" distB="0" distL="0" distR="0" wp14:anchorId="7F1C960F" wp14:editId="6AA75F15">
            <wp:extent cx="4024630" cy="1432560"/>
            <wp:effectExtent l="0" t="0" r="0" b="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4630" cy="1432560"/>
                    </a:xfrm>
                    <a:prstGeom prst="rect">
                      <a:avLst/>
                    </a:prstGeom>
                    <a:noFill/>
                  </pic:spPr>
                </pic:pic>
              </a:graphicData>
            </a:graphic>
          </wp:inline>
        </w:drawing>
      </w:r>
    </w:p>
    <w:p w14:paraId="15625EDF" w14:textId="240F882F" w:rsidR="00390D16" w:rsidRDefault="006F0DAC" w:rsidP="006F0DAC">
      <w:pPr>
        <w:pStyle w:val="Caption"/>
      </w:pPr>
      <w:bookmarkStart w:id="65" w:name="_Toc90593458"/>
      <w:bookmarkStart w:id="66" w:name="_Toc90623841"/>
      <w:r>
        <w:t xml:space="preserve">Hình 2. </w:t>
      </w:r>
      <w:r w:rsidR="00D57B8E">
        <w:fldChar w:fldCharType="begin"/>
      </w:r>
      <w:r w:rsidR="00D57B8E">
        <w:instrText xml:space="preserve"> SEQ Hình_2. \* ARABIC </w:instrText>
      </w:r>
      <w:r w:rsidR="00D57B8E">
        <w:fldChar w:fldCharType="separate"/>
      </w:r>
      <w:r w:rsidR="00D5532B">
        <w:rPr>
          <w:noProof/>
        </w:rPr>
        <w:t>19</w:t>
      </w:r>
      <w:r w:rsidR="00D57B8E">
        <w:rPr>
          <w:noProof/>
        </w:rPr>
        <w:fldChar w:fldCharType="end"/>
      </w:r>
      <w:r w:rsidR="00390D16">
        <w:t>: Mô hình phân biệt giữa hai bên giao tiếp</w:t>
      </w:r>
      <w:bookmarkEnd w:id="65"/>
      <w:bookmarkEnd w:id="66"/>
    </w:p>
    <w:p w14:paraId="51113AD6" w14:textId="77777777" w:rsidR="00390D16" w:rsidRDefault="00390D16" w:rsidP="00155E77">
      <w:pPr>
        <w:pStyle w:val="Nidungvnbn"/>
        <w:spacing w:before="240" w:after="240"/>
      </w:pPr>
      <w:r>
        <w:t xml:space="preserve">Sự xuất hiện của một bên thứ ba như vậy làm tăng độ phức tạp của hệ thống, giới thiệu các giao diện và lỗ hổng mới và có thể yêu cầu một chuỗi tin cậy phức tạp hơn. Do đó, nó mở rộng phạm vi các mối đe dọa có thể xảy ra. </w:t>
      </w:r>
    </w:p>
    <w:p w14:paraId="1D0B170F" w14:textId="77777777" w:rsidR="00390D16" w:rsidRDefault="00390D16" w:rsidP="00155E77">
      <w:pPr>
        <w:pStyle w:val="Nidungvnbn"/>
        <w:spacing w:before="240" w:after="240"/>
      </w:pPr>
      <w:r>
        <w:t>Mô hình tin cậy của có thể có các dạng rất khác nhau, nhưng trên thực tế, chúng ta giả sử một trong những điều sau:</w:t>
      </w:r>
    </w:p>
    <w:p w14:paraId="4D8062D4" w14:textId="69CF7EC2" w:rsidR="00390D16" w:rsidRDefault="00390D16" w:rsidP="005C06B0">
      <w:pPr>
        <w:pStyle w:val="Nidungvnbn"/>
        <w:numPr>
          <w:ilvl w:val="0"/>
          <w:numId w:val="39"/>
        </w:numPr>
        <w:spacing w:before="240" w:after="240"/>
      </w:pPr>
      <w:r>
        <w:t>Alice và Bob tin tưởng lẫn nhau về cách thức liên lạc dự kiến, và cả hai đều tin tưởng hệ thống viễn thông đã sử dụng cung cấp chính xác các dịch vụ (mạng riêng).</w:t>
      </w:r>
    </w:p>
    <w:p w14:paraId="515C4AB0" w14:textId="6A7C4322" w:rsidR="00390D16" w:rsidRDefault="00390D16" w:rsidP="005C06B0">
      <w:pPr>
        <w:pStyle w:val="Nidungvnbn"/>
        <w:numPr>
          <w:ilvl w:val="0"/>
          <w:numId w:val="39"/>
        </w:numPr>
        <w:spacing w:before="240" w:after="240"/>
      </w:pPr>
      <w:r>
        <w:t>Alice và Bob tin tưởng lẫn nhau, nhưng không tin tưởng vào cơ sở hạ tầng chéo (mạng công cộng).</w:t>
      </w:r>
    </w:p>
    <w:p w14:paraId="5CAA1C73" w14:textId="3C00F16F" w:rsidR="00390D16" w:rsidRDefault="00390D16" w:rsidP="005C06B0">
      <w:pPr>
        <w:pStyle w:val="Nidungvnbn"/>
        <w:numPr>
          <w:ilvl w:val="0"/>
          <w:numId w:val="39"/>
        </w:numPr>
        <w:spacing w:before="240" w:after="240"/>
      </w:pPr>
      <w:r>
        <w:t>Alice và Bob tin tưởng vào cơ sở hạ tầng viễn thông nhưng không tin tưởng lẫn nhau, họ sẽ sử dụng cơ sở hạ tầng như một bên thứ ba đáng tin cậy (TTP) để thiết lập một mối quan hệ tin cậy mới.</w:t>
      </w:r>
    </w:p>
    <w:p w14:paraId="051251CE" w14:textId="77777777" w:rsidR="00390D16" w:rsidRDefault="00390D16" w:rsidP="00155E77">
      <w:pPr>
        <w:pStyle w:val="Nidungvnbn"/>
        <w:spacing w:before="240" w:after="240"/>
      </w:pPr>
      <w:r>
        <w:t>Trình bày từ trái sang phải các mối đe dọa điển hình chống lại các tác nhân và các bộ phận của mô hình này. Trong phần sau, kẻ tấn công được ký hiệu là Eve:</w:t>
      </w:r>
    </w:p>
    <w:p w14:paraId="2AD90023" w14:textId="74904E45" w:rsidR="00390D16" w:rsidRDefault="00390D16" w:rsidP="005C06B0">
      <w:pPr>
        <w:pStyle w:val="Nidungvnbn"/>
        <w:numPr>
          <w:ilvl w:val="0"/>
          <w:numId w:val="40"/>
        </w:numPr>
        <w:spacing w:before="240" w:after="240"/>
      </w:pPr>
      <w:r>
        <w:t xml:space="preserve">Eve có thể tấn công một trong các bên giao tiếp (ví dụ như Alice) bằng cách sử dụng các lỗ hổng trong phần mềm và các biện pháp bảo vệ mà </w:t>
      </w:r>
      <w:r>
        <w:lastRenderedPageBreak/>
        <w:t>Alice sử dụng. Nói một cách chính xác, mối đe dọa này không liên quan đến hệ thống viễn thông. Tuy nhiên, thiết bị đầu cuối có giao diện kết nối với hệ thống viễn thông là một thực thể mở hơn và do đó dễ bị tấn công hơn. Thông thường, các cuộc tấn công có thể xảy ra do các lỗ hổng trong thiết bị đầu cuối và khả năng hiển thị của thiết bị đầu cuối liên quan đến dịch vụ viễn thông. Một ví dụ điển hình là việc thực thi mã độc hại trên nền tảng được Alice sử dụng thông qua vi-rút hoặc do tràn bộ đệm tiếp nhận.</w:t>
      </w:r>
    </w:p>
    <w:p w14:paraId="61E7104F" w14:textId="648B67AE" w:rsidR="00390D16" w:rsidRDefault="00390D16" w:rsidP="005C06B0">
      <w:pPr>
        <w:pStyle w:val="Nidungvnbn"/>
        <w:numPr>
          <w:ilvl w:val="0"/>
          <w:numId w:val="40"/>
        </w:numPr>
        <w:spacing w:before="240" w:after="240"/>
      </w:pPr>
      <w:r>
        <w:t>Ngoài ra, Eve có thể tấn công kênh liên lạc liên kết Alice với hệ thống viễn thông. Cuộc tấn công này có thể là không xâm nhập (đọc dữ liệu được trao đổi) hoặc xâm nhập (sửa đổi dữ liệu đã trao đổi, đưa dữ liệu vào, phát lại dữ liệu cũ). Khả năng xảy ra một cuộc tấn công như vậy phụ thuộc vào kênh. Ví dụ: một kênh không dây có khả năng dễ bị người thứ ba nghe thụ động hơn so với cáp mạng, vốn thường ít nhất yêu cầu quyền truy cập vật lý vào phương tiện.</w:t>
      </w:r>
    </w:p>
    <w:p w14:paraId="78699F7B" w14:textId="3C49D207" w:rsidR="00390D16" w:rsidRDefault="00390D16" w:rsidP="005C06B0">
      <w:pPr>
        <w:pStyle w:val="Nidungvnbn"/>
        <w:numPr>
          <w:ilvl w:val="0"/>
          <w:numId w:val="40"/>
        </w:numPr>
        <w:spacing w:before="240" w:after="240"/>
      </w:pPr>
      <w:r>
        <w:t>Một cuộc tấn công có thể xảy ra khác chống lại kênh tồn tại trong hệ thống viễn thông. Để làm được điều này, thông thường cần phải có một hình thức truy cập vào hệ thống viễn thông. Nếu Eve không phải là chủ sở hữu của hệ thống, Eve có thể cố gắng giả dạng như một phần hợp pháp của cơ sở hạ tầng để thu hút Alice (hoặc Bob) sử dụng dịch vụ của nó. Trong một số trường hợp, Eve có thể có quyền truy cập vật lý vào các kênh liên lạc tạo thành một phần của hệ thống hoặc sử dụng các lỗ hổng của hệ thống để truy cập vào các thành phần của hệ thống. Các hình thức truy cập này có thể cho phép Eve thu thập thông tin về liên lạc giữa Alice và Bob và điều khiển luồng dữ liệu giữa hai người.</w:t>
      </w:r>
    </w:p>
    <w:p w14:paraId="608B41D9" w14:textId="51C74774" w:rsidR="00390D16" w:rsidRDefault="00390D16" w:rsidP="005C06B0">
      <w:pPr>
        <w:pStyle w:val="Nidungvnbn"/>
        <w:numPr>
          <w:ilvl w:val="0"/>
          <w:numId w:val="40"/>
        </w:numPr>
        <w:spacing w:before="240" w:after="240"/>
      </w:pPr>
      <w:r>
        <w:lastRenderedPageBreak/>
        <w:t>Sự xâm nhập vào cơ sở hạ tầng cho phép thực hiện các cuộc tấn công "người ở giữa". Trong trường hợp này, Eve định vị như một điểm giao nhau giữa Alice (hoặc Bob) và cơ sở hạ tầng sao cho tất cả các liên lạc của Alice (hoặc Bob) với cơ sở hạ tầng đi qua đêm giao thừa. Nếu không có xác thực đáng tin cậy và lẫn nhau (tức là xác minh danh tính) giữa Alice (hoặc Bob) và cơ sở hạ tầng, Alice và cơ sở hạ tầng không thể tìm thấy loại xâm nhập này. Tuy nhiên, các cuộc tấn công "người ở giữa" cũng có thể xảy ra nếu Eve có thể chiếm đoạt danh tính của đối thủ giao tiếp. Để chống lại các cuộc tấn công này, xác thực lẫn nhau và đáng tin cậy giữa Alice và Bob trở nên cần thiết.</w:t>
      </w:r>
    </w:p>
    <w:p w14:paraId="472FA2A6" w14:textId="0C9B7B20" w:rsidR="00390D16" w:rsidRPr="00273131" w:rsidRDefault="00390D16" w:rsidP="00DD2ACA">
      <w:pPr>
        <w:jc w:val="center"/>
      </w:pPr>
      <w:r>
        <w:rPr>
          <w:noProof/>
        </w:rPr>
        <w:drawing>
          <wp:inline distT="0" distB="0" distL="0" distR="0" wp14:anchorId="0F9C528F" wp14:editId="28EE571B">
            <wp:extent cx="4197985" cy="1973580"/>
            <wp:effectExtent l="0" t="0" r="0" b="762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7985" cy="1973580"/>
                    </a:xfrm>
                    <a:prstGeom prst="rect">
                      <a:avLst/>
                    </a:prstGeom>
                    <a:noFill/>
                  </pic:spPr>
                </pic:pic>
              </a:graphicData>
            </a:graphic>
          </wp:inline>
        </w:drawing>
      </w:r>
    </w:p>
    <w:p w14:paraId="7F89EE8A" w14:textId="3B55FC35" w:rsidR="00301406" w:rsidRDefault="006F0DAC" w:rsidP="006F0DAC">
      <w:pPr>
        <w:pStyle w:val="Caption"/>
      </w:pPr>
      <w:bookmarkStart w:id="67" w:name="_Toc90593459"/>
      <w:bookmarkStart w:id="68" w:name="_Toc90623842"/>
      <w:r>
        <w:t xml:space="preserve">Hình 2. </w:t>
      </w:r>
      <w:r w:rsidR="00D57B8E">
        <w:fldChar w:fldCharType="begin"/>
      </w:r>
      <w:r w:rsidR="00D57B8E">
        <w:instrText xml:space="preserve"> SEQ Hình_2. \* ARABIC </w:instrText>
      </w:r>
      <w:r w:rsidR="00D57B8E">
        <w:fldChar w:fldCharType="separate"/>
      </w:r>
      <w:r w:rsidR="00D5532B">
        <w:rPr>
          <w:noProof/>
        </w:rPr>
        <w:t>20</w:t>
      </w:r>
      <w:r w:rsidR="00D57B8E">
        <w:rPr>
          <w:noProof/>
        </w:rPr>
        <w:fldChar w:fldCharType="end"/>
      </w:r>
      <w:r w:rsidR="00390D16">
        <w:t xml:space="preserve">: </w:t>
      </w:r>
      <w:r w:rsidR="00390D16" w:rsidRPr="00390D16">
        <w:t>Mô hình chống lại cuộc tấn công từ attacker</w:t>
      </w:r>
      <w:r w:rsidR="00155E77">
        <w:t>.</w:t>
      </w:r>
      <w:bookmarkEnd w:id="67"/>
      <w:bookmarkEnd w:id="68"/>
    </w:p>
    <w:p w14:paraId="0CE0CD16" w14:textId="36E9FFD1" w:rsidR="009B1467" w:rsidRPr="00597904" w:rsidRDefault="009B1467" w:rsidP="005C06B0">
      <w:pPr>
        <w:pStyle w:val="Tiumccp3"/>
        <w:numPr>
          <w:ilvl w:val="0"/>
          <w:numId w:val="3"/>
        </w:numPr>
        <w:spacing w:before="240" w:after="240"/>
        <w:ind w:left="990" w:hanging="450"/>
        <w:rPr>
          <w:b/>
          <w:bCs/>
          <w:i/>
          <w:iCs/>
        </w:rPr>
      </w:pPr>
      <w:bookmarkStart w:id="69" w:name="_Toc90624078"/>
      <w:r w:rsidRPr="00597904">
        <w:rPr>
          <w:b/>
          <w:bCs/>
          <w:i/>
          <w:iCs/>
        </w:rPr>
        <w:t>Các hình thức tấn công WLAN</w:t>
      </w:r>
      <w:bookmarkEnd w:id="69"/>
    </w:p>
    <w:p w14:paraId="6F8B86F5" w14:textId="2B1DA8D5" w:rsidR="00A7197A" w:rsidRDefault="00A7197A" w:rsidP="005C06B0">
      <w:pPr>
        <w:pStyle w:val="Nidungvnbn"/>
        <w:numPr>
          <w:ilvl w:val="0"/>
          <w:numId w:val="8"/>
        </w:numPr>
        <w:spacing w:before="240" w:after="240"/>
      </w:pPr>
      <w:r>
        <w:t>Tấn công bị động (Passive attack)</w:t>
      </w:r>
    </w:p>
    <w:p w14:paraId="56C56AE6" w14:textId="77777777" w:rsidR="00A7197A" w:rsidRDefault="00A7197A" w:rsidP="005F5E82">
      <w:pPr>
        <w:pStyle w:val="Nidungvnbn"/>
        <w:spacing w:before="240" w:after="240"/>
      </w:pPr>
      <w:r>
        <w:t>Trong một cuộc tấn công bị động, các hacker sẽ kiểm soát traffic không được mã hóa và tìm kiếm mật khẩu không được mã hóa (Clear Text password), các thông tin nhạy cảm có thẻ được sử dụng trong các kiểu tấn công khác. Các cuộc tấn công bị động bao gồm phân tích traffic, giám sát các cuộc giao tiếp không được bảo vệ, giải mã các traffic mã hóa yếu, và thu thập các thông tin xác thực như mật khẩu.</w:t>
      </w:r>
    </w:p>
    <w:p w14:paraId="6EA2EA2B" w14:textId="77777777" w:rsidR="00A7197A" w:rsidRDefault="00A7197A" w:rsidP="005F5E82">
      <w:pPr>
        <w:pStyle w:val="Nidungvnbn"/>
        <w:spacing w:before="240" w:after="240"/>
      </w:pPr>
      <w:r>
        <w:lastRenderedPageBreak/>
        <w:t>Các cuộc tấn công chặn bắt thông tin hệ thống mạng cho phép kẻ tấn công có thể xem xét các hành động tiếp theo. Kết quả của các cuộc tấn công bị động là các thông tin hoặc file dữ liệu sẽ bị rơi vào tay kẻ tấn công mà người dùng không hề hay biết.</w:t>
      </w:r>
    </w:p>
    <w:p w14:paraId="7AFE740C" w14:textId="7C51A388" w:rsidR="00A7197A" w:rsidRDefault="00A7197A" w:rsidP="005C06B0">
      <w:pPr>
        <w:pStyle w:val="Nidungvnbn"/>
        <w:numPr>
          <w:ilvl w:val="0"/>
          <w:numId w:val="8"/>
        </w:numPr>
        <w:spacing w:before="240" w:after="240"/>
      </w:pPr>
      <w:r>
        <w:t>Tấn công nội bộ (Insider attack)</w:t>
      </w:r>
    </w:p>
    <w:p w14:paraId="0EB6D717" w14:textId="77777777" w:rsidR="00A7197A" w:rsidRDefault="00A7197A" w:rsidP="005F5E82">
      <w:pPr>
        <w:pStyle w:val="Nidungvnbn"/>
        <w:spacing w:before="240" w:after="240"/>
      </w:pPr>
      <w:r>
        <w:t>Các cuộc tấn công nội bộ (insider attack) liên quan đến người ở trong cuộc, chẳng hạn như một nhân viên nào đó "bất mãn" với công ty của mình,…các cuộc tấn công hệ thống mạng nội bộ có thể gây hại hoặc vô hại.</w:t>
      </w:r>
    </w:p>
    <w:p w14:paraId="48FFFAFB" w14:textId="7BEDF410" w:rsidR="00A7197A" w:rsidRDefault="00A7197A" w:rsidP="005F5E82">
      <w:pPr>
        <w:pStyle w:val="Nidungvnbn"/>
        <w:spacing w:before="240" w:after="240"/>
      </w:pPr>
      <w:r>
        <w:t>Người trong cuộc cố ý nghe trộm, ăn cắp hoặc phá hoại thông tin, sử dụng các thông tin một cách gian lận hoặc truy cập trái phép các thông tin.</w:t>
      </w:r>
    </w:p>
    <w:p w14:paraId="72B8FA94" w14:textId="74EBAA8F" w:rsidR="00A7197A" w:rsidRDefault="00A7197A" w:rsidP="005F5E82">
      <w:pPr>
        <w:spacing w:before="240" w:after="240" w:line="360" w:lineRule="auto"/>
        <w:jc w:val="center"/>
      </w:pPr>
      <w:r>
        <w:rPr>
          <w:noProof/>
        </w:rPr>
        <w:drawing>
          <wp:inline distT="0" distB="0" distL="0" distR="0" wp14:anchorId="55D8087C" wp14:editId="6DEF3048">
            <wp:extent cx="4206240" cy="252984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6240" cy="2529840"/>
                    </a:xfrm>
                    <a:prstGeom prst="rect">
                      <a:avLst/>
                    </a:prstGeom>
                    <a:noFill/>
                  </pic:spPr>
                </pic:pic>
              </a:graphicData>
            </a:graphic>
          </wp:inline>
        </w:drawing>
      </w:r>
    </w:p>
    <w:p w14:paraId="0FFB267D" w14:textId="09316DAC" w:rsidR="002D4839" w:rsidRDefault="006F0DAC" w:rsidP="006F0DAC">
      <w:pPr>
        <w:pStyle w:val="Caption"/>
      </w:pPr>
      <w:bookmarkStart w:id="70" w:name="_Toc90593460"/>
      <w:bookmarkStart w:id="71" w:name="_Toc90623843"/>
      <w:r>
        <w:t xml:space="preserve">Hình 2. </w:t>
      </w:r>
      <w:r w:rsidR="00D57B8E">
        <w:fldChar w:fldCharType="begin"/>
      </w:r>
      <w:r w:rsidR="00D57B8E">
        <w:instrText xml:space="preserve"> SEQ Hình_2. \* ARABIC </w:instrText>
      </w:r>
      <w:r w:rsidR="00D57B8E">
        <w:fldChar w:fldCharType="separate"/>
      </w:r>
      <w:r w:rsidR="00D5532B">
        <w:rPr>
          <w:noProof/>
        </w:rPr>
        <w:t>21</w:t>
      </w:r>
      <w:r w:rsidR="00D57B8E">
        <w:rPr>
          <w:noProof/>
        </w:rPr>
        <w:fldChar w:fldCharType="end"/>
      </w:r>
      <w:r w:rsidR="002D4839">
        <w:t>: Các cuộc tấn công nội bộ.</w:t>
      </w:r>
      <w:bookmarkEnd w:id="70"/>
      <w:bookmarkEnd w:id="71"/>
    </w:p>
    <w:p w14:paraId="1F4C535D" w14:textId="62910687" w:rsidR="00A7197A" w:rsidRDefault="00A7197A" w:rsidP="005C06B0">
      <w:pPr>
        <w:pStyle w:val="Nidungvnbn"/>
        <w:numPr>
          <w:ilvl w:val="0"/>
          <w:numId w:val="8"/>
        </w:numPr>
        <w:spacing w:before="240" w:after="240"/>
      </w:pPr>
      <w:r>
        <w:t>Tấn công Phishing</w:t>
      </w:r>
    </w:p>
    <w:p w14:paraId="4E26EB01" w14:textId="77777777" w:rsidR="00A7197A" w:rsidRDefault="00A7197A" w:rsidP="005F5E82">
      <w:pPr>
        <w:pStyle w:val="Nidungvnbn"/>
        <w:spacing w:before="240" w:after="240"/>
      </w:pPr>
      <w:r>
        <w:t xml:space="preserve">Trong các cuộc tấn công phising, các hacker sẽ tạo ra một trang web giả trông “giống hệt” như các trang web phổ biến. Trong các phần tấn công phising, các hacker sẽ gửi một email để người dùng click vào đó và điều hướng đến trang web giả mạo. Khi </w:t>
      </w:r>
      <w:r>
        <w:lastRenderedPageBreak/>
        <w:t>người dùng đăng nhập thông tin tài khoản của họ, các hacker sẽ lưu lại tên người dùng và mật khẩu đó lại.</w:t>
      </w:r>
    </w:p>
    <w:p w14:paraId="4612657F" w14:textId="395F0A83" w:rsidR="00A7197A" w:rsidRDefault="00A7197A" w:rsidP="005C06B0">
      <w:pPr>
        <w:pStyle w:val="Nidungvnbn"/>
        <w:numPr>
          <w:ilvl w:val="0"/>
          <w:numId w:val="8"/>
        </w:numPr>
        <w:spacing w:before="240" w:after="240"/>
      </w:pPr>
      <w:r>
        <w:t>Tấn công từ chối dịch vụ (denial of service attack)</w:t>
      </w:r>
    </w:p>
    <w:p w14:paraId="4ACC94B3" w14:textId="77777777" w:rsidR="00A7197A" w:rsidRDefault="00A7197A" w:rsidP="005F5E82">
      <w:pPr>
        <w:pStyle w:val="Nidungvnbn"/>
        <w:spacing w:before="240" w:after="240"/>
      </w:pPr>
      <w:r>
        <w:t>Không giống như các cuộc tấn công mật khẩu (Password attack), các cuộc tấn công từ chối dịch vụ (denial of service attack) ngăn chặn việc sử dụng máy tính của bạn hoặc hệ thống mạng theo cách thông thường bằng valid users.</w:t>
      </w:r>
    </w:p>
    <w:p w14:paraId="25716F85" w14:textId="77777777" w:rsidR="00A7197A" w:rsidRDefault="00A7197A" w:rsidP="005F5E82">
      <w:pPr>
        <w:pStyle w:val="Nidungvnbn"/>
        <w:spacing w:before="240" w:after="240"/>
      </w:pPr>
      <w:r>
        <w:t>Sau khi tấn công, truy cập hệ thống mạng của bạn, các hacker có thể:</w:t>
      </w:r>
    </w:p>
    <w:p w14:paraId="0BD008A7" w14:textId="77777777" w:rsidR="00A7197A" w:rsidRDefault="00A7197A" w:rsidP="005F5E82">
      <w:pPr>
        <w:pStyle w:val="Nidungvnbn"/>
        <w:spacing w:before="240" w:after="240"/>
      </w:pPr>
      <w:r>
        <w:t>- Chặn traffic.</w:t>
      </w:r>
    </w:p>
    <w:p w14:paraId="46E89F25" w14:textId="77777777" w:rsidR="00A7197A" w:rsidRDefault="00A7197A" w:rsidP="005F5E82">
      <w:pPr>
        <w:pStyle w:val="Nidungvnbn"/>
        <w:spacing w:before="240" w:after="240"/>
      </w:pPr>
      <w:r>
        <w:t>- Gửi các dữ liệu không hợp lý tới các ứng dụng hoặc các dịch vụ mạng, dẫn đến việc thông báo chấm dứt hoặc các hành vi bất thường trên các ứng dụng hoặc dịch vụ này.</w:t>
      </w:r>
    </w:p>
    <w:p w14:paraId="652E3C49" w14:textId="77777777" w:rsidR="00A7197A" w:rsidRDefault="00A7197A" w:rsidP="005F5E82">
      <w:pPr>
        <w:pStyle w:val="Nidungvnbn"/>
        <w:spacing w:before="240" w:after="240"/>
      </w:pPr>
      <w:r>
        <w:t>- Lỗi tràn bộ nhớ đệm.</w:t>
      </w:r>
    </w:p>
    <w:p w14:paraId="39CBA14C" w14:textId="63A21AFA" w:rsidR="00A7197A" w:rsidRDefault="00A7197A" w:rsidP="005C06B0">
      <w:pPr>
        <w:pStyle w:val="Nidungvnbn"/>
        <w:numPr>
          <w:ilvl w:val="0"/>
          <w:numId w:val="8"/>
        </w:numPr>
        <w:spacing w:before="240" w:after="240"/>
      </w:pPr>
      <w:r>
        <w:t>Tấn công phá mã khóa (Compromised-Key Attack)</w:t>
      </w:r>
    </w:p>
    <w:p w14:paraId="53F7C636" w14:textId="77777777" w:rsidR="00A7197A" w:rsidRDefault="00A7197A" w:rsidP="005F5E82">
      <w:pPr>
        <w:pStyle w:val="Nidungvnbn"/>
        <w:spacing w:before="240" w:after="240"/>
      </w:pPr>
      <w:r>
        <w:t>Mã khóa ở đây là mã bí mật hoặc các con số quan trọng để “giải mã” các thông tin bảo mật. Mặc dù rất khó để có thể tấn công phá một mã khóa, nhưng với các hacker thì điều này là có thể. Sau khi các hacker có được một mã khóa, mã khóa này sẽ được gọi là mã khóa gây hại.</w:t>
      </w:r>
    </w:p>
    <w:p w14:paraId="637BEB25" w14:textId="6AA73750" w:rsidR="00A7197A" w:rsidRDefault="00A7197A" w:rsidP="005F5E82">
      <w:pPr>
        <w:pStyle w:val="Nidungvnbn"/>
        <w:spacing w:before="240" w:after="240"/>
      </w:pPr>
      <w:r>
        <w:t>Hacker sử dụng mã khóa gây hại này để giành quyền truy cập các thông tin liên lạc mà không cần phải gửi hoặc nhận các giao thức tấn công. Với các mã khóa gây hại, các hacker có thể giải mã hoặc sửa đổi dữ liệu.</w:t>
      </w:r>
    </w:p>
    <w:p w14:paraId="2148B671" w14:textId="776575B1" w:rsidR="002D4839" w:rsidRDefault="00A7197A" w:rsidP="005F5E82">
      <w:pPr>
        <w:spacing w:before="240" w:after="240" w:line="360" w:lineRule="auto"/>
        <w:jc w:val="center"/>
      </w:pPr>
      <w:r>
        <w:rPr>
          <w:noProof/>
        </w:rPr>
        <w:lastRenderedPageBreak/>
        <w:drawing>
          <wp:inline distT="0" distB="0" distL="0" distR="0" wp14:anchorId="404B12B0" wp14:editId="28DDD410">
            <wp:extent cx="4145280" cy="22250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5280" cy="2225040"/>
                    </a:xfrm>
                    <a:prstGeom prst="rect">
                      <a:avLst/>
                    </a:prstGeom>
                    <a:noFill/>
                  </pic:spPr>
                </pic:pic>
              </a:graphicData>
            </a:graphic>
          </wp:inline>
        </w:drawing>
      </w:r>
    </w:p>
    <w:p w14:paraId="0A610269" w14:textId="6389D8F7" w:rsidR="002D4839" w:rsidRDefault="006F0DAC" w:rsidP="006F0DAC">
      <w:pPr>
        <w:pStyle w:val="Caption"/>
      </w:pPr>
      <w:bookmarkStart w:id="72" w:name="_Toc90593461"/>
      <w:bookmarkStart w:id="73" w:name="_Toc90623844"/>
      <w:r>
        <w:t xml:space="preserve">Hình 2. </w:t>
      </w:r>
      <w:r w:rsidR="00D57B8E">
        <w:fldChar w:fldCharType="begin"/>
      </w:r>
      <w:r w:rsidR="00D57B8E">
        <w:instrText xml:space="preserve"> SEQ Hình_2. \* ARABIC </w:instrText>
      </w:r>
      <w:r w:rsidR="00D57B8E">
        <w:fldChar w:fldCharType="separate"/>
      </w:r>
      <w:r w:rsidR="00D5532B">
        <w:rPr>
          <w:noProof/>
        </w:rPr>
        <w:t>22</w:t>
      </w:r>
      <w:r w:rsidR="00D57B8E">
        <w:rPr>
          <w:noProof/>
        </w:rPr>
        <w:fldChar w:fldCharType="end"/>
      </w:r>
      <w:r w:rsidR="002D4839">
        <w:t>: Các cuộc tấn công phá mã khóa.</w:t>
      </w:r>
      <w:bookmarkEnd w:id="72"/>
      <w:bookmarkEnd w:id="73"/>
    </w:p>
    <w:p w14:paraId="1A43E7AF" w14:textId="2CAA1C36" w:rsidR="00A7197A" w:rsidRDefault="00A7197A" w:rsidP="005C06B0">
      <w:pPr>
        <w:pStyle w:val="Nidungvnbn"/>
        <w:numPr>
          <w:ilvl w:val="0"/>
          <w:numId w:val="8"/>
        </w:numPr>
        <w:spacing w:before="240" w:after="240"/>
      </w:pPr>
      <w:r>
        <w:t>Tấn công trực tiếp</w:t>
      </w:r>
    </w:p>
    <w:p w14:paraId="3A1BE084" w14:textId="77777777" w:rsidR="00A7197A" w:rsidRDefault="00A7197A" w:rsidP="005F5E82">
      <w:pPr>
        <w:pStyle w:val="Nidungvnbn"/>
        <w:spacing w:before="240" w:after="240"/>
      </w:pPr>
      <w:r>
        <w:t>Những cuộc tấn công trực tiếp thông thường được sử dụng trong giai đoạn đầu để chiếm quyền truy nhập bên trong. Một phương pháp tấn công cổ điển là dò tìm tên ng­ười sử dụng và mật khẩu. Đây là phương pháp đơn giản, dễ thực hiện và không đòi hỏi một điều kiện đặc biệt nào để bắt đầu. Kẻ tấn công có thể sử dụng những thông tin như tên người dùng, ngày sinh, địa chỉ, số nhà vv.. để đoán mật khẩu. Trong trường hợp có được danh sách người sử dụng và những thông tin về môi trường làm việc, có một chương trình tự động hoá về việc dò tìm mật khẩu này.</w:t>
      </w:r>
    </w:p>
    <w:p w14:paraId="5A810DC8" w14:textId="77777777" w:rsidR="00A7197A" w:rsidRDefault="00A7197A" w:rsidP="005F5E82">
      <w:pPr>
        <w:pStyle w:val="Nidungvnbn"/>
        <w:spacing w:before="240" w:after="240"/>
      </w:pPr>
      <w:r>
        <w:t>Một chương trình có thể dễ dàng lấy được từ Internet để giải các mật khẩu đã mã hoá của hệ thống unix có tên là crack, có khả năng thử các tổ hợp các từ trong một từ điển lớn, theo những quy tắc do người dùng tự định nghĩa. Trong một số trường hợp, khả năng thành công của phương pháp này có thể lên tới 30%.</w:t>
      </w:r>
    </w:p>
    <w:p w14:paraId="23FA85BA" w14:textId="77777777" w:rsidR="00A7197A" w:rsidRDefault="00A7197A" w:rsidP="005F5E82">
      <w:pPr>
        <w:pStyle w:val="Nidungvnbn"/>
        <w:spacing w:before="240" w:after="240"/>
      </w:pPr>
      <w:r>
        <w:t xml:space="preserve">Phương pháp sử dụng các lỗi của chương trình ứng dụng và bản thân hệ điều hành đã được sử dụng từ những vụ tấn công đầu tiên và vẫn được tiếp tục để chiếm quyền truy </w:t>
      </w:r>
      <w:r>
        <w:lastRenderedPageBreak/>
        <w:t>nhập. Trong một số trường hợp phương pháp này cho phép kẻ tấn công có được quyền của người quản trị hệ thống (root hay administrator).</w:t>
      </w:r>
    </w:p>
    <w:p w14:paraId="5CE902C4" w14:textId="77777777" w:rsidR="00A7197A" w:rsidRDefault="00A7197A" w:rsidP="005F5E82">
      <w:pPr>
        <w:pStyle w:val="Nidungvnbn"/>
        <w:spacing w:before="240" w:after="240"/>
      </w:pPr>
      <w:r>
        <w:t>Hai ví dụ thường xuyên được đưa ra để minh hoạ cho phương pháp này là ví dụ với chương trình sendmail và chương trình rlogin của hệ điều hành UNIX.</w:t>
      </w:r>
    </w:p>
    <w:p w14:paraId="721BFD01" w14:textId="77777777" w:rsidR="00A7197A" w:rsidRDefault="00A7197A" w:rsidP="005F5E82">
      <w:pPr>
        <w:pStyle w:val="Nidungvnbn"/>
        <w:spacing w:before="240" w:after="240"/>
      </w:pPr>
      <w:r>
        <w:t>Sendmail là một chương trình phức tạp, với mã nguồn bao gồm hàng ngàn dòng lệnh của ngôn ngữ C. Sendmail được chạy với quyền ưu tiên của người quản trị hệ thống, do chương trình phải có quyền ghi vào hộp thư của những người sử dụng máy. Và Sendmail trực tiếp nhận các yêu cầu về thư tín trên mạng bên ngoài. Đây chính là những yếu tố làm cho sendmail trở thành một nguồn cung cấp những lỗ hổng về bảo mật để truy nhập hệ thống.</w:t>
      </w:r>
    </w:p>
    <w:p w14:paraId="71C43610" w14:textId="77777777" w:rsidR="00A7197A" w:rsidRDefault="00A7197A" w:rsidP="005F5E82">
      <w:pPr>
        <w:pStyle w:val="Nidungvnbn"/>
        <w:spacing w:before="240" w:after="240"/>
      </w:pPr>
      <w:r>
        <w:t>Rlogin cho phép người sử dụng từ một máy trên mạng truy nhập từ xa vào một máy khác sử dụng tài nguyên của máy này. Trong quá trình nhận tên và mật khẩu của người sử dụng, rlogin không kiểm tra độ dài của dòng nhập, do đó kẻ tấn công có thể đưa vào một xâu đã được tính toán trước để ghi đè lên mã chương trình của rlogin, qua đó chiếm được quyền truy nhập.</w:t>
      </w:r>
    </w:p>
    <w:p w14:paraId="66FF830B" w14:textId="16F9371E" w:rsidR="00A7197A" w:rsidRDefault="00A7197A" w:rsidP="005C06B0">
      <w:pPr>
        <w:pStyle w:val="Nidungvnbn"/>
        <w:numPr>
          <w:ilvl w:val="0"/>
          <w:numId w:val="8"/>
        </w:numPr>
        <w:spacing w:before="240" w:after="240"/>
      </w:pPr>
      <w:r>
        <w:t>Tấn công vào yếu tố con người</w:t>
      </w:r>
    </w:p>
    <w:p w14:paraId="73531DA7" w14:textId="77777777" w:rsidR="00A7197A" w:rsidRDefault="00A7197A" w:rsidP="005F5E82">
      <w:pPr>
        <w:pStyle w:val="Nidungvnbn"/>
        <w:spacing w:before="240" w:after="240"/>
      </w:pPr>
      <w:r>
        <w:t>Kẻ tấn công có thể liên lạc với một người quản trị hệ thống, giả làm một người sử dụng để yêu cầu thay đổi mật khẩu, thay đổi quyền truy nhập của mình đối với hệ thống, hoặc thậm chí thay đổi một số cấu hình của hệ thống để thực hiện các phương pháp tấn công khác.</w:t>
      </w:r>
    </w:p>
    <w:p w14:paraId="56A575A5" w14:textId="77777777" w:rsidR="00A7197A" w:rsidRDefault="00A7197A" w:rsidP="005F5E82">
      <w:pPr>
        <w:pStyle w:val="Nidungvnbn"/>
        <w:spacing w:before="240" w:after="240"/>
      </w:pPr>
      <w:r>
        <w:t>Với kiểu tấn công này không một thiết bị nào có thể ngăn chặn một cách hữu hiệu, và chỉ có một cách giáo dục người sử dụng mạng nội bộ về những yêu cầu bảo mật để đề cao cảnh giác với những hiện tượng đáng nghi.</w:t>
      </w:r>
    </w:p>
    <w:p w14:paraId="249F1D06" w14:textId="77777777" w:rsidR="00A7197A" w:rsidRDefault="00A7197A" w:rsidP="005F5E82">
      <w:pPr>
        <w:pStyle w:val="Nidungvnbn"/>
        <w:spacing w:before="240" w:after="240"/>
      </w:pPr>
      <w:r>
        <w:lastRenderedPageBreak/>
        <w:t>Nói chung yếu tố con người là một điểm yếu trong bất kỳ một hệ thống bảo vệ nào, và chỉ có sự giáo dục cộng với tinh thần hợp tác từ phía người sử dụng có thể nâng cao được độ an toàn của hệ thống bảo vệ.</w:t>
      </w:r>
    </w:p>
    <w:p w14:paraId="0729401B" w14:textId="276755C9" w:rsidR="00A7197A" w:rsidRDefault="00A7197A" w:rsidP="005C06B0">
      <w:pPr>
        <w:pStyle w:val="Nidungvnbn"/>
        <w:numPr>
          <w:ilvl w:val="0"/>
          <w:numId w:val="8"/>
        </w:numPr>
        <w:spacing w:before="240" w:after="240"/>
      </w:pPr>
      <w:r>
        <w:t>Các hình thức tấn công khác</w:t>
      </w:r>
    </w:p>
    <w:p w14:paraId="7C014305" w14:textId="64E23D0E" w:rsidR="00A7197A" w:rsidRPr="002D4839" w:rsidRDefault="00A7197A" w:rsidP="007E41F6">
      <w:pPr>
        <w:pStyle w:val="Nidungvnbn"/>
        <w:spacing w:before="240" w:after="240"/>
      </w:pPr>
      <w:r>
        <w:t>Ngoài ra còn các hình thức tấn công phổ biến khác như: Tấn công rải rác (Distributed attack), Tấn công mật khẩu (Password attack), Buffer overflow (lỗi tràn bộ đệm), Tấn công theo kiểu Man-in-the-Middle Attack,..vv.</w:t>
      </w:r>
    </w:p>
    <w:p w14:paraId="2DFEB4B8" w14:textId="40F51A08" w:rsidR="009B1467" w:rsidRPr="00614A1D" w:rsidRDefault="009B1467" w:rsidP="005C06B0">
      <w:pPr>
        <w:pStyle w:val="Tiumccp3"/>
        <w:numPr>
          <w:ilvl w:val="0"/>
          <w:numId w:val="3"/>
        </w:numPr>
        <w:spacing w:before="240" w:after="240"/>
        <w:ind w:left="990" w:hanging="450"/>
        <w:rPr>
          <w:b/>
          <w:bCs/>
          <w:i/>
          <w:iCs/>
        </w:rPr>
      </w:pPr>
      <w:bookmarkStart w:id="74" w:name="_Toc90624079"/>
      <w:r w:rsidRPr="00614A1D">
        <w:rPr>
          <w:b/>
          <w:bCs/>
          <w:i/>
          <w:iCs/>
        </w:rPr>
        <w:t>Kiến trúc Hot</w:t>
      </w:r>
      <w:r w:rsidR="000D5236" w:rsidRPr="00614A1D">
        <w:rPr>
          <w:b/>
          <w:bCs/>
          <w:i/>
          <w:iCs/>
        </w:rPr>
        <w:t xml:space="preserve"> </w:t>
      </w:r>
      <w:r w:rsidRPr="00614A1D">
        <w:rPr>
          <w:b/>
          <w:bCs/>
          <w:i/>
          <w:iCs/>
        </w:rPr>
        <w:t>Spot và các hoạt động khác</w:t>
      </w:r>
      <w:bookmarkEnd w:id="74"/>
    </w:p>
    <w:p w14:paraId="4D18A1D7" w14:textId="642076CF" w:rsidR="00301406" w:rsidRDefault="00301406" w:rsidP="005F5E82">
      <w:pPr>
        <w:pStyle w:val="Nidungvnbn"/>
        <w:spacing w:before="240" w:after="240"/>
      </w:pPr>
      <w:r>
        <w:t>Hot Spot là các mạng Wi-Fi chuyên dụng thường được triển khai tại các sân bay và nhà ga giúp người dùng có cơ hội kết nối với Internet hoặc Intranet của họ nhờ kết nối không dây.</w:t>
      </w:r>
    </w:p>
    <w:p w14:paraId="5EAD40A5" w14:textId="137FE4A6" w:rsidR="007C47D2" w:rsidRDefault="00301406" w:rsidP="005F5E82">
      <w:pPr>
        <w:pStyle w:val="Nidungvnbn"/>
        <w:spacing w:before="240" w:after="240"/>
      </w:pPr>
      <w:r>
        <w:t>Kiến trúc Hot Spot dựa trên công nghệ "cổng cố định". Công nghệ gần đây này được tạo ra nhờ vào việc triển khai các mạng không dây công cộng, ngay cả khi ý tưởng đằng sau điều này cũng có thể áp dụng cho mạng có dây. Kiểm soát truy cập và xác thực được thực hiện nhờ cổng cố định.</w:t>
      </w:r>
    </w:p>
    <w:p w14:paraId="21CB3357" w14:textId="4EF12F94" w:rsidR="00301406" w:rsidRDefault="00301406" w:rsidP="005F5E82">
      <w:pPr>
        <w:pStyle w:val="Nidungvnbn"/>
        <w:spacing w:before="240" w:after="240"/>
      </w:pPr>
      <w:r>
        <w:t>Cổng cố định trong kiến trúc Hot Spot bao gồm:</w:t>
      </w:r>
    </w:p>
    <w:p w14:paraId="0B7D62A8" w14:textId="34C116F3" w:rsidR="00301406" w:rsidRDefault="00301406" w:rsidP="005C06B0">
      <w:pPr>
        <w:pStyle w:val="Nidungvnbn"/>
        <w:numPr>
          <w:ilvl w:val="0"/>
          <w:numId w:val="27"/>
        </w:numPr>
        <w:spacing w:before="240" w:after="240"/>
      </w:pPr>
      <w:r>
        <w:t>Tường lửa dựa trên quy tắc động</w:t>
      </w:r>
    </w:p>
    <w:p w14:paraId="64CFC5F6" w14:textId="11EA5493" w:rsidR="00A213B6" w:rsidRDefault="00301406" w:rsidP="005C06B0">
      <w:pPr>
        <w:pStyle w:val="Nidungvnbn"/>
        <w:numPr>
          <w:ilvl w:val="0"/>
          <w:numId w:val="27"/>
        </w:numPr>
        <w:spacing w:before="240" w:after="240"/>
      </w:pPr>
      <w:r>
        <w:t>Máy chủ Web</w:t>
      </w:r>
    </w:p>
    <w:p w14:paraId="4B5645C1" w14:textId="02D88B5D" w:rsidR="00301406" w:rsidRDefault="00301406" w:rsidP="005C06B0">
      <w:pPr>
        <w:pStyle w:val="Nidungvnbn"/>
        <w:numPr>
          <w:ilvl w:val="0"/>
          <w:numId w:val="27"/>
        </w:numPr>
        <w:spacing w:before="240" w:after="240"/>
      </w:pPr>
      <w:r>
        <w:t>Khung xác thực và cơ sở dữ liệu</w:t>
      </w:r>
    </w:p>
    <w:p w14:paraId="2C735D24" w14:textId="686B0664" w:rsidR="00301406" w:rsidRDefault="00301406" w:rsidP="005C06B0">
      <w:pPr>
        <w:pStyle w:val="Nidungvnbn"/>
        <w:numPr>
          <w:ilvl w:val="0"/>
          <w:numId w:val="27"/>
        </w:numPr>
        <w:spacing w:before="240" w:after="240"/>
      </w:pPr>
      <w:r>
        <w:t>Khung thanh toán (tùy chọn)</w:t>
      </w:r>
    </w:p>
    <w:p w14:paraId="6A05C926" w14:textId="19F4377E" w:rsidR="00D614A9" w:rsidRDefault="00D614A9" w:rsidP="00A213B6">
      <w:pPr>
        <w:spacing w:before="240" w:after="240" w:line="360" w:lineRule="auto"/>
        <w:jc w:val="center"/>
      </w:pPr>
      <w:r>
        <w:rPr>
          <w:noProof/>
        </w:rPr>
        <w:lastRenderedPageBreak/>
        <w:drawing>
          <wp:inline distT="0" distB="0" distL="0" distR="0" wp14:anchorId="7F5B7808" wp14:editId="7BF8E6E0">
            <wp:extent cx="4282440" cy="18897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2440" cy="1889760"/>
                    </a:xfrm>
                    <a:prstGeom prst="rect">
                      <a:avLst/>
                    </a:prstGeom>
                    <a:noFill/>
                  </pic:spPr>
                </pic:pic>
              </a:graphicData>
            </a:graphic>
          </wp:inline>
        </w:drawing>
      </w:r>
    </w:p>
    <w:p w14:paraId="49019EDC" w14:textId="051D2EAF" w:rsidR="002211F8" w:rsidRDefault="006F0DAC" w:rsidP="006F0DAC">
      <w:pPr>
        <w:pStyle w:val="Caption"/>
      </w:pPr>
      <w:bookmarkStart w:id="75" w:name="_Toc90593462"/>
      <w:bookmarkStart w:id="76" w:name="_Toc90623845"/>
      <w:r>
        <w:t xml:space="preserve">Hình 2. </w:t>
      </w:r>
      <w:r w:rsidR="00D57B8E">
        <w:fldChar w:fldCharType="begin"/>
      </w:r>
      <w:r w:rsidR="00D57B8E">
        <w:instrText xml:space="preserve"> SEQ Hình_2. \* ARABIC </w:instrText>
      </w:r>
      <w:r w:rsidR="00D57B8E">
        <w:fldChar w:fldCharType="separate"/>
      </w:r>
      <w:r w:rsidR="00D5532B">
        <w:rPr>
          <w:noProof/>
        </w:rPr>
        <w:t>23</w:t>
      </w:r>
      <w:r w:rsidR="00D57B8E">
        <w:rPr>
          <w:noProof/>
        </w:rPr>
        <w:fldChar w:fldCharType="end"/>
      </w:r>
      <w:r w:rsidR="002211F8">
        <w:t>: Kiến trúc Hot Spot.</w:t>
      </w:r>
      <w:bookmarkEnd w:id="75"/>
      <w:bookmarkEnd w:id="76"/>
    </w:p>
    <w:p w14:paraId="7CE8E664" w14:textId="750EF546" w:rsidR="000D5236" w:rsidRDefault="000D5236" w:rsidP="005F5E82">
      <w:pPr>
        <w:pStyle w:val="Nidungvnbn"/>
        <w:spacing w:before="240" w:after="240"/>
      </w:pPr>
      <w:r>
        <w:t>Các hoạt động của kiến trúc Hot Spot bao gồm:</w:t>
      </w:r>
    </w:p>
    <w:p w14:paraId="4E9C2C3E" w14:textId="5DD90E56" w:rsidR="000D5236" w:rsidRDefault="000D5236" w:rsidP="005C06B0">
      <w:pPr>
        <w:pStyle w:val="Nidungvnbn"/>
        <w:numPr>
          <w:ilvl w:val="0"/>
          <w:numId w:val="31"/>
        </w:numPr>
        <w:spacing w:before="240" w:after="240"/>
      </w:pPr>
      <w:r>
        <w:t>Chuyển hướng ( Redirection)</w:t>
      </w:r>
    </w:p>
    <w:p w14:paraId="17054587" w14:textId="29E2B424" w:rsidR="000D5236" w:rsidRDefault="000D5236" w:rsidP="005C06B0">
      <w:pPr>
        <w:pStyle w:val="Nidungvnbn"/>
        <w:numPr>
          <w:ilvl w:val="0"/>
          <w:numId w:val="30"/>
        </w:numPr>
        <w:spacing w:before="240" w:after="240"/>
      </w:pPr>
      <w:r>
        <w:t>Ủy quyền ( Authorization)</w:t>
      </w:r>
    </w:p>
    <w:p w14:paraId="4A433137" w14:textId="33B9E51D" w:rsidR="000D5236" w:rsidRDefault="000D5236" w:rsidP="005C06B0">
      <w:pPr>
        <w:pStyle w:val="Nidungvnbn"/>
        <w:numPr>
          <w:ilvl w:val="0"/>
          <w:numId w:val="29"/>
        </w:numPr>
        <w:spacing w:before="240" w:after="240"/>
      </w:pPr>
      <w:r>
        <w:t>Kết nối ( Connection)</w:t>
      </w:r>
    </w:p>
    <w:p w14:paraId="59E487D9" w14:textId="3222BEB0" w:rsidR="000D5236" w:rsidRDefault="000D5236" w:rsidP="00F37F55">
      <w:pPr>
        <w:pStyle w:val="Nidungvnbn"/>
        <w:numPr>
          <w:ilvl w:val="0"/>
          <w:numId w:val="51"/>
        </w:numPr>
        <w:spacing w:before="240" w:after="240"/>
      </w:pPr>
      <w:r>
        <w:t>Ngắt kết nối ( Disconnection)</w:t>
      </w:r>
    </w:p>
    <w:p w14:paraId="08ADAAD4" w14:textId="6848D335" w:rsidR="003D1F69" w:rsidRDefault="003D1F69" w:rsidP="005C06B0">
      <w:pPr>
        <w:pStyle w:val="Nidungvnbn"/>
        <w:numPr>
          <w:ilvl w:val="0"/>
          <w:numId w:val="8"/>
        </w:numPr>
        <w:spacing w:before="240" w:after="240"/>
      </w:pPr>
      <w:r w:rsidRPr="003D1F69">
        <w:t>Chuyển hướng ( Redirection)</w:t>
      </w:r>
    </w:p>
    <w:p w14:paraId="4CDB9529" w14:textId="3DFC5AA5" w:rsidR="00D614A9" w:rsidRDefault="009938C6" w:rsidP="005F5E82">
      <w:pPr>
        <w:pStyle w:val="Nidungvnbn"/>
        <w:spacing w:before="240" w:after="240"/>
      </w:pPr>
      <w:r w:rsidRPr="009938C6">
        <w:t>Khi một máy tính kết hợp với điểm truy cập Wi-Fi “Mở”, trước hết nó sẽ thương lượng hợp đồng thuê DHCP. Máy khách không dây sẽ được chuyển hướng đến máy chủ Web bất cứ khi nào anh ta yêu cầu truy cập Internet.</w:t>
      </w:r>
    </w:p>
    <w:p w14:paraId="152E427D" w14:textId="58C942F5" w:rsidR="009938C6" w:rsidRDefault="009938C6" w:rsidP="005F5E82">
      <w:pPr>
        <w:spacing w:before="240" w:after="240" w:line="360" w:lineRule="auto"/>
        <w:jc w:val="center"/>
      </w:pPr>
      <w:r>
        <w:rPr>
          <w:noProof/>
        </w:rPr>
        <w:lastRenderedPageBreak/>
        <w:drawing>
          <wp:inline distT="0" distB="0" distL="0" distR="0" wp14:anchorId="24CBCBB8" wp14:editId="56C196EE">
            <wp:extent cx="4046220" cy="18821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6220" cy="1882140"/>
                    </a:xfrm>
                    <a:prstGeom prst="rect">
                      <a:avLst/>
                    </a:prstGeom>
                    <a:noFill/>
                  </pic:spPr>
                </pic:pic>
              </a:graphicData>
            </a:graphic>
          </wp:inline>
        </w:drawing>
      </w:r>
    </w:p>
    <w:p w14:paraId="3C1A85E6" w14:textId="6DED2309" w:rsidR="00434178" w:rsidRDefault="006F0DAC" w:rsidP="006F0DAC">
      <w:pPr>
        <w:pStyle w:val="Caption"/>
      </w:pPr>
      <w:bookmarkStart w:id="77" w:name="_Toc90593463"/>
      <w:bookmarkStart w:id="78" w:name="_Toc90623846"/>
      <w:bookmarkStart w:id="79" w:name="_Hlk90542758"/>
      <w:r>
        <w:t xml:space="preserve">Hình 2. </w:t>
      </w:r>
      <w:r w:rsidR="00D57B8E">
        <w:fldChar w:fldCharType="begin"/>
      </w:r>
      <w:r w:rsidR="00D57B8E">
        <w:instrText xml:space="preserve"> SEQ Hình_2. \* ARABIC </w:instrText>
      </w:r>
      <w:r w:rsidR="00D57B8E">
        <w:fldChar w:fldCharType="separate"/>
      </w:r>
      <w:r w:rsidR="00D5532B">
        <w:rPr>
          <w:noProof/>
        </w:rPr>
        <w:t>24</w:t>
      </w:r>
      <w:r w:rsidR="00D57B8E">
        <w:rPr>
          <w:noProof/>
        </w:rPr>
        <w:fldChar w:fldCharType="end"/>
      </w:r>
      <w:r w:rsidR="00434178">
        <w:t>: Các hoạt động trong kiến trúc của Hot Spot.</w:t>
      </w:r>
      <w:bookmarkEnd w:id="77"/>
      <w:bookmarkEnd w:id="78"/>
    </w:p>
    <w:bookmarkEnd w:id="79"/>
    <w:p w14:paraId="181009B9" w14:textId="74DDFE35" w:rsidR="003D1F69" w:rsidRDefault="003D1F69" w:rsidP="005C06B0">
      <w:pPr>
        <w:pStyle w:val="Nidungvnbn"/>
        <w:numPr>
          <w:ilvl w:val="0"/>
          <w:numId w:val="8"/>
        </w:numPr>
        <w:spacing w:before="240" w:after="240"/>
      </w:pPr>
      <w:r w:rsidRPr="003D1F69">
        <w:t>Ủy quyền ( Authorization)</w:t>
      </w:r>
    </w:p>
    <w:p w14:paraId="036E3716" w14:textId="1A47A195" w:rsidR="009938C6" w:rsidRDefault="009938C6" w:rsidP="005F5E82">
      <w:pPr>
        <w:pStyle w:val="Nidungvnbn"/>
        <w:spacing w:before="240" w:after="240"/>
      </w:pPr>
      <w:r w:rsidRPr="009938C6">
        <w:t>Khi người dùng tự xác thực với cổng bị khóa (bằng cách cung cấp tên người dùng / mật khẩu hợp lệ hoặc mã thông báo hợp lệ), khung xác thực sau đó sẽ cho phép người dùng giao tiếp với Internet bằng cách định cấu hình động bộ quy tắc được áp dụng trên tường lửa.</w:t>
      </w:r>
    </w:p>
    <w:p w14:paraId="490E9DB5" w14:textId="1ADECA60" w:rsidR="009938C6" w:rsidRDefault="009938C6" w:rsidP="005F5E82">
      <w:pPr>
        <w:spacing w:before="240" w:after="240" w:line="360" w:lineRule="auto"/>
        <w:jc w:val="center"/>
      </w:pPr>
      <w:r>
        <w:rPr>
          <w:noProof/>
        </w:rPr>
        <w:drawing>
          <wp:inline distT="0" distB="0" distL="0" distR="0" wp14:anchorId="2EEAAAF2" wp14:editId="50274BA5">
            <wp:extent cx="3985895" cy="19202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5895" cy="1920240"/>
                    </a:xfrm>
                    <a:prstGeom prst="rect">
                      <a:avLst/>
                    </a:prstGeom>
                    <a:noFill/>
                  </pic:spPr>
                </pic:pic>
              </a:graphicData>
            </a:graphic>
          </wp:inline>
        </w:drawing>
      </w:r>
    </w:p>
    <w:p w14:paraId="642DD6D4" w14:textId="16724A5D" w:rsidR="00434178" w:rsidRDefault="006F0DAC" w:rsidP="006F0DAC">
      <w:pPr>
        <w:pStyle w:val="Caption"/>
      </w:pPr>
      <w:bookmarkStart w:id="80" w:name="_Toc90593464"/>
      <w:bookmarkStart w:id="81" w:name="_Toc90623847"/>
      <w:r>
        <w:t xml:space="preserve">Hình 2. </w:t>
      </w:r>
      <w:r w:rsidR="00D57B8E">
        <w:fldChar w:fldCharType="begin"/>
      </w:r>
      <w:r w:rsidR="00D57B8E">
        <w:instrText xml:space="preserve"> SEQ Hình_2. \* ARABIC </w:instrText>
      </w:r>
      <w:r w:rsidR="00D57B8E">
        <w:fldChar w:fldCharType="separate"/>
      </w:r>
      <w:r w:rsidR="00D5532B">
        <w:rPr>
          <w:noProof/>
        </w:rPr>
        <w:t>25</w:t>
      </w:r>
      <w:r w:rsidR="00D57B8E">
        <w:rPr>
          <w:noProof/>
        </w:rPr>
        <w:fldChar w:fldCharType="end"/>
      </w:r>
      <w:r w:rsidR="00434178" w:rsidRPr="00434178">
        <w:t>: Các hoạt động trong kiến trúc của Hot Spot.</w:t>
      </w:r>
      <w:bookmarkEnd w:id="80"/>
      <w:bookmarkEnd w:id="81"/>
    </w:p>
    <w:p w14:paraId="04415728" w14:textId="61F0D3FE" w:rsidR="003D1F69" w:rsidRDefault="003D1F69" w:rsidP="005C06B0">
      <w:pPr>
        <w:pStyle w:val="Nidungvnbn"/>
        <w:numPr>
          <w:ilvl w:val="0"/>
          <w:numId w:val="8"/>
        </w:numPr>
        <w:spacing w:before="240" w:after="240"/>
      </w:pPr>
      <w:r w:rsidRPr="003D1F69">
        <w:t>Kết nối ( Connection)</w:t>
      </w:r>
    </w:p>
    <w:p w14:paraId="6F0190CF" w14:textId="7CC4E0F4" w:rsidR="009938C6" w:rsidRDefault="009938C6" w:rsidP="005F5E82">
      <w:pPr>
        <w:pStyle w:val="Nidungvnbn"/>
        <w:spacing w:before="240" w:after="240"/>
      </w:pPr>
      <w:r w:rsidRPr="009938C6">
        <w:lastRenderedPageBreak/>
        <w:t>Khi tường lửa đã định cấu hình bộ quy tắc mới cho người dùng được xác thực, chính sách bảo mật mẫu (do nhà cung cấp áp dụng) sẽ được thực thi và về cơ bản người dùng hiện có quyền truy cập Internet.</w:t>
      </w:r>
    </w:p>
    <w:p w14:paraId="27F6F8A3" w14:textId="19F47811" w:rsidR="009938C6" w:rsidRDefault="009938C6" w:rsidP="005F5E82">
      <w:pPr>
        <w:spacing w:before="240" w:after="240" w:line="360" w:lineRule="auto"/>
        <w:jc w:val="center"/>
      </w:pPr>
      <w:r>
        <w:rPr>
          <w:noProof/>
        </w:rPr>
        <w:drawing>
          <wp:inline distT="0" distB="0" distL="0" distR="0" wp14:anchorId="3C4D02F8" wp14:editId="29B149CD">
            <wp:extent cx="3863975" cy="1691640"/>
            <wp:effectExtent l="0" t="0" r="317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3975" cy="1691640"/>
                    </a:xfrm>
                    <a:prstGeom prst="rect">
                      <a:avLst/>
                    </a:prstGeom>
                    <a:noFill/>
                  </pic:spPr>
                </pic:pic>
              </a:graphicData>
            </a:graphic>
          </wp:inline>
        </w:drawing>
      </w:r>
    </w:p>
    <w:p w14:paraId="52AED82D" w14:textId="667C04A3" w:rsidR="00434178" w:rsidRDefault="006F0DAC" w:rsidP="006F0DAC">
      <w:pPr>
        <w:pStyle w:val="Caption"/>
      </w:pPr>
      <w:bookmarkStart w:id="82" w:name="_Toc90593465"/>
      <w:bookmarkStart w:id="83" w:name="_Toc90623848"/>
      <w:r>
        <w:t xml:space="preserve">Hình 2. </w:t>
      </w:r>
      <w:r w:rsidR="00D57B8E">
        <w:fldChar w:fldCharType="begin"/>
      </w:r>
      <w:r w:rsidR="00D57B8E">
        <w:instrText xml:space="preserve"> SEQ Hình_2. \* ARABIC </w:instrText>
      </w:r>
      <w:r w:rsidR="00D57B8E">
        <w:fldChar w:fldCharType="separate"/>
      </w:r>
      <w:r w:rsidR="00D5532B">
        <w:rPr>
          <w:noProof/>
        </w:rPr>
        <w:t>26</w:t>
      </w:r>
      <w:r w:rsidR="00D57B8E">
        <w:rPr>
          <w:noProof/>
        </w:rPr>
        <w:fldChar w:fldCharType="end"/>
      </w:r>
      <w:r w:rsidR="00434178" w:rsidRPr="00434178">
        <w:t>: Các hoạt động trong kiến trúc của Hot Spot.</w:t>
      </w:r>
      <w:bookmarkEnd w:id="82"/>
      <w:bookmarkEnd w:id="83"/>
    </w:p>
    <w:p w14:paraId="0FF3CA47" w14:textId="7E9AEAB5" w:rsidR="003D1F69" w:rsidRDefault="003D1F69" w:rsidP="005C06B0">
      <w:pPr>
        <w:pStyle w:val="Nidungvnbn"/>
        <w:numPr>
          <w:ilvl w:val="0"/>
          <w:numId w:val="8"/>
        </w:numPr>
        <w:spacing w:before="240" w:after="240"/>
      </w:pPr>
      <w:r w:rsidRPr="003D1F69">
        <w:t>Ngắt kết nối ( Disconnection)</w:t>
      </w:r>
    </w:p>
    <w:p w14:paraId="078E22DC" w14:textId="77777777" w:rsidR="009938C6" w:rsidRDefault="009938C6" w:rsidP="005F5E82">
      <w:pPr>
        <w:pStyle w:val="Nidungvnbn"/>
        <w:spacing w:before="240" w:after="240"/>
      </w:pPr>
      <w:r>
        <w:t>Người dùng có thể đóng kết nối với cổng bị khóa bằng cách gửi đăng xuất qua một trang Web cụ thể trên cổng bị khóa.</w:t>
      </w:r>
    </w:p>
    <w:p w14:paraId="182B2AE0" w14:textId="2DA0E570" w:rsidR="009938C6" w:rsidRDefault="009938C6" w:rsidP="005F5E82">
      <w:pPr>
        <w:pStyle w:val="Nidungvnbn"/>
        <w:spacing w:before="240" w:after="240"/>
      </w:pPr>
      <w:r>
        <w:t>Ngoài ra, hầu hết các kiến trúc điểm nóng sử dụng các kỹ thuật khác để phát hiện xem người dùng có rời khỏi kiến trúc hay không (ví dụ: bằng cách gửi các đầu dò ARP hoặc quan sát sự gia hạn DHCP).</w:t>
      </w:r>
    </w:p>
    <w:p w14:paraId="14D55547" w14:textId="0B95FB61" w:rsidR="00935456" w:rsidRDefault="00935456" w:rsidP="005F5E82">
      <w:pPr>
        <w:pStyle w:val="Nidungvnbn"/>
        <w:spacing w:before="240" w:after="240"/>
      </w:pPr>
      <w:r>
        <w:t>Về phân tích bảo mật:</w:t>
      </w:r>
    </w:p>
    <w:p w14:paraId="19F8F3A6" w14:textId="77777777" w:rsidR="00935456" w:rsidRDefault="00935456" w:rsidP="005F5E82">
      <w:pPr>
        <w:pStyle w:val="Nidungvnbn"/>
        <w:spacing w:before="240" w:after="240"/>
      </w:pPr>
      <w:r>
        <w:t>Kiểm soát truy cập của cổng bị khóa dựa trên địa chỉ IP và / hoặc MAC.</w:t>
      </w:r>
    </w:p>
    <w:p w14:paraId="7EA7E9FD" w14:textId="77777777" w:rsidR="00935456" w:rsidRDefault="00935456" w:rsidP="005F5E82">
      <w:pPr>
        <w:pStyle w:val="Nidungvnbn"/>
        <w:spacing w:before="240" w:after="240"/>
      </w:pPr>
      <w:r>
        <w:t>Kiến trúc điểm phát sóng dựa trên các điểm truy cập Wi-Fi “mở” không có mã hóa hoặc tính toàn vẹn dữ liệu trên mạng không dây.</w:t>
      </w:r>
    </w:p>
    <w:p w14:paraId="211D9A72" w14:textId="30FC58EA" w:rsidR="00935456" w:rsidRDefault="00935456" w:rsidP="005F5E82">
      <w:pPr>
        <w:pStyle w:val="Nidungvnbn"/>
        <w:spacing w:before="240" w:after="240"/>
      </w:pPr>
      <w:r>
        <w:t>Về cơ bản, cơ chế bảo vệ chính đạt được bởi điểm nóng là tường lửa điểm vào thực thi chính sách bảo mật giữa mạng không dây và Internet.</w:t>
      </w:r>
    </w:p>
    <w:p w14:paraId="7C213F88" w14:textId="43E0785A" w:rsidR="00935456" w:rsidRDefault="00935456" w:rsidP="005F5E82">
      <w:pPr>
        <w:pStyle w:val="Nidungvnbn"/>
        <w:spacing w:before="240" w:after="240"/>
      </w:pPr>
      <w:r>
        <w:lastRenderedPageBreak/>
        <w:t>Ngoài ra, nếu kiến trúc điểm nóng không có bất kỳ mối tương quan nào giữa địa chỉ IP và MAC, thì sẽ khó phát hiện ra vấn đề. Nếu kiến trúc điểm nóng sử dụng cơ chế lọc MAC, sẽ không thể vượt qua các bộ lọc này chỉ bằng cách giả mạo IP.</w:t>
      </w:r>
    </w:p>
    <w:p w14:paraId="515022AE" w14:textId="2C61FB8D" w:rsidR="004A1E61" w:rsidRPr="00614A1D" w:rsidRDefault="004A1E61" w:rsidP="005C06B0">
      <w:pPr>
        <w:pStyle w:val="Tiumccp3"/>
        <w:numPr>
          <w:ilvl w:val="0"/>
          <w:numId w:val="3"/>
        </w:numPr>
        <w:spacing w:before="240" w:after="240"/>
        <w:ind w:left="990" w:hanging="450"/>
        <w:rPr>
          <w:b/>
          <w:bCs/>
          <w:i/>
          <w:iCs/>
        </w:rPr>
      </w:pPr>
      <w:bookmarkStart w:id="84" w:name="_Toc90624080"/>
      <w:r w:rsidRPr="00614A1D">
        <w:rPr>
          <w:b/>
          <w:bCs/>
          <w:i/>
          <w:iCs/>
        </w:rPr>
        <w:t>Các giao thức AAA để kiểm soát quyền truy cập vào mạng riêng</w:t>
      </w:r>
      <w:bookmarkEnd w:id="84"/>
    </w:p>
    <w:p w14:paraId="6A3B076A" w14:textId="61A7D91E" w:rsidR="002153AF" w:rsidRDefault="004549A7" w:rsidP="005C06B0">
      <w:pPr>
        <w:pStyle w:val="Nidungvnbn"/>
        <w:numPr>
          <w:ilvl w:val="0"/>
          <w:numId w:val="8"/>
        </w:numPr>
        <w:spacing w:before="240" w:after="240"/>
      </w:pPr>
      <w:r>
        <w:t>Giới thiệu về AAA</w:t>
      </w:r>
    </w:p>
    <w:p w14:paraId="7F414B1B" w14:textId="59A02128" w:rsidR="00C77107" w:rsidRDefault="00BD227E" w:rsidP="005F5E82">
      <w:pPr>
        <w:spacing w:before="240" w:after="240" w:line="360" w:lineRule="auto"/>
        <w:jc w:val="center"/>
      </w:pPr>
      <w:r>
        <w:rPr>
          <w:noProof/>
        </w:rPr>
        <w:drawing>
          <wp:inline distT="0" distB="0" distL="0" distR="0" wp14:anchorId="6F24D298" wp14:editId="1031E88B">
            <wp:extent cx="4297680" cy="4258610"/>
            <wp:effectExtent l="0" t="0" r="7620" b="8890"/>
            <wp:docPr id="4938" name="Picture 49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 name="Picture 4938"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306247" cy="4267100"/>
                    </a:xfrm>
                    <a:prstGeom prst="rect">
                      <a:avLst/>
                    </a:prstGeom>
                  </pic:spPr>
                </pic:pic>
              </a:graphicData>
            </a:graphic>
          </wp:inline>
        </w:drawing>
      </w:r>
    </w:p>
    <w:p w14:paraId="23B0861F" w14:textId="6F03CD37" w:rsidR="00434178" w:rsidRDefault="006F0DAC" w:rsidP="006F0DAC">
      <w:pPr>
        <w:pStyle w:val="Caption"/>
      </w:pPr>
      <w:bookmarkStart w:id="85" w:name="_Toc90593466"/>
      <w:bookmarkStart w:id="86" w:name="_Toc90623849"/>
      <w:r>
        <w:t xml:space="preserve">Hình 2. </w:t>
      </w:r>
      <w:r w:rsidR="00D57B8E">
        <w:fldChar w:fldCharType="begin"/>
      </w:r>
      <w:r w:rsidR="00D57B8E">
        <w:instrText xml:space="preserve"> SEQ Hình_2. \* ARABIC </w:instrText>
      </w:r>
      <w:r w:rsidR="00D57B8E">
        <w:fldChar w:fldCharType="separate"/>
      </w:r>
      <w:r w:rsidR="00D5532B">
        <w:rPr>
          <w:noProof/>
        </w:rPr>
        <w:t>27</w:t>
      </w:r>
      <w:r w:rsidR="00D57B8E">
        <w:rPr>
          <w:noProof/>
        </w:rPr>
        <w:fldChar w:fldCharType="end"/>
      </w:r>
      <w:r w:rsidR="00434178">
        <w:t>: Kiến trúc AAA.</w:t>
      </w:r>
      <w:bookmarkEnd w:id="85"/>
      <w:bookmarkEnd w:id="86"/>
    </w:p>
    <w:p w14:paraId="1BF1D25D" w14:textId="34E6C768" w:rsidR="004549A7" w:rsidRDefault="004549A7" w:rsidP="005F5E82">
      <w:pPr>
        <w:pStyle w:val="Nidungvnbn"/>
        <w:spacing w:before="240" w:after="240"/>
      </w:pPr>
      <w:r>
        <w:t>AAA cho phép nhà quản trị mạng biết được các thông tin quan trọng về tình hình cũng như mức độ an toàn trong mạng.</w:t>
      </w:r>
      <w:r w:rsidR="00C77107">
        <w:t xml:space="preserve"> Gồm: </w:t>
      </w:r>
    </w:p>
    <w:p w14:paraId="27200A2F" w14:textId="55F27F8B" w:rsidR="004549A7" w:rsidRDefault="00C77107" w:rsidP="005F5E82">
      <w:pPr>
        <w:pStyle w:val="Nidungvnbn"/>
        <w:spacing w:before="240" w:after="240"/>
      </w:pPr>
      <w:r>
        <w:lastRenderedPageBreak/>
        <w:t xml:space="preserve">+ </w:t>
      </w:r>
      <w:r w:rsidR="004549A7">
        <w:t>Authentication: cung cấp việc xác thực người dùng nhằm bảo đảm có thể nhận dạng đúng người dùng.</w:t>
      </w:r>
    </w:p>
    <w:p w14:paraId="13338318" w14:textId="3BDC7032" w:rsidR="004549A7" w:rsidRDefault="00C77107" w:rsidP="005F5E82">
      <w:pPr>
        <w:pStyle w:val="Nidungvnbn"/>
        <w:spacing w:before="240" w:after="240"/>
      </w:pPr>
      <w:r>
        <w:t xml:space="preserve">+ </w:t>
      </w:r>
      <w:r w:rsidR="004549A7">
        <w:t>Authorization: Một khi đã nhận dạng người dùng, ta có thể giới hạn thẩm quyền mà người dùng có thể làm.</w:t>
      </w:r>
    </w:p>
    <w:p w14:paraId="3A38F747" w14:textId="46D46E0F" w:rsidR="004549A7" w:rsidRDefault="00C77107" w:rsidP="005F5E82">
      <w:pPr>
        <w:pStyle w:val="Nidungvnbn"/>
        <w:spacing w:before="240" w:after="240"/>
      </w:pPr>
      <w:r>
        <w:t xml:space="preserve">+ </w:t>
      </w:r>
      <w:r w:rsidR="004549A7">
        <w:t>Accounting: Khi người dùng sử dụng mạng, ta cũng có thể giám sát tất cả những gì mà họ làm.</w:t>
      </w:r>
    </w:p>
    <w:p w14:paraId="3673242D" w14:textId="319DB7CE" w:rsidR="004549A7" w:rsidRDefault="004549A7" w:rsidP="005F5E82">
      <w:pPr>
        <w:pStyle w:val="Nidungvnbn"/>
        <w:spacing w:before="240" w:after="240"/>
      </w:pPr>
      <w:r>
        <w:t>AAA với ba phần xác thực (authentication), cấp quyền (authorization), tính cước (accounting) là các phần riêng biệt mà ta có thể sử dụng trong dịch vụ mạng, cần thiết để mở rộng và bảo mật mạng.</w:t>
      </w:r>
    </w:p>
    <w:p w14:paraId="5A1EF90E" w14:textId="20BEF5D1" w:rsidR="004549A7" w:rsidRDefault="004549A7" w:rsidP="005F5E82">
      <w:pPr>
        <w:pStyle w:val="Nidungvnbn"/>
        <w:spacing w:before="240" w:after="240"/>
      </w:pPr>
      <w:r>
        <w:t>AAA có thể dùng để tập hợp thông tin từ nhiều thiết bị trên mạng. Ta có thể bật các dịch vụ AAA trên router, switch, firewall, các thiết bị VPN, server, …</w:t>
      </w:r>
    </w:p>
    <w:p w14:paraId="58E908CC" w14:textId="3D71F0E4" w:rsidR="00C77107" w:rsidRDefault="00C77107" w:rsidP="005C06B0">
      <w:pPr>
        <w:pStyle w:val="Nidungvnbn"/>
        <w:numPr>
          <w:ilvl w:val="0"/>
          <w:numId w:val="8"/>
        </w:numPr>
        <w:spacing w:before="240" w:after="240"/>
      </w:pPr>
      <w:r>
        <w:t>Các giao thức sử dụng trong dịch vụ AAA</w:t>
      </w:r>
    </w:p>
    <w:p w14:paraId="57333078" w14:textId="06DF734D" w:rsidR="00C77107" w:rsidRDefault="00C77107" w:rsidP="005C06B0">
      <w:pPr>
        <w:pStyle w:val="Nidungvnbn"/>
        <w:numPr>
          <w:ilvl w:val="0"/>
          <w:numId w:val="23"/>
        </w:numPr>
        <w:spacing w:before="240" w:after="240"/>
      </w:pPr>
      <w:r>
        <w:t>TACACS</w:t>
      </w:r>
    </w:p>
    <w:p w14:paraId="71354B46" w14:textId="77777777" w:rsidR="00C77107" w:rsidRDefault="00C77107" w:rsidP="005F5E82">
      <w:pPr>
        <w:pStyle w:val="Nidungvnbn"/>
        <w:spacing w:before="240" w:after="240"/>
      </w:pPr>
      <w:r>
        <w:t>TACACS là giao thức sử dụng giao thức hướng kết nối (connection-oriented) là TCP trên port 49.</w:t>
      </w:r>
    </w:p>
    <w:p w14:paraId="2495B238" w14:textId="086AF846" w:rsidR="00C77107" w:rsidRDefault="00C77107" w:rsidP="005F5E82">
      <w:pPr>
        <w:pStyle w:val="Nidungvnbn"/>
        <w:spacing w:before="240" w:after="240"/>
      </w:pPr>
      <w:r>
        <w:t>TACACS có các ưu điểm sau:</w:t>
      </w:r>
    </w:p>
    <w:p w14:paraId="1DE2D681" w14:textId="7F04D2A4" w:rsidR="00C77107" w:rsidRDefault="00C77107" w:rsidP="005F5E82">
      <w:pPr>
        <w:pStyle w:val="Nidungvnbn"/>
        <w:spacing w:before="240" w:after="240"/>
      </w:pPr>
      <w:r>
        <w:t>+ Với khả năng nhận gói reset (RST) trong TCP, một thiết bị có thể lập tức báo cho đầu cuối khác biết rằng đã có hỏng hóc trong quá trình truyền.</w:t>
      </w:r>
    </w:p>
    <w:p w14:paraId="224BC345" w14:textId="0478C7C5" w:rsidR="00C77107" w:rsidRDefault="00C77107" w:rsidP="005F5E82">
      <w:pPr>
        <w:pStyle w:val="Nidungvnbn"/>
        <w:spacing w:before="240" w:after="240"/>
      </w:pPr>
      <w:r>
        <w:t>+ TCP là giao thức mở rộng vì có khả năng xây dựng cơ chế phục hồi lỗi. Nó có thể tương thích để phát triển cũng như làm tắc nghẽn mạng với việc sử dụng sequence number để truyền lại.</w:t>
      </w:r>
    </w:p>
    <w:p w14:paraId="4F8EEE94" w14:textId="61C04C84" w:rsidR="00C77107" w:rsidRDefault="00C77107" w:rsidP="005F5E82">
      <w:pPr>
        <w:pStyle w:val="Nidungvnbn"/>
        <w:spacing w:before="240" w:after="240"/>
      </w:pPr>
      <w:r>
        <w:lastRenderedPageBreak/>
        <w:t>+ Toàn bộ payload được mã hóa với TACACS+ bằng cách sử dụng một khóa bí mật chung (shared secret key). TACACS+ đánh dấu một trường trong header để xác định xem thử có mã hóa hay không.</w:t>
      </w:r>
    </w:p>
    <w:p w14:paraId="39638CAA" w14:textId="3B95D450" w:rsidR="00C77107" w:rsidRDefault="00C77107" w:rsidP="005F5E82">
      <w:pPr>
        <w:pStyle w:val="Nidungvnbn"/>
        <w:spacing w:before="240" w:after="240"/>
      </w:pPr>
      <w:r>
        <w:t>+ TACACS+ mã hóa toàn bộ gói bằng việc sử dụng khóa bí mật chung nhưng bỏ qua header TACACS chuẩn. Cùng với header là một trường xác định body có được mã hóa hay không. Thường thì trong toàn bộ thao tác, body của một gói được mã hóa hoàn toàn để truyền thông an toàn.</w:t>
      </w:r>
    </w:p>
    <w:p w14:paraId="3B183AFD" w14:textId="34D5E4F4" w:rsidR="00C77107" w:rsidRDefault="00C77107" w:rsidP="005F5E82">
      <w:pPr>
        <w:pStyle w:val="Nidungvnbn"/>
        <w:spacing w:before="240" w:after="240"/>
      </w:pPr>
      <w:r>
        <w:t>+ TACACS+ được chia làm ba phần: xác thực (authentication), cấp quyền (authorization) và tính cước (accounting). Với cách tiếp cận theo module, ta có thể sử dụng các dạng khác của xác thực và vẫn sử dụng TACACS+ để cấp quyền và tính cước. Chẳng hạn như, việc sử dụng phương thức xác thực Kerberos cùng với việc cấp quyền và tính cước bằng TACACS+ là rất phổ biến.</w:t>
      </w:r>
    </w:p>
    <w:p w14:paraId="2B9BBE99" w14:textId="51D0D4D7" w:rsidR="00C77107" w:rsidRDefault="00C77107" w:rsidP="005F5E82">
      <w:pPr>
        <w:pStyle w:val="Nidungvnbn"/>
        <w:spacing w:before="240" w:after="240"/>
      </w:pPr>
      <w:r>
        <w:t>+ TACACS+ hỗ trợ nhiều giao thức.</w:t>
      </w:r>
    </w:p>
    <w:p w14:paraId="10EBC063" w14:textId="40AD754B" w:rsidR="00C77107" w:rsidRDefault="00C77107" w:rsidP="005F5E82">
      <w:pPr>
        <w:pStyle w:val="Nidungvnbn"/>
        <w:spacing w:before="240" w:after="240"/>
      </w:pPr>
      <w:r>
        <w:t>+ Với TACACS+, ta có thể dùng hai phương pháp để điều khiển việc cấp quyền thực thi các dòng lệnh của một user hay một nhóm nhiều user:</w:t>
      </w:r>
    </w:p>
    <w:p w14:paraId="3F405069" w14:textId="284DDB5B" w:rsidR="00C77107" w:rsidRDefault="00C77107" w:rsidP="005F5E82">
      <w:pPr>
        <w:pStyle w:val="Nidungvnbn"/>
        <w:spacing w:before="240" w:after="240"/>
      </w:pPr>
      <w:r>
        <w:t>​+ Phương pháp thứ nhất là tạo một mức phân quyền (privilege) với một số câu lệnh giới hạn và user đã xác thực bởi router và TACACS server rồi thì sẽ được cấp cho mức đặc quyền xác định nói trên.</w:t>
      </w:r>
    </w:p>
    <w:p w14:paraId="215999B3" w14:textId="65629B1B" w:rsidR="00C77107" w:rsidRDefault="00C77107" w:rsidP="005F5E82">
      <w:pPr>
        <w:pStyle w:val="Nidungvnbn"/>
        <w:spacing w:before="240" w:after="240"/>
      </w:pPr>
      <w:r>
        <w:t>+ Phương pháp thứ hai đó là tạo một danh sách các dòng lệnh xác định trên TACACS+ server để cho phép một user hay một nhóm sử dụng.</w:t>
      </w:r>
    </w:p>
    <w:p w14:paraId="4557159B" w14:textId="01FE697E" w:rsidR="00C77107" w:rsidRDefault="00C77107" w:rsidP="005F5E82">
      <w:pPr>
        <w:pStyle w:val="Nidungvnbn"/>
        <w:spacing w:before="240" w:after="240"/>
      </w:pPr>
      <w:r>
        <w:t>TACACS thường được dùng trong môi trường enterprise. Nó có nhiều ưu điểm và làm việc tốt đáp ứng yêu cầu quản lý mạng hàng ngày.</w:t>
      </w:r>
    </w:p>
    <w:p w14:paraId="6EFBDAA5" w14:textId="3FC377E6" w:rsidR="00C77107" w:rsidRDefault="00C77107" w:rsidP="005C06B0">
      <w:pPr>
        <w:pStyle w:val="Nidungvnbn"/>
        <w:numPr>
          <w:ilvl w:val="0"/>
          <w:numId w:val="23"/>
        </w:numPr>
        <w:spacing w:before="240" w:after="240"/>
      </w:pPr>
      <w:r>
        <w:t>RADIUS</w:t>
      </w:r>
    </w:p>
    <w:p w14:paraId="0F380867" w14:textId="77777777" w:rsidR="00C77107" w:rsidRDefault="00C77107" w:rsidP="005F5E82">
      <w:pPr>
        <w:pStyle w:val="Nidungvnbn"/>
        <w:spacing w:before="240" w:after="240"/>
      </w:pPr>
      <w:r>
        <w:lastRenderedPageBreak/>
        <w:t>RADIUS là giao thức dựa theo mô hình client-server.</w:t>
      </w:r>
    </w:p>
    <w:p w14:paraId="73A70040" w14:textId="7A5ED91B" w:rsidR="00C77107" w:rsidRDefault="00C77107" w:rsidP="005F5E82">
      <w:pPr>
        <w:pStyle w:val="Nidungvnbn"/>
        <w:spacing w:before="240" w:after="240"/>
      </w:pPr>
      <w:r>
        <w:t>Nó dùng giao thức UDP. RADIUS server thường chạy trên máy tính.</w:t>
      </w:r>
    </w:p>
    <w:p w14:paraId="68C1973A" w14:textId="7AFBB317" w:rsidR="00C77107" w:rsidRDefault="00C77107" w:rsidP="005F5E82">
      <w:pPr>
        <w:pStyle w:val="Nidungvnbn"/>
        <w:spacing w:before="240" w:after="240"/>
      </w:pPr>
      <w:r>
        <w:t>Client là các dạng thiết bị có thể truyền thông tin đến RADIUS server được chỉ định trước và sau đó đóng vai trò phúc đáp mà nó trả về.</w:t>
      </w:r>
    </w:p>
    <w:p w14:paraId="65D36F33" w14:textId="505E19AA" w:rsidR="00C77107" w:rsidRDefault="00C77107" w:rsidP="005F5E82">
      <w:pPr>
        <w:pStyle w:val="Nidungvnbn"/>
        <w:spacing w:before="240" w:after="240"/>
      </w:pPr>
      <w:r>
        <w:t>Giao tiếp giữa client và RADIUS server được xác thực thông qua việc sử dụng khóa bí mật chung không được truyền qua mạng.</w:t>
      </w:r>
    </w:p>
    <w:p w14:paraId="7B5DDD47" w14:textId="62BE1B7C" w:rsidR="00C77107" w:rsidRDefault="00C77107" w:rsidP="005F5E82">
      <w:pPr>
        <w:pStyle w:val="Nidungvnbn"/>
        <w:spacing w:before="240" w:after="240"/>
      </w:pPr>
      <w:r>
        <w:t>Một số ưu điểm của RADIUS là:</w:t>
      </w:r>
    </w:p>
    <w:p w14:paraId="5AFEE042" w14:textId="2759510B" w:rsidR="00C77107" w:rsidRDefault="00C77107" w:rsidP="005F5E82">
      <w:pPr>
        <w:pStyle w:val="Nidungvnbn"/>
        <w:spacing w:before="240" w:after="240"/>
      </w:pPr>
      <w:r>
        <w:t>+ RADIUS có phần overhead ít hơn so với TACACS vì nó sử dụng UDP, trong phần overhead không có địa chỉ đích, port đích.</w:t>
      </w:r>
    </w:p>
    <w:p w14:paraId="7EEE1A5E" w14:textId="5713EF22" w:rsidR="00C77107" w:rsidRDefault="00C77107" w:rsidP="005F5E82">
      <w:pPr>
        <w:pStyle w:val="Nidungvnbn"/>
        <w:spacing w:before="240" w:after="240"/>
      </w:pPr>
      <w:r>
        <w:t>+ Với cách thức phân phối dạng source code, RADIUS là dạng giao thức hoàn toàn mở rộng. Người dùng có thể thay đổi nó để làm việc với bất kì hệ thống bảo mật hiện có.</w:t>
      </w:r>
    </w:p>
    <w:p w14:paraId="0F76728D" w14:textId="053970F7" w:rsidR="00C77107" w:rsidRDefault="00C77107" w:rsidP="005F5E82">
      <w:pPr>
        <w:pStyle w:val="Nidungvnbn"/>
        <w:spacing w:before="240" w:after="240"/>
      </w:pPr>
      <w:r>
        <w:t>+ RADIUS yêu cầu chức năng tính cước (accounting) mở rộng.</w:t>
      </w:r>
    </w:p>
    <w:p w14:paraId="0A2A082A" w14:textId="50898838" w:rsidR="00F459E7" w:rsidRPr="00970508" w:rsidRDefault="004A1E61" w:rsidP="005C06B0">
      <w:pPr>
        <w:pStyle w:val="Tiumccp3"/>
        <w:numPr>
          <w:ilvl w:val="0"/>
          <w:numId w:val="3"/>
        </w:numPr>
        <w:spacing w:before="240" w:after="240"/>
        <w:ind w:left="990" w:hanging="540"/>
        <w:rPr>
          <w:b/>
          <w:bCs/>
          <w:i/>
          <w:iCs/>
        </w:rPr>
      </w:pPr>
      <w:bookmarkStart w:id="87" w:name="_Toc90624081"/>
      <w:r w:rsidRPr="00970508">
        <w:rPr>
          <w:b/>
          <w:bCs/>
          <w:i/>
          <w:iCs/>
        </w:rPr>
        <w:t>Các phương pháp bảo mật không dây</w:t>
      </w:r>
      <w:bookmarkEnd w:id="87"/>
    </w:p>
    <w:p w14:paraId="7F5E72AB" w14:textId="1AF72618" w:rsidR="004A7A14" w:rsidRDefault="004A7A14" w:rsidP="005C06B0">
      <w:pPr>
        <w:pStyle w:val="Nidungvnbn"/>
        <w:numPr>
          <w:ilvl w:val="0"/>
          <w:numId w:val="8"/>
        </w:numPr>
        <w:spacing w:before="240" w:after="240"/>
      </w:pPr>
      <w:r>
        <w:t>Bảo mật trong 802.1x</w:t>
      </w:r>
    </w:p>
    <w:p w14:paraId="2CF40B9C" w14:textId="6F957E05" w:rsidR="00033800" w:rsidRDefault="00033800" w:rsidP="00033800">
      <w:pPr>
        <w:pStyle w:val="Nidungvnbn"/>
        <w:spacing w:before="240" w:after="240"/>
      </w:pPr>
      <w:r>
        <w:t>Tiêu chuẩn 802.1x xác định truy cập mạng điều khiển dựa trên trên các cổng. Chức năng của nó là xác thực và ủy quyền thiết bị được gắn vào cổng của mạng cục bộ.</w:t>
      </w:r>
    </w:p>
    <w:p w14:paraId="296E30AC" w14:textId="77777777" w:rsidR="00033800" w:rsidRDefault="00033800" w:rsidP="00033800">
      <w:pPr>
        <w:pStyle w:val="Nidungvnbn"/>
        <w:spacing w:before="240" w:after="240"/>
      </w:pPr>
      <w:r>
        <w:t xml:space="preserve">IEEE 802.1X là một cách để xác thực theo người dùng hoặc mỗi thiết bị cho mạng LAN Ethernet có dây hoặc không dây (và có khả năng là các sơ đồ mạng khác trong gia đình IEEE 802). Ban đầu nó được thiết kế và triển khai cho các mạng Ethernet có dây và sau đó được nhóm làm việc của IEEE 802.11 (LAN không dây) chấp nhận, như một </w:t>
      </w:r>
      <w:r>
        <w:lastRenderedPageBreak/>
        <w:t>phần của phụ lục bảo mật 802.11i cho 802.11, để phục vụ như một phương thức xác thực cho mỗi người dùng hoặc mỗi thiết bị cho các mạng 802.11.</w:t>
      </w:r>
    </w:p>
    <w:p w14:paraId="034DF787" w14:textId="77777777" w:rsidR="00033800" w:rsidRDefault="00033800" w:rsidP="00033800">
      <w:pPr>
        <w:pStyle w:val="Nidungvnbn"/>
        <w:spacing w:before="240" w:after="240"/>
      </w:pPr>
      <w:r>
        <w:t>Khi bạn sử dụng xác thực 802.1X trên mạng WPA hoặc WPA2, bạn vẫn đang sử dụng thuật toán bảo mật và thuật toán bảo mật thông tin của WPA hoặc WPA2. Đó là, trong trường hợp của WPA, bạn vẫn đang sử dụng TKIP làm mật mã bảo mật và MIChael làm kiểm tra tính toàn vẹn tin nhắn của bạn. Trong trường hợp WPA2, bạn đang sử dụng AES-CCMP, đây vừa là mật mã bảo mật cũng như kiểm tra tính toàn vẹn của tin nhắn.</w:t>
      </w:r>
    </w:p>
    <w:p w14:paraId="611D9CA1" w14:textId="77777777" w:rsidR="00033800" w:rsidRDefault="00033800" w:rsidP="00033800">
      <w:pPr>
        <w:pStyle w:val="Nidungvnbn"/>
        <w:spacing w:before="240" w:after="240"/>
      </w:pPr>
      <w:r>
        <w:t>Sự khác biệt khi bạn đang sử dụng 802.1X là bạn không sử dụng Khóa chia sẻ trước toàn mạng (PSK) trên toàn mạng nữa. Vì bạn không sử dụng một PSK duy nhất cho tất cả các thiết bị, lưu lượng của mỗi thiết bị sẽ an toàn hơn. Với PSK, nếu bạn biết PSK và nắm bắt bắt tay khi thiết bị tham gia mạng, bạn có thể giải mã tất cả lưu lượng truy cập của thiết bị đó. Nhưng với 802.1X, quy trình xác thực sẽ tạo tài liệu khóa được sử dụng một cách an toàn để tạo Khóa cặp chính (PMK) duy nhất cho kết nối, do đó không có cách nào để một người dùng giải mã lưu lượng người dùng khác.</w:t>
      </w:r>
    </w:p>
    <w:p w14:paraId="480EBB3C" w14:textId="77777777" w:rsidR="00033800" w:rsidRDefault="00033800" w:rsidP="00033800">
      <w:pPr>
        <w:pStyle w:val="Nidungvnbn"/>
        <w:spacing w:before="240" w:after="240"/>
      </w:pPr>
      <w:r>
        <w:t>802.1X dựa trên EAP, Giao thức xác thực mở rộng ban đầu được phát triển cho PPP và vẫn được sử dụng rộng rãi trong các giải pháp VPN sử dụng PPP bên trong đường hầm được mã hóa (LT2P-over-IPSec, PPTP, v.v.). Trên thực tế, 802.1X thường được gọi là "EAP qua mạng LAN" hoặc "EAPoL".</w:t>
      </w:r>
    </w:p>
    <w:p w14:paraId="7831C91B" w14:textId="77777777" w:rsidR="00033800" w:rsidRDefault="00033800" w:rsidP="00033800">
      <w:pPr>
        <w:pStyle w:val="Nidungvnbn"/>
        <w:spacing w:before="240" w:after="240"/>
      </w:pPr>
      <w:r>
        <w:t>EAP cung cấp một cơ chế chung để vận chuyển các thông điệp xác thực (yêu cầu xác thực, thách thức, phản hồi, thông báo thành công, v.v.) mà không cần lớp EAP phải biết chi tiết về phương thức xác thực cụ thể đang được sử dụng. Có một số "loại EAP" khác nhau (cơ chế xác thực được thiết kế để cắm vào EAP) để thực hiện xác thực thông qua tên người dùng và mật khẩu, chứng chỉ, thẻ mã thông báo, v.v.</w:t>
      </w:r>
    </w:p>
    <w:p w14:paraId="167D22D0" w14:textId="28FD089F" w:rsidR="00033800" w:rsidRDefault="00033800" w:rsidP="00033800">
      <w:pPr>
        <w:pStyle w:val="Nidungvnbn"/>
        <w:spacing w:before="240" w:after="240"/>
      </w:pPr>
      <w:r>
        <w:lastRenderedPageBreak/>
        <w:t>Do lịch sử của EAP với PPP và VPN, nó luôn dễ dàng được chuyển đến RADIUS. Do đó, nó là điển hình (nhưng không bắt buộc về mặt kỹ thuật) đối với các AP 802.11 hỗ trợ 802.1X để chứa máy khách RADIUS. Do đó, các AP thường không biết tên người dùng hoặc mật khẩu của ai hoặc thậm chí cách xử lý các loại xác thực EAP khác nhau, họ chỉ biết cách nhận một tin nhắn EAP chung từ 802.1X và chuyển nó thành tin nhắn RADIUS và chuyển tiếp nó đến máy chủ RADIUS . Vì vậy, AP chỉ là một ống dẫn để xác thực, và không phải là một bên của nó. Các điểm cuối thực sự của xác thực thường là máy khách không dây và máy chủ RADIUS (hoặc một số máy chủ xác thực ngược dòng mà máy chủ RADIUS chuyển đến).</w:t>
      </w:r>
    </w:p>
    <w:p w14:paraId="65620BAC" w14:textId="0EDA8F08" w:rsidR="004A7A14" w:rsidRDefault="004A7A14" w:rsidP="005C06B0">
      <w:pPr>
        <w:pStyle w:val="Nidungvnbn"/>
        <w:numPr>
          <w:ilvl w:val="0"/>
          <w:numId w:val="8"/>
        </w:numPr>
        <w:spacing w:before="240" w:after="240"/>
      </w:pPr>
      <w:r>
        <w:t>WEP</w:t>
      </w:r>
    </w:p>
    <w:p w14:paraId="7D66A191" w14:textId="77777777" w:rsidR="004A7A14" w:rsidRDefault="004A7A14" w:rsidP="00424DF8">
      <w:pPr>
        <w:pStyle w:val="Nidungvnbn"/>
        <w:spacing w:before="240" w:after="240"/>
      </w:pPr>
      <w:r>
        <w:t>WEP (Wired Equivalent Privacy) nghĩa là bảo mật tương đương với mạng có dây (Wired LAN). Khái niệm này là một phần trong chuẩn IEEE 802.11. Theo định nghĩa, WEP được thiết kế để đảm bảo tính bảo mật cho mạng không dây đạt mức độ như mạng nối cáp truyền thống. Đối với mạng LAN (định nghĩa theo chuẩn IEEE 802.3), bảo mật dữ liệu trên đường truyền đối với các tấn công bên ngoài được đảm bảo qua biện pháp giới hạn vật lý, tức là hacker không thể truy xuất trực tiếp đến hệ thống đường truyền cáp. Do đó chuẩn 802.3 không đặt ra vấn đề mã hóa dữ liệu để chống lại các truy cập trái phép. Đối với chuẩn 802.11, vấn đề mã hóa dữ liệu được ưu tiên hàng đầu do đặc tính của mạng không dây là không thể giới hạn về mặt vật lý truy cập đến đường truyền, bất cứ ai trong vùng phủ sóng đều có thể truy cập dữ liệu nếu không được bảo vệ.</w:t>
      </w:r>
    </w:p>
    <w:p w14:paraId="655140F1" w14:textId="7E4A980D" w:rsidR="004A7A14" w:rsidRDefault="004A7A14" w:rsidP="005C06B0">
      <w:pPr>
        <w:pStyle w:val="Nidungvnbn"/>
        <w:numPr>
          <w:ilvl w:val="0"/>
          <w:numId w:val="37"/>
        </w:numPr>
        <w:spacing w:before="240" w:after="240"/>
      </w:pPr>
      <w:r>
        <w:t>Thay đổi tên mạng (SSID)</w:t>
      </w:r>
    </w:p>
    <w:p w14:paraId="793554C2" w14:textId="77777777" w:rsidR="004A7A14" w:rsidRDefault="004A7A14" w:rsidP="00424DF8">
      <w:pPr>
        <w:pStyle w:val="Nidungvnbn"/>
        <w:spacing w:before="240" w:after="240"/>
      </w:pPr>
      <w:r>
        <w:t xml:space="preserve">Thay đổi tên mạng (SSID) là cách bảo mật wifi thường được nhiều gia đình áp dụng bởi cách làm khá đơn giản. Bạn nên thay đổi tên mạng mặc định để tránh trường hợp kẻ tấn công biết được SSID mặc định. Bạn hãy hình dung là, mỗi sản phẩm wifi khi sản xuất ra đều có bộ định tuyến (router) và ISP. Nếu kẻ tấn công tìm ra được bộ định </w:t>
      </w:r>
      <w:r>
        <w:lastRenderedPageBreak/>
        <w:t>tuyến Router và vào được tên mạng SSID của bạn thì họ sẽ rất dễ dàng tấn công. Do đó việc thay đổi tên mạng SSID là rất cần thiết để đảm bảo an toàn khi truy cập internet bằng mạng không dây.</w:t>
      </w:r>
    </w:p>
    <w:p w14:paraId="0E01964F" w14:textId="531E1776" w:rsidR="004A7A14" w:rsidRDefault="006E2AD4" w:rsidP="00424DF8">
      <w:pPr>
        <w:spacing w:before="240" w:after="240" w:line="360" w:lineRule="auto"/>
        <w:jc w:val="center"/>
      </w:pPr>
      <w:r>
        <w:rPr>
          <w:noProof/>
        </w:rPr>
        <w:drawing>
          <wp:inline distT="0" distB="0" distL="0" distR="0" wp14:anchorId="3E3181D4" wp14:editId="3A0DBCF0">
            <wp:extent cx="4168140" cy="716280"/>
            <wp:effectExtent l="0" t="0" r="381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8705" r="16023"/>
                    <a:stretch/>
                  </pic:blipFill>
                  <pic:spPr bwMode="auto">
                    <a:xfrm>
                      <a:off x="0" y="0"/>
                      <a:ext cx="4168140" cy="716280"/>
                    </a:xfrm>
                    <a:prstGeom prst="rect">
                      <a:avLst/>
                    </a:prstGeom>
                    <a:noFill/>
                    <a:ln>
                      <a:noFill/>
                    </a:ln>
                    <a:extLst>
                      <a:ext uri="{53640926-AAD7-44D8-BBD7-CCE9431645EC}">
                        <a14:shadowObscured xmlns:a14="http://schemas.microsoft.com/office/drawing/2010/main"/>
                      </a:ext>
                    </a:extLst>
                  </pic:spPr>
                </pic:pic>
              </a:graphicData>
            </a:graphic>
          </wp:inline>
        </w:drawing>
      </w:r>
    </w:p>
    <w:p w14:paraId="6DF003AD" w14:textId="2C37C2A6" w:rsidR="004A7A14" w:rsidRDefault="006F0DAC" w:rsidP="006F0DAC">
      <w:pPr>
        <w:pStyle w:val="Caption"/>
      </w:pPr>
      <w:bookmarkStart w:id="88" w:name="_Toc90593467"/>
      <w:bookmarkStart w:id="89" w:name="_Toc90623850"/>
      <w:r>
        <w:t xml:space="preserve">Hình 2. </w:t>
      </w:r>
      <w:r w:rsidR="00D57B8E">
        <w:fldChar w:fldCharType="begin"/>
      </w:r>
      <w:r w:rsidR="00D57B8E">
        <w:instrText xml:space="preserve"> SEQ Hình_2. \* ARABIC </w:instrText>
      </w:r>
      <w:r w:rsidR="00D57B8E">
        <w:fldChar w:fldCharType="separate"/>
      </w:r>
      <w:r w:rsidR="00D5532B">
        <w:rPr>
          <w:noProof/>
        </w:rPr>
        <w:t>28</w:t>
      </w:r>
      <w:r w:rsidR="00D57B8E">
        <w:rPr>
          <w:noProof/>
        </w:rPr>
        <w:fldChar w:fldCharType="end"/>
      </w:r>
      <w:r w:rsidR="006E2AD4">
        <w:t>: Thay đổi tên mạng SSID.</w:t>
      </w:r>
      <w:bookmarkEnd w:id="88"/>
      <w:bookmarkEnd w:id="89"/>
    </w:p>
    <w:p w14:paraId="2BC9FFC8" w14:textId="0E551098" w:rsidR="004A7A14" w:rsidRDefault="004A7A14" w:rsidP="005C06B0">
      <w:pPr>
        <w:pStyle w:val="Nidungvnbn"/>
        <w:numPr>
          <w:ilvl w:val="0"/>
          <w:numId w:val="37"/>
        </w:numPr>
        <w:spacing w:before="240" w:after="240"/>
      </w:pPr>
      <w:r>
        <w:t>Thay đổi tên người dùng và mật khẩu</w:t>
      </w:r>
    </w:p>
    <w:p w14:paraId="7F665FEA" w14:textId="77777777" w:rsidR="004A7A14" w:rsidRDefault="004A7A14" w:rsidP="00424DF8">
      <w:pPr>
        <w:pStyle w:val="Nidungvnbn"/>
        <w:spacing w:before="240" w:after="240"/>
      </w:pPr>
      <w:r>
        <w:t>Thay đổi tên người dùng và thay đổi mật khẩu cũng là cách để bảo mật wifi. Bởi thông thường các hacker sẽ thường thử tấn công mạng nhà bạn bằng tên người dùng và mật khẩu. Nếu không hack được thì chúng mới áp dụng cách tấn công khác. Điểu đặc biệt là các hacker này thường có công cụ để tra cứu dò ra mật khẩu cũng như tên người dùng rất nhanh. Do đó, bạn không nên để mật khẩu quá đơn giản. Lời khuyên cho bạn là hãy thay đổi tên người dùng và mật khẩu bằng một dãy ký tự khó đoán. Bạn cũng nên kết hợp chữ hoa chữ thường và các con số để tạo nên một dãy tên người dùng và mật khẩu vô nghĩa. Điều này sẽ khiến cho những kẻ tấn công khó dò ra được tên người dùng và mật khẩu của bạn hơn.</w:t>
      </w:r>
    </w:p>
    <w:p w14:paraId="157A800F" w14:textId="797F65B9" w:rsidR="004A7A14" w:rsidRDefault="006E2AD4" w:rsidP="00424DF8">
      <w:pPr>
        <w:spacing w:before="240" w:after="240" w:line="360" w:lineRule="auto"/>
        <w:jc w:val="center"/>
      </w:pPr>
      <w:r>
        <w:rPr>
          <w:noProof/>
        </w:rPr>
        <w:drawing>
          <wp:inline distT="0" distB="0" distL="0" distR="0" wp14:anchorId="77CC1239" wp14:editId="75E978B2">
            <wp:extent cx="4762500" cy="1143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r="7052"/>
                    <a:stretch/>
                  </pic:blipFill>
                  <pic:spPr bwMode="auto">
                    <a:xfrm>
                      <a:off x="0" y="0"/>
                      <a:ext cx="4762500"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178F703B" w14:textId="52A76A21" w:rsidR="004A7A14" w:rsidRDefault="00D5532B" w:rsidP="00D5532B">
      <w:pPr>
        <w:pStyle w:val="Caption"/>
      </w:pPr>
      <w:bookmarkStart w:id="90" w:name="_Toc90593468"/>
      <w:bookmarkStart w:id="91" w:name="_Toc90623851"/>
      <w:r>
        <w:t xml:space="preserve">Hình 2. </w:t>
      </w:r>
      <w:r w:rsidR="00D57B8E">
        <w:fldChar w:fldCharType="begin"/>
      </w:r>
      <w:r w:rsidR="00D57B8E">
        <w:instrText xml:space="preserve"> SEQ Hình_2. \* ARABIC </w:instrText>
      </w:r>
      <w:r w:rsidR="00D57B8E">
        <w:fldChar w:fldCharType="separate"/>
      </w:r>
      <w:r>
        <w:rPr>
          <w:noProof/>
        </w:rPr>
        <w:t>29</w:t>
      </w:r>
      <w:r w:rsidR="00D57B8E">
        <w:rPr>
          <w:noProof/>
        </w:rPr>
        <w:fldChar w:fldCharType="end"/>
      </w:r>
      <w:r w:rsidR="006E2AD4">
        <w:t>: Thay đổi tên người dùng và mật khẩu.</w:t>
      </w:r>
      <w:bookmarkEnd w:id="90"/>
      <w:bookmarkEnd w:id="91"/>
    </w:p>
    <w:p w14:paraId="74D1446C" w14:textId="339C79B9" w:rsidR="004A7A14" w:rsidRDefault="004A7A14" w:rsidP="005C06B0">
      <w:pPr>
        <w:pStyle w:val="Nidungvnbn"/>
        <w:numPr>
          <w:ilvl w:val="0"/>
          <w:numId w:val="37"/>
        </w:numPr>
        <w:spacing w:before="240" w:after="240"/>
      </w:pPr>
      <w:r>
        <w:t>Sử dụng mã hóa mạnh để bảo mật wifi</w:t>
      </w:r>
    </w:p>
    <w:p w14:paraId="1B3ADDE5" w14:textId="78C9D104" w:rsidR="004A7A14" w:rsidRDefault="004A7A14" w:rsidP="00424DF8">
      <w:pPr>
        <w:pStyle w:val="Nidungvnbn"/>
        <w:spacing w:before="240" w:after="240"/>
      </w:pPr>
      <w:r>
        <w:lastRenderedPageBreak/>
        <w:t>Nhiều người cho rằng mạng wifi không cần mã hóa. Tuy nhiên đây là một suy nghĩ sai lầm. Nếu bạn chưa dùng mã hóa cho mạng wifi thì những kẻ tấn công rất dễ hack wifi nhà bạn. Để mã hóa bảo mật wifi bạn có thể chọn “WPA2 Personal” cho mạng nhà mình. Nếu được bạn hãy thiết lập phiên bản mã hóa doanh nghiệp. Những cách thiết lập phiên bản doanh nghiệp khá phức tạp. Bạn cũng cần lưu ý, đối với thuật toán mã hóa bạn nên chọn AES và không nên dùng TKIP. Bởi AES sẽ cung cấp mã hóa mạnh khó tấn công hơn TKIP.</w:t>
      </w:r>
    </w:p>
    <w:p w14:paraId="71647C9D" w14:textId="77777777" w:rsidR="002D4AAD" w:rsidRDefault="002D4AAD" w:rsidP="00424DF8">
      <w:pPr>
        <w:pStyle w:val="Nidungvnbn"/>
        <w:spacing w:before="240" w:after="240"/>
      </w:pPr>
    </w:p>
    <w:p w14:paraId="3C5F5B01" w14:textId="31D129BD" w:rsidR="004A7A14" w:rsidRDefault="006E2AD4" w:rsidP="00424DF8">
      <w:pPr>
        <w:pStyle w:val="Nidungvnbn"/>
        <w:spacing w:before="240" w:after="240"/>
        <w:jc w:val="center"/>
      </w:pPr>
      <w:r>
        <w:rPr>
          <w:noProof/>
        </w:rPr>
        <w:drawing>
          <wp:inline distT="0" distB="0" distL="0" distR="0" wp14:anchorId="2F5370C2" wp14:editId="1190BDB0">
            <wp:extent cx="4274820" cy="556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5827" r="5815"/>
                    <a:stretch/>
                  </pic:blipFill>
                  <pic:spPr bwMode="auto">
                    <a:xfrm>
                      <a:off x="0" y="0"/>
                      <a:ext cx="4274820" cy="556260"/>
                    </a:xfrm>
                    <a:prstGeom prst="rect">
                      <a:avLst/>
                    </a:prstGeom>
                    <a:noFill/>
                    <a:ln>
                      <a:noFill/>
                    </a:ln>
                    <a:extLst>
                      <a:ext uri="{53640926-AAD7-44D8-BBD7-CCE9431645EC}">
                        <a14:shadowObscured xmlns:a14="http://schemas.microsoft.com/office/drawing/2010/main"/>
                      </a:ext>
                    </a:extLst>
                  </pic:spPr>
                </pic:pic>
              </a:graphicData>
            </a:graphic>
          </wp:inline>
        </w:drawing>
      </w:r>
    </w:p>
    <w:p w14:paraId="313313C6" w14:textId="6A93D2B1" w:rsidR="004A7A14" w:rsidRDefault="00D5532B" w:rsidP="00D5532B">
      <w:pPr>
        <w:pStyle w:val="Caption"/>
      </w:pPr>
      <w:bookmarkStart w:id="92" w:name="_Toc90593469"/>
      <w:bookmarkStart w:id="93" w:name="_Toc90623852"/>
      <w:r>
        <w:t xml:space="preserve">Hình 2. </w:t>
      </w:r>
      <w:r w:rsidR="00D57B8E">
        <w:fldChar w:fldCharType="begin"/>
      </w:r>
      <w:r w:rsidR="00D57B8E">
        <w:instrText xml:space="preserve"> SEQ Hình_2. \* ARABIC </w:instrText>
      </w:r>
      <w:r w:rsidR="00D57B8E">
        <w:fldChar w:fldCharType="separate"/>
      </w:r>
      <w:r>
        <w:rPr>
          <w:noProof/>
        </w:rPr>
        <w:t>30</w:t>
      </w:r>
      <w:r w:rsidR="00D57B8E">
        <w:rPr>
          <w:noProof/>
        </w:rPr>
        <w:fldChar w:fldCharType="end"/>
      </w:r>
      <w:r w:rsidR="006E2AD4">
        <w:t>: Sử dụng mã hóa khác nhau để tăng cường bảo mật.</w:t>
      </w:r>
      <w:bookmarkEnd w:id="92"/>
      <w:bookmarkEnd w:id="93"/>
    </w:p>
    <w:p w14:paraId="0F8A67AD" w14:textId="1E23BED2" w:rsidR="004A7A14" w:rsidRDefault="004A7A14" w:rsidP="005C06B0">
      <w:pPr>
        <w:pStyle w:val="Nidungvnbn"/>
        <w:numPr>
          <w:ilvl w:val="0"/>
          <w:numId w:val="37"/>
        </w:numPr>
        <w:spacing w:before="240" w:after="240"/>
      </w:pPr>
      <w:r>
        <w:t>Chọn mật khẩu mạnh</w:t>
      </w:r>
    </w:p>
    <w:p w14:paraId="4BB81C08" w14:textId="77777777" w:rsidR="004A7A14" w:rsidRDefault="004A7A14" w:rsidP="00424DF8">
      <w:pPr>
        <w:pStyle w:val="Nidungvnbn"/>
        <w:spacing w:before="240" w:after="240"/>
      </w:pPr>
      <w:r>
        <w:t>Cách bảo mật wifi đơn giản tiếp theo bạn nên áp dụng là chọn mật khẩu mạnh cho wifi nhà mình. Một mật khẩu wifi mạnh cần đảm bảo một vài yếu tố về độ dài (độ dài lý tưởng là ít nhất 15 ký tự), dãy mật khẩu nên có các ký tự đặc biệt.</w:t>
      </w:r>
    </w:p>
    <w:p w14:paraId="711843FB" w14:textId="236D694B" w:rsidR="004A7A14" w:rsidRDefault="006E2AD4" w:rsidP="00424DF8">
      <w:pPr>
        <w:spacing w:before="240" w:after="240" w:line="360" w:lineRule="auto"/>
        <w:jc w:val="center"/>
      </w:pPr>
      <w:r>
        <w:rPr>
          <w:noProof/>
        </w:rPr>
        <w:drawing>
          <wp:inline distT="0" distB="0" distL="0" distR="0" wp14:anchorId="5E2FB91E" wp14:editId="54762B3C">
            <wp:extent cx="4518660" cy="6172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4031" t="3061" r="7451"/>
                    <a:stretch/>
                  </pic:blipFill>
                  <pic:spPr bwMode="auto">
                    <a:xfrm>
                      <a:off x="0" y="0"/>
                      <a:ext cx="4518660" cy="617220"/>
                    </a:xfrm>
                    <a:prstGeom prst="rect">
                      <a:avLst/>
                    </a:prstGeom>
                    <a:noFill/>
                    <a:ln>
                      <a:noFill/>
                    </a:ln>
                    <a:extLst>
                      <a:ext uri="{53640926-AAD7-44D8-BBD7-CCE9431645EC}">
                        <a14:shadowObscured xmlns:a14="http://schemas.microsoft.com/office/drawing/2010/main"/>
                      </a:ext>
                    </a:extLst>
                  </pic:spPr>
                </pic:pic>
              </a:graphicData>
            </a:graphic>
          </wp:inline>
        </w:drawing>
      </w:r>
    </w:p>
    <w:p w14:paraId="376D27EE" w14:textId="2C41333F" w:rsidR="006E2AD4" w:rsidRDefault="00D5532B" w:rsidP="00D5532B">
      <w:pPr>
        <w:pStyle w:val="Caption"/>
      </w:pPr>
      <w:bookmarkStart w:id="94" w:name="_Toc90593470"/>
      <w:bookmarkStart w:id="95" w:name="_Toc90623853"/>
      <w:r>
        <w:t xml:space="preserve">Hình 2. </w:t>
      </w:r>
      <w:r w:rsidR="00D57B8E">
        <w:fldChar w:fldCharType="begin"/>
      </w:r>
      <w:r w:rsidR="00D57B8E">
        <w:instrText xml:space="preserve"> SEQ Hình_2. \* ARABIC </w:instrText>
      </w:r>
      <w:r w:rsidR="00D57B8E">
        <w:fldChar w:fldCharType="separate"/>
      </w:r>
      <w:r>
        <w:rPr>
          <w:noProof/>
        </w:rPr>
        <w:t>31</w:t>
      </w:r>
      <w:r w:rsidR="00D57B8E">
        <w:rPr>
          <w:noProof/>
        </w:rPr>
        <w:fldChar w:fldCharType="end"/>
      </w:r>
      <w:r w:rsidR="006E2AD4">
        <w:t>: Chọn mật khẩu đủ mạnh để bảo mật tốt hơn.</w:t>
      </w:r>
      <w:bookmarkEnd w:id="94"/>
      <w:bookmarkEnd w:id="95"/>
    </w:p>
    <w:p w14:paraId="4AF4F5A9" w14:textId="44473F02" w:rsidR="004A7A14" w:rsidRDefault="004A7A14" w:rsidP="005C06B0">
      <w:pPr>
        <w:pStyle w:val="Nidungvnbn"/>
        <w:numPr>
          <w:ilvl w:val="0"/>
          <w:numId w:val="37"/>
        </w:numPr>
        <w:spacing w:before="240" w:after="240"/>
      </w:pPr>
      <w:r>
        <w:t>Vô hiệu hóa mạng khách</w:t>
      </w:r>
    </w:p>
    <w:p w14:paraId="32812970" w14:textId="77777777" w:rsidR="004A7A14" w:rsidRDefault="004A7A14" w:rsidP="00424DF8">
      <w:pPr>
        <w:pStyle w:val="Nidungvnbn"/>
        <w:spacing w:before="240" w:after="240"/>
      </w:pPr>
      <w:r>
        <w:t xml:space="preserve">Vô hiệu hóa mạng khách cũng là cách bảo mật mạng không dây an toàn cho gia đình bạn. Nhiều gia đình để mạng wifi chế độ mở giúp ai cũng có thể kết nối wifi mà không cần mật khẩu. Tuy nhiên cách để mạng khách mở như này rất nguy hiểm. Tốt nhất </w:t>
      </w:r>
      <w:r>
        <w:lastRenderedPageBreak/>
        <w:t>là bạn nên vô hiệu hóa mạng khách bằng một dãy mật khẩu riêng. Và sau khi họ rời đi bạn hãy thay đổi mật khẩu wifi gia đình mình nhé.</w:t>
      </w:r>
    </w:p>
    <w:p w14:paraId="201F8DBF" w14:textId="32B9C897" w:rsidR="004A7A14" w:rsidRDefault="004A7A14" w:rsidP="005C06B0">
      <w:pPr>
        <w:pStyle w:val="Nidungvnbn"/>
        <w:numPr>
          <w:ilvl w:val="0"/>
          <w:numId w:val="37"/>
        </w:numPr>
        <w:spacing w:before="240" w:after="240"/>
      </w:pPr>
      <w:r>
        <w:t>Bật tường lửa để bảo mật wifi</w:t>
      </w:r>
    </w:p>
    <w:p w14:paraId="5731F5CB" w14:textId="0C853CAE" w:rsidR="004A7A14" w:rsidRDefault="004A7A14" w:rsidP="00424DF8">
      <w:pPr>
        <w:pStyle w:val="Nidungvnbn"/>
        <w:spacing w:before="240" w:after="240"/>
      </w:pPr>
      <w:r>
        <w:t>Một số bộ định tuyến wifi sẽ được cài sẵn tường lửa. Để bảo mật mạng không dây bạn nên bật tường lửa này lên. Tường lửa được ví như hàng phòng thủ giúp bảo vệ mạng không dây của gia đình bạn. Tường lửa có tác dụng quản lý và lọc tất cả các lưu lượng truy cập vào mạng wifi gia đình bạn. Thậm chí nó có thể khóa, ngăn chặn các truy cập nguy hiểm cho mạng không dây.</w:t>
      </w:r>
    </w:p>
    <w:p w14:paraId="32AF5A11" w14:textId="000DED9D" w:rsidR="004A7A14" w:rsidRDefault="004A7A14" w:rsidP="005C06B0">
      <w:pPr>
        <w:pStyle w:val="Nidungvnbn"/>
        <w:numPr>
          <w:ilvl w:val="0"/>
          <w:numId w:val="37"/>
        </w:numPr>
        <w:spacing w:before="240" w:after="240"/>
      </w:pPr>
      <w:r>
        <w:t>Sử dụng VPN</w:t>
      </w:r>
    </w:p>
    <w:p w14:paraId="0C1F188B" w14:textId="77777777" w:rsidR="004A7A14" w:rsidRDefault="004A7A14" w:rsidP="00424DF8">
      <w:pPr>
        <w:pStyle w:val="Nidungvnbn"/>
        <w:spacing w:before="240" w:after="240"/>
      </w:pPr>
      <w:r>
        <w:t>Một ưu điểm khi sử dụng VPN là bạn có thể ngăn chặn các kẻ tấn công vào mạng wifi của gia đình mình. Cách dùng VPN như sau: Bạn kết nối wifi với máy chủ VPN. Sau đó kết nối wifi với internet. Các lưu lượng truy cập sẽ được quản lý thông qua VPN. Đặc biệt, VPN có thể ẩn danh một phần lưu lượng truy cập mạng. Điều này sẽ giúp bảo mật wifi tốt hơn.</w:t>
      </w:r>
    </w:p>
    <w:p w14:paraId="1FFD4239" w14:textId="6C62D879" w:rsidR="004A7A14" w:rsidRDefault="006E2AD4" w:rsidP="00424DF8">
      <w:pPr>
        <w:spacing w:before="240" w:after="240" w:line="360" w:lineRule="auto"/>
        <w:jc w:val="center"/>
      </w:pPr>
      <w:r>
        <w:rPr>
          <w:noProof/>
        </w:rPr>
        <w:drawing>
          <wp:inline distT="0" distB="0" distL="0" distR="0" wp14:anchorId="65EC1042" wp14:editId="26ED51B3">
            <wp:extent cx="5152390" cy="2217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2390" cy="2217420"/>
                    </a:xfrm>
                    <a:prstGeom prst="rect">
                      <a:avLst/>
                    </a:prstGeom>
                    <a:noFill/>
                  </pic:spPr>
                </pic:pic>
              </a:graphicData>
            </a:graphic>
          </wp:inline>
        </w:drawing>
      </w:r>
    </w:p>
    <w:p w14:paraId="482E2BB7" w14:textId="03CEE838" w:rsidR="006E2AD4" w:rsidRDefault="00D5532B" w:rsidP="00D5532B">
      <w:pPr>
        <w:pStyle w:val="Caption"/>
      </w:pPr>
      <w:bookmarkStart w:id="96" w:name="_Toc90593471"/>
      <w:bookmarkStart w:id="97" w:name="_Toc90623854"/>
      <w:r>
        <w:t xml:space="preserve">Hình 2. </w:t>
      </w:r>
      <w:r w:rsidR="00D57B8E">
        <w:fldChar w:fldCharType="begin"/>
      </w:r>
      <w:r w:rsidR="00D57B8E">
        <w:instrText xml:space="preserve"> SEQ Hình_2. \* ARABIC </w:instrText>
      </w:r>
      <w:r w:rsidR="00D57B8E">
        <w:fldChar w:fldCharType="separate"/>
      </w:r>
      <w:r>
        <w:rPr>
          <w:noProof/>
        </w:rPr>
        <w:t>32</w:t>
      </w:r>
      <w:r w:rsidR="00D57B8E">
        <w:rPr>
          <w:noProof/>
        </w:rPr>
        <w:fldChar w:fldCharType="end"/>
      </w:r>
      <w:r w:rsidR="006E2AD4">
        <w:t>: Sử dụng VPN để bảo mật.</w:t>
      </w:r>
      <w:bookmarkEnd w:id="96"/>
      <w:bookmarkEnd w:id="97"/>
    </w:p>
    <w:p w14:paraId="51E24140" w14:textId="2F529E11" w:rsidR="004A7A14" w:rsidRDefault="004A7A14" w:rsidP="005C06B0">
      <w:pPr>
        <w:pStyle w:val="Nidungvnbn"/>
        <w:numPr>
          <w:ilvl w:val="0"/>
          <w:numId w:val="37"/>
        </w:numPr>
        <w:spacing w:before="240" w:after="240"/>
      </w:pPr>
      <w:r>
        <w:lastRenderedPageBreak/>
        <w:t>Tắt WPS</w:t>
      </w:r>
    </w:p>
    <w:p w14:paraId="6FEE0518" w14:textId="77777777" w:rsidR="004A7A14" w:rsidRDefault="004A7A14" w:rsidP="00424DF8">
      <w:pPr>
        <w:pStyle w:val="Nidungvnbn"/>
        <w:spacing w:before="240" w:after="240"/>
      </w:pPr>
      <w:r>
        <w:t>WPS được hiểu là một hệ thống được kết nối với wifi đã được mã hóa mà không cần sử dụng mật khẩu. Nhược điểm của WPS là nó có thể tạo điều kiện cho những kẻ tấn công dễ dàng tấn công mạng không dây hơn. Do đó, lời khuyên cho bạn là hãy tắt WPS để đảm bảo an toàn tối đa cho mạng không dây của gia đình.</w:t>
      </w:r>
    </w:p>
    <w:p w14:paraId="1946698D" w14:textId="666FBA1B" w:rsidR="004A7A14" w:rsidRDefault="004A7A14" w:rsidP="005C06B0">
      <w:pPr>
        <w:pStyle w:val="Nidungvnbn"/>
        <w:numPr>
          <w:ilvl w:val="0"/>
          <w:numId w:val="37"/>
        </w:numPr>
        <w:spacing w:before="240" w:after="240"/>
      </w:pPr>
      <w:r>
        <w:t>Quản lý firmware của bộ định tuyến</w:t>
      </w:r>
    </w:p>
    <w:p w14:paraId="3D4BF534" w14:textId="77777777" w:rsidR="004A7A14" w:rsidRDefault="004A7A14" w:rsidP="00424DF8">
      <w:pPr>
        <w:pStyle w:val="Nidungvnbn"/>
        <w:spacing w:before="240" w:after="240"/>
      </w:pPr>
      <w:r>
        <w:t>Bộ định tuyến wifi thường có một hệ điều hành tương tự như máy tính vậy. Nhưng hệ điều hành này không thể tự update của bản cập nhật bảo mật mạng không dây như một chiếc máy tính. Một số bộ định tuyến có thể update các bản cập nhật firmware từ trên mạng. Còn các trường hợp khác thì bạn phải tải các bản câp nhật xuống rồi lại tải lên bộ định tuyến từ máy tính để cập nhật cho wifi. Lời khuyên cho bạn là vài ba tháng nên update bản cập nhật cho wifi định kỳ để đảm bảo tính bảo mật cho wifi.</w:t>
      </w:r>
    </w:p>
    <w:p w14:paraId="260AA176" w14:textId="0C0E3342" w:rsidR="004A7A14" w:rsidRDefault="006E2AD4" w:rsidP="00424DF8">
      <w:pPr>
        <w:spacing w:before="240" w:after="240" w:line="360" w:lineRule="auto"/>
        <w:jc w:val="center"/>
      </w:pPr>
      <w:r>
        <w:rPr>
          <w:noProof/>
        </w:rPr>
        <w:drawing>
          <wp:inline distT="0" distB="0" distL="0" distR="0" wp14:anchorId="5EE4F766" wp14:editId="1FB26775">
            <wp:extent cx="5029200" cy="1066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r="8587"/>
                    <a:stretch/>
                  </pic:blipFill>
                  <pic:spPr bwMode="auto">
                    <a:xfrm>
                      <a:off x="0" y="0"/>
                      <a:ext cx="50292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17D1238D" w14:textId="63BCD66C" w:rsidR="006E2AD4" w:rsidRDefault="00D5532B" w:rsidP="00D5532B">
      <w:pPr>
        <w:pStyle w:val="Caption"/>
      </w:pPr>
      <w:bookmarkStart w:id="98" w:name="_Toc90593472"/>
      <w:bookmarkStart w:id="99" w:name="_Toc90623855"/>
      <w:r>
        <w:t xml:space="preserve">Hình 2. </w:t>
      </w:r>
      <w:r w:rsidR="00D57B8E">
        <w:fldChar w:fldCharType="begin"/>
      </w:r>
      <w:r w:rsidR="00D57B8E">
        <w:instrText xml:space="preserve"> SEQ Hì</w:instrText>
      </w:r>
      <w:r w:rsidR="00D57B8E">
        <w:instrText xml:space="preserve">nh_2. \* ARABIC </w:instrText>
      </w:r>
      <w:r w:rsidR="00D57B8E">
        <w:fldChar w:fldCharType="separate"/>
      </w:r>
      <w:r>
        <w:rPr>
          <w:noProof/>
        </w:rPr>
        <w:t>33</w:t>
      </w:r>
      <w:r w:rsidR="00D57B8E">
        <w:rPr>
          <w:noProof/>
        </w:rPr>
        <w:fldChar w:fldCharType="end"/>
      </w:r>
      <w:r w:rsidR="006E2AD4">
        <w:t xml:space="preserve">: Quản lý </w:t>
      </w:r>
      <w:r w:rsidR="00424DF8">
        <w:t>firmware của bộ định tuyến.</w:t>
      </w:r>
      <w:bookmarkEnd w:id="98"/>
      <w:bookmarkEnd w:id="99"/>
    </w:p>
    <w:p w14:paraId="00E0EFFB" w14:textId="0EBA9C37" w:rsidR="004A7A14" w:rsidRDefault="004A7A14" w:rsidP="005C06B0">
      <w:pPr>
        <w:pStyle w:val="Nidungvnbn"/>
        <w:numPr>
          <w:ilvl w:val="0"/>
          <w:numId w:val="37"/>
        </w:numPr>
        <w:spacing w:before="240" w:after="240"/>
      </w:pPr>
      <w:r>
        <w:t>Tắt quản lý từ xa/ dịch vụ không cần thiết</w:t>
      </w:r>
    </w:p>
    <w:p w14:paraId="506327EE" w14:textId="77777777" w:rsidR="004A7A14" w:rsidRDefault="004A7A14" w:rsidP="00424DF8">
      <w:pPr>
        <w:pStyle w:val="Nidungvnbn"/>
        <w:spacing w:before="240" w:after="240"/>
      </w:pPr>
      <w:r>
        <w:t>Một số bộ định tuyến cho phép quản lý từ xa. Điều này có thể sẽ giúp bạn quản lý bộ định tuyến dễ dàng hơn. Nhưng nó cũng tiềm ẩn nhiều rủi ro và nguy hiểm cho mạng không dây nhà bạn. Bởi những kẻ tấn công hoàn toàn có thể hack truy cập vào giao diện quản lý bộ định tuyến và xâm nhập mạng không dây nhà bạn. Do đó, để đảm bảo tính bảo mật wifi bạn nên tắt dịch vụ quản lý từ xa của bộ định tuyến.</w:t>
      </w:r>
    </w:p>
    <w:p w14:paraId="06FFB4B3" w14:textId="077AE3F4" w:rsidR="004A7A14" w:rsidRDefault="00424DF8" w:rsidP="00424DF8">
      <w:pPr>
        <w:spacing w:before="240" w:after="240" w:line="360" w:lineRule="auto"/>
        <w:jc w:val="center"/>
      </w:pPr>
      <w:r>
        <w:rPr>
          <w:noProof/>
        </w:rPr>
        <w:lastRenderedPageBreak/>
        <w:drawing>
          <wp:inline distT="0" distB="0" distL="0" distR="0" wp14:anchorId="5AC7E16B" wp14:editId="0F74CC62">
            <wp:extent cx="4257040" cy="16459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7040" cy="1645920"/>
                    </a:xfrm>
                    <a:prstGeom prst="rect">
                      <a:avLst/>
                    </a:prstGeom>
                    <a:noFill/>
                  </pic:spPr>
                </pic:pic>
              </a:graphicData>
            </a:graphic>
          </wp:inline>
        </w:drawing>
      </w:r>
    </w:p>
    <w:p w14:paraId="473BA4AF" w14:textId="6EC54B52" w:rsidR="00AF42B1" w:rsidRDefault="00D5532B" w:rsidP="00D5532B">
      <w:pPr>
        <w:pStyle w:val="Caption"/>
      </w:pPr>
      <w:bookmarkStart w:id="100" w:name="_Toc90593473"/>
      <w:bookmarkStart w:id="101" w:name="_Toc90623856"/>
      <w:r>
        <w:t xml:space="preserve">Hình 2. </w:t>
      </w:r>
      <w:r w:rsidR="00D57B8E">
        <w:fldChar w:fldCharType="begin"/>
      </w:r>
      <w:r w:rsidR="00D57B8E">
        <w:instrText xml:space="preserve"> SEQ Hình_2. \* ARABIC </w:instrText>
      </w:r>
      <w:r w:rsidR="00D57B8E">
        <w:fldChar w:fldCharType="separate"/>
      </w:r>
      <w:r>
        <w:rPr>
          <w:noProof/>
        </w:rPr>
        <w:t>34</w:t>
      </w:r>
      <w:r w:rsidR="00D57B8E">
        <w:rPr>
          <w:noProof/>
        </w:rPr>
        <w:fldChar w:fldCharType="end"/>
      </w:r>
      <w:r w:rsidR="00424DF8">
        <w:t>: Tắt các quản lý không cần thiết.</w:t>
      </w:r>
      <w:bookmarkEnd w:id="100"/>
      <w:bookmarkEnd w:id="101"/>
    </w:p>
    <w:p w14:paraId="6A704772" w14:textId="3853C3CC" w:rsidR="004A1E61" w:rsidRDefault="007D34AB" w:rsidP="005C06B0">
      <w:pPr>
        <w:pStyle w:val="Tiumccp1"/>
        <w:numPr>
          <w:ilvl w:val="0"/>
          <w:numId w:val="1"/>
        </w:numPr>
        <w:spacing w:before="240" w:after="240"/>
      </w:pPr>
      <w:bookmarkStart w:id="102" w:name="_Toc90624082"/>
      <w:r>
        <w:t>Các thiết bị dùng trong hệ thống mạng</w:t>
      </w:r>
      <w:bookmarkEnd w:id="102"/>
    </w:p>
    <w:p w14:paraId="51A178FC" w14:textId="03C7D0C0" w:rsidR="00141ED5" w:rsidRDefault="00141ED5" w:rsidP="005C06B0">
      <w:pPr>
        <w:pStyle w:val="Tiumccp2"/>
        <w:numPr>
          <w:ilvl w:val="0"/>
          <w:numId w:val="32"/>
        </w:numPr>
        <w:ind w:left="810"/>
      </w:pPr>
      <w:bookmarkStart w:id="103" w:name="_Toc90624083"/>
      <w:r>
        <w:t>Các thiết bị chủ yếu dùng trong hệ thống</w:t>
      </w:r>
      <w:bookmarkEnd w:id="103"/>
    </w:p>
    <w:p w14:paraId="26DAC7F4" w14:textId="133BB155" w:rsidR="00E91DE1" w:rsidRDefault="00E358E2" w:rsidP="00E91DE1">
      <w:pPr>
        <w:pStyle w:val="Nidungvnbn"/>
        <w:spacing w:before="240" w:after="240"/>
      </w:pPr>
      <w:r>
        <w:t xml:space="preserve">+ </w:t>
      </w:r>
      <w:r w:rsidR="00E91DE1">
        <w:t>Router : Bộ định tuyến, thiết bị định tuyến hay tiếng Anh router (tiếng Anh-Mĩ: raotơ, tiếng Anh-Anh: rutơ) là một thiết bị mạng máy tính dùng để chuyển các gói dữ liệu qua một liên mạng và đến các đầu cuối, thông qua một tiến trình được gọi là định tuyến. Định tuyến xảy ra ở tầng 3 tầng mạng của mô hình OSI 7 tầng.</w:t>
      </w:r>
    </w:p>
    <w:p w14:paraId="3235B15C" w14:textId="2D5F5595" w:rsidR="00E91DE1" w:rsidRDefault="00E358E2" w:rsidP="00E91DE1">
      <w:pPr>
        <w:pStyle w:val="Nidungvnbn"/>
        <w:spacing w:before="240" w:after="240"/>
      </w:pPr>
      <w:r>
        <w:t xml:space="preserve">+ </w:t>
      </w:r>
      <w:r w:rsidR="00E91DE1">
        <w:t>Switch: Bộ chuyển mạch hay thiết bị chuyển mạch là một thiết bị dùng để kết nối các đoạn mạng với nhau theo mô hình mạng hình sao. Theo mô hình này, switch đóng vai trò là thiết bị trung tâm, tất cả các máy tính đều được nối về đây. Switch làm việc như một Bridge nhiều cổng</w:t>
      </w:r>
      <w:r w:rsidR="00DB37A1">
        <w:t>.</w:t>
      </w:r>
    </w:p>
    <w:p w14:paraId="50E1E878" w14:textId="6B5089D2" w:rsidR="00E91DE1" w:rsidRDefault="00E358E2" w:rsidP="00E91DE1">
      <w:pPr>
        <w:pStyle w:val="Nidungvnbn"/>
        <w:spacing w:before="240" w:after="240"/>
      </w:pPr>
      <w:r>
        <w:t xml:space="preserve">+ </w:t>
      </w:r>
      <w:r w:rsidR="00E91DE1">
        <w:t>WLC: Bộ điều khiển mạng LAN không dây được sử dụng kết hợp với Giao thức điểm truy cập hạng nhẹ để quản lý các điểm truy cập trọng lượng nhẹ với số lượng lớn bởi quản trị viên mạng hoặc trung tâm điều hành mạng. Bộ điều khiển LAN không dây là một phần của Mặt phẳng dữ liệu trong Mô hình không dây của Cisco.</w:t>
      </w:r>
      <w:r w:rsidR="00FC21A2">
        <w:t xml:space="preserve"> </w:t>
      </w:r>
      <w:r w:rsidR="00FC21A2" w:rsidRPr="00FC21A2">
        <w:t xml:space="preserve">WLC tạo một điểm quản trị trung tâm cho tất cả cấu hình điểm truy cập để tăng hiệu quả và giảm sự dư thừa đầu vào thủ công và lỗi của con người. Hơn nữa, WLC cung cấp giám sát mạng trên giao diện người dùng (đơn), cho phép các kỹ thuật viên chủ động giám sát </w:t>
      </w:r>
      <w:r w:rsidR="00FC21A2" w:rsidRPr="00FC21A2">
        <w:lastRenderedPageBreak/>
        <w:t>hoạt động của mạng và dự đoán các khu vực quá tải tiềm năng.</w:t>
      </w:r>
      <w:r w:rsidR="00083D23">
        <w:t xml:space="preserve"> </w:t>
      </w:r>
      <w:r w:rsidR="00083D23" w:rsidRPr="00083D23">
        <w:t>Ngoài việc tập trung quản lý mạng, WLC còn có khả năng tự điều chỉnh cường độ tín hiệu và kênh, giúp giảm nhiễu từ các thiết bị và mạng không dây khác.</w:t>
      </w:r>
    </w:p>
    <w:p w14:paraId="50FCEC05" w14:textId="4DD42D6E" w:rsidR="00E91DE1" w:rsidRDefault="00E358E2" w:rsidP="00E91DE1">
      <w:pPr>
        <w:pStyle w:val="Nidungvnbn"/>
        <w:spacing w:before="240" w:after="240"/>
      </w:pPr>
      <w:r>
        <w:t xml:space="preserve">+ </w:t>
      </w:r>
      <w:r w:rsidR="00E91DE1">
        <w:t>Bộ chia HUB: Hub là gì ? (Hay còn có thể nói là bộ chia mạng là gì?). Khi nói về mạng máy tính thì HUB là một phần không thể thiếu, vì nó là một thiết bị mạng cơ bản, có khả năng kết nối nhiều máy tính hay nhiều thiết điện tử với nhau. Thông thường một HUB thì có 4 đến 24 cổng nên chúng còn được gọi là bộ chia mạng.  HUB là trung tâm kết nối các thiết bị trong hệ thống mạng, dùng để kết nối mạng LAN vì chúng có khá nhiều cổng giúp thực hiện công việc đó dễ dàng hơn. Có nghĩa là dữ liệu được truyền đến một cổng và nó sẽ sao chép ra và chuyển đến các công khác tương tự như vậy, giúp các cổng khác nhận dạng được các thông tin đó. Tóm lại HUB đóng vai trò như một kết nối của nó đến với tất cả thiết bị mạng. Nhưng HUB không phân biệt được cổng sẽ thực hiện nhiệm vụ gửi đến nên nó đành chuyển đến tất cả các cổng, để đảm bảo rằng nó đã truyền hết thông tin đi theo dự tính.</w:t>
      </w:r>
    </w:p>
    <w:p w14:paraId="5B7ADEB9" w14:textId="256B61C6" w:rsidR="00E91DE1" w:rsidRDefault="00E358E2" w:rsidP="00E91DE1">
      <w:pPr>
        <w:pStyle w:val="Nidungvnbn"/>
        <w:spacing w:before="240" w:after="240"/>
      </w:pPr>
      <w:r>
        <w:t xml:space="preserve">+ </w:t>
      </w:r>
      <w:r w:rsidR="00E91DE1">
        <w:t>Modem: Modem (viết tắt của Modulator and Demodulator – Bộ điều giải) là một thiết bị điều chế sóng tín hiệu tương tự để mã hóa dữ liệu số, và giải điều chế tín hiệu mạng để giải mã tín hiệu số. Giải thích một cách dễ hiểu hơn thì modem biến đổi thông tin kỹ thuật số từ các thiết bị kết nối mạng (máy tính, điện thoại) thành tín hiệu analog có thể truyền qua dây dẫn, và ngược lại, modem dịch các tín hiệu analog thành dữ liệu số mà những thiết bị như máy tính có thể hiểu được.</w:t>
      </w:r>
    </w:p>
    <w:p w14:paraId="13BF4FE7" w14:textId="77777777" w:rsidR="00E91DE1" w:rsidRDefault="00E91DE1" w:rsidP="00E91DE1">
      <w:pPr>
        <w:pStyle w:val="Nidungvnbn"/>
        <w:spacing w:before="240" w:after="240"/>
      </w:pPr>
      <w:r>
        <w:t xml:space="preserve">+ Gateway: Gateway là một nút mạng được sử dụng trong viễn thông nhằm kết nối hai mạng có giao thức truyền thông khác nhau có thể giao tiếp được với nhau. Gateway có vai trò xử lý đầu vào và ra của mạng vì tất cả dữ liệu phải đi qua hoặc giao tiếp với gateway trước khi được định tuyến. Trong hầu hết các mạng IP, lưu lượng duy nhất không đi qua gateway là lưu lượng truyền giữa các nút trên cùng một phân đoạn </w:t>
      </w:r>
      <w:r>
        <w:lastRenderedPageBreak/>
        <w:t>mạng cục bộ (LAN). Thuật ngữ default gateway hoặc network gateway cũng có thể được sử dụng để mô tả khái niệm trên.</w:t>
      </w:r>
    </w:p>
    <w:p w14:paraId="2D690B97" w14:textId="3A52E08C" w:rsidR="00E91DE1" w:rsidRDefault="00E91DE1" w:rsidP="00E91DE1">
      <w:pPr>
        <w:pStyle w:val="Nidungvnbn"/>
        <w:spacing w:before="240" w:after="240"/>
      </w:pPr>
      <w:r>
        <w:t xml:space="preserve">+ Bộ lặp </w:t>
      </w:r>
      <w:r w:rsidR="0010336C">
        <w:t>R</w:t>
      </w:r>
      <w:r>
        <w:t>epeater: Bộ lặp là một thiết bị điện tử có hai cổng: cổng vào và cổng ra. Nó có chức năng bù suy hao tín hiệu bằng cách chuyển tiếp tất cả các tín hiệu điện đến từ cổng vào tới cổng ra sau khi đã khuếch đại. Bộ lặp được sử dụng, được tích hợp trong đa số các hệ thống viễn thông.</w:t>
      </w:r>
    </w:p>
    <w:p w14:paraId="23A01105" w14:textId="3EF78124" w:rsidR="00E91DE1" w:rsidRDefault="00E91DE1" w:rsidP="00E91DE1">
      <w:pPr>
        <w:pStyle w:val="Nidungvnbn"/>
        <w:spacing w:before="240" w:after="240"/>
      </w:pPr>
      <w:r>
        <w:t>+ Cầu nối Bridge: Bridge còn được gọi là cầu nối, là một thiết bị lưu trữ / chuyển tiếp kết nối hai mạng LAN, nó có thể chia một mạng LAN lớn thành nhiều đoạn mạng hoặc kết nối hai hay nhiều mạng LAN thành một mạng LAN logic. Tất cả người dùng của có thể truy cập vào máy chủ. Cách phổ biến nhất để mở rộng mạng LAN là sử dụng cầu nối</w:t>
      </w:r>
    </w:p>
    <w:p w14:paraId="38220B35" w14:textId="3C9E4756" w:rsidR="00A22B4F" w:rsidRDefault="00A22B4F" w:rsidP="00E91DE1">
      <w:pPr>
        <w:pStyle w:val="Nidungvnbn"/>
        <w:spacing w:before="240" w:after="240"/>
      </w:pPr>
      <w:r>
        <w:t xml:space="preserve">+ </w:t>
      </w:r>
      <w:r w:rsidR="00D34235" w:rsidRPr="00D34235">
        <w:t>Máy chủ (Server) là một máy tính được kết nối với mạng máy tính hoặc Internet, có IP tĩnh, có năng lực xử lý cao. Trên đó người ta cài đặt các phần mềm để phục vụ cho các máy tính khác truy cập để yêu cầu cung cấp các dịch vụ và tài nguyên. Và nó được sử dụng cho nhu cầu lưu trữ và xử lý dữ liệu trong một mạng máy tính hoặc trên môi trường Internet. Máy chủ là nền tảng của mọi dịch vụ trên Internet, bất kỳ một dịch vụ nào trên Internet như Website, ứng dụng, trò chơi,… muốn vận hành cũng đều phải thông qua một máy chủ nào đó. Theo chức năng, máy chủ được chia thành các loại sau: Database servers, File servers, Mail servers, Print servers, Web servers, Game servers, Application servers.</w:t>
      </w:r>
    </w:p>
    <w:p w14:paraId="1F23860F" w14:textId="4015A952" w:rsidR="00D34235" w:rsidRDefault="00D34235" w:rsidP="00E91DE1">
      <w:pPr>
        <w:pStyle w:val="Nidungvnbn"/>
        <w:spacing w:before="240" w:after="240"/>
      </w:pPr>
      <w:r>
        <w:t xml:space="preserve">+ </w:t>
      </w:r>
      <w:r w:rsidRPr="00D34235">
        <w:t xml:space="preserve">Access Point là một thiết bị có khả năng tạo ra WLAN, hay còn gọi là mạng không dây cục bộ. Access Point thường được dùng tại môi trường công sở, nhà hàng, tiệc cưới hay các tòa nhà lớn nhằm tạo ra không gian sử dụng mạng rộng rãi mà không làm suy giảm tốc độ của mạng. Ngoài ra, Access Point còn khả năng chuyển đổi mạng có dây thành mạng không dây, từ đây mà các thiết bị có thể dễ dàng kết nối được. Có </w:t>
      </w:r>
      <w:r w:rsidRPr="00D34235">
        <w:lastRenderedPageBreak/>
        <w:t>thể hiểu Access Point là một loại thiết bị thu phát WiFi. Tuy nhiên, không vì thế mà tính bảo mật trên không gian mạng bị suy giảm theo, điều này giúp bạn có thể yên tâm sử dụng thiết bị.</w:t>
      </w:r>
    </w:p>
    <w:p w14:paraId="44062D1B" w14:textId="4C1FDF1F" w:rsidR="00836CB6" w:rsidRDefault="00836CB6" w:rsidP="00836CB6">
      <w:pPr>
        <w:spacing w:before="240" w:after="240" w:line="360" w:lineRule="auto"/>
        <w:jc w:val="center"/>
      </w:pPr>
      <w:r w:rsidRPr="00836CB6">
        <w:rPr>
          <w:noProof/>
        </w:rPr>
        <w:drawing>
          <wp:inline distT="0" distB="0" distL="0" distR="0" wp14:anchorId="7019DF6F" wp14:editId="32BC2706">
            <wp:extent cx="5090795" cy="21259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0795" cy="2125980"/>
                    </a:xfrm>
                    <a:prstGeom prst="rect">
                      <a:avLst/>
                    </a:prstGeom>
                  </pic:spPr>
                </pic:pic>
              </a:graphicData>
            </a:graphic>
          </wp:inline>
        </w:drawing>
      </w:r>
    </w:p>
    <w:p w14:paraId="7DBF79C8" w14:textId="79B0C8DD" w:rsidR="00836CB6" w:rsidRDefault="00D5532B" w:rsidP="00D5532B">
      <w:pPr>
        <w:pStyle w:val="Caption"/>
      </w:pPr>
      <w:bookmarkStart w:id="104" w:name="_Toc90593474"/>
      <w:bookmarkStart w:id="105" w:name="_Toc90623857"/>
      <w:r>
        <w:t xml:space="preserve">Hình 2. </w:t>
      </w:r>
      <w:r w:rsidR="00D57B8E">
        <w:fldChar w:fldCharType="begin"/>
      </w:r>
      <w:r w:rsidR="00D57B8E">
        <w:instrText xml:space="preserve"> SEQ Hình_2. \* ARABI</w:instrText>
      </w:r>
      <w:r w:rsidR="00D57B8E">
        <w:instrText xml:space="preserve">C </w:instrText>
      </w:r>
      <w:r w:rsidR="00D57B8E">
        <w:fldChar w:fldCharType="separate"/>
      </w:r>
      <w:r>
        <w:rPr>
          <w:noProof/>
        </w:rPr>
        <w:t>35</w:t>
      </w:r>
      <w:r w:rsidR="00D57B8E">
        <w:rPr>
          <w:noProof/>
        </w:rPr>
        <w:fldChar w:fldCharType="end"/>
      </w:r>
      <w:r w:rsidR="00836CB6">
        <w:t>: Các thiết cơ bản được sử dụng.</w:t>
      </w:r>
      <w:bookmarkEnd w:id="104"/>
      <w:bookmarkEnd w:id="105"/>
    </w:p>
    <w:p w14:paraId="6DFB170F" w14:textId="43BC9B82" w:rsidR="00141ED5" w:rsidRDefault="00141ED5" w:rsidP="005C06B0">
      <w:pPr>
        <w:pStyle w:val="Tiumccp2"/>
        <w:numPr>
          <w:ilvl w:val="0"/>
          <w:numId w:val="32"/>
        </w:numPr>
      </w:pPr>
      <w:bookmarkStart w:id="106" w:name="_Toc90624084"/>
      <w:r>
        <w:t>Bảng giá tham khảo các thiết bị được sử dụng trong xây dựng mô hình DEMO</w:t>
      </w:r>
      <w:bookmarkEnd w:id="106"/>
    </w:p>
    <w:tbl>
      <w:tblPr>
        <w:tblStyle w:val="GridTable4-Accent6"/>
        <w:tblW w:w="0" w:type="auto"/>
        <w:tblLook w:val="04A0" w:firstRow="1" w:lastRow="0" w:firstColumn="1" w:lastColumn="0" w:noHBand="0" w:noVBand="1"/>
      </w:tblPr>
      <w:tblGrid>
        <w:gridCol w:w="2204"/>
        <w:gridCol w:w="2385"/>
        <w:gridCol w:w="1497"/>
        <w:gridCol w:w="3025"/>
      </w:tblGrid>
      <w:tr w:rsidR="00141ED5" w14:paraId="3446E754" w14:textId="77777777" w:rsidTr="003E5B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51452A6" w14:textId="77777777" w:rsidR="00141ED5" w:rsidRDefault="00141ED5">
            <w:pPr>
              <w:spacing w:before="120" w:after="120"/>
              <w:jc w:val="center"/>
              <w:rPr>
                <w:sz w:val="26"/>
                <w:szCs w:val="26"/>
              </w:rPr>
            </w:pPr>
            <w:r>
              <w:rPr>
                <w:b w:val="0"/>
                <w:bCs w:val="0"/>
                <w:sz w:val="26"/>
                <w:szCs w:val="26"/>
              </w:rPr>
              <w:t>Tên thiết bị</w:t>
            </w:r>
          </w:p>
        </w:tc>
        <w:tc>
          <w:tcPr>
            <w:tcW w:w="2429" w:type="dxa"/>
            <w:hideMark/>
          </w:tcPr>
          <w:p w14:paraId="37B37203" w14:textId="77777777" w:rsidR="00141ED5" w:rsidRDefault="00141ED5">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b w:val="0"/>
                <w:bCs w:val="0"/>
                <w:sz w:val="26"/>
                <w:szCs w:val="26"/>
              </w:rPr>
              <w:t>Loại</w:t>
            </w:r>
          </w:p>
        </w:tc>
        <w:tc>
          <w:tcPr>
            <w:tcW w:w="1531" w:type="dxa"/>
            <w:hideMark/>
          </w:tcPr>
          <w:p w14:paraId="7A29B068" w14:textId="77777777" w:rsidR="00141ED5" w:rsidRDefault="00141ED5">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b w:val="0"/>
                <w:bCs w:val="0"/>
                <w:sz w:val="26"/>
                <w:szCs w:val="26"/>
              </w:rPr>
              <w:t>Số lượng</w:t>
            </w:r>
          </w:p>
        </w:tc>
        <w:tc>
          <w:tcPr>
            <w:tcW w:w="3145" w:type="dxa"/>
            <w:hideMark/>
          </w:tcPr>
          <w:p w14:paraId="2C618563" w14:textId="77777777" w:rsidR="00141ED5" w:rsidRDefault="00141ED5">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Pr>
                <w:b w:val="0"/>
                <w:bCs w:val="0"/>
                <w:sz w:val="26"/>
                <w:szCs w:val="26"/>
              </w:rPr>
              <w:t>Đơn giá</w:t>
            </w:r>
          </w:p>
        </w:tc>
      </w:tr>
      <w:tr w:rsidR="00141ED5" w14:paraId="19E21F87" w14:textId="77777777" w:rsidTr="003E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F255C7B" w14:textId="77777777" w:rsidR="00141ED5" w:rsidRDefault="00141ED5" w:rsidP="00DF4779">
            <w:pPr>
              <w:spacing w:before="120" w:after="120"/>
              <w:jc w:val="center"/>
              <w:rPr>
                <w:b w:val="0"/>
                <w:bCs w:val="0"/>
                <w:sz w:val="26"/>
                <w:szCs w:val="26"/>
              </w:rPr>
            </w:pPr>
            <w:r>
              <w:rPr>
                <w:sz w:val="26"/>
                <w:szCs w:val="26"/>
              </w:rPr>
              <w:t>Router</w:t>
            </w:r>
          </w:p>
        </w:tc>
        <w:tc>
          <w:tcPr>
            <w:tcW w:w="2429" w:type="dxa"/>
            <w:hideMark/>
          </w:tcPr>
          <w:p w14:paraId="7759A1CA" w14:textId="77777777" w:rsidR="00141ED5" w:rsidRDefault="00141ED5" w:rsidP="00DF4779">
            <w:pPr>
              <w:spacing w:before="120" w:after="12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ISR4331-K9</w:t>
            </w:r>
          </w:p>
        </w:tc>
        <w:tc>
          <w:tcPr>
            <w:tcW w:w="1531" w:type="dxa"/>
            <w:hideMark/>
          </w:tcPr>
          <w:p w14:paraId="44A0AAAF" w14:textId="77777777" w:rsidR="00141ED5" w:rsidRDefault="00141ED5" w:rsidP="00DF4779">
            <w:pPr>
              <w:spacing w:before="120" w:after="12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2</w:t>
            </w:r>
          </w:p>
        </w:tc>
        <w:tc>
          <w:tcPr>
            <w:tcW w:w="3145" w:type="dxa"/>
            <w:hideMark/>
          </w:tcPr>
          <w:p w14:paraId="62C0CF6B" w14:textId="77777777" w:rsidR="00141ED5" w:rsidRDefault="00141ED5" w:rsidP="00DF4779">
            <w:pPr>
              <w:spacing w:before="120" w:after="12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34 110 000 x 2 = 68 220 000</w:t>
            </w:r>
          </w:p>
        </w:tc>
      </w:tr>
      <w:tr w:rsidR="00141ED5" w14:paraId="5FA3F33D" w14:textId="77777777" w:rsidTr="003E5B50">
        <w:tc>
          <w:tcPr>
            <w:cnfStyle w:val="001000000000" w:firstRow="0" w:lastRow="0" w:firstColumn="1" w:lastColumn="0" w:oddVBand="0" w:evenVBand="0" w:oddHBand="0" w:evenHBand="0" w:firstRowFirstColumn="0" w:firstRowLastColumn="0" w:lastRowFirstColumn="0" w:lastRowLastColumn="0"/>
            <w:tcW w:w="2245" w:type="dxa"/>
            <w:hideMark/>
          </w:tcPr>
          <w:p w14:paraId="12E047DA" w14:textId="77777777" w:rsidR="00141ED5" w:rsidRDefault="00141ED5" w:rsidP="00DF4779">
            <w:pPr>
              <w:spacing w:before="120" w:after="120"/>
              <w:jc w:val="center"/>
              <w:rPr>
                <w:sz w:val="26"/>
                <w:szCs w:val="26"/>
              </w:rPr>
            </w:pPr>
            <w:r>
              <w:rPr>
                <w:sz w:val="26"/>
                <w:szCs w:val="26"/>
              </w:rPr>
              <w:t>Multilayer Switch</w:t>
            </w:r>
          </w:p>
        </w:tc>
        <w:tc>
          <w:tcPr>
            <w:tcW w:w="2429" w:type="dxa"/>
            <w:hideMark/>
          </w:tcPr>
          <w:p w14:paraId="41312673" w14:textId="77777777" w:rsidR="00141ED5" w:rsidRDefault="00141ED5" w:rsidP="00DF4779">
            <w:pPr>
              <w:spacing w:before="120" w:after="12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WS-C3650-24PS-S</w:t>
            </w:r>
          </w:p>
        </w:tc>
        <w:tc>
          <w:tcPr>
            <w:tcW w:w="1531" w:type="dxa"/>
            <w:hideMark/>
          </w:tcPr>
          <w:p w14:paraId="159CE2B8" w14:textId="77777777" w:rsidR="00141ED5" w:rsidRDefault="00141ED5" w:rsidP="00DF4779">
            <w:pPr>
              <w:spacing w:before="120" w:after="12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w:t>
            </w:r>
          </w:p>
        </w:tc>
        <w:tc>
          <w:tcPr>
            <w:tcW w:w="3145" w:type="dxa"/>
            <w:hideMark/>
          </w:tcPr>
          <w:p w14:paraId="3EB2779F" w14:textId="77777777" w:rsidR="00141ED5" w:rsidRDefault="00141ED5" w:rsidP="00DF4779">
            <w:pPr>
              <w:spacing w:before="120" w:after="12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45 557 100</w:t>
            </w:r>
          </w:p>
        </w:tc>
      </w:tr>
      <w:tr w:rsidR="00141ED5" w14:paraId="2250804B" w14:textId="77777777" w:rsidTr="003E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FB75B41" w14:textId="77777777" w:rsidR="00141ED5" w:rsidRDefault="00141ED5" w:rsidP="00DF4779">
            <w:pPr>
              <w:spacing w:before="120" w:after="120"/>
              <w:jc w:val="center"/>
              <w:rPr>
                <w:sz w:val="26"/>
                <w:szCs w:val="26"/>
              </w:rPr>
            </w:pPr>
            <w:r>
              <w:rPr>
                <w:sz w:val="26"/>
                <w:szCs w:val="26"/>
              </w:rPr>
              <w:t>Wireless LAN controller</w:t>
            </w:r>
          </w:p>
        </w:tc>
        <w:tc>
          <w:tcPr>
            <w:tcW w:w="2429" w:type="dxa"/>
            <w:hideMark/>
          </w:tcPr>
          <w:p w14:paraId="28349C44" w14:textId="77777777" w:rsidR="00141ED5" w:rsidRDefault="00141ED5" w:rsidP="00DF4779">
            <w:pPr>
              <w:spacing w:before="120" w:after="12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AIR-CT2504-5-K9</w:t>
            </w:r>
          </w:p>
        </w:tc>
        <w:tc>
          <w:tcPr>
            <w:tcW w:w="1531" w:type="dxa"/>
          </w:tcPr>
          <w:p w14:paraId="055B9368" w14:textId="77777777" w:rsidR="00141ED5" w:rsidRDefault="00141ED5" w:rsidP="00DF4779">
            <w:pPr>
              <w:spacing w:before="120" w:after="120"/>
              <w:jc w:val="center"/>
              <w:cnfStyle w:val="000000100000" w:firstRow="0" w:lastRow="0" w:firstColumn="0" w:lastColumn="0" w:oddVBand="0" w:evenVBand="0" w:oddHBand="1" w:evenHBand="0" w:firstRowFirstColumn="0" w:firstRowLastColumn="0" w:lastRowFirstColumn="0" w:lastRowLastColumn="0"/>
              <w:rPr>
                <w:sz w:val="26"/>
                <w:szCs w:val="26"/>
              </w:rPr>
            </w:pPr>
          </w:p>
        </w:tc>
        <w:tc>
          <w:tcPr>
            <w:tcW w:w="3145" w:type="dxa"/>
            <w:hideMark/>
          </w:tcPr>
          <w:p w14:paraId="2532A0D3" w14:textId="77777777" w:rsidR="00141ED5" w:rsidRDefault="00141ED5" w:rsidP="00DF4779">
            <w:pPr>
              <w:spacing w:before="120" w:after="12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12 690 000</w:t>
            </w:r>
          </w:p>
        </w:tc>
      </w:tr>
      <w:tr w:rsidR="00141ED5" w14:paraId="1C933EE0" w14:textId="77777777" w:rsidTr="003E5B50">
        <w:tc>
          <w:tcPr>
            <w:cnfStyle w:val="001000000000" w:firstRow="0" w:lastRow="0" w:firstColumn="1" w:lastColumn="0" w:oddVBand="0" w:evenVBand="0" w:oddHBand="0" w:evenHBand="0" w:firstRowFirstColumn="0" w:firstRowLastColumn="0" w:lastRowFirstColumn="0" w:lastRowLastColumn="0"/>
            <w:tcW w:w="2245" w:type="dxa"/>
            <w:hideMark/>
          </w:tcPr>
          <w:p w14:paraId="05567539" w14:textId="77777777" w:rsidR="00141ED5" w:rsidRDefault="00141ED5" w:rsidP="00DF4779">
            <w:pPr>
              <w:spacing w:before="120" w:after="120"/>
              <w:jc w:val="center"/>
              <w:rPr>
                <w:sz w:val="26"/>
                <w:szCs w:val="26"/>
              </w:rPr>
            </w:pPr>
            <w:r>
              <w:rPr>
                <w:sz w:val="26"/>
                <w:szCs w:val="26"/>
              </w:rPr>
              <w:t>Light Weight Access Point</w:t>
            </w:r>
          </w:p>
        </w:tc>
        <w:tc>
          <w:tcPr>
            <w:tcW w:w="2429" w:type="dxa"/>
            <w:hideMark/>
          </w:tcPr>
          <w:p w14:paraId="60DBB31E" w14:textId="77777777" w:rsidR="00141ED5" w:rsidRDefault="00141ED5" w:rsidP="00DF4779">
            <w:pPr>
              <w:spacing w:before="120" w:after="12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AIR-CAP3702I-C-K9</w:t>
            </w:r>
          </w:p>
        </w:tc>
        <w:tc>
          <w:tcPr>
            <w:tcW w:w="1531" w:type="dxa"/>
            <w:hideMark/>
          </w:tcPr>
          <w:p w14:paraId="67737491" w14:textId="77777777" w:rsidR="00141ED5" w:rsidRDefault="00141ED5" w:rsidP="00DF4779">
            <w:pPr>
              <w:spacing w:before="120" w:after="12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6</w:t>
            </w:r>
          </w:p>
        </w:tc>
        <w:tc>
          <w:tcPr>
            <w:tcW w:w="3145" w:type="dxa"/>
            <w:hideMark/>
          </w:tcPr>
          <w:p w14:paraId="534BC361" w14:textId="77777777" w:rsidR="00141ED5" w:rsidRDefault="00141ED5" w:rsidP="00DF4779">
            <w:pPr>
              <w:spacing w:before="120" w:after="12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5 000 000 x 6 = 30 000 000</w:t>
            </w:r>
          </w:p>
        </w:tc>
      </w:tr>
      <w:tr w:rsidR="00141ED5" w14:paraId="17782389" w14:textId="77777777" w:rsidTr="003E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7DFDAA9" w14:textId="77777777" w:rsidR="00141ED5" w:rsidRDefault="00141ED5" w:rsidP="00DF4779">
            <w:pPr>
              <w:spacing w:before="120" w:after="120"/>
              <w:jc w:val="center"/>
              <w:rPr>
                <w:sz w:val="26"/>
                <w:szCs w:val="26"/>
              </w:rPr>
            </w:pPr>
            <w:r>
              <w:rPr>
                <w:sz w:val="26"/>
                <w:szCs w:val="26"/>
              </w:rPr>
              <w:t>Server</w:t>
            </w:r>
          </w:p>
        </w:tc>
        <w:tc>
          <w:tcPr>
            <w:tcW w:w="2429" w:type="dxa"/>
            <w:hideMark/>
          </w:tcPr>
          <w:p w14:paraId="41D46394" w14:textId="77777777" w:rsidR="00141ED5" w:rsidRDefault="00141ED5" w:rsidP="00DF4779">
            <w:pPr>
              <w:spacing w:before="120" w:after="12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Dell PowerEdge T40 (Standard)</w:t>
            </w:r>
          </w:p>
        </w:tc>
        <w:tc>
          <w:tcPr>
            <w:tcW w:w="1531" w:type="dxa"/>
            <w:hideMark/>
          </w:tcPr>
          <w:p w14:paraId="0BFD0AF9" w14:textId="35CE3BEB" w:rsidR="00141ED5" w:rsidRDefault="00770B1F" w:rsidP="00DF4779">
            <w:pPr>
              <w:spacing w:before="120" w:after="12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2</w:t>
            </w:r>
          </w:p>
        </w:tc>
        <w:tc>
          <w:tcPr>
            <w:tcW w:w="3145" w:type="dxa"/>
            <w:hideMark/>
          </w:tcPr>
          <w:p w14:paraId="059A9CA5" w14:textId="1BE32B89" w:rsidR="00141ED5" w:rsidRDefault="00141ED5" w:rsidP="00DF4779">
            <w:pPr>
              <w:spacing w:before="120" w:after="12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 xml:space="preserve">17 460 000 x </w:t>
            </w:r>
            <w:r w:rsidR="00770B1F">
              <w:rPr>
                <w:sz w:val="26"/>
                <w:szCs w:val="26"/>
              </w:rPr>
              <w:t>2</w:t>
            </w:r>
            <w:r>
              <w:rPr>
                <w:sz w:val="26"/>
                <w:szCs w:val="26"/>
              </w:rPr>
              <w:t xml:space="preserve"> = </w:t>
            </w:r>
            <w:r w:rsidR="00770B1F">
              <w:rPr>
                <w:sz w:val="26"/>
                <w:szCs w:val="26"/>
              </w:rPr>
              <w:t>34 920 000</w:t>
            </w:r>
          </w:p>
        </w:tc>
      </w:tr>
      <w:tr w:rsidR="00141ED5" w14:paraId="69DD596E" w14:textId="77777777" w:rsidTr="003E5B50">
        <w:tc>
          <w:tcPr>
            <w:cnfStyle w:val="001000000000" w:firstRow="0" w:lastRow="0" w:firstColumn="1" w:lastColumn="0" w:oddVBand="0" w:evenVBand="0" w:oddHBand="0" w:evenHBand="0" w:firstRowFirstColumn="0" w:firstRowLastColumn="0" w:lastRowFirstColumn="0" w:lastRowLastColumn="0"/>
            <w:tcW w:w="2245" w:type="dxa"/>
            <w:hideMark/>
          </w:tcPr>
          <w:p w14:paraId="76F7FE15" w14:textId="77777777" w:rsidR="00141ED5" w:rsidRDefault="00141ED5" w:rsidP="00DF4779">
            <w:pPr>
              <w:spacing w:before="120" w:after="120"/>
              <w:jc w:val="center"/>
              <w:rPr>
                <w:sz w:val="26"/>
                <w:szCs w:val="26"/>
              </w:rPr>
            </w:pPr>
            <w:r>
              <w:rPr>
                <w:sz w:val="26"/>
                <w:szCs w:val="26"/>
              </w:rPr>
              <w:lastRenderedPageBreak/>
              <w:t>PC văn phòng</w:t>
            </w:r>
          </w:p>
        </w:tc>
        <w:tc>
          <w:tcPr>
            <w:tcW w:w="2429" w:type="dxa"/>
            <w:hideMark/>
          </w:tcPr>
          <w:p w14:paraId="22DB5821" w14:textId="77777777" w:rsidR="00141ED5" w:rsidRDefault="00141ED5" w:rsidP="00DF4779">
            <w:pPr>
              <w:shd w:val="clear" w:color="auto" w:fill="FFFFFF"/>
              <w:spacing w:before="120" w:after="120"/>
              <w:jc w:val="center"/>
              <w:outlineLvl w:val="0"/>
              <w:cnfStyle w:val="000000000000" w:firstRow="0" w:lastRow="0" w:firstColumn="0" w:lastColumn="0" w:oddVBand="0" w:evenVBand="0" w:oddHBand="0" w:evenHBand="0" w:firstRowFirstColumn="0" w:firstRowLastColumn="0" w:lastRowFirstColumn="0" w:lastRowLastColumn="0"/>
              <w:rPr>
                <w:color w:val="333333"/>
                <w:kern w:val="36"/>
                <w:sz w:val="26"/>
                <w:szCs w:val="26"/>
              </w:rPr>
            </w:pPr>
            <w:r>
              <w:rPr>
                <w:color w:val="333333"/>
                <w:kern w:val="36"/>
                <w:sz w:val="26"/>
                <w:szCs w:val="26"/>
              </w:rPr>
              <w:t>Dell Inspiron Desktops 3881 42IN380006</w:t>
            </w:r>
          </w:p>
        </w:tc>
        <w:tc>
          <w:tcPr>
            <w:tcW w:w="1531" w:type="dxa"/>
            <w:hideMark/>
          </w:tcPr>
          <w:p w14:paraId="53D09E10" w14:textId="77777777" w:rsidR="00141ED5" w:rsidRDefault="00141ED5" w:rsidP="00DF4779">
            <w:pPr>
              <w:spacing w:before="120" w:after="12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4</w:t>
            </w:r>
          </w:p>
        </w:tc>
        <w:tc>
          <w:tcPr>
            <w:tcW w:w="3145" w:type="dxa"/>
            <w:hideMark/>
          </w:tcPr>
          <w:p w14:paraId="054CAEDF" w14:textId="77777777" w:rsidR="00141ED5" w:rsidRDefault="00141ED5" w:rsidP="00DF4779">
            <w:pPr>
              <w:spacing w:before="120" w:after="120"/>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10 000 000 x 4 = 40 000 000</w:t>
            </w:r>
          </w:p>
        </w:tc>
      </w:tr>
      <w:tr w:rsidR="00141ED5" w14:paraId="2BE8A272" w14:textId="77777777" w:rsidTr="003E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BBCC88B" w14:textId="77777777" w:rsidR="00141ED5" w:rsidRDefault="00141ED5" w:rsidP="00DF4779">
            <w:pPr>
              <w:spacing w:before="120" w:after="120"/>
              <w:jc w:val="center"/>
              <w:rPr>
                <w:sz w:val="26"/>
                <w:szCs w:val="26"/>
              </w:rPr>
            </w:pPr>
            <w:r>
              <w:rPr>
                <w:sz w:val="26"/>
                <w:szCs w:val="26"/>
              </w:rPr>
              <w:t>Printer</w:t>
            </w:r>
          </w:p>
        </w:tc>
        <w:tc>
          <w:tcPr>
            <w:tcW w:w="2429" w:type="dxa"/>
            <w:hideMark/>
          </w:tcPr>
          <w:p w14:paraId="446678CD" w14:textId="77777777" w:rsidR="00141ED5" w:rsidRDefault="00141ED5" w:rsidP="00DF4779">
            <w:pPr>
              <w:shd w:val="clear" w:color="auto" w:fill="FFFFFF"/>
              <w:spacing w:before="120" w:after="120"/>
              <w:jc w:val="center"/>
              <w:outlineLvl w:val="0"/>
              <w:cnfStyle w:val="000000100000" w:firstRow="0" w:lastRow="0" w:firstColumn="0" w:lastColumn="0" w:oddVBand="0" w:evenVBand="0" w:oddHBand="1" w:evenHBand="0" w:firstRowFirstColumn="0" w:firstRowLastColumn="0" w:lastRowFirstColumn="0" w:lastRowLastColumn="0"/>
              <w:rPr>
                <w:color w:val="333333"/>
                <w:kern w:val="36"/>
                <w:sz w:val="26"/>
                <w:szCs w:val="26"/>
              </w:rPr>
            </w:pPr>
            <w:r>
              <w:rPr>
                <w:color w:val="333333"/>
                <w:kern w:val="36"/>
                <w:sz w:val="26"/>
                <w:szCs w:val="26"/>
              </w:rPr>
              <w:t>HP LaserJet Pro MFP M135w 4ZB83A</w:t>
            </w:r>
          </w:p>
        </w:tc>
        <w:tc>
          <w:tcPr>
            <w:tcW w:w="1531" w:type="dxa"/>
            <w:hideMark/>
          </w:tcPr>
          <w:p w14:paraId="2A353780" w14:textId="77777777" w:rsidR="00141ED5" w:rsidRDefault="00141ED5" w:rsidP="00DF4779">
            <w:pPr>
              <w:spacing w:before="120" w:after="12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4</w:t>
            </w:r>
          </w:p>
        </w:tc>
        <w:tc>
          <w:tcPr>
            <w:tcW w:w="3145" w:type="dxa"/>
            <w:hideMark/>
          </w:tcPr>
          <w:p w14:paraId="569EF9F9" w14:textId="77777777" w:rsidR="00141ED5" w:rsidRDefault="00141ED5" w:rsidP="00DF4779">
            <w:pPr>
              <w:spacing w:before="120" w:after="120"/>
              <w:jc w:val="center"/>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3 690 000 x 4 = 14 760 000</w:t>
            </w:r>
          </w:p>
        </w:tc>
      </w:tr>
    </w:tbl>
    <w:p w14:paraId="751DBB48" w14:textId="4136C904" w:rsidR="00B07CF0" w:rsidRDefault="00D5532B" w:rsidP="007B6CDD">
      <w:pPr>
        <w:pStyle w:val="Caption"/>
        <w:spacing w:before="240" w:after="240" w:line="360" w:lineRule="auto"/>
      </w:pPr>
      <w:bookmarkStart w:id="107" w:name="_Toc90593593"/>
      <w:bookmarkStart w:id="108" w:name="_Toc90623785"/>
      <w:r>
        <w:t xml:space="preserve">Bảng 2. </w:t>
      </w:r>
      <w:r w:rsidR="00D57B8E">
        <w:fldChar w:fldCharType="begin"/>
      </w:r>
      <w:r w:rsidR="00D57B8E">
        <w:instrText xml:space="preserve"> SEQ Bảng_2. \* ARABIC </w:instrText>
      </w:r>
      <w:r w:rsidR="00D57B8E">
        <w:fldChar w:fldCharType="separate"/>
      </w:r>
      <w:r>
        <w:rPr>
          <w:noProof/>
        </w:rPr>
        <w:t>1</w:t>
      </w:r>
      <w:r w:rsidR="00D57B8E">
        <w:rPr>
          <w:noProof/>
        </w:rPr>
        <w:fldChar w:fldCharType="end"/>
      </w:r>
      <w:r w:rsidR="00B07CF0">
        <w:t>: Bảng giá các thiết bị sử dụng trong hệ thống.</w:t>
      </w:r>
      <w:bookmarkEnd w:id="107"/>
      <w:bookmarkEnd w:id="108"/>
    </w:p>
    <w:p w14:paraId="6A2F7695" w14:textId="32057DBE" w:rsidR="007D34AB" w:rsidRPr="00B07CF0" w:rsidRDefault="00B07CF0" w:rsidP="00B07CF0">
      <w:pPr>
        <w:spacing w:after="200" w:line="276" w:lineRule="auto"/>
        <w:rPr>
          <w:sz w:val="26"/>
          <w:szCs w:val="26"/>
        </w:rPr>
      </w:pPr>
      <w:r>
        <w:br w:type="page"/>
      </w:r>
    </w:p>
    <w:p w14:paraId="6319DE85" w14:textId="6CE5738A" w:rsidR="007D34AB" w:rsidRDefault="007D34AB" w:rsidP="005F5E82">
      <w:pPr>
        <w:pStyle w:val="Chng"/>
        <w:spacing w:before="240" w:after="240"/>
      </w:pPr>
      <w:bookmarkStart w:id="109" w:name="_Toc90624085"/>
      <w:r>
        <w:lastRenderedPageBreak/>
        <w:t xml:space="preserve">CHƯƠNG 3 </w:t>
      </w:r>
      <w:r w:rsidRPr="007D34AB">
        <w:t>–</w:t>
      </w:r>
      <w:r>
        <w:t xml:space="preserve"> MÔ HÌNH DEMO</w:t>
      </w:r>
      <w:bookmarkEnd w:id="109"/>
    </w:p>
    <w:p w14:paraId="2DE0B9E2" w14:textId="6C7B7372" w:rsidR="007D34AB" w:rsidRDefault="007D34AB" w:rsidP="005C06B0">
      <w:pPr>
        <w:pStyle w:val="Tiumccp1"/>
        <w:numPr>
          <w:ilvl w:val="0"/>
          <w:numId w:val="4"/>
        </w:numPr>
        <w:spacing w:before="240" w:after="240"/>
        <w:ind w:left="720"/>
      </w:pPr>
      <w:r>
        <w:t xml:space="preserve"> </w:t>
      </w:r>
      <w:bookmarkStart w:id="110" w:name="_Toc90624086"/>
      <w:r>
        <w:t>Mô hình đề xuất</w:t>
      </w:r>
      <w:bookmarkEnd w:id="110"/>
    </w:p>
    <w:p w14:paraId="44A73ACD" w14:textId="54ABB154" w:rsidR="007D34AB" w:rsidRDefault="007D34AB" w:rsidP="005C06B0">
      <w:pPr>
        <w:pStyle w:val="Tiumccp2"/>
        <w:numPr>
          <w:ilvl w:val="0"/>
          <w:numId w:val="5"/>
        </w:numPr>
        <w:tabs>
          <w:tab w:val="left" w:pos="1170"/>
        </w:tabs>
        <w:spacing w:before="240" w:after="240"/>
        <w:ind w:left="990" w:hanging="90"/>
      </w:pPr>
      <w:bookmarkStart w:id="111" w:name="_Toc90624087"/>
      <w:r>
        <w:t>Bảng địa chỉ</w:t>
      </w:r>
      <w:bookmarkEnd w:id="111"/>
    </w:p>
    <w:tbl>
      <w:tblPr>
        <w:tblStyle w:val="GridTable4-Accent6"/>
        <w:tblW w:w="9180" w:type="dxa"/>
        <w:tblLook w:val="04A0" w:firstRow="1" w:lastRow="0" w:firstColumn="1" w:lastColumn="0" w:noHBand="0" w:noVBand="1"/>
      </w:tblPr>
      <w:tblGrid>
        <w:gridCol w:w="3690"/>
        <w:gridCol w:w="2700"/>
        <w:gridCol w:w="2790"/>
      </w:tblGrid>
      <w:tr w:rsidR="006A388A" w:rsidRPr="009C74DC" w14:paraId="226DDF08" w14:textId="77777777" w:rsidTr="008E14E0">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690" w:type="dxa"/>
          </w:tcPr>
          <w:p w14:paraId="153AE3DE" w14:textId="77777777" w:rsidR="006A388A" w:rsidRPr="000B0F34" w:rsidRDefault="006A388A" w:rsidP="00D50EE8">
            <w:pPr>
              <w:spacing w:before="120" w:after="120"/>
              <w:jc w:val="center"/>
              <w:rPr>
                <w:b w:val="0"/>
                <w:bCs w:val="0"/>
                <w:sz w:val="26"/>
                <w:szCs w:val="26"/>
              </w:rPr>
            </w:pPr>
            <w:r w:rsidRPr="000B0F34">
              <w:rPr>
                <w:sz w:val="26"/>
                <w:szCs w:val="26"/>
              </w:rPr>
              <w:t>Device</w:t>
            </w:r>
          </w:p>
        </w:tc>
        <w:tc>
          <w:tcPr>
            <w:tcW w:w="2700" w:type="dxa"/>
          </w:tcPr>
          <w:p w14:paraId="0F44707A" w14:textId="77777777" w:rsidR="006A388A" w:rsidRPr="000B0F34" w:rsidRDefault="006A388A" w:rsidP="00D50EE8">
            <w:pPr>
              <w:pStyle w:val="Bngbiu-nidung"/>
              <w:spacing w:before="120"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0B0F34">
              <w:t>Interface</w:t>
            </w:r>
          </w:p>
        </w:tc>
        <w:tc>
          <w:tcPr>
            <w:tcW w:w="2790" w:type="dxa"/>
          </w:tcPr>
          <w:p w14:paraId="4F9BADF8" w14:textId="77777777" w:rsidR="006A388A" w:rsidRPr="000B0F34" w:rsidRDefault="006A388A" w:rsidP="00D50EE8">
            <w:pPr>
              <w:pStyle w:val="Bngbiu-nidung"/>
              <w:spacing w:before="120"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0B0F34">
              <w:t>IP Address</w:t>
            </w:r>
          </w:p>
        </w:tc>
      </w:tr>
      <w:tr w:rsidR="006A388A" w:rsidRPr="009C74DC" w14:paraId="26E44506" w14:textId="77777777" w:rsidTr="008E14E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690" w:type="dxa"/>
            <w:vMerge w:val="restart"/>
          </w:tcPr>
          <w:p w14:paraId="6C120ADF" w14:textId="77777777" w:rsidR="006A388A" w:rsidRPr="004775D3" w:rsidRDefault="006A388A" w:rsidP="008E14E0">
            <w:pPr>
              <w:spacing w:before="120" w:after="120"/>
              <w:jc w:val="center"/>
              <w:rPr>
                <w:sz w:val="26"/>
                <w:szCs w:val="26"/>
              </w:rPr>
            </w:pPr>
            <w:r w:rsidRPr="004775D3">
              <w:rPr>
                <w:sz w:val="26"/>
                <w:szCs w:val="26"/>
              </w:rPr>
              <w:t>R</w:t>
            </w:r>
            <w:r>
              <w:rPr>
                <w:sz w:val="26"/>
                <w:szCs w:val="26"/>
              </w:rPr>
              <w:t>0</w:t>
            </w:r>
          </w:p>
        </w:tc>
        <w:tc>
          <w:tcPr>
            <w:tcW w:w="2700" w:type="dxa"/>
          </w:tcPr>
          <w:p w14:paraId="0B380C78" w14:textId="77777777" w:rsidR="006A388A" w:rsidRPr="009C74DC"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G0/0/0</w:t>
            </w:r>
          </w:p>
        </w:tc>
        <w:tc>
          <w:tcPr>
            <w:tcW w:w="2790" w:type="dxa"/>
          </w:tcPr>
          <w:p w14:paraId="00430A06" w14:textId="77777777" w:rsidR="006A388A" w:rsidRPr="009C74DC"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10.100.200.1/24</w:t>
            </w:r>
          </w:p>
        </w:tc>
      </w:tr>
      <w:tr w:rsidR="006A388A" w:rsidRPr="009C74DC" w14:paraId="2F022EFD" w14:textId="77777777" w:rsidTr="008E14E0">
        <w:trPr>
          <w:trHeight w:val="125"/>
        </w:trPr>
        <w:tc>
          <w:tcPr>
            <w:cnfStyle w:val="001000000000" w:firstRow="0" w:lastRow="0" w:firstColumn="1" w:lastColumn="0" w:oddVBand="0" w:evenVBand="0" w:oddHBand="0" w:evenHBand="0" w:firstRowFirstColumn="0" w:firstRowLastColumn="0" w:lastRowFirstColumn="0" w:lastRowLastColumn="0"/>
            <w:tcW w:w="3690" w:type="dxa"/>
            <w:vMerge/>
          </w:tcPr>
          <w:p w14:paraId="1E38BD8B" w14:textId="77777777" w:rsidR="006A388A" w:rsidRPr="004775D3" w:rsidRDefault="006A388A" w:rsidP="008E14E0">
            <w:pPr>
              <w:spacing w:before="120" w:after="120"/>
              <w:jc w:val="center"/>
              <w:rPr>
                <w:sz w:val="26"/>
                <w:szCs w:val="26"/>
              </w:rPr>
            </w:pPr>
          </w:p>
        </w:tc>
        <w:tc>
          <w:tcPr>
            <w:tcW w:w="2700" w:type="dxa"/>
          </w:tcPr>
          <w:p w14:paraId="01CC2E81" w14:textId="77777777" w:rsidR="006A388A" w:rsidRPr="009C74DC"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G0/0/1</w:t>
            </w:r>
          </w:p>
        </w:tc>
        <w:tc>
          <w:tcPr>
            <w:tcW w:w="2790" w:type="dxa"/>
          </w:tcPr>
          <w:p w14:paraId="1120B666" w14:textId="77777777" w:rsidR="006A388A" w:rsidRPr="009C74DC"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203.0.113.1/24</w:t>
            </w:r>
          </w:p>
        </w:tc>
      </w:tr>
      <w:tr w:rsidR="006A388A" w:rsidRPr="009C74DC" w14:paraId="34C2A0B8" w14:textId="77777777" w:rsidTr="008E14E0">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3690" w:type="dxa"/>
            <w:vMerge/>
          </w:tcPr>
          <w:p w14:paraId="01D178C7" w14:textId="77777777" w:rsidR="006A388A" w:rsidRPr="004775D3" w:rsidRDefault="006A388A" w:rsidP="008E14E0">
            <w:pPr>
              <w:spacing w:before="120" w:after="120"/>
              <w:jc w:val="center"/>
              <w:rPr>
                <w:sz w:val="26"/>
                <w:szCs w:val="26"/>
              </w:rPr>
            </w:pPr>
          </w:p>
        </w:tc>
        <w:tc>
          <w:tcPr>
            <w:tcW w:w="2700" w:type="dxa"/>
          </w:tcPr>
          <w:p w14:paraId="5C132E1A"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G0/0/2</w:t>
            </w:r>
          </w:p>
        </w:tc>
        <w:tc>
          <w:tcPr>
            <w:tcW w:w="2790" w:type="dxa"/>
          </w:tcPr>
          <w:p w14:paraId="66DC840C"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10.100.100.1/24</w:t>
            </w:r>
          </w:p>
        </w:tc>
      </w:tr>
      <w:tr w:rsidR="006A388A" w:rsidRPr="009C74DC" w14:paraId="67C7E883" w14:textId="77777777" w:rsidTr="008E14E0">
        <w:trPr>
          <w:trHeight w:val="233"/>
        </w:trPr>
        <w:tc>
          <w:tcPr>
            <w:cnfStyle w:val="001000000000" w:firstRow="0" w:lastRow="0" w:firstColumn="1" w:lastColumn="0" w:oddVBand="0" w:evenVBand="0" w:oddHBand="0" w:evenHBand="0" w:firstRowFirstColumn="0" w:firstRowLastColumn="0" w:lastRowFirstColumn="0" w:lastRowLastColumn="0"/>
            <w:tcW w:w="3690" w:type="dxa"/>
            <w:vMerge/>
          </w:tcPr>
          <w:p w14:paraId="299C7CF3" w14:textId="77777777" w:rsidR="006A388A" w:rsidRPr="004775D3" w:rsidRDefault="006A388A" w:rsidP="008E14E0">
            <w:pPr>
              <w:spacing w:before="120" w:after="120"/>
              <w:jc w:val="center"/>
              <w:rPr>
                <w:sz w:val="26"/>
                <w:szCs w:val="26"/>
              </w:rPr>
            </w:pPr>
          </w:p>
        </w:tc>
        <w:tc>
          <w:tcPr>
            <w:tcW w:w="2700" w:type="dxa"/>
          </w:tcPr>
          <w:p w14:paraId="73724267" w14:textId="77777777" w:rsidR="006A388A" w:rsidRPr="009C74DC"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S0/1/0</w:t>
            </w:r>
          </w:p>
        </w:tc>
        <w:tc>
          <w:tcPr>
            <w:tcW w:w="2790" w:type="dxa"/>
          </w:tcPr>
          <w:p w14:paraId="016A583E" w14:textId="77777777" w:rsidR="006A388A" w:rsidRPr="009C74DC"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10.20.30.1/24</w:t>
            </w:r>
          </w:p>
        </w:tc>
      </w:tr>
      <w:tr w:rsidR="006A388A" w14:paraId="4D91BF5E" w14:textId="77777777" w:rsidTr="008E14E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690" w:type="dxa"/>
            <w:vMerge w:val="restart"/>
          </w:tcPr>
          <w:p w14:paraId="7B2FC6F3" w14:textId="77777777" w:rsidR="006A388A" w:rsidRPr="004775D3" w:rsidRDefault="006A388A" w:rsidP="008E14E0">
            <w:pPr>
              <w:spacing w:before="120" w:after="120"/>
              <w:jc w:val="center"/>
              <w:rPr>
                <w:sz w:val="26"/>
                <w:szCs w:val="26"/>
              </w:rPr>
            </w:pPr>
            <w:r w:rsidRPr="004775D3">
              <w:rPr>
                <w:sz w:val="26"/>
                <w:szCs w:val="26"/>
              </w:rPr>
              <w:t>R</w:t>
            </w:r>
            <w:r>
              <w:rPr>
                <w:sz w:val="26"/>
                <w:szCs w:val="26"/>
              </w:rPr>
              <w:t>1</w:t>
            </w:r>
          </w:p>
        </w:tc>
        <w:tc>
          <w:tcPr>
            <w:tcW w:w="2700" w:type="dxa"/>
          </w:tcPr>
          <w:p w14:paraId="72F04A04"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G0/0/1</w:t>
            </w:r>
          </w:p>
        </w:tc>
        <w:tc>
          <w:tcPr>
            <w:tcW w:w="2790" w:type="dxa"/>
          </w:tcPr>
          <w:p w14:paraId="07547178"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172.31.1.1/24</w:t>
            </w:r>
          </w:p>
        </w:tc>
      </w:tr>
      <w:tr w:rsidR="006A388A" w:rsidRPr="005E4A4D" w14:paraId="75E1FB92" w14:textId="77777777" w:rsidTr="008E14E0">
        <w:trPr>
          <w:trHeight w:val="93"/>
        </w:trPr>
        <w:tc>
          <w:tcPr>
            <w:cnfStyle w:val="001000000000" w:firstRow="0" w:lastRow="0" w:firstColumn="1" w:lastColumn="0" w:oddVBand="0" w:evenVBand="0" w:oddHBand="0" w:evenHBand="0" w:firstRowFirstColumn="0" w:firstRowLastColumn="0" w:lastRowFirstColumn="0" w:lastRowLastColumn="0"/>
            <w:tcW w:w="3690" w:type="dxa"/>
            <w:vMerge/>
          </w:tcPr>
          <w:p w14:paraId="6B674A85" w14:textId="77777777" w:rsidR="006A388A" w:rsidRDefault="006A388A" w:rsidP="008E14E0">
            <w:pPr>
              <w:pStyle w:val="Bngbiu-nidung"/>
              <w:spacing w:before="120" w:line="240" w:lineRule="auto"/>
              <w:ind w:firstLine="0"/>
              <w:jc w:val="center"/>
            </w:pPr>
          </w:p>
        </w:tc>
        <w:tc>
          <w:tcPr>
            <w:tcW w:w="2700" w:type="dxa"/>
          </w:tcPr>
          <w:p w14:paraId="74A2B431" w14:textId="77777777" w:rsidR="006A388A" w:rsidRPr="005E4A4D"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G0/0/0.10</w:t>
            </w:r>
          </w:p>
        </w:tc>
        <w:tc>
          <w:tcPr>
            <w:tcW w:w="2790" w:type="dxa"/>
          </w:tcPr>
          <w:p w14:paraId="20E7C0F3" w14:textId="77777777" w:rsidR="006A388A" w:rsidRPr="005E4A4D"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5E4A4D">
              <w:t>192.168.10.1</w:t>
            </w:r>
            <w:r>
              <w:t>/24</w:t>
            </w:r>
          </w:p>
        </w:tc>
      </w:tr>
      <w:tr w:rsidR="006A388A" w14:paraId="3CA4B4FF" w14:textId="77777777" w:rsidTr="008E14E0">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3690" w:type="dxa"/>
            <w:vMerge/>
          </w:tcPr>
          <w:p w14:paraId="797D134F" w14:textId="77777777" w:rsidR="006A388A" w:rsidRDefault="006A388A" w:rsidP="008E14E0">
            <w:pPr>
              <w:pStyle w:val="Bngbiu-nidung"/>
              <w:spacing w:before="120" w:line="240" w:lineRule="auto"/>
              <w:ind w:firstLine="0"/>
              <w:jc w:val="center"/>
            </w:pPr>
          </w:p>
        </w:tc>
        <w:tc>
          <w:tcPr>
            <w:tcW w:w="2700" w:type="dxa"/>
          </w:tcPr>
          <w:p w14:paraId="4E5AC6E4"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G0/0/0.20</w:t>
            </w:r>
          </w:p>
        </w:tc>
        <w:tc>
          <w:tcPr>
            <w:tcW w:w="2790" w:type="dxa"/>
          </w:tcPr>
          <w:p w14:paraId="0B8D0926"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192.168.2</w:t>
            </w:r>
            <w:r w:rsidRPr="005E4A4D">
              <w:t>0.1/24</w:t>
            </w:r>
          </w:p>
        </w:tc>
      </w:tr>
      <w:tr w:rsidR="006A388A" w14:paraId="441E993F" w14:textId="77777777" w:rsidTr="008E14E0">
        <w:trPr>
          <w:trHeight w:val="89"/>
        </w:trPr>
        <w:tc>
          <w:tcPr>
            <w:cnfStyle w:val="001000000000" w:firstRow="0" w:lastRow="0" w:firstColumn="1" w:lastColumn="0" w:oddVBand="0" w:evenVBand="0" w:oddHBand="0" w:evenHBand="0" w:firstRowFirstColumn="0" w:firstRowLastColumn="0" w:lastRowFirstColumn="0" w:lastRowLastColumn="0"/>
            <w:tcW w:w="3690" w:type="dxa"/>
            <w:vMerge/>
          </w:tcPr>
          <w:p w14:paraId="15C06B56" w14:textId="77777777" w:rsidR="006A388A" w:rsidRDefault="006A388A" w:rsidP="008E14E0">
            <w:pPr>
              <w:pStyle w:val="Bngbiu-nidung"/>
              <w:spacing w:before="120" w:line="240" w:lineRule="auto"/>
              <w:ind w:firstLine="0"/>
              <w:jc w:val="center"/>
            </w:pPr>
          </w:p>
        </w:tc>
        <w:tc>
          <w:tcPr>
            <w:tcW w:w="2700" w:type="dxa"/>
          </w:tcPr>
          <w:p w14:paraId="11E28DC6"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G0/0/0.30</w:t>
            </w:r>
          </w:p>
        </w:tc>
        <w:tc>
          <w:tcPr>
            <w:tcW w:w="2790" w:type="dxa"/>
          </w:tcPr>
          <w:p w14:paraId="3B659C01"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192.168.3</w:t>
            </w:r>
            <w:r w:rsidRPr="005E4A4D">
              <w:t>0.1/24</w:t>
            </w:r>
          </w:p>
        </w:tc>
      </w:tr>
      <w:tr w:rsidR="006A388A" w14:paraId="0832F8E0" w14:textId="77777777" w:rsidTr="008E14E0">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3690" w:type="dxa"/>
            <w:vMerge/>
          </w:tcPr>
          <w:p w14:paraId="64E9D948" w14:textId="77777777" w:rsidR="006A388A" w:rsidRDefault="006A388A" w:rsidP="008E14E0">
            <w:pPr>
              <w:pStyle w:val="Bngbiu-nidung"/>
              <w:spacing w:before="120" w:line="240" w:lineRule="auto"/>
              <w:ind w:firstLine="0"/>
              <w:jc w:val="center"/>
            </w:pPr>
          </w:p>
        </w:tc>
        <w:tc>
          <w:tcPr>
            <w:tcW w:w="2700" w:type="dxa"/>
          </w:tcPr>
          <w:p w14:paraId="7A417F5C"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G0/0/0.40</w:t>
            </w:r>
          </w:p>
        </w:tc>
        <w:tc>
          <w:tcPr>
            <w:tcW w:w="2790" w:type="dxa"/>
          </w:tcPr>
          <w:p w14:paraId="3DBFF551"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192.168.4</w:t>
            </w:r>
            <w:r w:rsidRPr="005E4A4D">
              <w:t>0.1/24</w:t>
            </w:r>
          </w:p>
        </w:tc>
      </w:tr>
      <w:tr w:rsidR="006A388A" w14:paraId="4386ADA5" w14:textId="77777777" w:rsidTr="008E14E0">
        <w:trPr>
          <w:trHeight w:val="216"/>
        </w:trPr>
        <w:tc>
          <w:tcPr>
            <w:cnfStyle w:val="001000000000" w:firstRow="0" w:lastRow="0" w:firstColumn="1" w:lastColumn="0" w:oddVBand="0" w:evenVBand="0" w:oddHBand="0" w:evenHBand="0" w:firstRowFirstColumn="0" w:firstRowLastColumn="0" w:lastRowFirstColumn="0" w:lastRowLastColumn="0"/>
            <w:tcW w:w="3690" w:type="dxa"/>
            <w:vMerge/>
          </w:tcPr>
          <w:p w14:paraId="268251B0" w14:textId="77777777" w:rsidR="006A388A" w:rsidRDefault="006A388A" w:rsidP="008E14E0">
            <w:pPr>
              <w:pStyle w:val="Bngbiu-nidung"/>
              <w:spacing w:before="120" w:line="240" w:lineRule="auto"/>
              <w:ind w:firstLine="0"/>
              <w:jc w:val="center"/>
            </w:pPr>
          </w:p>
        </w:tc>
        <w:tc>
          <w:tcPr>
            <w:tcW w:w="2700" w:type="dxa"/>
          </w:tcPr>
          <w:p w14:paraId="70849C22"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G0/0/0.50</w:t>
            </w:r>
          </w:p>
        </w:tc>
        <w:tc>
          <w:tcPr>
            <w:tcW w:w="2790" w:type="dxa"/>
          </w:tcPr>
          <w:p w14:paraId="2A66C455"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192.168.5</w:t>
            </w:r>
            <w:r w:rsidRPr="005E4A4D">
              <w:t>0.1/24</w:t>
            </w:r>
          </w:p>
        </w:tc>
      </w:tr>
      <w:tr w:rsidR="006A388A" w14:paraId="64296BBF" w14:textId="77777777" w:rsidTr="008E14E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3690" w:type="dxa"/>
            <w:vMerge/>
          </w:tcPr>
          <w:p w14:paraId="20C078B2" w14:textId="77777777" w:rsidR="006A388A" w:rsidRDefault="006A388A" w:rsidP="008E14E0">
            <w:pPr>
              <w:pStyle w:val="Bngbiu-nidung"/>
              <w:spacing w:before="120" w:line="240" w:lineRule="auto"/>
              <w:ind w:firstLine="0"/>
              <w:jc w:val="center"/>
            </w:pPr>
          </w:p>
        </w:tc>
        <w:tc>
          <w:tcPr>
            <w:tcW w:w="2700" w:type="dxa"/>
          </w:tcPr>
          <w:p w14:paraId="12E311C5"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G0/0/0.60</w:t>
            </w:r>
          </w:p>
        </w:tc>
        <w:tc>
          <w:tcPr>
            <w:tcW w:w="2790" w:type="dxa"/>
          </w:tcPr>
          <w:p w14:paraId="2C2D6286"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192.168.60.1/24</w:t>
            </w:r>
          </w:p>
        </w:tc>
      </w:tr>
      <w:tr w:rsidR="006A388A" w14:paraId="76073895" w14:textId="77777777" w:rsidTr="008E14E0">
        <w:trPr>
          <w:trHeight w:val="89"/>
        </w:trPr>
        <w:tc>
          <w:tcPr>
            <w:cnfStyle w:val="001000000000" w:firstRow="0" w:lastRow="0" w:firstColumn="1" w:lastColumn="0" w:oddVBand="0" w:evenVBand="0" w:oddHBand="0" w:evenHBand="0" w:firstRowFirstColumn="0" w:firstRowLastColumn="0" w:lastRowFirstColumn="0" w:lastRowLastColumn="0"/>
            <w:tcW w:w="3690" w:type="dxa"/>
            <w:vMerge/>
          </w:tcPr>
          <w:p w14:paraId="241759A7" w14:textId="77777777" w:rsidR="006A388A" w:rsidRDefault="006A388A" w:rsidP="008E14E0">
            <w:pPr>
              <w:pStyle w:val="Bngbiu-nidung"/>
              <w:spacing w:before="120" w:line="240" w:lineRule="auto"/>
              <w:ind w:firstLine="0"/>
              <w:jc w:val="center"/>
            </w:pPr>
          </w:p>
        </w:tc>
        <w:tc>
          <w:tcPr>
            <w:tcW w:w="2700" w:type="dxa"/>
          </w:tcPr>
          <w:p w14:paraId="2ED71849"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5E4A4D">
              <w:t>G0/0/</w:t>
            </w:r>
            <w:r>
              <w:t>0</w:t>
            </w:r>
            <w:r w:rsidRPr="005E4A4D">
              <w:t>.</w:t>
            </w:r>
            <w:r>
              <w:t>2</w:t>
            </w:r>
            <w:r w:rsidRPr="005E4A4D">
              <w:t>0</w:t>
            </w:r>
            <w:r>
              <w:t>0</w:t>
            </w:r>
          </w:p>
        </w:tc>
        <w:tc>
          <w:tcPr>
            <w:tcW w:w="2790" w:type="dxa"/>
          </w:tcPr>
          <w:p w14:paraId="0CCB8057"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5E4A4D">
              <w:t>192.168.</w:t>
            </w:r>
            <w:r>
              <w:t>2</w:t>
            </w:r>
            <w:r w:rsidRPr="005E4A4D">
              <w:t>0</w:t>
            </w:r>
            <w:r>
              <w:t>0</w:t>
            </w:r>
            <w:r w:rsidRPr="005E4A4D">
              <w:t>.1/24</w:t>
            </w:r>
          </w:p>
        </w:tc>
      </w:tr>
      <w:tr w:rsidR="006A388A" w14:paraId="59CAF9A2" w14:textId="77777777" w:rsidTr="008E14E0">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3690" w:type="dxa"/>
            <w:vMerge/>
          </w:tcPr>
          <w:p w14:paraId="0E12A810" w14:textId="77777777" w:rsidR="006A388A" w:rsidRDefault="006A388A" w:rsidP="008E14E0">
            <w:pPr>
              <w:pStyle w:val="Bngbiu-nidung"/>
              <w:spacing w:before="120" w:line="240" w:lineRule="auto"/>
              <w:ind w:firstLine="0"/>
              <w:jc w:val="center"/>
            </w:pPr>
          </w:p>
        </w:tc>
        <w:tc>
          <w:tcPr>
            <w:tcW w:w="2700" w:type="dxa"/>
          </w:tcPr>
          <w:p w14:paraId="7CC63212"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S0/1/0</w:t>
            </w:r>
          </w:p>
        </w:tc>
        <w:tc>
          <w:tcPr>
            <w:tcW w:w="2790" w:type="dxa"/>
          </w:tcPr>
          <w:p w14:paraId="5A7BC896"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10.20.30.2/30</w:t>
            </w:r>
          </w:p>
        </w:tc>
      </w:tr>
      <w:tr w:rsidR="006A388A" w:rsidRPr="005E4A4D" w14:paraId="591439CF" w14:textId="77777777" w:rsidTr="008E14E0">
        <w:trPr>
          <w:trHeight w:val="288"/>
        </w:trPr>
        <w:tc>
          <w:tcPr>
            <w:cnfStyle w:val="001000000000" w:firstRow="0" w:lastRow="0" w:firstColumn="1" w:lastColumn="0" w:oddVBand="0" w:evenVBand="0" w:oddHBand="0" w:evenHBand="0" w:firstRowFirstColumn="0" w:firstRowLastColumn="0" w:lastRowFirstColumn="0" w:lastRowLastColumn="0"/>
            <w:tcW w:w="3690" w:type="dxa"/>
            <w:vMerge w:val="restart"/>
          </w:tcPr>
          <w:p w14:paraId="5AD79F35" w14:textId="4C1F3ADC" w:rsidR="006A388A" w:rsidRPr="004775D3" w:rsidRDefault="006A388A" w:rsidP="008E14E0">
            <w:pPr>
              <w:spacing w:before="120" w:after="120"/>
              <w:jc w:val="center"/>
              <w:rPr>
                <w:sz w:val="26"/>
                <w:szCs w:val="26"/>
              </w:rPr>
            </w:pPr>
            <w:r>
              <w:rPr>
                <w:rStyle w:val="fontstyle01"/>
              </w:rPr>
              <w:t>Home Wireless Router</w:t>
            </w:r>
          </w:p>
        </w:tc>
        <w:tc>
          <w:tcPr>
            <w:tcW w:w="2700" w:type="dxa"/>
          </w:tcPr>
          <w:p w14:paraId="1D03888D" w14:textId="6521E40F"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rPr>
                <w:rStyle w:val="fontstyle01"/>
              </w:rPr>
              <w:t>Internet</w:t>
            </w:r>
          </w:p>
        </w:tc>
        <w:tc>
          <w:tcPr>
            <w:tcW w:w="2790" w:type="dxa"/>
          </w:tcPr>
          <w:p w14:paraId="2B9A49F6"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rPr>
                <w:rStyle w:val="fontstyle01"/>
              </w:rPr>
              <w:t>DHCP</w:t>
            </w:r>
          </w:p>
        </w:tc>
      </w:tr>
      <w:tr w:rsidR="006A388A" w:rsidRPr="005E4A4D" w14:paraId="431ABD08" w14:textId="77777777" w:rsidTr="008E14E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3690" w:type="dxa"/>
            <w:vMerge/>
          </w:tcPr>
          <w:p w14:paraId="77FA9310" w14:textId="77777777" w:rsidR="006A388A" w:rsidRDefault="006A388A" w:rsidP="008E14E0">
            <w:pPr>
              <w:spacing w:before="120" w:after="120"/>
              <w:jc w:val="center"/>
              <w:rPr>
                <w:rStyle w:val="fontstyle01"/>
              </w:rPr>
            </w:pPr>
          </w:p>
        </w:tc>
        <w:tc>
          <w:tcPr>
            <w:tcW w:w="2700" w:type="dxa"/>
          </w:tcPr>
          <w:p w14:paraId="62E8B6FC" w14:textId="603700FE"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rPr>
                <w:rStyle w:val="fontstyle01"/>
              </w:rPr>
            </w:pPr>
            <w:r>
              <w:rPr>
                <w:rStyle w:val="fontstyle01"/>
              </w:rPr>
              <w:t>LAN</w:t>
            </w:r>
          </w:p>
        </w:tc>
        <w:tc>
          <w:tcPr>
            <w:tcW w:w="2790" w:type="dxa"/>
          </w:tcPr>
          <w:p w14:paraId="14C0CA3A"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rPr>
                <w:rStyle w:val="fontstyle01"/>
              </w:rPr>
            </w:pPr>
            <w:r>
              <w:rPr>
                <w:rStyle w:val="fontstyle01"/>
              </w:rPr>
              <w:t>192.168.0.1/24</w:t>
            </w:r>
          </w:p>
        </w:tc>
      </w:tr>
      <w:tr w:rsidR="006A388A" w:rsidRPr="005E4A4D" w14:paraId="1CCDA2F3" w14:textId="77777777" w:rsidTr="008E14E0">
        <w:trPr>
          <w:trHeight w:val="89"/>
        </w:trPr>
        <w:tc>
          <w:tcPr>
            <w:cnfStyle w:val="001000000000" w:firstRow="0" w:lastRow="0" w:firstColumn="1" w:lastColumn="0" w:oddVBand="0" w:evenVBand="0" w:oddHBand="0" w:evenHBand="0" w:firstRowFirstColumn="0" w:firstRowLastColumn="0" w:lastRowFirstColumn="0" w:lastRowLastColumn="0"/>
            <w:tcW w:w="3690" w:type="dxa"/>
          </w:tcPr>
          <w:p w14:paraId="73D2AAF4" w14:textId="77777777" w:rsidR="006A388A" w:rsidRPr="004775D3" w:rsidRDefault="006A388A" w:rsidP="008E14E0">
            <w:pPr>
              <w:spacing w:before="120" w:after="120"/>
              <w:jc w:val="center"/>
              <w:rPr>
                <w:sz w:val="26"/>
                <w:szCs w:val="26"/>
              </w:rPr>
            </w:pPr>
            <w:r w:rsidRPr="004775D3">
              <w:rPr>
                <w:sz w:val="26"/>
                <w:szCs w:val="26"/>
              </w:rPr>
              <w:t>Mul_Sw</w:t>
            </w:r>
          </w:p>
        </w:tc>
        <w:tc>
          <w:tcPr>
            <w:tcW w:w="2700" w:type="dxa"/>
          </w:tcPr>
          <w:p w14:paraId="73F544AE" w14:textId="77777777" w:rsidR="006A388A" w:rsidRPr="005E4A4D"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VLAN 200</w:t>
            </w:r>
          </w:p>
        </w:tc>
        <w:tc>
          <w:tcPr>
            <w:tcW w:w="2790" w:type="dxa"/>
          </w:tcPr>
          <w:p w14:paraId="2358B2BC" w14:textId="77777777" w:rsidR="006A388A" w:rsidRPr="005E4A4D"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192.168.200.100/24</w:t>
            </w:r>
          </w:p>
        </w:tc>
      </w:tr>
      <w:tr w:rsidR="006A388A" w14:paraId="356B1F54" w14:textId="77777777" w:rsidTr="008E14E0">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3690" w:type="dxa"/>
          </w:tcPr>
          <w:p w14:paraId="17F11727" w14:textId="77777777" w:rsidR="006A388A" w:rsidRPr="004775D3" w:rsidRDefault="006A388A" w:rsidP="008E14E0">
            <w:pPr>
              <w:spacing w:before="120" w:after="120"/>
              <w:jc w:val="center"/>
              <w:rPr>
                <w:sz w:val="26"/>
                <w:szCs w:val="26"/>
              </w:rPr>
            </w:pPr>
            <w:r w:rsidRPr="004775D3">
              <w:rPr>
                <w:sz w:val="26"/>
                <w:szCs w:val="26"/>
              </w:rPr>
              <w:t>WLC</w:t>
            </w:r>
          </w:p>
        </w:tc>
        <w:tc>
          <w:tcPr>
            <w:tcW w:w="2700" w:type="dxa"/>
          </w:tcPr>
          <w:p w14:paraId="1711E29A"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Management</w:t>
            </w:r>
          </w:p>
        </w:tc>
        <w:tc>
          <w:tcPr>
            <w:tcW w:w="2790" w:type="dxa"/>
          </w:tcPr>
          <w:p w14:paraId="242EE099"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192.168.200.254/24</w:t>
            </w:r>
          </w:p>
        </w:tc>
      </w:tr>
      <w:tr w:rsidR="006A388A" w14:paraId="51511604" w14:textId="77777777" w:rsidTr="008E14E0">
        <w:trPr>
          <w:trHeight w:val="89"/>
        </w:trPr>
        <w:tc>
          <w:tcPr>
            <w:cnfStyle w:val="001000000000" w:firstRow="0" w:lastRow="0" w:firstColumn="1" w:lastColumn="0" w:oddVBand="0" w:evenVBand="0" w:oddHBand="0" w:evenHBand="0" w:firstRowFirstColumn="0" w:firstRowLastColumn="0" w:lastRowFirstColumn="0" w:lastRowLastColumn="0"/>
            <w:tcW w:w="3690" w:type="dxa"/>
          </w:tcPr>
          <w:p w14:paraId="699DB9DF" w14:textId="77777777" w:rsidR="006A388A" w:rsidRPr="004775D3" w:rsidRDefault="006A388A" w:rsidP="008E14E0">
            <w:pPr>
              <w:spacing w:before="120" w:after="120"/>
              <w:jc w:val="center"/>
              <w:rPr>
                <w:sz w:val="26"/>
                <w:szCs w:val="26"/>
              </w:rPr>
            </w:pPr>
            <w:r w:rsidRPr="004775D3">
              <w:rPr>
                <w:sz w:val="26"/>
                <w:szCs w:val="26"/>
              </w:rPr>
              <w:lastRenderedPageBreak/>
              <w:t>RADIUS Server</w:t>
            </w:r>
          </w:p>
        </w:tc>
        <w:tc>
          <w:tcPr>
            <w:tcW w:w="2700" w:type="dxa"/>
          </w:tcPr>
          <w:p w14:paraId="62F0907A"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NIC</w:t>
            </w:r>
          </w:p>
        </w:tc>
        <w:tc>
          <w:tcPr>
            <w:tcW w:w="2790" w:type="dxa"/>
          </w:tcPr>
          <w:p w14:paraId="41E38AD0"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172.31.1.254/24</w:t>
            </w:r>
          </w:p>
        </w:tc>
      </w:tr>
      <w:tr w:rsidR="006A388A" w14:paraId="710CBD2E" w14:textId="77777777" w:rsidTr="008E14E0">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3690" w:type="dxa"/>
          </w:tcPr>
          <w:p w14:paraId="2EC68A18" w14:textId="77777777" w:rsidR="006A388A" w:rsidRPr="004775D3" w:rsidRDefault="006A388A" w:rsidP="008E14E0">
            <w:pPr>
              <w:spacing w:before="120" w:after="120"/>
              <w:jc w:val="center"/>
              <w:rPr>
                <w:sz w:val="26"/>
                <w:szCs w:val="26"/>
              </w:rPr>
            </w:pPr>
            <w:r w:rsidRPr="004775D3">
              <w:rPr>
                <w:sz w:val="26"/>
                <w:szCs w:val="26"/>
              </w:rPr>
              <w:t>Web Server</w:t>
            </w:r>
          </w:p>
        </w:tc>
        <w:tc>
          <w:tcPr>
            <w:tcW w:w="2700" w:type="dxa"/>
          </w:tcPr>
          <w:p w14:paraId="11AC911D"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NIC</w:t>
            </w:r>
          </w:p>
        </w:tc>
        <w:tc>
          <w:tcPr>
            <w:tcW w:w="2790" w:type="dxa"/>
          </w:tcPr>
          <w:p w14:paraId="2447C992"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203.0.113.78/24</w:t>
            </w:r>
          </w:p>
        </w:tc>
      </w:tr>
      <w:tr w:rsidR="006A388A" w14:paraId="7F7F06E2" w14:textId="77777777" w:rsidTr="008E14E0">
        <w:trPr>
          <w:trHeight w:val="89"/>
        </w:trPr>
        <w:tc>
          <w:tcPr>
            <w:cnfStyle w:val="001000000000" w:firstRow="0" w:lastRow="0" w:firstColumn="1" w:lastColumn="0" w:oddVBand="0" w:evenVBand="0" w:oddHBand="0" w:evenHBand="0" w:firstRowFirstColumn="0" w:firstRowLastColumn="0" w:lastRowFirstColumn="0" w:lastRowLastColumn="0"/>
            <w:tcW w:w="3690" w:type="dxa"/>
          </w:tcPr>
          <w:p w14:paraId="10C27112" w14:textId="77777777" w:rsidR="006A388A" w:rsidRPr="004775D3" w:rsidRDefault="006A388A" w:rsidP="008E14E0">
            <w:pPr>
              <w:spacing w:before="120" w:after="120"/>
              <w:jc w:val="center"/>
              <w:rPr>
                <w:sz w:val="26"/>
                <w:szCs w:val="26"/>
              </w:rPr>
            </w:pPr>
            <w:r w:rsidRPr="004775D3">
              <w:rPr>
                <w:sz w:val="26"/>
                <w:szCs w:val="26"/>
              </w:rPr>
              <w:t>DNS Server</w:t>
            </w:r>
          </w:p>
        </w:tc>
        <w:tc>
          <w:tcPr>
            <w:tcW w:w="2700" w:type="dxa"/>
          </w:tcPr>
          <w:p w14:paraId="0E786DA0"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NIC</w:t>
            </w:r>
          </w:p>
        </w:tc>
        <w:tc>
          <w:tcPr>
            <w:tcW w:w="2790" w:type="dxa"/>
          </w:tcPr>
          <w:p w14:paraId="3D123B70"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10.100.100.254/24</w:t>
            </w:r>
          </w:p>
        </w:tc>
      </w:tr>
      <w:tr w:rsidR="006A388A" w14:paraId="46477884" w14:textId="77777777" w:rsidTr="008E14E0">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3690" w:type="dxa"/>
          </w:tcPr>
          <w:p w14:paraId="47380C14" w14:textId="77777777" w:rsidR="006A388A" w:rsidRPr="004775D3" w:rsidRDefault="006A388A" w:rsidP="008E14E0">
            <w:pPr>
              <w:spacing w:before="120" w:after="120"/>
              <w:jc w:val="center"/>
              <w:rPr>
                <w:sz w:val="26"/>
                <w:szCs w:val="26"/>
              </w:rPr>
            </w:pPr>
            <w:r w:rsidRPr="004775D3">
              <w:rPr>
                <w:sz w:val="26"/>
                <w:szCs w:val="26"/>
              </w:rPr>
              <w:t>ADMIN Enterprise</w:t>
            </w:r>
          </w:p>
        </w:tc>
        <w:tc>
          <w:tcPr>
            <w:tcW w:w="2700" w:type="dxa"/>
          </w:tcPr>
          <w:p w14:paraId="4C343E65"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NIC</w:t>
            </w:r>
          </w:p>
        </w:tc>
        <w:tc>
          <w:tcPr>
            <w:tcW w:w="2790" w:type="dxa"/>
          </w:tcPr>
          <w:p w14:paraId="0B4A8E73" w14:textId="4EE95A82"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192.168.200.</w:t>
            </w:r>
            <w:r w:rsidR="00997F94">
              <w:t>199</w:t>
            </w:r>
            <w:r>
              <w:t>/24</w:t>
            </w:r>
          </w:p>
        </w:tc>
      </w:tr>
      <w:tr w:rsidR="006A388A" w14:paraId="41263B09" w14:textId="77777777" w:rsidTr="008E14E0">
        <w:trPr>
          <w:trHeight w:val="89"/>
        </w:trPr>
        <w:tc>
          <w:tcPr>
            <w:cnfStyle w:val="001000000000" w:firstRow="0" w:lastRow="0" w:firstColumn="1" w:lastColumn="0" w:oddVBand="0" w:evenVBand="0" w:oddHBand="0" w:evenHBand="0" w:firstRowFirstColumn="0" w:firstRowLastColumn="0" w:lastRowFirstColumn="0" w:lastRowLastColumn="0"/>
            <w:tcW w:w="3690" w:type="dxa"/>
          </w:tcPr>
          <w:p w14:paraId="3EE73645" w14:textId="77777777" w:rsidR="006A388A" w:rsidRPr="004775D3" w:rsidRDefault="006A388A" w:rsidP="008E14E0">
            <w:pPr>
              <w:spacing w:before="120" w:after="120"/>
              <w:jc w:val="center"/>
              <w:rPr>
                <w:sz w:val="26"/>
                <w:szCs w:val="26"/>
              </w:rPr>
            </w:pPr>
            <w:r>
              <w:rPr>
                <w:sz w:val="26"/>
                <w:szCs w:val="26"/>
              </w:rPr>
              <w:t>Enterprise PC</w:t>
            </w:r>
          </w:p>
        </w:tc>
        <w:tc>
          <w:tcPr>
            <w:tcW w:w="2700" w:type="dxa"/>
          </w:tcPr>
          <w:p w14:paraId="4719D87F"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NIC</w:t>
            </w:r>
          </w:p>
        </w:tc>
        <w:tc>
          <w:tcPr>
            <w:tcW w:w="2790" w:type="dxa"/>
          </w:tcPr>
          <w:p w14:paraId="45935B66"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192.168.200.200/24</w:t>
            </w:r>
          </w:p>
        </w:tc>
      </w:tr>
      <w:tr w:rsidR="006A388A" w14:paraId="7E5FB09D" w14:textId="77777777" w:rsidTr="008E14E0">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3690" w:type="dxa"/>
          </w:tcPr>
          <w:p w14:paraId="72B3A015" w14:textId="77777777" w:rsidR="006A388A" w:rsidRDefault="006A388A" w:rsidP="008E14E0">
            <w:pPr>
              <w:spacing w:before="120" w:after="120"/>
              <w:jc w:val="center"/>
              <w:rPr>
                <w:sz w:val="26"/>
                <w:szCs w:val="26"/>
              </w:rPr>
            </w:pPr>
            <w:r>
              <w:rPr>
                <w:sz w:val="26"/>
                <w:szCs w:val="26"/>
              </w:rPr>
              <w:t>LAP_LETAN, LAP_GIAMDOC, LAP_TAICHINH, LAP_MARKETING, LAP_KINHDOANH, LAP_PHONGHOP</w:t>
            </w:r>
          </w:p>
        </w:tc>
        <w:tc>
          <w:tcPr>
            <w:tcW w:w="2700" w:type="dxa"/>
          </w:tcPr>
          <w:p w14:paraId="70114155"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G0</w:t>
            </w:r>
          </w:p>
        </w:tc>
        <w:tc>
          <w:tcPr>
            <w:tcW w:w="2790" w:type="dxa"/>
          </w:tcPr>
          <w:p w14:paraId="610455E2"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DHCP</w:t>
            </w:r>
          </w:p>
        </w:tc>
      </w:tr>
      <w:tr w:rsidR="006A388A" w14:paraId="7C9FCED5" w14:textId="77777777" w:rsidTr="008E14E0">
        <w:trPr>
          <w:trHeight w:val="89"/>
        </w:trPr>
        <w:tc>
          <w:tcPr>
            <w:cnfStyle w:val="001000000000" w:firstRow="0" w:lastRow="0" w:firstColumn="1" w:lastColumn="0" w:oddVBand="0" w:evenVBand="0" w:oddHBand="0" w:evenHBand="0" w:firstRowFirstColumn="0" w:firstRowLastColumn="0" w:lastRowFirstColumn="0" w:lastRowLastColumn="0"/>
            <w:tcW w:w="3690" w:type="dxa"/>
          </w:tcPr>
          <w:p w14:paraId="38077E5B" w14:textId="77777777" w:rsidR="006A388A" w:rsidRPr="004775D3" w:rsidRDefault="006A388A" w:rsidP="008E14E0">
            <w:pPr>
              <w:spacing w:before="120" w:after="120"/>
              <w:jc w:val="center"/>
              <w:rPr>
                <w:sz w:val="26"/>
                <w:szCs w:val="26"/>
              </w:rPr>
            </w:pPr>
            <w:r>
              <w:rPr>
                <w:sz w:val="26"/>
                <w:szCs w:val="26"/>
              </w:rPr>
              <w:t>Home Admin</w:t>
            </w:r>
          </w:p>
        </w:tc>
        <w:tc>
          <w:tcPr>
            <w:tcW w:w="2700" w:type="dxa"/>
          </w:tcPr>
          <w:p w14:paraId="128744B3"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NIC</w:t>
            </w:r>
          </w:p>
        </w:tc>
        <w:tc>
          <w:tcPr>
            <w:tcW w:w="2790" w:type="dxa"/>
          </w:tcPr>
          <w:p w14:paraId="6A63401F"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DHCP</w:t>
            </w:r>
          </w:p>
        </w:tc>
      </w:tr>
      <w:tr w:rsidR="006A388A" w14:paraId="74D37469" w14:textId="77777777" w:rsidTr="008E14E0">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3690" w:type="dxa"/>
          </w:tcPr>
          <w:p w14:paraId="19CEBEF6" w14:textId="77777777" w:rsidR="006A388A" w:rsidRPr="004775D3" w:rsidRDefault="006A388A" w:rsidP="008E14E0">
            <w:pPr>
              <w:spacing w:before="120" w:after="120"/>
              <w:jc w:val="center"/>
              <w:rPr>
                <w:sz w:val="26"/>
                <w:szCs w:val="26"/>
              </w:rPr>
            </w:pPr>
            <w:r>
              <w:rPr>
                <w:sz w:val="26"/>
                <w:szCs w:val="26"/>
              </w:rPr>
              <w:t>PC_LETAN, PC_TC, PC_KD</w:t>
            </w:r>
          </w:p>
        </w:tc>
        <w:tc>
          <w:tcPr>
            <w:tcW w:w="2700" w:type="dxa"/>
          </w:tcPr>
          <w:p w14:paraId="2B80A754"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Wireless0</w:t>
            </w:r>
          </w:p>
        </w:tc>
        <w:tc>
          <w:tcPr>
            <w:tcW w:w="2790" w:type="dxa"/>
          </w:tcPr>
          <w:p w14:paraId="01A011B1"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rsidRPr="00E71C7D">
              <w:t>DHCP</w:t>
            </w:r>
          </w:p>
        </w:tc>
      </w:tr>
      <w:tr w:rsidR="006A388A" w14:paraId="005CF85B" w14:textId="77777777" w:rsidTr="008E14E0">
        <w:trPr>
          <w:trHeight w:val="89"/>
        </w:trPr>
        <w:tc>
          <w:tcPr>
            <w:cnfStyle w:val="001000000000" w:firstRow="0" w:lastRow="0" w:firstColumn="1" w:lastColumn="0" w:oddVBand="0" w:evenVBand="0" w:oddHBand="0" w:evenHBand="0" w:firstRowFirstColumn="0" w:firstRowLastColumn="0" w:lastRowFirstColumn="0" w:lastRowLastColumn="0"/>
            <w:tcW w:w="3690" w:type="dxa"/>
          </w:tcPr>
          <w:p w14:paraId="6F25DA6D" w14:textId="77777777" w:rsidR="006A388A" w:rsidRPr="004775D3" w:rsidRDefault="006A388A" w:rsidP="008E14E0">
            <w:pPr>
              <w:spacing w:before="120" w:after="120"/>
              <w:jc w:val="center"/>
              <w:rPr>
                <w:sz w:val="26"/>
                <w:szCs w:val="26"/>
              </w:rPr>
            </w:pPr>
            <w:r>
              <w:rPr>
                <w:sz w:val="26"/>
                <w:szCs w:val="26"/>
              </w:rPr>
              <w:t>GIAMDOC, THUKY, Home Laptop, NhanVien1, NhanVien2, NhanVien3, NhanVien4, NhanVien5, NhanVien6, NhanVien7</w:t>
            </w:r>
          </w:p>
        </w:tc>
        <w:tc>
          <w:tcPr>
            <w:tcW w:w="2700" w:type="dxa"/>
          </w:tcPr>
          <w:p w14:paraId="1A397DC3"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Wireless0</w:t>
            </w:r>
          </w:p>
        </w:tc>
        <w:tc>
          <w:tcPr>
            <w:tcW w:w="2790" w:type="dxa"/>
          </w:tcPr>
          <w:p w14:paraId="2A9A668D"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E71C7D">
              <w:t>DHCP</w:t>
            </w:r>
          </w:p>
        </w:tc>
      </w:tr>
      <w:tr w:rsidR="006A388A" w14:paraId="40FA14A2" w14:textId="77777777" w:rsidTr="008E14E0">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3690" w:type="dxa"/>
          </w:tcPr>
          <w:p w14:paraId="09B07954" w14:textId="77777777" w:rsidR="006A388A" w:rsidRPr="004775D3" w:rsidRDefault="006A388A" w:rsidP="008E14E0">
            <w:pPr>
              <w:spacing w:before="120" w:after="120"/>
              <w:jc w:val="center"/>
              <w:rPr>
                <w:sz w:val="26"/>
                <w:szCs w:val="26"/>
              </w:rPr>
            </w:pPr>
            <w:r>
              <w:rPr>
                <w:sz w:val="26"/>
                <w:szCs w:val="26"/>
              </w:rPr>
              <w:t>Home TabletPC, Guest Tablet PC</w:t>
            </w:r>
          </w:p>
        </w:tc>
        <w:tc>
          <w:tcPr>
            <w:tcW w:w="2700" w:type="dxa"/>
          </w:tcPr>
          <w:p w14:paraId="522B3CD2"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Wireless0</w:t>
            </w:r>
          </w:p>
        </w:tc>
        <w:tc>
          <w:tcPr>
            <w:tcW w:w="2790" w:type="dxa"/>
          </w:tcPr>
          <w:p w14:paraId="5FC91A12"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rsidRPr="00E71C7D">
              <w:t>DHCP</w:t>
            </w:r>
          </w:p>
        </w:tc>
      </w:tr>
      <w:tr w:rsidR="006A388A" w14:paraId="06FFDF7C" w14:textId="77777777" w:rsidTr="008E14E0">
        <w:trPr>
          <w:trHeight w:val="89"/>
        </w:trPr>
        <w:tc>
          <w:tcPr>
            <w:cnfStyle w:val="001000000000" w:firstRow="0" w:lastRow="0" w:firstColumn="1" w:lastColumn="0" w:oddVBand="0" w:evenVBand="0" w:oddHBand="0" w:evenHBand="0" w:firstRowFirstColumn="0" w:firstRowLastColumn="0" w:lastRowFirstColumn="0" w:lastRowLastColumn="0"/>
            <w:tcW w:w="3690" w:type="dxa"/>
          </w:tcPr>
          <w:p w14:paraId="54F65A80" w14:textId="45B79C4B" w:rsidR="006A388A" w:rsidRPr="004775D3" w:rsidRDefault="006A388A" w:rsidP="008E14E0">
            <w:pPr>
              <w:spacing w:before="120" w:after="120"/>
              <w:jc w:val="center"/>
              <w:rPr>
                <w:sz w:val="26"/>
                <w:szCs w:val="26"/>
              </w:rPr>
            </w:pPr>
            <w:r>
              <w:rPr>
                <w:sz w:val="26"/>
                <w:szCs w:val="26"/>
              </w:rPr>
              <w:t>Home Smartphone, Guest Smartphone</w:t>
            </w:r>
            <w:r w:rsidR="00B47A27">
              <w:rPr>
                <w:sz w:val="26"/>
                <w:szCs w:val="26"/>
              </w:rPr>
              <w:t>, NhanVien Smartphone</w:t>
            </w:r>
          </w:p>
        </w:tc>
        <w:tc>
          <w:tcPr>
            <w:tcW w:w="2700" w:type="dxa"/>
          </w:tcPr>
          <w:p w14:paraId="09FABD91"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t>Wireless0</w:t>
            </w:r>
          </w:p>
        </w:tc>
        <w:tc>
          <w:tcPr>
            <w:tcW w:w="2790" w:type="dxa"/>
          </w:tcPr>
          <w:p w14:paraId="734707B7" w14:textId="77777777" w:rsidR="006A388A" w:rsidRDefault="006A388A" w:rsidP="008E14E0">
            <w:pPr>
              <w:pStyle w:val="Bngbiu-nidung"/>
              <w:spacing w:before="120" w:line="240" w:lineRule="auto"/>
              <w:ind w:firstLine="0"/>
              <w:jc w:val="center"/>
              <w:cnfStyle w:val="000000000000" w:firstRow="0" w:lastRow="0" w:firstColumn="0" w:lastColumn="0" w:oddVBand="0" w:evenVBand="0" w:oddHBand="0" w:evenHBand="0" w:firstRowFirstColumn="0" w:firstRowLastColumn="0" w:lastRowFirstColumn="0" w:lastRowLastColumn="0"/>
            </w:pPr>
            <w:r w:rsidRPr="00E71C7D">
              <w:t>DHCP</w:t>
            </w:r>
          </w:p>
        </w:tc>
      </w:tr>
      <w:tr w:rsidR="006A388A" w14:paraId="2C653163" w14:textId="77777777" w:rsidTr="008E14E0">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3690" w:type="dxa"/>
          </w:tcPr>
          <w:p w14:paraId="212D5005" w14:textId="77777777" w:rsidR="006A388A" w:rsidRPr="004775D3" w:rsidRDefault="006A388A" w:rsidP="008E14E0">
            <w:pPr>
              <w:spacing w:before="120" w:after="120"/>
              <w:jc w:val="center"/>
              <w:rPr>
                <w:sz w:val="26"/>
                <w:szCs w:val="26"/>
              </w:rPr>
            </w:pPr>
            <w:r>
              <w:rPr>
                <w:sz w:val="26"/>
                <w:szCs w:val="26"/>
              </w:rPr>
              <w:t>Printer_TC, Printer_Marketing, Printer_KD</w:t>
            </w:r>
          </w:p>
        </w:tc>
        <w:tc>
          <w:tcPr>
            <w:tcW w:w="2700" w:type="dxa"/>
          </w:tcPr>
          <w:p w14:paraId="62639D97"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t>Wireless0</w:t>
            </w:r>
          </w:p>
        </w:tc>
        <w:tc>
          <w:tcPr>
            <w:tcW w:w="2790" w:type="dxa"/>
          </w:tcPr>
          <w:p w14:paraId="22A19887" w14:textId="77777777" w:rsidR="006A388A" w:rsidRDefault="006A388A" w:rsidP="008E14E0">
            <w:pPr>
              <w:pStyle w:val="Bngbiu-nidung"/>
              <w:spacing w:before="120" w:line="240" w:lineRule="auto"/>
              <w:ind w:firstLine="0"/>
              <w:jc w:val="center"/>
              <w:cnfStyle w:val="000000100000" w:firstRow="0" w:lastRow="0" w:firstColumn="0" w:lastColumn="0" w:oddVBand="0" w:evenVBand="0" w:oddHBand="1" w:evenHBand="0" w:firstRowFirstColumn="0" w:firstRowLastColumn="0" w:lastRowFirstColumn="0" w:lastRowLastColumn="0"/>
            </w:pPr>
            <w:r w:rsidRPr="00E71C7D">
              <w:t>DHCP</w:t>
            </w:r>
          </w:p>
        </w:tc>
      </w:tr>
    </w:tbl>
    <w:p w14:paraId="2442875A" w14:textId="6BC0600F" w:rsidR="008E14E0" w:rsidRDefault="004176CA" w:rsidP="00200743">
      <w:pPr>
        <w:pStyle w:val="Caption"/>
        <w:spacing w:before="240" w:after="240" w:line="360" w:lineRule="auto"/>
      </w:pPr>
      <w:bookmarkStart w:id="112" w:name="_Toc90593596"/>
      <w:bookmarkStart w:id="113" w:name="_Toc90623792"/>
      <w:r>
        <w:t xml:space="preserve">Bảng 3. </w:t>
      </w:r>
      <w:r w:rsidR="00D57B8E">
        <w:fldChar w:fldCharType="begin"/>
      </w:r>
      <w:r w:rsidR="00D57B8E">
        <w:instrText xml:space="preserve"> SEQ Bảng_3. \* ARABIC </w:instrText>
      </w:r>
      <w:r w:rsidR="00D57B8E">
        <w:fldChar w:fldCharType="separate"/>
      </w:r>
      <w:r>
        <w:rPr>
          <w:noProof/>
        </w:rPr>
        <w:t>1</w:t>
      </w:r>
      <w:r w:rsidR="00D57B8E">
        <w:rPr>
          <w:noProof/>
        </w:rPr>
        <w:fldChar w:fldCharType="end"/>
      </w:r>
      <w:r w:rsidR="00836CB6">
        <w:t>: Bảng địa chỉ được sử dụng trong hệ thống.</w:t>
      </w:r>
      <w:bookmarkEnd w:id="112"/>
      <w:bookmarkEnd w:id="113"/>
    </w:p>
    <w:p w14:paraId="6A091313" w14:textId="289F1E09" w:rsidR="006A388A" w:rsidRPr="008E14E0" w:rsidRDefault="008E14E0" w:rsidP="008E14E0">
      <w:pPr>
        <w:spacing w:after="200" w:line="276" w:lineRule="auto"/>
        <w:rPr>
          <w:sz w:val="26"/>
          <w:szCs w:val="26"/>
        </w:rPr>
      </w:pPr>
      <w:r>
        <w:br w:type="page"/>
      </w:r>
    </w:p>
    <w:p w14:paraId="37553118" w14:textId="3AFA9EE9" w:rsidR="007D34AB" w:rsidRDefault="004F3B81" w:rsidP="005C06B0">
      <w:pPr>
        <w:pStyle w:val="Tiumccp2"/>
        <w:numPr>
          <w:ilvl w:val="0"/>
          <w:numId w:val="5"/>
        </w:numPr>
        <w:spacing w:before="240" w:after="240"/>
        <w:ind w:left="990" w:hanging="90"/>
      </w:pPr>
      <w:bookmarkStart w:id="114" w:name="_Toc90624088"/>
      <w:r>
        <w:lastRenderedPageBreak/>
        <w:t>Bảng thông tin WLAN</w:t>
      </w:r>
      <w:bookmarkEnd w:id="114"/>
    </w:p>
    <w:tbl>
      <w:tblPr>
        <w:tblStyle w:val="GridTable4-Accent6"/>
        <w:tblW w:w="0" w:type="auto"/>
        <w:tblLook w:val="04A0" w:firstRow="1" w:lastRow="0" w:firstColumn="1" w:lastColumn="0" w:noHBand="0" w:noVBand="1"/>
      </w:tblPr>
      <w:tblGrid>
        <w:gridCol w:w="1939"/>
        <w:gridCol w:w="1518"/>
        <w:gridCol w:w="2442"/>
        <w:gridCol w:w="1363"/>
        <w:gridCol w:w="1849"/>
      </w:tblGrid>
      <w:tr w:rsidR="008E14E0" w:rsidRPr="00D1375B" w14:paraId="03902212" w14:textId="77777777" w:rsidTr="008E14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169FBBB" w14:textId="77777777" w:rsidR="008E14E0" w:rsidRPr="00D1375B" w:rsidRDefault="008E14E0" w:rsidP="00D50EE8">
            <w:pPr>
              <w:spacing w:before="120" w:after="120"/>
              <w:jc w:val="center"/>
              <w:rPr>
                <w:b w:val="0"/>
                <w:bCs w:val="0"/>
                <w:sz w:val="26"/>
                <w:szCs w:val="26"/>
              </w:rPr>
            </w:pPr>
            <w:r w:rsidRPr="00D1375B">
              <w:rPr>
                <w:sz w:val="26"/>
                <w:szCs w:val="26"/>
              </w:rPr>
              <w:t>WLAN</w:t>
            </w:r>
          </w:p>
        </w:tc>
        <w:tc>
          <w:tcPr>
            <w:tcW w:w="1530" w:type="dxa"/>
          </w:tcPr>
          <w:p w14:paraId="19EB19F1" w14:textId="77777777" w:rsidR="008E14E0" w:rsidRPr="00D1375B" w:rsidRDefault="008E14E0" w:rsidP="00D50EE8">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sidRPr="00D1375B">
              <w:rPr>
                <w:sz w:val="26"/>
                <w:szCs w:val="26"/>
              </w:rPr>
              <w:t>SSID</w:t>
            </w:r>
          </w:p>
        </w:tc>
        <w:tc>
          <w:tcPr>
            <w:tcW w:w="2520" w:type="dxa"/>
          </w:tcPr>
          <w:p w14:paraId="6B4EE054" w14:textId="77777777" w:rsidR="008E14E0" w:rsidRPr="00D1375B" w:rsidRDefault="008E14E0" w:rsidP="00D50EE8">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sidRPr="00D1375B">
              <w:rPr>
                <w:sz w:val="26"/>
                <w:szCs w:val="26"/>
              </w:rPr>
              <w:t>Authentication</w:t>
            </w:r>
          </w:p>
        </w:tc>
        <w:tc>
          <w:tcPr>
            <w:tcW w:w="1366" w:type="dxa"/>
          </w:tcPr>
          <w:p w14:paraId="4C00F60B" w14:textId="77777777" w:rsidR="008E14E0" w:rsidRPr="00D1375B" w:rsidRDefault="008E14E0" w:rsidP="00D50EE8">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sidRPr="00D1375B">
              <w:rPr>
                <w:sz w:val="26"/>
                <w:szCs w:val="26"/>
              </w:rPr>
              <w:t>Username</w:t>
            </w:r>
          </w:p>
        </w:tc>
        <w:tc>
          <w:tcPr>
            <w:tcW w:w="1869" w:type="dxa"/>
          </w:tcPr>
          <w:p w14:paraId="5BEBE3D4" w14:textId="77777777" w:rsidR="008E14E0" w:rsidRPr="00D1375B" w:rsidRDefault="008E14E0" w:rsidP="00D50EE8">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sz w:val="26"/>
                <w:szCs w:val="26"/>
              </w:rPr>
            </w:pPr>
            <w:r w:rsidRPr="00D1375B">
              <w:rPr>
                <w:sz w:val="26"/>
                <w:szCs w:val="26"/>
              </w:rPr>
              <w:t>Password</w:t>
            </w:r>
          </w:p>
        </w:tc>
      </w:tr>
      <w:tr w:rsidR="008E14E0" w:rsidRPr="00D1375B" w14:paraId="53A473E2" w14:textId="77777777" w:rsidTr="008E1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B77CF26" w14:textId="77777777" w:rsidR="008E14E0" w:rsidRPr="00D1375B" w:rsidRDefault="008E14E0" w:rsidP="00D50EE8">
            <w:pPr>
              <w:spacing w:before="120" w:after="120"/>
              <w:rPr>
                <w:sz w:val="26"/>
                <w:szCs w:val="26"/>
              </w:rPr>
            </w:pPr>
            <w:r w:rsidRPr="00D1375B">
              <w:rPr>
                <w:sz w:val="26"/>
                <w:szCs w:val="26"/>
              </w:rPr>
              <w:t>Mang gia dinh</w:t>
            </w:r>
          </w:p>
        </w:tc>
        <w:tc>
          <w:tcPr>
            <w:tcW w:w="1530" w:type="dxa"/>
          </w:tcPr>
          <w:p w14:paraId="4E52D100"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GiaDinh</w:t>
            </w:r>
          </w:p>
        </w:tc>
        <w:tc>
          <w:tcPr>
            <w:tcW w:w="2520" w:type="dxa"/>
          </w:tcPr>
          <w:p w14:paraId="5A28D1ED"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WPA2 – Personal</w:t>
            </w:r>
          </w:p>
        </w:tc>
        <w:tc>
          <w:tcPr>
            <w:tcW w:w="1366" w:type="dxa"/>
          </w:tcPr>
          <w:p w14:paraId="6B0A64A3"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N/A</w:t>
            </w:r>
          </w:p>
        </w:tc>
        <w:tc>
          <w:tcPr>
            <w:tcW w:w="1869" w:type="dxa"/>
          </w:tcPr>
          <w:p w14:paraId="08C39E81"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giadinh123</w:t>
            </w:r>
          </w:p>
        </w:tc>
      </w:tr>
      <w:tr w:rsidR="008E14E0" w:rsidRPr="00D1375B" w14:paraId="2BBB0A2C" w14:textId="77777777" w:rsidTr="008E14E0">
        <w:tc>
          <w:tcPr>
            <w:cnfStyle w:val="001000000000" w:firstRow="0" w:lastRow="0" w:firstColumn="1" w:lastColumn="0" w:oddVBand="0" w:evenVBand="0" w:oddHBand="0" w:evenHBand="0" w:firstRowFirstColumn="0" w:firstRowLastColumn="0" w:lastRowFirstColumn="0" w:lastRowLastColumn="0"/>
            <w:tcW w:w="2065" w:type="dxa"/>
          </w:tcPr>
          <w:p w14:paraId="66FE87B5" w14:textId="77777777" w:rsidR="008E14E0" w:rsidRPr="00D1375B" w:rsidRDefault="008E14E0" w:rsidP="00D50EE8">
            <w:pPr>
              <w:spacing w:before="120" w:after="120"/>
              <w:rPr>
                <w:sz w:val="26"/>
                <w:szCs w:val="26"/>
              </w:rPr>
            </w:pPr>
            <w:r w:rsidRPr="00D1375B">
              <w:rPr>
                <w:sz w:val="26"/>
                <w:szCs w:val="26"/>
              </w:rPr>
              <w:t>WLAN VLAN 1</w:t>
            </w:r>
          </w:p>
        </w:tc>
        <w:tc>
          <w:tcPr>
            <w:tcW w:w="1530" w:type="dxa"/>
          </w:tcPr>
          <w:p w14:paraId="4DA90617"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PhongHop</w:t>
            </w:r>
          </w:p>
        </w:tc>
        <w:tc>
          <w:tcPr>
            <w:tcW w:w="2520" w:type="dxa"/>
          </w:tcPr>
          <w:p w14:paraId="685B8A4D"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WPA2 – Enterprise</w:t>
            </w:r>
          </w:p>
        </w:tc>
        <w:tc>
          <w:tcPr>
            <w:tcW w:w="1366" w:type="dxa"/>
          </w:tcPr>
          <w:p w14:paraId="1AD5A609"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phonghop</w:t>
            </w:r>
          </w:p>
        </w:tc>
        <w:tc>
          <w:tcPr>
            <w:tcW w:w="1869" w:type="dxa"/>
          </w:tcPr>
          <w:p w14:paraId="114F56A1"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phonghop123</w:t>
            </w:r>
          </w:p>
        </w:tc>
      </w:tr>
      <w:tr w:rsidR="008E14E0" w:rsidRPr="00D1375B" w14:paraId="1895694E" w14:textId="77777777" w:rsidTr="008E1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1820FDA" w14:textId="77777777" w:rsidR="008E14E0" w:rsidRPr="00D1375B" w:rsidRDefault="008E14E0" w:rsidP="00D50EE8">
            <w:pPr>
              <w:spacing w:before="120" w:after="120"/>
              <w:rPr>
                <w:sz w:val="26"/>
                <w:szCs w:val="26"/>
              </w:rPr>
            </w:pPr>
            <w:r w:rsidRPr="00D1375B">
              <w:rPr>
                <w:sz w:val="26"/>
                <w:szCs w:val="26"/>
              </w:rPr>
              <w:t>WLAN VLAN 2</w:t>
            </w:r>
          </w:p>
        </w:tc>
        <w:tc>
          <w:tcPr>
            <w:tcW w:w="1530" w:type="dxa"/>
          </w:tcPr>
          <w:p w14:paraId="35A6FE2E"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GiamDoc</w:t>
            </w:r>
          </w:p>
        </w:tc>
        <w:tc>
          <w:tcPr>
            <w:tcW w:w="2520" w:type="dxa"/>
          </w:tcPr>
          <w:p w14:paraId="6271F856"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WPA2 – Enterprise</w:t>
            </w:r>
          </w:p>
        </w:tc>
        <w:tc>
          <w:tcPr>
            <w:tcW w:w="1366" w:type="dxa"/>
          </w:tcPr>
          <w:p w14:paraId="4950DBF9"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giamdoc</w:t>
            </w:r>
          </w:p>
        </w:tc>
        <w:tc>
          <w:tcPr>
            <w:tcW w:w="1869" w:type="dxa"/>
          </w:tcPr>
          <w:p w14:paraId="3E13CC67"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giamdoc123</w:t>
            </w:r>
          </w:p>
        </w:tc>
      </w:tr>
      <w:tr w:rsidR="008E14E0" w:rsidRPr="00D1375B" w14:paraId="1E5A1409" w14:textId="77777777" w:rsidTr="008E14E0">
        <w:tc>
          <w:tcPr>
            <w:cnfStyle w:val="001000000000" w:firstRow="0" w:lastRow="0" w:firstColumn="1" w:lastColumn="0" w:oddVBand="0" w:evenVBand="0" w:oddHBand="0" w:evenHBand="0" w:firstRowFirstColumn="0" w:firstRowLastColumn="0" w:lastRowFirstColumn="0" w:lastRowLastColumn="0"/>
            <w:tcW w:w="2065" w:type="dxa"/>
          </w:tcPr>
          <w:p w14:paraId="36F59FAA" w14:textId="77777777" w:rsidR="008E14E0" w:rsidRPr="00D1375B" w:rsidRDefault="008E14E0" w:rsidP="00D50EE8">
            <w:pPr>
              <w:spacing w:before="120" w:after="120"/>
              <w:rPr>
                <w:sz w:val="26"/>
                <w:szCs w:val="26"/>
              </w:rPr>
            </w:pPr>
            <w:r w:rsidRPr="00D1375B">
              <w:rPr>
                <w:sz w:val="26"/>
                <w:szCs w:val="26"/>
              </w:rPr>
              <w:t>WLAN VLAN 3</w:t>
            </w:r>
          </w:p>
        </w:tc>
        <w:tc>
          <w:tcPr>
            <w:tcW w:w="1530" w:type="dxa"/>
          </w:tcPr>
          <w:p w14:paraId="07FB1DCB"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KinhDoanh</w:t>
            </w:r>
          </w:p>
        </w:tc>
        <w:tc>
          <w:tcPr>
            <w:tcW w:w="2520" w:type="dxa"/>
          </w:tcPr>
          <w:p w14:paraId="47B2B0D7"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WPA2 – Enterprise</w:t>
            </w:r>
          </w:p>
        </w:tc>
        <w:tc>
          <w:tcPr>
            <w:tcW w:w="1366" w:type="dxa"/>
          </w:tcPr>
          <w:p w14:paraId="2D36F582"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kinhdoanh</w:t>
            </w:r>
          </w:p>
        </w:tc>
        <w:tc>
          <w:tcPr>
            <w:tcW w:w="1869" w:type="dxa"/>
          </w:tcPr>
          <w:p w14:paraId="3075480E"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kinhdoanh123</w:t>
            </w:r>
          </w:p>
        </w:tc>
      </w:tr>
      <w:tr w:rsidR="008E14E0" w:rsidRPr="00D1375B" w14:paraId="5E417473" w14:textId="77777777" w:rsidTr="008E1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0BF53AC" w14:textId="77777777" w:rsidR="008E14E0" w:rsidRPr="00D1375B" w:rsidRDefault="008E14E0" w:rsidP="00D50EE8">
            <w:pPr>
              <w:spacing w:before="120" w:after="120"/>
              <w:rPr>
                <w:sz w:val="26"/>
                <w:szCs w:val="26"/>
              </w:rPr>
            </w:pPr>
            <w:r w:rsidRPr="00D1375B">
              <w:rPr>
                <w:sz w:val="26"/>
                <w:szCs w:val="26"/>
              </w:rPr>
              <w:t>WLAN VLAN 4</w:t>
            </w:r>
          </w:p>
        </w:tc>
        <w:tc>
          <w:tcPr>
            <w:tcW w:w="1530" w:type="dxa"/>
          </w:tcPr>
          <w:p w14:paraId="46F99C04"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Marketing</w:t>
            </w:r>
          </w:p>
        </w:tc>
        <w:tc>
          <w:tcPr>
            <w:tcW w:w="2520" w:type="dxa"/>
          </w:tcPr>
          <w:p w14:paraId="70E31793"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WPA2 – Enterprise</w:t>
            </w:r>
          </w:p>
        </w:tc>
        <w:tc>
          <w:tcPr>
            <w:tcW w:w="1366" w:type="dxa"/>
          </w:tcPr>
          <w:p w14:paraId="530C4AB4"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marketing</w:t>
            </w:r>
          </w:p>
        </w:tc>
        <w:tc>
          <w:tcPr>
            <w:tcW w:w="1869" w:type="dxa"/>
          </w:tcPr>
          <w:p w14:paraId="199AAF3D"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marketing123</w:t>
            </w:r>
          </w:p>
        </w:tc>
      </w:tr>
      <w:tr w:rsidR="008E14E0" w:rsidRPr="00D1375B" w14:paraId="4D2841DC" w14:textId="77777777" w:rsidTr="008E14E0">
        <w:tc>
          <w:tcPr>
            <w:cnfStyle w:val="001000000000" w:firstRow="0" w:lastRow="0" w:firstColumn="1" w:lastColumn="0" w:oddVBand="0" w:evenVBand="0" w:oddHBand="0" w:evenHBand="0" w:firstRowFirstColumn="0" w:firstRowLastColumn="0" w:lastRowFirstColumn="0" w:lastRowLastColumn="0"/>
            <w:tcW w:w="2065" w:type="dxa"/>
          </w:tcPr>
          <w:p w14:paraId="101D4FF3" w14:textId="77777777" w:rsidR="008E14E0" w:rsidRPr="00D1375B" w:rsidRDefault="008E14E0" w:rsidP="00D50EE8">
            <w:pPr>
              <w:spacing w:before="120" w:after="120"/>
              <w:rPr>
                <w:sz w:val="26"/>
                <w:szCs w:val="26"/>
              </w:rPr>
            </w:pPr>
            <w:r w:rsidRPr="00D1375B">
              <w:rPr>
                <w:sz w:val="26"/>
                <w:szCs w:val="26"/>
              </w:rPr>
              <w:t>WLAN VLAN 5</w:t>
            </w:r>
          </w:p>
        </w:tc>
        <w:tc>
          <w:tcPr>
            <w:tcW w:w="1530" w:type="dxa"/>
          </w:tcPr>
          <w:p w14:paraId="4F90CD88"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TaiChinh</w:t>
            </w:r>
          </w:p>
        </w:tc>
        <w:tc>
          <w:tcPr>
            <w:tcW w:w="2520" w:type="dxa"/>
          </w:tcPr>
          <w:p w14:paraId="0129B35A"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WPA2 – Enterprise</w:t>
            </w:r>
          </w:p>
        </w:tc>
        <w:tc>
          <w:tcPr>
            <w:tcW w:w="1366" w:type="dxa"/>
          </w:tcPr>
          <w:p w14:paraId="37D2281C"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taichinh</w:t>
            </w:r>
          </w:p>
        </w:tc>
        <w:tc>
          <w:tcPr>
            <w:tcW w:w="1869" w:type="dxa"/>
          </w:tcPr>
          <w:p w14:paraId="14599EA8" w14:textId="77777777" w:rsidR="008E14E0" w:rsidRPr="00D1375B" w:rsidRDefault="008E14E0" w:rsidP="00D50EE8">
            <w:pPr>
              <w:spacing w:before="120" w:after="120"/>
              <w:cnfStyle w:val="000000000000" w:firstRow="0" w:lastRow="0" w:firstColumn="0" w:lastColumn="0" w:oddVBand="0" w:evenVBand="0" w:oddHBand="0" w:evenHBand="0" w:firstRowFirstColumn="0" w:firstRowLastColumn="0" w:lastRowFirstColumn="0" w:lastRowLastColumn="0"/>
              <w:rPr>
                <w:sz w:val="26"/>
                <w:szCs w:val="26"/>
              </w:rPr>
            </w:pPr>
            <w:r w:rsidRPr="00D1375B">
              <w:rPr>
                <w:sz w:val="26"/>
                <w:szCs w:val="26"/>
              </w:rPr>
              <w:t>taichinh123</w:t>
            </w:r>
          </w:p>
        </w:tc>
      </w:tr>
      <w:tr w:rsidR="008E14E0" w:rsidRPr="00D1375B" w14:paraId="588F015D" w14:textId="77777777" w:rsidTr="008E14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C7382EB" w14:textId="77777777" w:rsidR="008E14E0" w:rsidRPr="00D1375B" w:rsidRDefault="008E14E0" w:rsidP="00D50EE8">
            <w:pPr>
              <w:spacing w:before="120" w:after="120"/>
              <w:rPr>
                <w:sz w:val="26"/>
                <w:szCs w:val="26"/>
              </w:rPr>
            </w:pPr>
            <w:r w:rsidRPr="00D1375B">
              <w:rPr>
                <w:sz w:val="26"/>
                <w:szCs w:val="26"/>
              </w:rPr>
              <w:t>WLAN VLAN 6</w:t>
            </w:r>
          </w:p>
        </w:tc>
        <w:tc>
          <w:tcPr>
            <w:tcW w:w="1530" w:type="dxa"/>
          </w:tcPr>
          <w:p w14:paraId="16723DBA"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LeTan</w:t>
            </w:r>
          </w:p>
        </w:tc>
        <w:tc>
          <w:tcPr>
            <w:tcW w:w="2520" w:type="dxa"/>
          </w:tcPr>
          <w:p w14:paraId="37B6BF92"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WPA2 – Personal</w:t>
            </w:r>
          </w:p>
        </w:tc>
        <w:tc>
          <w:tcPr>
            <w:tcW w:w="1366" w:type="dxa"/>
          </w:tcPr>
          <w:p w14:paraId="78E003F3"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N/A</w:t>
            </w:r>
          </w:p>
        </w:tc>
        <w:tc>
          <w:tcPr>
            <w:tcW w:w="1869" w:type="dxa"/>
          </w:tcPr>
          <w:p w14:paraId="45047F28" w14:textId="77777777" w:rsidR="008E14E0" w:rsidRPr="00D1375B" w:rsidRDefault="008E14E0" w:rsidP="00D50EE8">
            <w:pPr>
              <w:spacing w:before="120" w:after="120"/>
              <w:cnfStyle w:val="000000100000" w:firstRow="0" w:lastRow="0" w:firstColumn="0" w:lastColumn="0" w:oddVBand="0" w:evenVBand="0" w:oddHBand="1" w:evenHBand="0" w:firstRowFirstColumn="0" w:firstRowLastColumn="0" w:lastRowFirstColumn="0" w:lastRowLastColumn="0"/>
              <w:rPr>
                <w:sz w:val="26"/>
                <w:szCs w:val="26"/>
              </w:rPr>
            </w:pPr>
            <w:r w:rsidRPr="00D1375B">
              <w:rPr>
                <w:sz w:val="26"/>
                <w:szCs w:val="26"/>
              </w:rPr>
              <w:t>letan123</w:t>
            </w:r>
          </w:p>
        </w:tc>
      </w:tr>
    </w:tbl>
    <w:p w14:paraId="1369D750" w14:textId="435A6DD9" w:rsidR="008E14E0" w:rsidRDefault="004176CA" w:rsidP="004176CA">
      <w:pPr>
        <w:pStyle w:val="Caption"/>
        <w:spacing w:before="240" w:after="240" w:line="360" w:lineRule="auto"/>
      </w:pPr>
      <w:bookmarkStart w:id="115" w:name="_Toc90593597"/>
      <w:bookmarkStart w:id="116" w:name="_Toc90623793"/>
      <w:r>
        <w:t xml:space="preserve">Bảng 3. </w:t>
      </w:r>
      <w:r w:rsidR="00D57B8E">
        <w:fldChar w:fldCharType="begin"/>
      </w:r>
      <w:r w:rsidR="00D57B8E">
        <w:instrText xml:space="preserve"> SEQ Bảng_3. \* ARABIC </w:instrText>
      </w:r>
      <w:r w:rsidR="00D57B8E">
        <w:fldChar w:fldCharType="separate"/>
      </w:r>
      <w:r>
        <w:rPr>
          <w:noProof/>
        </w:rPr>
        <w:t>2</w:t>
      </w:r>
      <w:r w:rsidR="00D57B8E">
        <w:rPr>
          <w:noProof/>
        </w:rPr>
        <w:fldChar w:fldCharType="end"/>
      </w:r>
      <w:r w:rsidR="00836CB6">
        <w:t>: Bảng thông tin WLAN.</w:t>
      </w:r>
      <w:bookmarkEnd w:id="115"/>
      <w:bookmarkEnd w:id="116"/>
    </w:p>
    <w:p w14:paraId="06B80CF7" w14:textId="6A08A011" w:rsidR="00A0252D" w:rsidRDefault="00A0252D" w:rsidP="005C06B0">
      <w:pPr>
        <w:pStyle w:val="Tiumccp2"/>
        <w:numPr>
          <w:ilvl w:val="0"/>
          <w:numId w:val="5"/>
        </w:numPr>
        <w:ind w:left="1080" w:hanging="90"/>
      </w:pPr>
      <w:bookmarkStart w:id="117" w:name="_Toc90624089"/>
      <w:r>
        <w:t>Mô hình đề xuất</w:t>
      </w:r>
      <w:bookmarkEnd w:id="117"/>
    </w:p>
    <w:p w14:paraId="603BDF5E" w14:textId="77777777" w:rsidR="00142D85" w:rsidRDefault="00955A49" w:rsidP="00142D85">
      <w:pPr>
        <w:keepNext/>
        <w:jc w:val="center"/>
      </w:pPr>
      <w:r w:rsidRPr="00955A49">
        <w:rPr>
          <w:noProof/>
        </w:rPr>
        <w:lastRenderedPageBreak/>
        <w:drawing>
          <wp:inline distT="0" distB="0" distL="0" distR="0" wp14:anchorId="0E4C7734" wp14:editId="5469B4F3">
            <wp:extent cx="5326380" cy="3451860"/>
            <wp:effectExtent l="0" t="0" r="7620" b="0"/>
            <wp:docPr id="4928" name="Picture 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62"/>
                    <a:stretch/>
                  </pic:blipFill>
                  <pic:spPr bwMode="auto">
                    <a:xfrm>
                      <a:off x="0" y="0"/>
                      <a:ext cx="5326844" cy="3452161"/>
                    </a:xfrm>
                    <a:prstGeom prst="rect">
                      <a:avLst/>
                    </a:prstGeom>
                    <a:ln>
                      <a:noFill/>
                    </a:ln>
                    <a:extLst>
                      <a:ext uri="{53640926-AAD7-44D8-BBD7-CCE9431645EC}">
                        <a14:shadowObscured xmlns:a14="http://schemas.microsoft.com/office/drawing/2010/main"/>
                      </a:ext>
                    </a:extLst>
                  </pic:spPr>
                </pic:pic>
              </a:graphicData>
            </a:graphic>
          </wp:inline>
        </w:drawing>
      </w:r>
    </w:p>
    <w:p w14:paraId="2448F850" w14:textId="48014E2F" w:rsidR="00A0252D" w:rsidRPr="00836CB6" w:rsidRDefault="00150B31" w:rsidP="00150B31">
      <w:pPr>
        <w:pStyle w:val="Caption"/>
      </w:pPr>
      <w:bookmarkStart w:id="118" w:name="_Toc90616342"/>
      <w:bookmarkStart w:id="119" w:name="_Toc90623859"/>
      <w:r>
        <w:t xml:space="preserve">Hình 3. </w:t>
      </w:r>
      <w:r w:rsidR="00D57B8E">
        <w:fldChar w:fldCharType="begin"/>
      </w:r>
      <w:r w:rsidR="00D57B8E">
        <w:instrText xml:space="preserve"> SEQ Hình_3. \* ARABIC </w:instrText>
      </w:r>
      <w:r w:rsidR="00D57B8E">
        <w:fldChar w:fldCharType="separate"/>
      </w:r>
      <w:r w:rsidR="00651F80">
        <w:rPr>
          <w:noProof/>
        </w:rPr>
        <w:t>1</w:t>
      </w:r>
      <w:r w:rsidR="00D57B8E">
        <w:rPr>
          <w:noProof/>
        </w:rPr>
        <w:fldChar w:fldCharType="end"/>
      </w:r>
      <w:r w:rsidR="00955A49">
        <w:t>: Mô hình đề xuất cho doanh nghiệp.</w:t>
      </w:r>
      <w:bookmarkEnd w:id="118"/>
      <w:bookmarkEnd w:id="119"/>
    </w:p>
    <w:p w14:paraId="16787074" w14:textId="3E1055F3" w:rsidR="004F3B81" w:rsidRDefault="004F3B81" w:rsidP="005C06B0">
      <w:pPr>
        <w:pStyle w:val="Tiumccp1"/>
        <w:numPr>
          <w:ilvl w:val="0"/>
          <w:numId w:val="4"/>
        </w:numPr>
        <w:spacing w:before="240" w:after="240"/>
        <w:ind w:left="810" w:hanging="450"/>
      </w:pPr>
      <w:r>
        <w:t xml:space="preserve"> </w:t>
      </w:r>
      <w:bookmarkStart w:id="120" w:name="_Toc90624090"/>
      <w:r>
        <w:t>Cấu hình các thiết bị</w:t>
      </w:r>
      <w:bookmarkEnd w:id="120"/>
    </w:p>
    <w:p w14:paraId="75F5F43A" w14:textId="30BD8CC6" w:rsidR="005A509F" w:rsidRPr="00371906" w:rsidRDefault="005A509F" w:rsidP="005C06B0">
      <w:pPr>
        <w:pStyle w:val="Tiumccp2"/>
        <w:numPr>
          <w:ilvl w:val="0"/>
          <w:numId w:val="34"/>
        </w:numPr>
        <w:spacing w:before="240" w:after="240"/>
        <w:ind w:left="990" w:hanging="630"/>
      </w:pPr>
      <w:bookmarkStart w:id="121" w:name="_Toc90624091"/>
      <w:r w:rsidRPr="00371906">
        <w:t xml:space="preserve">Thiết lập IP cho DNS </w:t>
      </w:r>
      <w:r>
        <w:t>S</w:t>
      </w:r>
      <w:r w:rsidRPr="00371906">
        <w:t xml:space="preserve">erver, Web </w:t>
      </w:r>
      <w:r>
        <w:t>S</w:t>
      </w:r>
      <w:r w:rsidRPr="00371906">
        <w:t xml:space="preserve">erver, RADIUS </w:t>
      </w:r>
      <w:r>
        <w:t>S</w:t>
      </w:r>
      <w:r w:rsidRPr="00371906">
        <w:t>erver.</w:t>
      </w:r>
      <w:bookmarkEnd w:id="121"/>
    </w:p>
    <w:p w14:paraId="77A73BCB" w14:textId="06A0FED8" w:rsidR="005A509F" w:rsidRPr="005A509F" w:rsidRDefault="005A509F" w:rsidP="00836CB6">
      <w:pPr>
        <w:pStyle w:val="Nidungvnbn"/>
        <w:spacing w:before="240" w:after="240"/>
      </w:pPr>
      <w:r w:rsidRPr="005A509F">
        <w:t>Vào các thiết bị DNS Server, Web Server, RADIUS Server. Chọn tab Desktop, chọn IP Configuration. Nhập địa chỉ tương ứng trong bảng địa chỉ.</w:t>
      </w:r>
    </w:p>
    <w:p w14:paraId="65ADDC25"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0E434126" wp14:editId="13197CB6">
            <wp:extent cx="3352165" cy="31851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27202"/>
                    <a:stretch/>
                  </pic:blipFill>
                  <pic:spPr bwMode="auto">
                    <a:xfrm>
                      <a:off x="0" y="0"/>
                      <a:ext cx="3359036" cy="3191689"/>
                    </a:xfrm>
                    <a:prstGeom prst="rect">
                      <a:avLst/>
                    </a:prstGeom>
                    <a:noFill/>
                    <a:ln>
                      <a:noFill/>
                    </a:ln>
                    <a:extLst>
                      <a:ext uri="{53640926-AAD7-44D8-BBD7-CCE9431645EC}">
                        <a14:shadowObscured xmlns:a14="http://schemas.microsoft.com/office/drawing/2010/main"/>
                      </a:ext>
                    </a:extLst>
                  </pic:spPr>
                </pic:pic>
              </a:graphicData>
            </a:graphic>
          </wp:inline>
        </w:drawing>
      </w:r>
    </w:p>
    <w:p w14:paraId="59E36BF4" w14:textId="15570111" w:rsidR="005A509F" w:rsidRDefault="00150B31" w:rsidP="00150B31">
      <w:pPr>
        <w:pStyle w:val="Caption"/>
      </w:pPr>
      <w:bookmarkStart w:id="122" w:name="_Toc90616343"/>
      <w:bookmarkStart w:id="123" w:name="_Toc90623860"/>
      <w:r>
        <w:t xml:space="preserve">Hình 3. </w:t>
      </w:r>
      <w:r w:rsidR="00D57B8E">
        <w:fldChar w:fldCharType="begin"/>
      </w:r>
      <w:r w:rsidR="00D57B8E">
        <w:instrText xml:space="preserve"> SEQ Hình_3. \* ARABIC </w:instrText>
      </w:r>
      <w:r w:rsidR="00D57B8E">
        <w:fldChar w:fldCharType="separate"/>
      </w:r>
      <w:r w:rsidR="00651F80">
        <w:rPr>
          <w:noProof/>
        </w:rPr>
        <w:t>2</w:t>
      </w:r>
      <w:r w:rsidR="00D57B8E">
        <w:rPr>
          <w:noProof/>
        </w:rPr>
        <w:fldChar w:fldCharType="end"/>
      </w:r>
      <w:r w:rsidR="005A509F">
        <w:t>: Giao diện địa chỉ DNS Server</w:t>
      </w:r>
      <w:r w:rsidR="009F7C5F">
        <w:t>.</w:t>
      </w:r>
      <w:bookmarkEnd w:id="122"/>
      <w:bookmarkEnd w:id="123"/>
    </w:p>
    <w:p w14:paraId="04B15ACB"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02C08AA7" wp14:editId="4B91CEA5">
            <wp:extent cx="3375025" cy="3230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b="27618"/>
                    <a:stretch/>
                  </pic:blipFill>
                  <pic:spPr bwMode="auto">
                    <a:xfrm>
                      <a:off x="0" y="0"/>
                      <a:ext cx="3379601" cy="3235261"/>
                    </a:xfrm>
                    <a:prstGeom prst="rect">
                      <a:avLst/>
                    </a:prstGeom>
                    <a:noFill/>
                    <a:ln>
                      <a:noFill/>
                    </a:ln>
                    <a:extLst>
                      <a:ext uri="{53640926-AAD7-44D8-BBD7-CCE9431645EC}">
                        <a14:shadowObscured xmlns:a14="http://schemas.microsoft.com/office/drawing/2010/main"/>
                      </a:ext>
                    </a:extLst>
                  </pic:spPr>
                </pic:pic>
              </a:graphicData>
            </a:graphic>
          </wp:inline>
        </w:drawing>
      </w:r>
    </w:p>
    <w:p w14:paraId="22F4C77C" w14:textId="4A9CD4D1" w:rsidR="005A509F" w:rsidRDefault="00150B31" w:rsidP="00150B31">
      <w:pPr>
        <w:pStyle w:val="Caption"/>
      </w:pPr>
      <w:bookmarkStart w:id="124" w:name="_Toc90616344"/>
      <w:bookmarkStart w:id="125" w:name="_Toc90623861"/>
      <w:r>
        <w:t xml:space="preserve">Hình 3. </w:t>
      </w:r>
      <w:r w:rsidR="00D57B8E">
        <w:fldChar w:fldCharType="begin"/>
      </w:r>
      <w:r w:rsidR="00D57B8E">
        <w:instrText xml:space="preserve"> SEQ Hình_3. \* ARABIC </w:instrText>
      </w:r>
      <w:r w:rsidR="00D57B8E">
        <w:fldChar w:fldCharType="separate"/>
      </w:r>
      <w:r w:rsidR="00651F80">
        <w:rPr>
          <w:noProof/>
        </w:rPr>
        <w:t>3</w:t>
      </w:r>
      <w:r w:rsidR="00D57B8E">
        <w:rPr>
          <w:noProof/>
        </w:rPr>
        <w:fldChar w:fldCharType="end"/>
      </w:r>
      <w:r w:rsidR="005A509F">
        <w:t>: Giao diện địa chỉ Web Server</w:t>
      </w:r>
      <w:r w:rsidR="009F7C5F">
        <w:t>.</w:t>
      </w:r>
      <w:bookmarkEnd w:id="124"/>
      <w:bookmarkEnd w:id="125"/>
    </w:p>
    <w:p w14:paraId="23959A31"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5812165D" wp14:editId="1B1B0608">
            <wp:extent cx="3298825" cy="2331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b="26781"/>
                    <a:stretch/>
                  </pic:blipFill>
                  <pic:spPr bwMode="auto">
                    <a:xfrm>
                      <a:off x="0" y="0"/>
                      <a:ext cx="3303552" cy="2335061"/>
                    </a:xfrm>
                    <a:prstGeom prst="rect">
                      <a:avLst/>
                    </a:prstGeom>
                    <a:noFill/>
                    <a:ln>
                      <a:noFill/>
                    </a:ln>
                    <a:extLst>
                      <a:ext uri="{53640926-AAD7-44D8-BBD7-CCE9431645EC}">
                        <a14:shadowObscured xmlns:a14="http://schemas.microsoft.com/office/drawing/2010/main"/>
                      </a:ext>
                    </a:extLst>
                  </pic:spPr>
                </pic:pic>
              </a:graphicData>
            </a:graphic>
          </wp:inline>
        </w:drawing>
      </w:r>
    </w:p>
    <w:p w14:paraId="3D4921D8" w14:textId="2E98726E" w:rsidR="005A509F" w:rsidRDefault="00150B31" w:rsidP="00150B31">
      <w:pPr>
        <w:pStyle w:val="Caption"/>
      </w:pPr>
      <w:bookmarkStart w:id="126" w:name="_Toc90616345"/>
      <w:bookmarkStart w:id="127" w:name="_Toc90623862"/>
      <w:r>
        <w:t xml:space="preserve">Hình 3. </w:t>
      </w:r>
      <w:r w:rsidR="00D57B8E">
        <w:fldChar w:fldCharType="begin"/>
      </w:r>
      <w:r w:rsidR="00D57B8E">
        <w:instrText xml:space="preserve"> SEQ Hình_3. \* ARABIC </w:instrText>
      </w:r>
      <w:r w:rsidR="00D57B8E">
        <w:fldChar w:fldCharType="separate"/>
      </w:r>
      <w:r w:rsidR="00651F80">
        <w:rPr>
          <w:noProof/>
        </w:rPr>
        <w:t>4</w:t>
      </w:r>
      <w:r w:rsidR="00D57B8E">
        <w:rPr>
          <w:noProof/>
        </w:rPr>
        <w:fldChar w:fldCharType="end"/>
      </w:r>
      <w:r w:rsidR="005A509F">
        <w:t>: Giao diện địa chỉ RADIUS Server</w:t>
      </w:r>
      <w:r w:rsidR="009F7C5F">
        <w:t>.</w:t>
      </w:r>
      <w:bookmarkEnd w:id="126"/>
      <w:bookmarkEnd w:id="127"/>
    </w:p>
    <w:p w14:paraId="39A41F5B" w14:textId="49E184CC" w:rsidR="005A509F" w:rsidRPr="00371906" w:rsidRDefault="005A509F" w:rsidP="005C06B0">
      <w:pPr>
        <w:pStyle w:val="Tiumccp2"/>
        <w:numPr>
          <w:ilvl w:val="0"/>
          <w:numId w:val="34"/>
        </w:numPr>
        <w:spacing w:before="240" w:after="240"/>
        <w:ind w:left="1080" w:hanging="720"/>
      </w:pPr>
      <w:bookmarkStart w:id="128" w:name="_Toc90624092"/>
      <w:r w:rsidRPr="00371906">
        <w:t>Thiết lập IP cho Enterprise PC</w:t>
      </w:r>
      <w:r>
        <w:t>.</w:t>
      </w:r>
      <w:bookmarkEnd w:id="128"/>
    </w:p>
    <w:p w14:paraId="6853AF43" w14:textId="77777777" w:rsidR="005A509F" w:rsidRDefault="005A509F" w:rsidP="00836CB6">
      <w:pPr>
        <w:pStyle w:val="Nidungvnbn"/>
        <w:spacing w:before="240" w:after="240"/>
      </w:pPr>
      <w:r>
        <w:t>Vào các thiết bị Enterprise PC. Chọn tab Desktop, chọn IP Configuration. Nhập địa chỉ tương ứng trong bảng địa chỉ.</w:t>
      </w:r>
    </w:p>
    <w:p w14:paraId="6D7788EF"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58385605" wp14:editId="215B3B45">
            <wp:extent cx="3426460" cy="31165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b="10965"/>
                    <a:stretch/>
                  </pic:blipFill>
                  <pic:spPr bwMode="auto">
                    <a:xfrm>
                      <a:off x="0" y="0"/>
                      <a:ext cx="3435358" cy="3124673"/>
                    </a:xfrm>
                    <a:prstGeom prst="rect">
                      <a:avLst/>
                    </a:prstGeom>
                    <a:noFill/>
                    <a:ln>
                      <a:noFill/>
                    </a:ln>
                    <a:extLst>
                      <a:ext uri="{53640926-AAD7-44D8-BBD7-CCE9431645EC}">
                        <a14:shadowObscured xmlns:a14="http://schemas.microsoft.com/office/drawing/2010/main"/>
                      </a:ext>
                    </a:extLst>
                  </pic:spPr>
                </pic:pic>
              </a:graphicData>
            </a:graphic>
          </wp:inline>
        </w:drawing>
      </w:r>
    </w:p>
    <w:p w14:paraId="1DCD32BC" w14:textId="1C423951" w:rsidR="005A509F" w:rsidRDefault="00150B31" w:rsidP="00150B31">
      <w:pPr>
        <w:pStyle w:val="Caption"/>
      </w:pPr>
      <w:bookmarkStart w:id="129" w:name="_Toc90616346"/>
      <w:bookmarkStart w:id="130" w:name="_Toc90623863"/>
      <w:r>
        <w:t xml:space="preserve">Hình 3. </w:t>
      </w:r>
      <w:r w:rsidR="00D57B8E">
        <w:fldChar w:fldCharType="begin"/>
      </w:r>
      <w:r w:rsidR="00D57B8E">
        <w:instrText xml:space="preserve"> SEQ Hình_3. \* ARABIC </w:instrText>
      </w:r>
      <w:r w:rsidR="00D57B8E">
        <w:fldChar w:fldCharType="separate"/>
      </w:r>
      <w:r w:rsidR="00651F80">
        <w:rPr>
          <w:noProof/>
        </w:rPr>
        <w:t>5</w:t>
      </w:r>
      <w:r w:rsidR="00D57B8E">
        <w:rPr>
          <w:noProof/>
        </w:rPr>
        <w:fldChar w:fldCharType="end"/>
      </w:r>
      <w:r w:rsidR="005A509F">
        <w:t>: Giao diện địa chỉ Enterprise PC</w:t>
      </w:r>
      <w:r w:rsidR="009F7C5F">
        <w:t>.</w:t>
      </w:r>
      <w:bookmarkEnd w:id="129"/>
      <w:bookmarkEnd w:id="130"/>
    </w:p>
    <w:p w14:paraId="64201E27" w14:textId="746A5623" w:rsidR="005A509F" w:rsidRPr="00371906" w:rsidRDefault="005A509F" w:rsidP="005C06B0">
      <w:pPr>
        <w:pStyle w:val="Tiumccp2"/>
        <w:numPr>
          <w:ilvl w:val="0"/>
          <w:numId w:val="34"/>
        </w:numPr>
        <w:spacing w:before="240" w:after="240"/>
        <w:ind w:left="1080" w:hanging="720"/>
      </w:pPr>
      <w:bookmarkStart w:id="131" w:name="_Toc90624093"/>
      <w:r w:rsidRPr="00371906">
        <w:lastRenderedPageBreak/>
        <w:t>Thiết lập IP cho Wireless LAN Controller (WLC)</w:t>
      </w:r>
      <w:r>
        <w:t>.</w:t>
      </w:r>
      <w:bookmarkEnd w:id="131"/>
    </w:p>
    <w:p w14:paraId="3F319F6D" w14:textId="69B83964" w:rsidR="005A509F" w:rsidRDefault="005A509F" w:rsidP="00836CB6">
      <w:pPr>
        <w:pStyle w:val="Nidungvnbn"/>
        <w:spacing w:before="240" w:after="240"/>
      </w:pPr>
      <w:r>
        <w:t>Vào thiết bị WLC, chọn tab config, chọn management. Đặt IP cho thiết bị.</w:t>
      </w:r>
    </w:p>
    <w:p w14:paraId="6DBDE998"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7B8002F0" wp14:editId="16A19E02">
            <wp:extent cx="3831590" cy="1706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3418" cy="1716604"/>
                    </a:xfrm>
                    <a:prstGeom prst="rect">
                      <a:avLst/>
                    </a:prstGeom>
                    <a:noFill/>
                    <a:ln>
                      <a:noFill/>
                    </a:ln>
                  </pic:spPr>
                </pic:pic>
              </a:graphicData>
            </a:graphic>
          </wp:inline>
        </w:drawing>
      </w:r>
    </w:p>
    <w:p w14:paraId="29B7539F" w14:textId="22853748" w:rsidR="005A509F" w:rsidRDefault="00150B31" w:rsidP="00150B31">
      <w:pPr>
        <w:pStyle w:val="Caption"/>
      </w:pPr>
      <w:bookmarkStart w:id="132" w:name="_Toc90616347"/>
      <w:bookmarkStart w:id="133" w:name="_Toc90623864"/>
      <w:r>
        <w:t xml:space="preserve">Hình 3. </w:t>
      </w:r>
      <w:r w:rsidR="00D57B8E">
        <w:fldChar w:fldCharType="begin"/>
      </w:r>
      <w:r w:rsidR="00D57B8E">
        <w:instrText xml:space="preserve"> SEQ Hình_3. \* ARABIC </w:instrText>
      </w:r>
      <w:r w:rsidR="00D57B8E">
        <w:fldChar w:fldCharType="separate"/>
      </w:r>
      <w:r w:rsidR="00651F80">
        <w:rPr>
          <w:noProof/>
        </w:rPr>
        <w:t>6</w:t>
      </w:r>
      <w:r w:rsidR="00D57B8E">
        <w:rPr>
          <w:noProof/>
        </w:rPr>
        <w:fldChar w:fldCharType="end"/>
      </w:r>
      <w:r w:rsidR="005A509F">
        <w:t>: Giao diện địa chỉ WLC</w:t>
      </w:r>
      <w:r w:rsidR="009F7C5F">
        <w:t>.</w:t>
      </w:r>
      <w:bookmarkEnd w:id="132"/>
      <w:bookmarkEnd w:id="133"/>
    </w:p>
    <w:p w14:paraId="790FC7B6" w14:textId="63F84CBD" w:rsidR="005A509F" w:rsidRDefault="005A509F" w:rsidP="005C06B0">
      <w:pPr>
        <w:pStyle w:val="Tiumccp2"/>
        <w:numPr>
          <w:ilvl w:val="0"/>
          <w:numId w:val="34"/>
        </w:numPr>
        <w:spacing w:before="240" w:after="240"/>
        <w:ind w:left="1080" w:hanging="720"/>
      </w:pPr>
      <w:bookmarkStart w:id="134" w:name="_Toc90624094"/>
      <w:r w:rsidRPr="00371906">
        <w:t>Cấu hình</w:t>
      </w:r>
      <w:r>
        <w:t xml:space="preserve"> thiết bị</w:t>
      </w:r>
      <w:r w:rsidRPr="00371906">
        <w:t xml:space="preserve"> Multilayer Switch</w:t>
      </w:r>
      <w:r>
        <w:t>.</w:t>
      </w:r>
      <w:bookmarkEnd w:id="134"/>
    </w:p>
    <w:p w14:paraId="6D6D7FDC" w14:textId="35952B1B" w:rsidR="005A509F" w:rsidRDefault="005A509F" w:rsidP="0028591D">
      <w:pPr>
        <w:pStyle w:val="Nidungvnbn"/>
      </w:pPr>
      <w:r>
        <w:t xml:space="preserve">Tạo vlan: </w:t>
      </w:r>
      <w:r w:rsidR="00012382">
        <w:t>C</w:t>
      </w:r>
      <w:r>
        <w:t xml:space="preserve">ấu hình tạo các </w:t>
      </w:r>
      <w:r w:rsidRPr="00A46907">
        <w:rPr>
          <w:b/>
          <w:bCs/>
        </w:rPr>
        <w:t>vlan 10, 20, 30, 40, 50, 60, 200</w:t>
      </w:r>
      <w:r>
        <w:t xml:space="preserve"> trên multilayer switch để kết nối đến phòng ban của doanh nghiệp THL.</w:t>
      </w:r>
    </w:p>
    <w:p w14:paraId="1CCF06BF"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3803D5A5" wp14:editId="532E2FC3">
            <wp:extent cx="3435985"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40626" cy="2876620"/>
                    </a:xfrm>
                    <a:prstGeom prst="rect">
                      <a:avLst/>
                    </a:prstGeom>
                    <a:noFill/>
                    <a:ln>
                      <a:noFill/>
                    </a:ln>
                  </pic:spPr>
                </pic:pic>
              </a:graphicData>
            </a:graphic>
          </wp:inline>
        </w:drawing>
      </w:r>
    </w:p>
    <w:p w14:paraId="4D428F8C" w14:textId="5E81EC00" w:rsidR="005A509F" w:rsidRDefault="00150B31" w:rsidP="00150B31">
      <w:pPr>
        <w:pStyle w:val="Caption"/>
      </w:pPr>
      <w:bookmarkStart w:id="135" w:name="_Toc90616348"/>
      <w:bookmarkStart w:id="136" w:name="_Toc90623865"/>
      <w:r>
        <w:t xml:space="preserve">Hình 3. </w:t>
      </w:r>
      <w:r w:rsidR="00D57B8E">
        <w:fldChar w:fldCharType="begin"/>
      </w:r>
      <w:r w:rsidR="00D57B8E">
        <w:instrText xml:space="preserve"> SEQ Hình_3. \* ARABIC </w:instrText>
      </w:r>
      <w:r w:rsidR="00D57B8E">
        <w:fldChar w:fldCharType="separate"/>
      </w:r>
      <w:r w:rsidR="00651F80">
        <w:rPr>
          <w:noProof/>
        </w:rPr>
        <w:t>7</w:t>
      </w:r>
      <w:r w:rsidR="00D57B8E">
        <w:rPr>
          <w:noProof/>
        </w:rPr>
        <w:fldChar w:fldCharType="end"/>
      </w:r>
      <w:r w:rsidR="005A509F">
        <w:t>: Câu lệnh tạo các vlan trên multilayer switch</w:t>
      </w:r>
      <w:r w:rsidR="009F7C5F">
        <w:t>.</w:t>
      </w:r>
      <w:bookmarkEnd w:id="135"/>
      <w:bookmarkEnd w:id="136"/>
    </w:p>
    <w:p w14:paraId="0D89D69D"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43F244D5" wp14:editId="01DBC138">
            <wp:extent cx="3420110" cy="26365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8532" cy="2643012"/>
                    </a:xfrm>
                    <a:prstGeom prst="rect">
                      <a:avLst/>
                    </a:prstGeom>
                    <a:noFill/>
                    <a:ln>
                      <a:noFill/>
                    </a:ln>
                  </pic:spPr>
                </pic:pic>
              </a:graphicData>
            </a:graphic>
          </wp:inline>
        </w:drawing>
      </w:r>
    </w:p>
    <w:p w14:paraId="7BFAF5F6" w14:textId="694717E5" w:rsidR="005A509F" w:rsidRDefault="00150B31" w:rsidP="00150B31">
      <w:pPr>
        <w:pStyle w:val="Caption"/>
      </w:pPr>
      <w:bookmarkStart w:id="137" w:name="_Toc90616349"/>
      <w:bookmarkStart w:id="138" w:name="_Toc90623866"/>
      <w:r>
        <w:t xml:space="preserve">Hình 3. </w:t>
      </w:r>
      <w:r w:rsidR="00D57B8E">
        <w:fldChar w:fldCharType="begin"/>
      </w:r>
      <w:r w:rsidR="00D57B8E">
        <w:instrText xml:space="preserve"> SEQ Hình_3. \* ARABIC </w:instrText>
      </w:r>
      <w:r w:rsidR="00D57B8E">
        <w:fldChar w:fldCharType="separate"/>
      </w:r>
      <w:r w:rsidR="00651F80">
        <w:rPr>
          <w:noProof/>
        </w:rPr>
        <w:t>8</w:t>
      </w:r>
      <w:r w:rsidR="00D57B8E">
        <w:rPr>
          <w:noProof/>
        </w:rPr>
        <w:fldChar w:fldCharType="end"/>
      </w:r>
      <w:r w:rsidR="005A509F">
        <w:t>: Kết quả sau khi tạo các vlan trên multilayer switch</w:t>
      </w:r>
      <w:r w:rsidR="009F7C5F">
        <w:t>.</w:t>
      </w:r>
      <w:bookmarkEnd w:id="137"/>
      <w:bookmarkEnd w:id="138"/>
    </w:p>
    <w:p w14:paraId="65BACFA8" w14:textId="523B689D" w:rsidR="005A509F" w:rsidRDefault="005A509F" w:rsidP="00836CB6">
      <w:pPr>
        <w:pStyle w:val="Nidungvnbn"/>
        <w:spacing w:before="240" w:after="240"/>
      </w:pPr>
      <w:r>
        <w:t xml:space="preserve">Cấu hình Trunk để sử dụng nhiều vlan trên multilayer switch. Cổng </w:t>
      </w:r>
      <w:r w:rsidRPr="0028591D">
        <w:rPr>
          <w:b/>
          <w:bCs/>
        </w:rPr>
        <w:t>g1/0/2-7</w:t>
      </w:r>
      <w:r>
        <w:t xml:space="preserve"> kết từ multilayer switch đến các thiết bị Light Weight Access Point của phòng doanh nghiệp. Cổng </w:t>
      </w:r>
      <w:r w:rsidRPr="0028591D">
        <w:rPr>
          <w:b/>
          <w:bCs/>
        </w:rPr>
        <w:t>g1/0/23-24</w:t>
      </w:r>
      <w:r>
        <w:t xml:space="preserve"> lần lượt kết nối đến thiết bị WLC và R1. Cổng g1/0/1 kết nối Enterprise PC.</w:t>
      </w:r>
    </w:p>
    <w:p w14:paraId="4ABD5272"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0F2AC03A" wp14:editId="70E0EB28">
            <wp:extent cx="3428731" cy="2667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4086" cy="2686722"/>
                    </a:xfrm>
                    <a:prstGeom prst="rect">
                      <a:avLst/>
                    </a:prstGeom>
                    <a:noFill/>
                    <a:ln>
                      <a:noFill/>
                    </a:ln>
                  </pic:spPr>
                </pic:pic>
              </a:graphicData>
            </a:graphic>
          </wp:inline>
        </w:drawing>
      </w:r>
    </w:p>
    <w:p w14:paraId="5C10C743" w14:textId="41B1755A" w:rsidR="005A509F" w:rsidRDefault="00150B31" w:rsidP="00150B31">
      <w:pPr>
        <w:pStyle w:val="Caption"/>
      </w:pPr>
      <w:bookmarkStart w:id="139" w:name="_Toc90616350"/>
      <w:bookmarkStart w:id="140" w:name="_Toc90623867"/>
      <w:r>
        <w:t xml:space="preserve">Hình 3. </w:t>
      </w:r>
      <w:r w:rsidR="00D57B8E">
        <w:fldChar w:fldCharType="begin"/>
      </w:r>
      <w:r w:rsidR="00D57B8E">
        <w:instrText xml:space="preserve"> SEQ Hình_3. \* ARABIC </w:instrText>
      </w:r>
      <w:r w:rsidR="00D57B8E">
        <w:fldChar w:fldCharType="separate"/>
      </w:r>
      <w:r w:rsidR="00651F80">
        <w:rPr>
          <w:noProof/>
        </w:rPr>
        <w:t>9</w:t>
      </w:r>
      <w:r w:rsidR="00D57B8E">
        <w:rPr>
          <w:noProof/>
        </w:rPr>
        <w:fldChar w:fldCharType="end"/>
      </w:r>
      <w:r w:rsidR="005A509F">
        <w:t>: Câu lệnh cấu hình trunk cho các cổng trên multilayer switch</w:t>
      </w:r>
      <w:r w:rsidR="009F7C5F">
        <w:t>.</w:t>
      </w:r>
      <w:bookmarkEnd w:id="139"/>
      <w:bookmarkEnd w:id="140"/>
    </w:p>
    <w:p w14:paraId="0AB94C1B" w14:textId="386E20C3" w:rsidR="005A509F" w:rsidRDefault="005A509F" w:rsidP="005C06B0">
      <w:pPr>
        <w:pStyle w:val="Tiumccp2"/>
        <w:numPr>
          <w:ilvl w:val="0"/>
          <w:numId w:val="34"/>
        </w:numPr>
        <w:tabs>
          <w:tab w:val="left" w:pos="990"/>
        </w:tabs>
        <w:spacing w:before="240" w:after="240"/>
        <w:ind w:left="1170" w:hanging="810"/>
      </w:pPr>
      <w:bookmarkStart w:id="141" w:name="_Toc90624095"/>
      <w:r w:rsidRPr="00E35D7C">
        <w:lastRenderedPageBreak/>
        <w:t>Cấu hình</w:t>
      </w:r>
      <w:r>
        <w:t xml:space="preserve"> thiết bị</w:t>
      </w:r>
      <w:r w:rsidRPr="00E35D7C">
        <w:t xml:space="preserve"> Router 1</w:t>
      </w:r>
      <w:r>
        <w:t>.</w:t>
      </w:r>
      <w:bookmarkEnd w:id="141"/>
    </w:p>
    <w:p w14:paraId="01A95778" w14:textId="624E2D96" w:rsidR="005A509F" w:rsidRDefault="005A509F" w:rsidP="00836CB6">
      <w:pPr>
        <w:pStyle w:val="Nidungvnbn"/>
        <w:spacing w:before="240" w:after="240"/>
      </w:pPr>
      <w:r>
        <w:t xml:space="preserve">Cấu hình địa chỉ IP cho cổng </w:t>
      </w:r>
      <w:r w:rsidRPr="0028591D">
        <w:rPr>
          <w:b/>
          <w:bCs/>
        </w:rPr>
        <w:t>g0/0/1</w:t>
      </w:r>
      <w:r>
        <w:t xml:space="preserve"> kết nối đến RADIUS server và cổng </w:t>
      </w:r>
      <w:r w:rsidRPr="0028591D">
        <w:rPr>
          <w:b/>
          <w:bCs/>
        </w:rPr>
        <w:t>Se0/1/0</w:t>
      </w:r>
      <w:r>
        <w:t xml:space="preserve"> kết nối đến router 0.</w:t>
      </w:r>
    </w:p>
    <w:p w14:paraId="588D37C9"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5A8AF870" wp14:editId="79A74598">
            <wp:extent cx="3550920" cy="213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9648" cy="2138844"/>
                    </a:xfrm>
                    <a:prstGeom prst="rect">
                      <a:avLst/>
                    </a:prstGeom>
                    <a:noFill/>
                    <a:ln>
                      <a:noFill/>
                    </a:ln>
                  </pic:spPr>
                </pic:pic>
              </a:graphicData>
            </a:graphic>
          </wp:inline>
        </w:drawing>
      </w:r>
    </w:p>
    <w:p w14:paraId="3CA205C5" w14:textId="2CAA2EBC" w:rsidR="005A509F" w:rsidRPr="00A45576" w:rsidRDefault="00150B31" w:rsidP="00150B31">
      <w:pPr>
        <w:pStyle w:val="Caption"/>
      </w:pPr>
      <w:bookmarkStart w:id="142" w:name="_Toc90616351"/>
      <w:bookmarkStart w:id="143" w:name="_Toc90623868"/>
      <w:r>
        <w:t xml:space="preserve">Hình 3. </w:t>
      </w:r>
      <w:r w:rsidR="00D57B8E">
        <w:fldChar w:fldCharType="begin"/>
      </w:r>
      <w:r w:rsidR="00D57B8E">
        <w:instrText xml:space="preserve"> SEQ Hình_3. \* ARABIC </w:instrText>
      </w:r>
      <w:r w:rsidR="00D57B8E">
        <w:fldChar w:fldCharType="separate"/>
      </w:r>
      <w:r w:rsidR="00651F80">
        <w:rPr>
          <w:noProof/>
        </w:rPr>
        <w:t>10</w:t>
      </w:r>
      <w:r w:rsidR="00D57B8E">
        <w:rPr>
          <w:noProof/>
        </w:rPr>
        <w:fldChar w:fldCharType="end"/>
      </w:r>
      <w:r w:rsidR="005A509F">
        <w:t>: Câu lệnh cấu hình địa chỉ IP cho các cổng của router 1</w:t>
      </w:r>
      <w:r w:rsidR="009F7C5F">
        <w:t>.</w:t>
      </w:r>
      <w:bookmarkEnd w:id="142"/>
      <w:bookmarkEnd w:id="143"/>
    </w:p>
    <w:p w14:paraId="2EC41D26" w14:textId="5CE08EEC" w:rsidR="005A509F" w:rsidRDefault="005A509F" w:rsidP="006C4D63">
      <w:pPr>
        <w:pStyle w:val="Nidungvnbn"/>
      </w:pPr>
      <w:r>
        <w:t xml:space="preserve">Tạo các cổng ảo </w:t>
      </w:r>
      <w:r w:rsidRPr="0028591D">
        <w:rPr>
          <w:b/>
          <w:bCs/>
        </w:rPr>
        <w:t>g0/0/0.10, g0/0/0.20, g0/0/0.30, g0/0/0.40, g0/0/0.50, g0/0/0.60</w:t>
      </w:r>
      <w:r>
        <w:t>.</w:t>
      </w:r>
    </w:p>
    <w:p w14:paraId="349F18B1"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17197132" wp14:editId="2605B48F">
            <wp:extent cx="3702685" cy="2842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11720" cy="2849195"/>
                    </a:xfrm>
                    <a:prstGeom prst="rect">
                      <a:avLst/>
                    </a:prstGeom>
                    <a:noFill/>
                    <a:ln>
                      <a:noFill/>
                    </a:ln>
                  </pic:spPr>
                </pic:pic>
              </a:graphicData>
            </a:graphic>
          </wp:inline>
        </w:drawing>
      </w:r>
    </w:p>
    <w:p w14:paraId="568308A1" w14:textId="627102A4" w:rsidR="005A509F" w:rsidRDefault="00150B31" w:rsidP="00150B31">
      <w:pPr>
        <w:pStyle w:val="Caption"/>
      </w:pPr>
      <w:bookmarkStart w:id="144" w:name="_Toc90616352"/>
      <w:bookmarkStart w:id="145" w:name="_Toc90623869"/>
      <w:r>
        <w:t xml:space="preserve">Hình 3. </w:t>
      </w:r>
      <w:r w:rsidR="00D57B8E">
        <w:fldChar w:fldCharType="begin"/>
      </w:r>
      <w:r w:rsidR="00D57B8E">
        <w:instrText xml:space="preserve"> SEQ Hình_3. \* ARABIC </w:instrText>
      </w:r>
      <w:r w:rsidR="00D57B8E">
        <w:fldChar w:fldCharType="separate"/>
      </w:r>
      <w:r w:rsidR="00651F80">
        <w:rPr>
          <w:noProof/>
        </w:rPr>
        <w:t>11</w:t>
      </w:r>
      <w:r w:rsidR="00D57B8E">
        <w:rPr>
          <w:noProof/>
        </w:rPr>
        <w:fldChar w:fldCharType="end"/>
      </w:r>
      <w:r w:rsidR="005A509F">
        <w:t>: Câu lệnh cấu hình các cổng ảo trên router 1</w:t>
      </w:r>
      <w:r w:rsidR="009F7C5F">
        <w:t>.</w:t>
      </w:r>
      <w:bookmarkEnd w:id="144"/>
      <w:bookmarkEnd w:id="145"/>
    </w:p>
    <w:p w14:paraId="7BEEE984" w14:textId="4F1B7DDA" w:rsidR="005A509F" w:rsidRPr="004D4D3B" w:rsidRDefault="005A509F" w:rsidP="006C4D63">
      <w:pPr>
        <w:pStyle w:val="Nidungvnbn"/>
        <w:rPr>
          <w:b/>
          <w:bCs/>
        </w:rPr>
      </w:pPr>
      <w:r>
        <w:lastRenderedPageBreak/>
        <w:t xml:space="preserve">Cấu hình DHCP pool để cấp phát IP cho mạng </w:t>
      </w:r>
      <w:r w:rsidRPr="004D4D3B">
        <w:rPr>
          <w:b/>
          <w:bCs/>
        </w:rPr>
        <w:t>192.168.10.0/24,  192.168.20.0/24, 192.168.30.0/24, 192.168.40.0/24, 192.168.50.0/24, 192.168.60.0/24.</w:t>
      </w:r>
    </w:p>
    <w:p w14:paraId="178175C6" w14:textId="5435F27D" w:rsidR="005A509F" w:rsidRDefault="005A509F" w:rsidP="00836CB6">
      <w:pPr>
        <w:spacing w:before="240" w:after="240" w:line="360" w:lineRule="auto"/>
        <w:jc w:val="center"/>
        <w:rPr>
          <w:sz w:val="26"/>
          <w:szCs w:val="26"/>
        </w:rPr>
      </w:pPr>
      <w:r>
        <w:rPr>
          <w:noProof/>
          <w:sz w:val="26"/>
          <w:szCs w:val="26"/>
        </w:rPr>
        <w:drawing>
          <wp:inline distT="0" distB="0" distL="0" distR="0" wp14:anchorId="2C2A9F9D" wp14:editId="7A3A09CC">
            <wp:extent cx="3703619" cy="3757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07538" cy="3761271"/>
                    </a:xfrm>
                    <a:prstGeom prst="rect">
                      <a:avLst/>
                    </a:prstGeom>
                    <a:noFill/>
                    <a:ln>
                      <a:noFill/>
                    </a:ln>
                  </pic:spPr>
                </pic:pic>
              </a:graphicData>
            </a:graphic>
          </wp:inline>
        </w:drawing>
      </w:r>
    </w:p>
    <w:p w14:paraId="5C8FFA7B" w14:textId="72EC10A7" w:rsidR="005A509F" w:rsidRDefault="00150B31" w:rsidP="00150B31">
      <w:pPr>
        <w:pStyle w:val="Caption"/>
      </w:pPr>
      <w:bookmarkStart w:id="146" w:name="_Toc90616353"/>
      <w:bookmarkStart w:id="147" w:name="_Toc90623870"/>
      <w:r>
        <w:t xml:space="preserve">Hình 3. </w:t>
      </w:r>
      <w:r w:rsidR="00D57B8E">
        <w:fldChar w:fldCharType="begin"/>
      </w:r>
      <w:r w:rsidR="00D57B8E">
        <w:instrText xml:space="preserve"> SEQ Hình_3. \* ARABIC </w:instrText>
      </w:r>
      <w:r w:rsidR="00D57B8E">
        <w:fldChar w:fldCharType="separate"/>
      </w:r>
      <w:r w:rsidR="00651F80">
        <w:rPr>
          <w:noProof/>
        </w:rPr>
        <w:t>12</w:t>
      </w:r>
      <w:r w:rsidR="00D57B8E">
        <w:rPr>
          <w:noProof/>
        </w:rPr>
        <w:fldChar w:fldCharType="end"/>
      </w:r>
      <w:r w:rsidR="005A509F">
        <w:t>: Câu lệnh cấu hình DHCP pool trên router 1</w:t>
      </w:r>
      <w:r w:rsidR="009F7C5F">
        <w:t>.</w:t>
      </w:r>
      <w:bookmarkEnd w:id="146"/>
      <w:bookmarkEnd w:id="147"/>
    </w:p>
    <w:p w14:paraId="1A891A73" w14:textId="380BECE5" w:rsidR="005A509F" w:rsidRDefault="005A509F" w:rsidP="005C06B0">
      <w:pPr>
        <w:pStyle w:val="Tiumccp2"/>
        <w:numPr>
          <w:ilvl w:val="0"/>
          <w:numId w:val="34"/>
        </w:numPr>
        <w:tabs>
          <w:tab w:val="left" w:pos="1170"/>
        </w:tabs>
        <w:spacing w:before="240" w:after="240"/>
        <w:ind w:left="990" w:hanging="630"/>
      </w:pPr>
      <w:bookmarkStart w:id="148" w:name="_Toc90624096"/>
      <w:r>
        <w:t xml:space="preserve">Cấu hình thiết bị </w:t>
      </w:r>
      <w:r w:rsidRPr="00FD14C8">
        <w:t>Router 0</w:t>
      </w:r>
      <w:r>
        <w:t>.</w:t>
      </w:r>
      <w:bookmarkEnd w:id="148"/>
    </w:p>
    <w:p w14:paraId="18C8787C" w14:textId="38AC39BA" w:rsidR="005A509F" w:rsidRDefault="005A509F" w:rsidP="00836CB6">
      <w:pPr>
        <w:pStyle w:val="Nidungvnbn"/>
        <w:spacing w:before="240" w:after="240"/>
      </w:pPr>
      <w:r>
        <w:t xml:space="preserve">Cấu hình địa chỉ IP cho cổng </w:t>
      </w:r>
      <w:r w:rsidRPr="00007C98">
        <w:rPr>
          <w:b/>
          <w:bCs/>
        </w:rPr>
        <w:t>g0/0/0</w:t>
      </w:r>
      <w:r>
        <w:t xml:space="preserve"> kết nối đến Cloud, cổng </w:t>
      </w:r>
      <w:r w:rsidRPr="00007C98">
        <w:rPr>
          <w:b/>
          <w:bCs/>
        </w:rPr>
        <w:t>g0/0/1</w:t>
      </w:r>
      <w:r>
        <w:t xml:space="preserve"> kết nối đến Web server, cổng </w:t>
      </w:r>
      <w:r w:rsidRPr="00007C98">
        <w:rPr>
          <w:b/>
          <w:bCs/>
        </w:rPr>
        <w:t>g0/0/2</w:t>
      </w:r>
      <w:r>
        <w:t xml:space="preserve"> kết nối đến DNS server và cổng </w:t>
      </w:r>
      <w:r w:rsidRPr="00007C98">
        <w:rPr>
          <w:b/>
          <w:bCs/>
        </w:rPr>
        <w:t>se0/1/0</w:t>
      </w:r>
      <w:r>
        <w:t xml:space="preserve"> kết nối đến router 1.</w:t>
      </w:r>
    </w:p>
    <w:p w14:paraId="5DC2E431" w14:textId="77777777" w:rsidR="005A509F" w:rsidRDefault="005A509F" w:rsidP="00836CB6">
      <w:pPr>
        <w:spacing w:before="240" w:after="240" w:line="360" w:lineRule="auto"/>
        <w:jc w:val="center"/>
        <w:rPr>
          <w:b/>
          <w:bCs/>
          <w:sz w:val="26"/>
          <w:szCs w:val="26"/>
        </w:rPr>
      </w:pPr>
      <w:r>
        <w:rPr>
          <w:b/>
          <w:bCs/>
          <w:noProof/>
          <w:sz w:val="26"/>
          <w:szCs w:val="26"/>
        </w:rPr>
        <w:lastRenderedPageBreak/>
        <w:drawing>
          <wp:inline distT="0" distB="0" distL="0" distR="0" wp14:anchorId="1F96C70E" wp14:editId="765F25F2">
            <wp:extent cx="3667368" cy="33032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8077" cy="3312916"/>
                    </a:xfrm>
                    <a:prstGeom prst="rect">
                      <a:avLst/>
                    </a:prstGeom>
                    <a:noFill/>
                    <a:ln>
                      <a:noFill/>
                    </a:ln>
                  </pic:spPr>
                </pic:pic>
              </a:graphicData>
            </a:graphic>
          </wp:inline>
        </w:drawing>
      </w:r>
    </w:p>
    <w:p w14:paraId="18B92004" w14:textId="493546DA" w:rsidR="005A509F" w:rsidRPr="00C377AB" w:rsidRDefault="00150B31" w:rsidP="00150B31">
      <w:pPr>
        <w:pStyle w:val="Caption"/>
      </w:pPr>
      <w:bookmarkStart w:id="149" w:name="_Toc90616354"/>
      <w:bookmarkStart w:id="150" w:name="_Toc90623871"/>
      <w:r>
        <w:t xml:space="preserve">Hình 3. </w:t>
      </w:r>
      <w:r w:rsidR="00D57B8E">
        <w:fldChar w:fldCharType="begin"/>
      </w:r>
      <w:r w:rsidR="00D57B8E">
        <w:instrText xml:space="preserve"> SEQ Hình_3. \* ARABIC </w:instrText>
      </w:r>
      <w:r w:rsidR="00D57B8E">
        <w:fldChar w:fldCharType="separate"/>
      </w:r>
      <w:r w:rsidR="00651F80">
        <w:rPr>
          <w:noProof/>
        </w:rPr>
        <w:t>13</w:t>
      </w:r>
      <w:r w:rsidR="00D57B8E">
        <w:rPr>
          <w:noProof/>
        </w:rPr>
        <w:fldChar w:fldCharType="end"/>
      </w:r>
      <w:r w:rsidR="005A509F">
        <w:t>: Câu lệnh cấu hình địa chỉ IP cho các cổng của router 0</w:t>
      </w:r>
      <w:r w:rsidR="009F7C5F">
        <w:t>.</w:t>
      </w:r>
      <w:bookmarkEnd w:id="149"/>
      <w:bookmarkEnd w:id="150"/>
    </w:p>
    <w:p w14:paraId="110E08BB" w14:textId="2CFCAE3D" w:rsidR="005A509F" w:rsidRDefault="005A509F" w:rsidP="00836CB6">
      <w:pPr>
        <w:pStyle w:val="Nidungvnbn"/>
        <w:spacing w:before="240" w:after="240"/>
      </w:pPr>
      <w:r>
        <w:t xml:space="preserve">Cấu hình định tuyến tĩnh để </w:t>
      </w:r>
      <w:r w:rsidRPr="00FD14C8">
        <w:t>router thực hiện chuyển gói dữ liệu tới địa chỉ mạng đích dựa vào địa chỉ IP đích của gói dữ liệu.</w:t>
      </w:r>
    </w:p>
    <w:p w14:paraId="6271A827"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3B3FA828" wp14:editId="6281D104">
            <wp:extent cx="3908425" cy="2377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7097" cy="2382715"/>
                    </a:xfrm>
                    <a:prstGeom prst="rect">
                      <a:avLst/>
                    </a:prstGeom>
                    <a:noFill/>
                    <a:ln>
                      <a:noFill/>
                    </a:ln>
                  </pic:spPr>
                </pic:pic>
              </a:graphicData>
            </a:graphic>
          </wp:inline>
        </w:drawing>
      </w:r>
    </w:p>
    <w:p w14:paraId="3D4CBF2D" w14:textId="6AF982BD" w:rsidR="005A509F" w:rsidRDefault="00150B31" w:rsidP="00150B31">
      <w:pPr>
        <w:pStyle w:val="Caption"/>
      </w:pPr>
      <w:bookmarkStart w:id="151" w:name="_Toc90616355"/>
      <w:bookmarkStart w:id="152" w:name="_Toc90623872"/>
      <w:r>
        <w:t xml:space="preserve">Hình 3. </w:t>
      </w:r>
      <w:r w:rsidR="00D57B8E">
        <w:fldChar w:fldCharType="begin"/>
      </w:r>
      <w:r w:rsidR="00D57B8E">
        <w:instrText xml:space="preserve"> SEQ Hình_3. \* ARABIC </w:instrText>
      </w:r>
      <w:r w:rsidR="00D57B8E">
        <w:fldChar w:fldCharType="separate"/>
      </w:r>
      <w:r w:rsidR="00651F80">
        <w:rPr>
          <w:noProof/>
        </w:rPr>
        <w:t>14</w:t>
      </w:r>
      <w:r w:rsidR="00D57B8E">
        <w:rPr>
          <w:noProof/>
        </w:rPr>
        <w:fldChar w:fldCharType="end"/>
      </w:r>
      <w:r w:rsidR="005A509F">
        <w:t>: Câu lệnh cấu hình định tuyến tĩnh trên router 0</w:t>
      </w:r>
      <w:r w:rsidR="009F7C5F">
        <w:t>.</w:t>
      </w:r>
      <w:bookmarkEnd w:id="151"/>
      <w:bookmarkEnd w:id="152"/>
    </w:p>
    <w:p w14:paraId="444F077A" w14:textId="6220A924" w:rsidR="005A509F" w:rsidRPr="00007C98" w:rsidRDefault="005A509F" w:rsidP="00836CB6">
      <w:pPr>
        <w:pStyle w:val="Nidungvnbn"/>
        <w:spacing w:before="240" w:after="240"/>
        <w:rPr>
          <w:b/>
          <w:bCs/>
        </w:rPr>
      </w:pPr>
      <w:r>
        <w:lastRenderedPageBreak/>
        <w:t xml:space="preserve">Cấu hình DHCP pool để cấp phát IP cho mạng </w:t>
      </w:r>
      <w:r w:rsidRPr="00007C98">
        <w:rPr>
          <w:b/>
          <w:bCs/>
        </w:rPr>
        <w:t>10.100.200.0/24.</w:t>
      </w:r>
    </w:p>
    <w:p w14:paraId="26DE9CE7"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15631817" wp14:editId="47B16508">
            <wp:extent cx="3824605" cy="1729740"/>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37279" cy="1735472"/>
                    </a:xfrm>
                    <a:prstGeom prst="rect">
                      <a:avLst/>
                    </a:prstGeom>
                    <a:noFill/>
                    <a:ln>
                      <a:noFill/>
                    </a:ln>
                  </pic:spPr>
                </pic:pic>
              </a:graphicData>
            </a:graphic>
          </wp:inline>
        </w:drawing>
      </w:r>
    </w:p>
    <w:p w14:paraId="45360BA1" w14:textId="04649FA7" w:rsidR="005A509F" w:rsidRDefault="00150B31" w:rsidP="00150B31">
      <w:pPr>
        <w:pStyle w:val="Caption"/>
      </w:pPr>
      <w:bookmarkStart w:id="153" w:name="_Toc90616356"/>
      <w:bookmarkStart w:id="154" w:name="_Toc90623873"/>
      <w:r>
        <w:t xml:space="preserve">Hình 3. </w:t>
      </w:r>
      <w:r w:rsidR="00D57B8E">
        <w:fldChar w:fldCharType="begin"/>
      </w:r>
      <w:r w:rsidR="00D57B8E">
        <w:instrText xml:space="preserve"> SEQ Hình_3. \* ARABIC </w:instrText>
      </w:r>
      <w:r w:rsidR="00D57B8E">
        <w:fldChar w:fldCharType="separate"/>
      </w:r>
      <w:r w:rsidR="00651F80">
        <w:rPr>
          <w:noProof/>
        </w:rPr>
        <w:t>15</w:t>
      </w:r>
      <w:r w:rsidR="00D57B8E">
        <w:rPr>
          <w:noProof/>
        </w:rPr>
        <w:fldChar w:fldCharType="end"/>
      </w:r>
      <w:r w:rsidR="005A509F">
        <w:t>: Câu lệnh cấu hình DHCP pool trên router 0</w:t>
      </w:r>
      <w:r w:rsidR="009F7C5F">
        <w:t>.</w:t>
      </w:r>
      <w:bookmarkEnd w:id="153"/>
      <w:bookmarkEnd w:id="154"/>
    </w:p>
    <w:p w14:paraId="456904CB" w14:textId="75A96159" w:rsidR="005A509F" w:rsidRDefault="005A509F" w:rsidP="005C06B0">
      <w:pPr>
        <w:pStyle w:val="Tiumccp2"/>
        <w:numPr>
          <w:ilvl w:val="0"/>
          <w:numId w:val="34"/>
        </w:numPr>
        <w:spacing w:before="240" w:after="240"/>
        <w:ind w:left="990" w:hanging="630"/>
      </w:pPr>
      <w:bookmarkStart w:id="155" w:name="_Toc90624097"/>
      <w:r w:rsidRPr="00A36CF6">
        <w:t>Cấu hình thiết bị Wireless LAN Controller</w:t>
      </w:r>
      <w:r>
        <w:t>.</w:t>
      </w:r>
      <w:bookmarkEnd w:id="155"/>
    </w:p>
    <w:p w14:paraId="68E9A966" w14:textId="55D229C1" w:rsidR="005A509F" w:rsidRPr="00F10CDD" w:rsidRDefault="005A509F" w:rsidP="005C06B0">
      <w:pPr>
        <w:pStyle w:val="Tiumccp3"/>
        <w:numPr>
          <w:ilvl w:val="0"/>
          <w:numId w:val="35"/>
        </w:numPr>
        <w:spacing w:before="240" w:after="240"/>
        <w:ind w:left="1170" w:hanging="810"/>
        <w:rPr>
          <w:b/>
          <w:bCs/>
          <w:i/>
          <w:iCs/>
        </w:rPr>
      </w:pPr>
      <w:bookmarkStart w:id="156" w:name="_Toc90624098"/>
      <w:r w:rsidRPr="00F10CDD">
        <w:rPr>
          <w:b/>
          <w:bCs/>
          <w:i/>
          <w:iCs/>
        </w:rPr>
        <w:t>Cấu hình các giao diện VLAN.</w:t>
      </w:r>
      <w:bookmarkEnd w:id="156"/>
    </w:p>
    <w:p w14:paraId="67149D19" w14:textId="289DE073" w:rsidR="005A509F" w:rsidRDefault="005A509F" w:rsidP="00836CB6">
      <w:pPr>
        <w:pStyle w:val="Nidungvnbn"/>
        <w:spacing w:before="240" w:after="240"/>
      </w:pPr>
      <w:r w:rsidRPr="004E7E11">
        <w:t>Bước 1</w:t>
      </w:r>
      <w:r>
        <w:rPr>
          <w:b/>
          <w:bCs/>
        </w:rPr>
        <w:t xml:space="preserve">: </w:t>
      </w:r>
      <w:r w:rsidRPr="00737CA7">
        <w:t>Từ Enterprise PC, điều hướng đến giao diện quản lý WLC qua trình duyệt web. Để đăng nhập vào WLC,</w:t>
      </w:r>
      <w:r>
        <w:t xml:space="preserve"> chọn thiết bị Enterprise PC, chọn tab Desktop, Chọn Web Browser. Nhập địa chỉ url </w:t>
      </w:r>
      <w:hyperlink r:id="rId61" w:history="1">
        <w:r w:rsidRPr="00737CA7">
          <w:rPr>
            <w:rStyle w:val="Hyperlink"/>
            <w:b/>
            <w:bCs/>
            <w:color w:val="000000" w:themeColor="text1"/>
          </w:rPr>
          <w:t>https://192.168.200.254</w:t>
        </w:r>
      </w:hyperlink>
      <w:r>
        <w:rPr>
          <w:b/>
          <w:bCs/>
          <w:color w:val="000000" w:themeColor="text1"/>
        </w:rPr>
        <w:t>,</w:t>
      </w:r>
      <w:r>
        <w:t xml:space="preserve"> </w:t>
      </w:r>
      <w:r w:rsidRPr="00737CA7">
        <w:t xml:space="preserve">sử dụng </w:t>
      </w:r>
      <w:r w:rsidRPr="008A5855">
        <w:rPr>
          <w:b/>
          <w:bCs/>
        </w:rPr>
        <w:t>admin</w:t>
      </w:r>
      <w:r w:rsidRPr="00737CA7">
        <w:t xml:space="preserve"> làm tên người dùng và </w:t>
      </w:r>
      <w:r w:rsidRPr="008A5855">
        <w:rPr>
          <w:b/>
          <w:bCs/>
        </w:rPr>
        <w:t>Cisco123</w:t>
      </w:r>
      <w:r w:rsidRPr="00737CA7">
        <w:t xml:space="preserve"> làm mật khẩu.</w:t>
      </w:r>
    </w:p>
    <w:p w14:paraId="1CDBA944"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2FDD53C3" wp14:editId="5454E8FA">
            <wp:extent cx="3869690" cy="3931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093" cy="3948587"/>
                    </a:xfrm>
                    <a:prstGeom prst="rect">
                      <a:avLst/>
                    </a:prstGeom>
                    <a:noFill/>
                    <a:ln>
                      <a:noFill/>
                    </a:ln>
                  </pic:spPr>
                </pic:pic>
              </a:graphicData>
            </a:graphic>
          </wp:inline>
        </w:drawing>
      </w:r>
    </w:p>
    <w:p w14:paraId="31F95FBC" w14:textId="7F25D635" w:rsidR="005A509F" w:rsidRDefault="00150B31" w:rsidP="00150B31">
      <w:pPr>
        <w:pStyle w:val="Caption"/>
      </w:pPr>
      <w:bookmarkStart w:id="157" w:name="_Toc90616357"/>
      <w:bookmarkStart w:id="158" w:name="_Toc90623874"/>
      <w:r>
        <w:t xml:space="preserve">Hình 3. </w:t>
      </w:r>
      <w:r w:rsidR="00D57B8E">
        <w:fldChar w:fldCharType="begin"/>
      </w:r>
      <w:r w:rsidR="00D57B8E">
        <w:instrText xml:space="preserve"> SEQ Hình_3. \* ARABIC </w:instrText>
      </w:r>
      <w:r w:rsidR="00D57B8E">
        <w:fldChar w:fldCharType="separate"/>
      </w:r>
      <w:r w:rsidR="00651F80">
        <w:rPr>
          <w:noProof/>
        </w:rPr>
        <w:t>16</w:t>
      </w:r>
      <w:r w:rsidR="00D57B8E">
        <w:rPr>
          <w:noProof/>
        </w:rPr>
        <w:fldChar w:fldCharType="end"/>
      </w:r>
      <w:r w:rsidR="005A509F">
        <w:t>: Giao diện đăng nhập vào bộ điều khiển WLC</w:t>
      </w:r>
      <w:r w:rsidR="009F7C5F">
        <w:t>.</w:t>
      </w:r>
      <w:bookmarkEnd w:id="157"/>
      <w:bookmarkEnd w:id="158"/>
    </w:p>
    <w:p w14:paraId="46DA7475" w14:textId="4BB86BA7" w:rsidR="005A509F" w:rsidRDefault="005A509F" w:rsidP="00836CB6">
      <w:pPr>
        <w:pStyle w:val="Nidungvnbn"/>
        <w:spacing w:before="240" w:after="240"/>
      </w:pPr>
      <w:r>
        <w:t>Bước 2: Tạo và cấu hình giao diện cho mạng WLAN 10, 20, 30, 40, 50, 60. Đầu tiên chúng ta sẽ tạo WLAN 10. Vào Controller, chọn Interfaces, chọn New…</w:t>
      </w:r>
    </w:p>
    <w:p w14:paraId="45B27915" w14:textId="6DDC976A" w:rsidR="005A509F" w:rsidRPr="005E3788" w:rsidRDefault="00F839D3" w:rsidP="00836CB6">
      <w:pPr>
        <w:pStyle w:val="Nidungvnbn"/>
        <w:spacing w:before="240" w:after="240"/>
        <w:rPr>
          <w:b/>
          <w:bCs/>
        </w:rPr>
      </w:pPr>
      <w:r>
        <w:tab/>
      </w:r>
      <w:r w:rsidR="005A509F">
        <w:t xml:space="preserve">Name: </w:t>
      </w:r>
      <w:r w:rsidR="005A509F" w:rsidRPr="005E3788">
        <w:rPr>
          <w:b/>
          <w:bCs/>
        </w:rPr>
        <w:t>WLAN 10/ 20/ 30/ 40/ 50/ 60</w:t>
      </w:r>
    </w:p>
    <w:p w14:paraId="6ADBE687" w14:textId="42A9B82B" w:rsidR="005A509F" w:rsidRPr="005E3788" w:rsidRDefault="00F839D3" w:rsidP="00836CB6">
      <w:pPr>
        <w:pStyle w:val="Nidungvnbn"/>
        <w:spacing w:before="240" w:after="240"/>
        <w:rPr>
          <w:b/>
          <w:bCs/>
        </w:rPr>
      </w:pPr>
      <w:r>
        <w:tab/>
      </w:r>
      <w:r w:rsidR="005A509F">
        <w:t xml:space="preserve">VLAN Identifier: </w:t>
      </w:r>
      <w:r w:rsidR="005A509F" w:rsidRPr="005E3788">
        <w:rPr>
          <w:b/>
          <w:bCs/>
        </w:rPr>
        <w:t>10/ 20/ 30/ 40/ 50/ 60</w:t>
      </w:r>
    </w:p>
    <w:p w14:paraId="1127C953" w14:textId="040B15FA" w:rsidR="005A509F" w:rsidRPr="005E3788" w:rsidRDefault="00F839D3" w:rsidP="00836CB6">
      <w:pPr>
        <w:pStyle w:val="Nidungvnbn"/>
        <w:spacing w:before="240" w:after="240"/>
        <w:rPr>
          <w:b/>
          <w:bCs/>
        </w:rPr>
      </w:pPr>
      <w:r>
        <w:tab/>
      </w:r>
      <w:r w:rsidR="005A509F">
        <w:t xml:space="preserve">Port Number: </w:t>
      </w:r>
      <w:r w:rsidR="005A509F" w:rsidRPr="005E3788">
        <w:rPr>
          <w:b/>
          <w:bCs/>
        </w:rPr>
        <w:t>1</w:t>
      </w:r>
    </w:p>
    <w:p w14:paraId="3E63276E" w14:textId="3856CED2" w:rsidR="005A509F" w:rsidRPr="005E3788" w:rsidRDefault="00F839D3" w:rsidP="00836CB6">
      <w:pPr>
        <w:pStyle w:val="Nidungvnbn"/>
        <w:spacing w:before="240" w:after="240"/>
        <w:rPr>
          <w:b/>
          <w:bCs/>
        </w:rPr>
      </w:pPr>
      <w:r>
        <w:tab/>
      </w:r>
      <w:r w:rsidR="005A509F">
        <w:t xml:space="preserve">Interface IP Address: </w:t>
      </w:r>
      <w:r w:rsidR="005A509F" w:rsidRPr="005E3788">
        <w:rPr>
          <w:b/>
          <w:bCs/>
        </w:rPr>
        <w:t>192.168.10.254/ 192.168.20.254/ 192.168.30.254/ 192.168.40.254/ 192.168.50.254/ 192.168.60.254</w:t>
      </w:r>
    </w:p>
    <w:p w14:paraId="7CEC7C3A" w14:textId="75490E33" w:rsidR="005A509F" w:rsidRPr="001E2AB7" w:rsidRDefault="00F839D3" w:rsidP="00836CB6">
      <w:pPr>
        <w:pStyle w:val="Nidungvnbn"/>
        <w:spacing w:before="240" w:after="240"/>
        <w:rPr>
          <w:b/>
          <w:bCs/>
        </w:rPr>
      </w:pPr>
      <w:r>
        <w:tab/>
      </w:r>
      <w:r w:rsidR="005A509F">
        <w:t xml:space="preserve">Netmask: </w:t>
      </w:r>
      <w:r w:rsidR="005A509F" w:rsidRPr="001E2AB7">
        <w:rPr>
          <w:b/>
          <w:bCs/>
        </w:rPr>
        <w:t>255.255.255.0</w:t>
      </w:r>
    </w:p>
    <w:p w14:paraId="1766B209" w14:textId="0770431F" w:rsidR="005A509F" w:rsidRPr="001E2AB7" w:rsidRDefault="00F839D3" w:rsidP="00836CB6">
      <w:pPr>
        <w:pStyle w:val="Nidungvnbn"/>
        <w:spacing w:before="240" w:after="240"/>
        <w:rPr>
          <w:b/>
          <w:bCs/>
        </w:rPr>
      </w:pPr>
      <w:r>
        <w:lastRenderedPageBreak/>
        <w:tab/>
      </w:r>
      <w:r w:rsidR="005A509F">
        <w:t>Gateway:</w:t>
      </w:r>
      <w:r>
        <w:t xml:space="preserve"> </w:t>
      </w:r>
      <w:r w:rsidR="005A509F" w:rsidRPr="001E2AB7">
        <w:rPr>
          <w:b/>
          <w:bCs/>
        </w:rPr>
        <w:t>192.168.10.1/</w:t>
      </w:r>
      <w:r w:rsidR="005A509F">
        <w:rPr>
          <w:b/>
          <w:bCs/>
        </w:rPr>
        <w:t xml:space="preserve"> </w:t>
      </w:r>
      <w:r w:rsidR="005A509F" w:rsidRPr="001E2AB7">
        <w:rPr>
          <w:b/>
          <w:bCs/>
        </w:rPr>
        <w:t>192.168.20.1/</w:t>
      </w:r>
      <w:r w:rsidR="005A509F">
        <w:rPr>
          <w:b/>
          <w:bCs/>
        </w:rPr>
        <w:t xml:space="preserve"> </w:t>
      </w:r>
      <w:r w:rsidR="005A509F" w:rsidRPr="001E2AB7">
        <w:rPr>
          <w:b/>
          <w:bCs/>
        </w:rPr>
        <w:t>192.168.30.1/</w:t>
      </w:r>
      <w:r w:rsidR="005A509F">
        <w:rPr>
          <w:b/>
          <w:bCs/>
        </w:rPr>
        <w:t xml:space="preserve"> </w:t>
      </w:r>
      <w:r w:rsidR="005A509F" w:rsidRPr="001E2AB7">
        <w:rPr>
          <w:b/>
          <w:bCs/>
        </w:rPr>
        <w:t>192.168.40.1/</w:t>
      </w:r>
      <w:r w:rsidR="005A509F">
        <w:rPr>
          <w:b/>
          <w:bCs/>
        </w:rPr>
        <w:t xml:space="preserve"> </w:t>
      </w:r>
      <w:r w:rsidR="005A509F" w:rsidRPr="001E2AB7">
        <w:rPr>
          <w:b/>
          <w:bCs/>
        </w:rPr>
        <w:t>192.168.50.1/</w:t>
      </w:r>
      <w:r w:rsidR="005A509F">
        <w:rPr>
          <w:b/>
          <w:bCs/>
        </w:rPr>
        <w:t xml:space="preserve"> </w:t>
      </w:r>
      <w:r w:rsidR="005A509F" w:rsidRPr="001E2AB7">
        <w:rPr>
          <w:b/>
          <w:bCs/>
        </w:rPr>
        <w:t>192.168.60.1</w:t>
      </w:r>
    </w:p>
    <w:p w14:paraId="59C8CB93" w14:textId="79594D9D" w:rsidR="005A509F" w:rsidRPr="005E3788" w:rsidRDefault="00F839D3" w:rsidP="00836CB6">
      <w:pPr>
        <w:pStyle w:val="Nidungvnbn"/>
        <w:spacing w:before="240" w:after="240"/>
        <w:rPr>
          <w:b/>
          <w:bCs/>
        </w:rPr>
      </w:pPr>
      <w:r>
        <w:tab/>
      </w:r>
      <w:r w:rsidR="005A509F">
        <w:t xml:space="preserve">Primary DHCP Server: </w:t>
      </w:r>
      <w:r w:rsidR="005A509F" w:rsidRPr="005E3788">
        <w:rPr>
          <w:b/>
          <w:bCs/>
        </w:rPr>
        <w:t>192.168.10.1/ 192.168.20.1/ 192.168.30.1/ 192.168.40.1/ 192.168.50.1/ 192.168.60.1</w:t>
      </w:r>
    </w:p>
    <w:p w14:paraId="0736AB1C"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1C90C345" wp14:editId="789FEF7A">
            <wp:extent cx="4015740" cy="1899754"/>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21523" cy="1902490"/>
                    </a:xfrm>
                    <a:prstGeom prst="rect">
                      <a:avLst/>
                    </a:prstGeom>
                    <a:noFill/>
                    <a:ln>
                      <a:noFill/>
                    </a:ln>
                  </pic:spPr>
                </pic:pic>
              </a:graphicData>
            </a:graphic>
          </wp:inline>
        </w:drawing>
      </w:r>
    </w:p>
    <w:p w14:paraId="574F0971" w14:textId="5B4967A7" w:rsidR="005A509F" w:rsidRDefault="00150B31" w:rsidP="00150B31">
      <w:pPr>
        <w:pStyle w:val="Caption"/>
      </w:pPr>
      <w:bookmarkStart w:id="159" w:name="_Toc90616358"/>
      <w:bookmarkStart w:id="160" w:name="_Toc90623875"/>
      <w:r>
        <w:t xml:space="preserve">Hình 3. </w:t>
      </w:r>
      <w:r w:rsidR="00D57B8E">
        <w:fldChar w:fldCharType="begin"/>
      </w:r>
      <w:r w:rsidR="00D57B8E">
        <w:instrText xml:space="preserve"> SEQ Hình_3. \* ARABIC </w:instrText>
      </w:r>
      <w:r w:rsidR="00D57B8E">
        <w:fldChar w:fldCharType="separate"/>
      </w:r>
      <w:r w:rsidR="00651F80">
        <w:rPr>
          <w:noProof/>
        </w:rPr>
        <w:t>17</w:t>
      </w:r>
      <w:r w:rsidR="00D57B8E">
        <w:rPr>
          <w:noProof/>
        </w:rPr>
        <w:fldChar w:fldCharType="end"/>
      </w:r>
      <w:r w:rsidR="005A509F">
        <w:t>: Giao diện các thao tác tạo mạng VLAN</w:t>
      </w:r>
      <w:r w:rsidR="009F7C5F">
        <w:t>.</w:t>
      </w:r>
      <w:bookmarkEnd w:id="159"/>
      <w:bookmarkEnd w:id="160"/>
    </w:p>
    <w:p w14:paraId="0E2A1DB4" w14:textId="7D06B144" w:rsidR="005A509F" w:rsidRDefault="005A509F" w:rsidP="00836CB6">
      <w:pPr>
        <w:pStyle w:val="Nidungvnbn"/>
        <w:spacing w:before="240" w:after="240"/>
      </w:pPr>
      <w:r>
        <w:t>Bước 3: Điền thông tin Interface Name và VLAN Id rồi ấn Apply.</w:t>
      </w:r>
    </w:p>
    <w:p w14:paraId="00C23A37"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2AB30B1D" wp14:editId="31BE31AD">
            <wp:extent cx="3977640" cy="1891929"/>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1751" cy="1898641"/>
                    </a:xfrm>
                    <a:prstGeom prst="rect">
                      <a:avLst/>
                    </a:prstGeom>
                    <a:noFill/>
                    <a:ln>
                      <a:noFill/>
                    </a:ln>
                  </pic:spPr>
                </pic:pic>
              </a:graphicData>
            </a:graphic>
          </wp:inline>
        </w:drawing>
      </w:r>
    </w:p>
    <w:p w14:paraId="36400FD2" w14:textId="5CF43280" w:rsidR="005A509F" w:rsidRDefault="00150B31" w:rsidP="00150B31">
      <w:pPr>
        <w:pStyle w:val="Caption"/>
      </w:pPr>
      <w:bookmarkStart w:id="161" w:name="_Toc90616359"/>
      <w:bookmarkStart w:id="162" w:name="_Toc90623876"/>
      <w:r>
        <w:t xml:space="preserve">Hình 3. </w:t>
      </w:r>
      <w:r w:rsidR="00D57B8E">
        <w:fldChar w:fldCharType="begin"/>
      </w:r>
      <w:r w:rsidR="00D57B8E">
        <w:instrText xml:space="preserve"> SEQ Hình_3. \* ARABIC </w:instrText>
      </w:r>
      <w:r w:rsidR="00D57B8E">
        <w:fldChar w:fldCharType="separate"/>
      </w:r>
      <w:r w:rsidR="00651F80">
        <w:rPr>
          <w:noProof/>
        </w:rPr>
        <w:t>18</w:t>
      </w:r>
      <w:r w:rsidR="00D57B8E">
        <w:rPr>
          <w:noProof/>
        </w:rPr>
        <w:fldChar w:fldCharType="end"/>
      </w:r>
      <w:r w:rsidR="005A509F">
        <w:t>: Giao diện điền thông tin tạo WLAN 10</w:t>
      </w:r>
      <w:r w:rsidR="009F7C5F">
        <w:t>.</w:t>
      </w:r>
      <w:bookmarkEnd w:id="161"/>
      <w:bookmarkEnd w:id="162"/>
    </w:p>
    <w:p w14:paraId="52ABBBD6" w14:textId="04CB8879" w:rsidR="005A509F" w:rsidRDefault="005A509F" w:rsidP="00836CB6">
      <w:pPr>
        <w:pStyle w:val="Nidungvnbn"/>
        <w:spacing w:before="240" w:after="240"/>
      </w:pPr>
      <w:r>
        <w:t>Bước 4: Điền thông tin địa chỉ cho Port Number, IP Address, Netmask, Gateway, Primary DHCP Server. Ấn Apply.</w:t>
      </w:r>
    </w:p>
    <w:p w14:paraId="2151F02A"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68848107" wp14:editId="3E56D8D0">
            <wp:extent cx="3977640" cy="4396339"/>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9565" cy="4398466"/>
                    </a:xfrm>
                    <a:prstGeom prst="rect">
                      <a:avLst/>
                    </a:prstGeom>
                    <a:noFill/>
                    <a:ln>
                      <a:noFill/>
                    </a:ln>
                  </pic:spPr>
                </pic:pic>
              </a:graphicData>
            </a:graphic>
          </wp:inline>
        </w:drawing>
      </w:r>
    </w:p>
    <w:p w14:paraId="5F77328E" w14:textId="2E99B512" w:rsidR="005A509F" w:rsidRDefault="00150B31" w:rsidP="00150B31">
      <w:pPr>
        <w:pStyle w:val="Caption"/>
      </w:pPr>
      <w:bookmarkStart w:id="163" w:name="_Toc90616360"/>
      <w:bookmarkStart w:id="164" w:name="_Toc90623877"/>
      <w:r>
        <w:t xml:space="preserve">Hình 3. </w:t>
      </w:r>
      <w:r w:rsidR="00D57B8E">
        <w:fldChar w:fldCharType="begin"/>
      </w:r>
      <w:r w:rsidR="00D57B8E">
        <w:instrText xml:space="preserve"> SEQ Hình_3. \* ARABIC </w:instrText>
      </w:r>
      <w:r w:rsidR="00D57B8E">
        <w:fldChar w:fldCharType="separate"/>
      </w:r>
      <w:r w:rsidR="00651F80">
        <w:rPr>
          <w:noProof/>
        </w:rPr>
        <w:t>19</w:t>
      </w:r>
      <w:r w:rsidR="00D57B8E">
        <w:rPr>
          <w:noProof/>
        </w:rPr>
        <w:fldChar w:fldCharType="end"/>
      </w:r>
      <w:r w:rsidR="005A509F">
        <w:t>: Giao diện cấu hình địa chỉ cho WLAN 10</w:t>
      </w:r>
      <w:r w:rsidR="009F7C5F">
        <w:t>.</w:t>
      </w:r>
      <w:bookmarkEnd w:id="163"/>
      <w:bookmarkEnd w:id="164"/>
    </w:p>
    <w:p w14:paraId="7ADB4D5F" w14:textId="0F3F4CB9" w:rsidR="005A509F" w:rsidRDefault="005A509F" w:rsidP="00836CB6">
      <w:pPr>
        <w:pStyle w:val="Nidungvnbn"/>
        <w:spacing w:before="240" w:after="240"/>
      </w:pPr>
      <w:r>
        <w:t xml:space="preserve">Bước 5: Làm tương tự với </w:t>
      </w:r>
      <w:r w:rsidRPr="00F839D3">
        <w:rPr>
          <w:b/>
          <w:bCs/>
        </w:rPr>
        <w:t>WLAN 20, 30, 40, 50, 60</w:t>
      </w:r>
      <w:r>
        <w:t xml:space="preserve"> với địa chỉ tương ứng.</w:t>
      </w:r>
    </w:p>
    <w:p w14:paraId="4A3422E8"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24C8734A" wp14:editId="38FB9B8D">
            <wp:extent cx="4053840" cy="2396312"/>
            <wp:effectExtent l="0" t="0" r="3810" b="4445"/>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rotWithShape="1">
                    <a:blip r:embed="rId66">
                      <a:extLst>
                        <a:ext uri="{28A0092B-C50C-407E-A947-70E740481C1C}">
                          <a14:useLocalDpi xmlns:a14="http://schemas.microsoft.com/office/drawing/2010/main" val="0"/>
                        </a:ext>
                      </a:extLst>
                    </a:blip>
                    <a:srcRect r="45128" b="26221"/>
                    <a:stretch/>
                  </pic:blipFill>
                  <pic:spPr bwMode="auto">
                    <a:xfrm>
                      <a:off x="0" y="0"/>
                      <a:ext cx="4068534" cy="2404998"/>
                    </a:xfrm>
                    <a:prstGeom prst="rect">
                      <a:avLst/>
                    </a:prstGeom>
                    <a:ln>
                      <a:noFill/>
                    </a:ln>
                    <a:extLst>
                      <a:ext uri="{53640926-AAD7-44D8-BBD7-CCE9431645EC}">
                        <a14:shadowObscured xmlns:a14="http://schemas.microsoft.com/office/drawing/2010/main"/>
                      </a:ext>
                    </a:extLst>
                  </pic:spPr>
                </pic:pic>
              </a:graphicData>
            </a:graphic>
          </wp:inline>
        </w:drawing>
      </w:r>
    </w:p>
    <w:p w14:paraId="4D2BFF9D" w14:textId="794DE203" w:rsidR="005A509F" w:rsidRDefault="00150B31" w:rsidP="00150B31">
      <w:pPr>
        <w:pStyle w:val="Caption"/>
      </w:pPr>
      <w:bookmarkStart w:id="165" w:name="_Toc90616361"/>
      <w:bookmarkStart w:id="166" w:name="_Toc90623878"/>
      <w:r>
        <w:t xml:space="preserve">Hình 3. </w:t>
      </w:r>
      <w:r w:rsidR="00D57B8E">
        <w:fldChar w:fldCharType="begin"/>
      </w:r>
      <w:r w:rsidR="00D57B8E">
        <w:instrText xml:space="preserve"> SEQ Hình_3. \* ARABIC </w:instrText>
      </w:r>
      <w:r w:rsidR="00D57B8E">
        <w:fldChar w:fldCharType="separate"/>
      </w:r>
      <w:r w:rsidR="00651F80">
        <w:rPr>
          <w:noProof/>
        </w:rPr>
        <w:t>20</w:t>
      </w:r>
      <w:r w:rsidR="00D57B8E">
        <w:rPr>
          <w:noProof/>
        </w:rPr>
        <w:fldChar w:fldCharType="end"/>
      </w:r>
      <w:r w:rsidR="00E21AD9">
        <w:t>:</w:t>
      </w:r>
      <w:r w:rsidR="005A509F">
        <w:t xml:space="preserve"> Giao diện kết quả tạo thành công các WLAN</w:t>
      </w:r>
      <w:r w:rsidR="009F7C5F">
        <w:t>.</w:t>
      </w:r>
      <w:bookmarkEnd w:id="165"/>
      <w:bookmarkEnd w:id="166"/>
    </w:p>
    <w:p w14:paraId="2BFA0201" w14:textId="7C2926F4" w:rsidR="005A509F" w:rsidRPr="00F10CDD" w:rsidRDefault="005A509F" w:rsidP="005C06B0">
      <w:pPr>
        <w:pStyle w:val="Tiumccp3"/>
        <w:numPr>
          <w:ilvl w:val="0"/>
          <w:numId w:val="35"/>
        </w:numPr>
        <w:tabs>
          <w:tab w:val="left" w:pos="990"/>
        </w:tabs>
        <w:spacing w:before="240" w:after="240"/>
        <w:ind w:left="1260" w:hanging="900"/>
        <w:rPr>
          <w:b/>
          <w:bCs/>
          <w:i/>
          <w:iCs/>
        </w:rPr>
      </w:pPr>
      <w:bookmarkStart w:id="167" w:name="_Toc90624099"/>
      <w:r w:rsidRPr="00F10CDD">
        <w:rPr>
          <w:b/>
          <w:bCs/>
          <w:i/>
          <w:iCs/>
        </w:rPr>
        <w:t>Cấu hình DHCP Scope cho mạng quản lý không dây.</w:t>
      </w:r>
      <w:bookmarkEnd w:id="167"/>
    </w:p>
    <w:p w14:paraId="312B9D48" w14:textId="77777777" w:rsidR="005A509F" w:rsidRPr="00F6276E" w:rsidRDefault="005A509F" w:rsidP="00836CB6">
      <w:pPr>
        <w:pStyle w:val="Nidungvnbn"/>
        <w:spacing w:before="240" w:after="240"/>
      </w:pPr>
      <w:r w:rsidRPr="00F6276E">
        <w:t xml:space="preserve">Scope Name: </w:t>
      </w:r>
      <w:r w:rsidRPr="00F6276E">
        <w:rPr>
          <w:b/>
          <w:bCs/>
        </w:rPr>
        <w:t>management</w:t>
      </w:r>
    </w:p>
    <w:p w14:paraId="713DA07B" w14:textId="77777777" w:rsidR="005A509F" w:rsidRPr="00F6276E" w:rsidRDefault="005A509F" w:rsidP="00836CB6">
      <w:pPr>
        <w:pStyle w:val="Nidungvnbn"/>
        <w:spacing w:before="240" w:after="240"/>
      </w:pPr>
      <w:r w:rsidRPr="00F6276E">
        <w:t xml:space="preserve">Pool Start Address: </w:t>
      </w:r>
      <w:r w:rsidRPr="00F6276E">
        <w:rPr>
          <w:b/>
          <w:bCs/>
        </w:rPr>
        <w:t>192.168.</w:t>
      </w:r>
      <w:r>
        <w:rPr>
          <w:b/>
          <w:bCs/>
        </w:rPr>
        <w:t>2</w:t>
      </w:r>
      <w:r w:rsidRPr="00F6276E">
        <w:rPr>
          <w:b/>
          <w:bCs/>
        </w:rPr>
        <w:t>00.235</w:t>
      </w:r>
    </w:p>
    <w:p w14:paraId="644279E7" w14:textId="77777777" w:rsidR="005A509F" w:rsidRPr="00F6276E" w:rsidRDefault="005A509F" w:rsidP="00836CB6">
      <w:pPr>
        <w:pStyle w:val="Nidungvnbn"/>
        <w:spacing w:before="240" w:after="240"/>
      </w:pPr>
      <w:r w:rsidRPr="00F6276E">
        <w:t xml:space="preserve">Pool End Address: </w:t>
      </w:r>
      <w:r w:rsidRPr="00F6276E">
        <w:rPr>
          <w:b/>
          <w:bCs/>
        </w:rPr>
        <w:t>192.168.</w:t>
      </w:r>
      <w:r>
        <w:rPr>
          <w:b/>
          <w:bCs/>
        </w:rPr>
        <w:t>2</w:t>
      </w:r>
      <w:r w:rsidRPr="00F6276E">
        <w:rPr>
          <w:b/>
          <w:bCs/>
        </w:rPr>
        <w:t>00.245</w:t>
      </w:r>
    </w:p>
    <w:p w14:paraId="654B906C" w14:textId="77777777" w:rsidR="005A509F" w:rsidRPr="00F6276E" w:rsidRDefault="005A509F" w:rsidP="00836CB6">
      <w:pPr>
        <w:pStyle w:val="Nidungvnbn"/>
        <w:spacing w:before="240" w:after="240"/>
      </w:pPr>
      <w:r w:rsidRPr="00F6276E">
        <w:t xml:space="preserve">Network: </w:t>
      </w:r>
      <w:r w:rsidRPr="00F6276E">
        <w:rPr>
          <w:b/>
          <w:bCs/>
        </w:rPr>
        <w:t>192.168.</w:t>
      </w:r>
      <w:r>
        <w:rPr>
          <w:b/>
          <w:bCs/>
        </w:rPr>
        <w:t>2</w:t>
      </w:r>
      <w:r w:rsidRPr="00F6276E">
        <w:rPr>
          <w:b/>
          <w:bCs/>
        </w:rPr>
        <w:t>00.0</w:t>
      </w:r>
    </w:p>
    <w:p w14:paraId="1EF06297" w14:textId="77777777" w:rsidR="005A509F" w:rsidRPr="00F6276E" w:rsidRDefault="005A509F" w:rsidP="00836CB6">
      <w:pPr>
        <w:pStyle w:val="Nidungvnbn"/>
        <w:spacing w:before="240" w:after="240"/>
      </w:pPr>
      <w:r w:rsidRPr="00F6276E">
        <w:t xml:space="preserve">Netmask: </w:t>
      </w:r>
      <w:r w:rsidRPr="00F6276E">
        <w:rPr>
          <w:b/>
          <w:bCs/>
        </w:rPr>
        <w:t>255.255.255.0</w:t>
      </w:r>
    </w:p>
    <w:p w14:paraId="07030F27" w14:textId="77777777" w:rsidR="005A509F" w:rsidRPr="00F6276E" w:rsidRDefault="005A509F" w:rsidP="00836CB6">
      <w:pPr>
        <w:pStyle w:val="Nidungvnbn"/>
        <w:spacing w:before="240" w:after="240"/>
      </w:pPr>
      <w:r w:rsidRPr="00F6276E">
        <w:t xml:space="preserve">Default Routers: </w:t>
      </w:r>
      <w:r w:rsidRPr="00F6276E">
        <w:rPr>
          <w:b/>
          <w:bCs/>
        </w:rPr>
        <w:t>192.168.</w:t>
      </w:r>
      <w:r>
        <w:rPr>
          <w:b/>
          <w:bCs/>
        </w:rPr>
        <w:t>2</w:t>
      </w:r>
      <w:r w:rsidRPr="00F6276E">
        <w:rPr>
          <w:b/>
          <w:bCs/>
        </w:rPr>
        <w:t>00.1</w:t>
      </w:r>
    </w:p>
    <w:p w14:paraId="1B690BE9" w14:textId="52FF6F45" w:rsidR="005A509F" w:rsidRDefault="005A509F" w:rsidP="00836CB6">
      <w:pPr>
        <w:pStyle w:val="Nidungvnbn"/>
        <w:spacing w:before="240" w:after="240"/>
      </w:pPr>
      <w:r w:rsidRPr="00034058">
        <w:t>Bước 1:</w:t>
      </w:r>
      <w:r>
        <w:t xml:space="preserve"> </w:t>
      </w:r>
      <w:r w:rsidRPr="00D17E39">
        <w:t>Vào Controller, chọn DHCP Scope trong Internal DHCP Server, chọn New…</w:t>
      </w:r>
    </w:p>
    <w:p w14:paraId="27FA9AB9"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278B3682" wp14:editId="22B6DB3E">
            <wp:extent cx="4099560" cy="2265270"/>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4266" cy="2267870"/>
                    </a:xfrm>
                    <a:prstGeom prst="rect">
                      <a:avLst/>
                    </a:prstGeom>
                    <a:noFill/>
                    <a:ln>
                      <a:noFill/>
                    </a:ln>
                  </pic:spPr>
                </pic:pic>
              </a:graphicData>
            </a:graphic>
          </wp:inline>
        </w:drawing>
      </w:r>
    </w:p>
    <w:p w14:paraId="540E8412" w14:textId="43C90FE9" w:rsidR="005A509F" w:rsidRDefault="00150B31" w:rsidP="00150B31">
      <w:pPr>
        <w:pStyle w:val="Caption"/>
      </w:pPr>
      <w:bookmarkStart w:id="168" w:name="_Toc90616362"/>
      <w:bookmarkStart w:id="169" w:name="_Toc90623879"/>
      <w:r>
        <w:t xml:space="preserve">Hình 3. </w:t>
      </w:r>
      <w:r w:rsidR="00D57B8E">
        <w:fldChar w:fldCharType="begin"/>
      </w:r>
      <w:r w:rsidR="00D57B8E">
        <w:instrText xml:space="preserve"> SEQ Hình_3. \* ARA</w:instrText>
      </w:r>
      <w:r w:rsidR="00D57B8E">
        <w:instrText xml:space="preserve">BIC </w:instrText>
      </w:r>
      <w:r w:rsidR="00D57B8E">
        <w:fldChar w:fldCharType="separate"/>
      </w:r>
      <w:r w:rsidR="00651F80">
        <w:rPr>
          <w:noProof/>
        </w:rPr>
        <w:t>21</w:t>
      </w:r>
      <w:r w:rsidR="00D57B8E">
        <w:rPr>
          <w:noProof/>
        </w:rPr>
        <w:fldChar w:fldCharType="end"/>
      </w:r>
      <w:r w:rsidR="005A509F">
        <w:t>: Giao diện các thao tác tạo DHCP Scope</w:t>
      </w:r>
      <w:r w:rsidR="009F7C5F">
        <w:t>.</w:t>
      </w:r>
      <w:bookmarkEnd w:id="168"/>
      <w:bookmarkEnd w:id="169"/>
    </w:p>
    <w:p w14:paraId="4BED90B6" w14:textId="2C5C92BE" w:rsidR="005A509F" w:rsidRDefault="005A509F" w:rsidP="00836CB6">
      <w:pPr>
        <w:pStyle w:val="Nidungvnbn"/>
        <w:spacing w:before="240" w:after="240"/>
      </w:pPr>
      <w:r>
        <w:t>Bước 2: Điền thông tin Scope Name và ấn Apply.</w:t>
      </w:r>
    </w:p>
    <w:p w14:paraId="73D57EB7"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5C058DF9" wp14:editId="5C2468FD">
            <wp:extent cx="4191000" cy="182147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5665" cy="1823500"/>
                    </a:xfrm>
                    <a:prstGeom prst="rect">
                      <a:avLst/>
                    </a:prstGeom>
                    <a:noFill/>
                    <a:ln>
                      <a:noFill/>
                    </a:ln>
                  </pic:spPr>
                </pic:pic>
              </a:graphicData>
            </a:graphic>
          </wp:inline>
        </w:drawing>
      </w:r>
    </w:p>
    <w:p w14:paraId="606B2232" w14:textId="0BF350CA" w:rsidR="005A509F" w:rsidRDefault="00150B31" w:rsidP="00150B31">
      <w:pPr>
        <w:pStyle w:val="Caption"/>
      </w:pPr>
      <w:bookmarkStart w:id="170" w:name="_Toc90616363"/>
      <w:bookmarkStart w:id="171" w:name="_Toc90623880"/>
      <w:r>
        <w:t xml:space="preserve">Hình 3. </w:t>
      </w:r>
      <w:r w:rsidR="00D57B8E">
        <w:fldChar w:fldCharType="begin"/>
      </w:r>
      <w:r w:rsidR="00D57B8E">
        <w:instrText xml:space="preserve"> SEQ Hình_3. \* ARABIC </w:instrText>
      </w:r>
      <w:r w:rsidR="00D57B8E">
        <w:fldChar w:fldCharType="separate"/>
      </w:r>
      <w:r w:rsidR="00651F80">
        <w:rPr>
          <w:noProof/>
        </w:rPr>
        <w:t>22</w:t>
      </w:r>
      <w:r w:rsidR="00D57B8E">
        <w:rPr>
          <w:noProof/>
        </w:rPr>
        <w:fldChar w:fldCharType="end"/>
      </w:r>
      <w:r w:rsidR="005A509F">
        <w:t>: Giao diện điền thông tin tạo DHCP Scope</w:t>
      </w:r>
      <w:r w:rsidR="009F7C5F">
        <w:t>.</w:t>
      </w:r>
      <w:bookmarkEnd w:id="170"/>
      <w:bookmarkEnd w:id="171"/>
    </w:p>
    <w:p w14:paraId="090BD1C7" w14:textId="76765358" w:rsidR="005A509F" w:rsidRDefault="005A509F" w:rsidP="00836CB6">
      <w:pPr>
        <w:pStyle w:val="Nidungvnbn"/>
        <w:spacing w:before="240" w:after="240"/>
      </w:pPr>
      <w:r>
        <w:t>Bước 3: Điền thông tin địa chỉ cho Pool Start Address, Pool End Address, Network, Netmask, Default Routers. Ấn Apply.</w:t>
      </w:r>
    </w:p>
    <w:p w14:paraId="257B6B34"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7BDCA273" wp14:editId="5A510F3C">
            <wp:extent cx="4186758" cy="2796540"/>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89936" cy="2798663"/>
                    </a:xfrm>
                    <a:prstGeom prst="rect">
                      <a:avLst/>
                    </a:prstGeom>
                    <a:noFill/>
                    <a:ln>
                      <a:noFill/>
                    </a:ln>
                  </pic:spPr>
                </pic:pic>
              </a:graphicData>
            </a:graphic>
          </wp:inline>
        </w:drawing>
      </w:r>
    </w:p>
    <w:p w14:paraId="5FB05397" w14:textId="7F128D8D" w:rsidR="005A509F" w:rsidRDefault="00150B31" w:rsidP="00BE3F0B">
      <w:pPr>
        <w:pStyle w:val="Caption"/>
      </w:pPr>
      <w:bookmarkStart w:id="172" w:name="_Toc90616364"/>
      <w:bookmarkStart w:id="173" w:name="_Toc90623881"/>
      <w:r>
        <w:t xml:space="preserve">Hình 3. </w:t>
      </w:r>
      <w:r w:rsidR="00D57B8E">
        <w:fldChar w:fldCharType="begin"/>
      </w:r>
      <w:r w:rsidR="00D57B8E">
        <w:instrText xml:space="preserve"> SEQ Hình_3. \* ARABIC </w:instrText>
      </w:r>
      <w:r w:rsidR="00D57B8E">
        <w:fldChar w:fldCharType="separate"/>
      </w:r>
      <w:r w:rsidR="00651F80">
        <w:rPr>
          <w:noProof/>
        </w:rPr>
        <w:t>23</w:t>
      </w:r>
      <w:r w:rsidR="00D57B8E">
        <w:rPr>
          <w:noProof/>
        </w:rPr>
        <w:fldChar w:fldCharType="end"/>
      </w:r>
      <w:r w:rsidR="005A509F">
        <w:t>: Giao diện cấu hình địa chỉ cho management</w:t>
      </w:r>
      <w:r w:rsidR="009F7C5F">
        <w:t>.</w:t>
      </w:r>
      <w:bookmarkEnd w:id="172"/>
      <w:bookmarkEnd w:id="173"/>
    </w:p>
    <w:p w14:paraId="7AF54C42" w14:textId="2C6A8F25" w:rsidR="005A509F" w:rsidRPr="00BE3F0B" w:rsidRDefault="005A509F" w:rsidP="005C06B0">
      <w:pPr>
        <w:pStyle w:val="Tiumccp3"/>
        <w:numPr>
          <w:ilvl w:val="0"/>
          <w:numId w:val="35"/>
        </w:numPr>
        <w:spacing w:before="240" w:after="240"/>
        <w:ind w:left="1260" w:hanging="900"/>
        <w:rPr>
          <w:b/>
          <w:bCs/>
          <w:i/>
          <w:iCs/>
        </w:rPr>
      </w:pPr>
      <w:bookmarkStart w:id="174" w:name="_Toc90624100"/>
      <w:r w:rsidRPr="00BE3F0B">
        <w:rPr>
          <w:b/>
          <w:bCs/>
          <w:i/>
          <w:iCs/>
        </w:rPr>
        <w:t>Cấu hình WLC với các địa chỉ server bên ngoài.</w:t>
      </w:r>
      <w:bookmarkEnd w:id="174"/>
    </w:p>
    <w:p w14:paraId="2F7B7BD6" w14:textId="49727350" w:rsidR="005A509F" w:rsidRDefault="005A509F" w:rsidP="00836CB6">
      <w:pPr>
        <w:pStyle w:val="Nidungvnbn"/>
        <w:spacing w:before="240" w:after="240"/>
      </w:pPr>
      <w:r>
        <w:t xml:space="preserve">Bước 1: Cấu hình thông tin RADIUS Server. </w:t>
      </w:r>
    </w:p>
    <w:p w14:paraId="2F4A7DF6" w14:textId="78CBA9BD" w:rsidR="005A509F" w:rsidRPr="00D010CB" w:rsidRDefault="00F839D3" w:rsidP="00836CB6">
      <w:pPr>
        <w:pStyle w:val="Nidungvnbn"/>
        <w:spacing w:before="240" w:after="240"/>
      </w:pPr>
      <w:r>
        <w:tab/>
      </w:r>
      <w:r w:rsidR="005A509F" w:rsidRPr="00D010CB">
        <w:t xml:space="preserve">Sever Index: </w:t>
      </w:r>
      <w:r w:rsidR="005A509F" w:rsidRPr="00F25C97">
        <w:rPr>
          <w:b/>
          <w:bCs/>
        </w:rPr>
        <w:t>1</w:t>
      </w:r>
    </w:p>
    <w:p w14:paraId="57CF0934" w14:textId="383BC1AE" w:rsidR="005A509F" w:rsidRPr="00D010CB" w:rsidRDefault="00F839D3" w:rsidP="00836CB6">
      <w:pPr>
        <w:pStyle w:val="Nidungvnbn"/>
        <w:spacing w:before="240" w:after="240"/>
      </w:pPr>
      <w:r>
        <w:tab/>
      </w:r>
      <w:r w:rsidR="005A509F" w:rsidRPr="00D010CB">
        <w:t xml:space="preserve">Sever Address: </w:t>
      </w:r>
      <w:r w:rsidR="005A509F" w:rsidRPr="00F25C97">
        <w:rPr>
          <w:b/>
          <w:bCs/>
        </w:rPr>
        <w:t>172.31.1.254</w:t>
      </w:r>
    </w:p>
    <w:p w14:paraId="3CA0EAA1" w14:textId="6781FA2A" w:rsidR="005A509F" w:rsidRDefault="00F839D3" w:rsidP="00836CB6">
      <w:pPr>
        <w:pStyle w:val="Nidungvnbn"/>
        <w:spacing w:before="240" w:after="240"/>
      </w:pPr>
      <w:r>
        <w:tab/>
      </w:r>
      <w:r w:rsidR="005A509F" w:rsidRPr="00D010CB">
        <w:t xml:space="preserve">Shared Secret: </w:t>
      </w:r>
      <w:r w:rsidR="005A509F" w:rsidRPr="004C7902">
        <w:rPr>
          <w:b/>
          <w:bCs/>
        </w:rPr>
        <w:t>Cisco123</w:t>
      </w:r>
    </w:p>
    <w:p w14:paraId="0455FB0F" w14:textId="006701D1" w:rsidR="005A509F" w:rsidRDefault="00F839D3" w:rsidP="00836CB6">
      <w:pPr>
        <w:pStyle w:val="Nidungvnbn"/>
        <w:spacing w:before="240" w:after="240"/>
      </w:pPr>
      <w:r>
        <w:tab/>
      </w:r>
      <w:r w:rsidR="005A509F">
        <w:t>+ Vào Security, chọn New…</w:t>
      </w:r>
    </w:p>
    <w:p w14:paraId="718D1662"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1A41F926" wp14:editId="6FFFD69B">
            <wp:extent cx="4099538" cy="1897351"/>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9565" cy="1901991"/>
                    </a:xfrm>
                    <a:prstGeom prst="rect">
                      <a:avLst/>
                    </a:prstGeom>
                    <a:noFill/>
                    <a:ln>
                      <a:noFill/>
                    </a:ln>
                  </pic:spPr>
                </pic:pic>
              </a:graphicData>
            </a:graphic>
          </wp:inline>
        </w:drawing>
      </w:r>
    </w:p>
    <w:p w14:paraId="4CA0A6AF" w14:textId="4786AD2B" w:rsidR="005A509F" w:rsidRDefault="00150B31" w:rsidP="00150B31">
      <w:pPr>
        <w:pStyle w:val="Caption"/>
      </w:pPr>
      <w:bookmarkStart w:id="175" w:name="_Toc90616366"/>
      <w:bookmarkStart w:id="176" w:name="_Toc90623882"/>
      <w:r>
        <w:t xml:space="preserve">Hình 3. </w:t>
      </w:r>
      <w:r w:rsidR="00D57B8E">
        <w:fldChar w:fldCharType="begin"/>
      </w:r>
      <w:r w:rsidR="00D57B8E">
        <w:instrText xml:space="preserve"> SEQ Hình_3. \* ARABIC </w:instrText>
      </w:r>
      <w:r w:rsidR="00D57B8E">
        <w:fldChar w:fldCharType="separate"/>
      </w:r>
      <w:r w:rsidR="00651F80">
        <w:rPr>
          <w:noProof/>
        </w:rPr>
        <w:t>24</w:t>
      </w:r>
      <w:r w:rsidR="00D57B8E">
        <w:rPr>
          <w:noProof/>
        </w:rPr>
        <w:fldChar w:fldCharType="end"/>
      </w:r>
      <w:r w:rsidR="005A509F">
        <w:t>: Giao diện các thao tác tạo RADIUS Server</w:t>
      </w:r>
      <w:r w:rsidR="009F7C5F">
        <w:t>.</w:t>
      </w:r>
      <w:bookmarkEnd w:id="175"/>
      <w:bookmarkEnd w:id="176"/>
    </w:p>
    <w:p w14:paraId="4A2775CB" w14:textId="397C8A22" w:rsidR="005A509F" w:rsidRDefault="005A509F" w:rsidP="00836CB6">
      <w:pPr>
        <w:pStyle w:val="Nidungvnbn"/>
        <w:spacing w:before="240" w:after="240"/>
      </w:pPr>
      <w:r>
        <w:tab/>
        <w:t>+ Điền thông tin Server Index, Server Address, Shared Secret, Comfirm Shared Secret. Ấn Apply.</w:t>
      </w:r>
    </w:p>
    <w:p w14:paraId="66DECE00"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44D8F42A" wp14:editId="521BD2D6">
            <wp:extent cx="4053840" cy="2302373"/>
            <wp:effectExtent l="0" t="0" r="381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4415" cy="2308379"/>
                    </a:xfrm>
                    <a:prstGeom prst="rect">
                      <a:avLst/>
                    </a:prstGeom>
                    <a:noFill/>
                    <a:ln>
                      <a:noFill/>
                    </a:ln>
                  </pic:spPr>
                </pic:pic>
              </a:graphicData>
            </a:graphic>
          </wp:inline>
        </w:drawing>
      </w:r>
    </w:p>
    <w:p w14:paraId="0C91CD5D" w14:textId="59F9F164" w:rsidR="005A509F" w:rsidRDefault="00150B31" w:rsidP="00150B31">
      <w:pPr>
        <w:pStyle w:val="Caption"/>
      </w:pPr>
      <w:bookmarkStart w:id="177" w:name="_Toc90616367"/>
      <w:bookmarkStart w:id="178" w:name="_Toc90623883"/>
      <w:r>
        <w:t xml:space="preserve">Hình 3. </w:t>
      </w:r>
      <w:r w:rsidR="00D57B8E">
        <w:fldChar w:fldCharType="begin"/>
      </w:r>
      <w:r w:rsidR="00D57B8E">
        <w:instrText xml:space="preserve"> SEQ Hình_3. \* ARABIC </w:instrText>
      </w:r>
      <w:r w:rsidR="00D57B8E">
        <w:fldChar w:fldCharType="separate"/>
      </w:r>
      <w:r w:rsidR="00651F80">
        <w:rPr>
          <w:noProof/>
        </w:rPr>
        <w:t>25</w:t>
      </w:r>
      <w:r w:rsidR="00D57B8E">
        <w:rPr>
          <w:noProof/>
        </w:rPr>
        <w:fldChar w:fldCharType="end"/>
      </w:r>
      <w:r w:rsidR="005A509F">
        <w:t>: Giao diện cấu hình thông tin cho RADIUS Server</w:t>
      </w:r>
      <w:r w:rsidR="009F7C5F">
        <w:t>.</w:t>
      </w:r>
      <w:bookmarkEnd w:id="177"/>
      <w:bookmarkEnd w:id="178"/>
    </w:p>
    <w:p w14:paraId="508029D2"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107444F2" wp14:editId="5785AC4A">
            <wp:extent cx="4057880" cy="215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4651" cy="2162603"/>
                    </a:xfrm>
                    <a:prstGeom prst="rect">
                      <a:avLst/>
                    </a:prstGeom>
                    <a:noFill/>
                    <a:ln>
                      <a:noFill/>
                    </a:ln>
                  </pic:spPr>
                </pic:pic>
              </a:graphicData>
            </a:graphic>
          </wp:inline>
        </w:drawing>
      </w:r>
    </w:p>
    <w:p w14:paraId="5FD1509A" w14:textId="39C1C29C" w:rsidR="005A509F" w:rsidRDefault="00150B31" w:rsidP="00150B31">
      <w:pPr>
        <w:pStyle w:val="Caption"/>
      </w:pPr>
      <w:bookmarkStart w:id="179" w:name="_Toc90616368"/>
      <w:bookmarkStart w:id="180" w:name="_Toc90623884"/>
      <w:r>
        <w:t xml:space="preserve">Hình 3. </w:t>
      </w:r>
      <w:r w:rsidR="00D57B8E">
        <w:fldChar w:fldCharType="begin"/>
      </w:r>
      <w:r w:rsidR="00D57B8E">
        <w:instrText xml:space="preserve"> SEQ Hình_3. \* ARABIC </w:instrText>
      </w:r>
      <w:r w:rsidR="00D57B8E">
        <w:fldChar w:fldCharType="separate"/>
      </w:r>
      <w:r w:rsidR="00651F80">
        <w:rPr>
          <w:noProof/>
        </w:rPr>
        <w:t>26</w:t>
      </w:r>
      <w:r w:rsidR="00D57B8E">
        <w:rPr>
          <w:noProof/>
        </w:rPr>
        <w:fldChar w:fldCharType="end"/>
      </w:r>
      <w:r w:rsidR="005A509F">
        <w:t>: Kết quả kết quả tạo thành công RADIUS Server</w:t>
      </w:r>
      <w:r w:rsidR="009F7C5F">
        <w:t>.</w:t>
      </w:r>
      <w:bookmarkEnd w:id="179"/>
      <w:bookmarkEnd w:id="180"/>
    </w:p>
    <w:p w14:paraId="7C0E12B0" w14:textId="79CBFF5B" w:rsidR="005A509F" w:rsidRDefault="005A509F" w:rsidP="00836CB6">
      <w:pPr>
        <w:pStyle w:val="Nidungvnbn"/>
        <w:spacing w:before="240" w:after="240"/>
      </w:pPr>
      <w:r>
        <w:t xml:space="preserve">Bước 2: </w:t>
      </w:r>
      <w:r w:rsidRPr="008065C5">
        <w:t>Cấu hình WLC để gửi thông tin nhật ký đến SNMP</w:t>
      </w:r>
      <w:r>
        <w:t xml:space="preserve"> Server.</w:t>
      </w:r>
    </w:p>
    <w:p w14:paraId="42EFD59C" w14:textId="2210516D" w:rsidR="005A509F" w:rsidRPr="005F05C5" w:rsidRDefault="002B15E2" w:rsidP="00836CB6">
      <w:pPr>
        <w:pStyle w:val="Nidungvnbn"/>
        <w:spacing w:before="240" w:after="240"/>
        <w:rPr>
          <w:b/>
          <w:bCs/>
        </w:rPr>
      </w:pPr>
      <w:r>
        <w:tab/>
      </w:r>
      <w:r w:rsidR="005A509F" w:rsidRPr="005F05C5">
        <w:t xml:space="preserve">Community Name: </w:t>
      </w:r>
      <w:r w:rsidR="005A509F" w:rsidRPr="005F05C5">
        <w:rPr>
          <w:b/>
          <w:bCs/>
        </w:rPr>
        <w:t>WLAN</w:t>
      </w:r>
    </w:p>
    <w:p w14:paraId="05E29C44" w14:textId="671096BD" w:rsidR="005A509F" w:rsidRPr="0073347F" w:rsidRDefault="002B15E2" w:rsidP="00836CB6">
      <w:pPr>
        <w:pStyle w:val="Nidungvnbn"/>
        <w:spacing w:before="240" w:after="240"/>
        <w:rPr>
          <w:b/>
          <w:bCs/>
        </w:rPr>
      </w:pPr>
      <w:r>
        <w:tab/>
      </w:r>
      <w:r w:rsidR="005A509F" w:rsidRPr="005F05C5">
        <w:t xml:space="preserve">IP Address: </w:t>
      </w:r>
      <w:r w:rsidR="005A509F" w:rsidRPr="0073347F">
        <w:rPr>
          <w:b/>
          <w:bCs/>
        </w:rPr>
        <w:t>172.31.1.254</w:t>
      </w:r>
    </w:p>
    <w:p w14:paraId="619180F7" w14:textId="0273D031" w:rsidR="005A509F" w:rsidRDefault="002B15E2" w:rsidP="00836CB6">
      <w:pPr>
        <w:pStyle w:val="Nidungvnbn"/>
        <w:spacing w:before="240" w:after="240"/>
      </w:pPr>
      <w:r>
        <w:tab/>
      </w:r>
      <w:r w:rsidR="005A509F" w:rsidRPr="005F05C5">
        <w:t>+ Vào Management, chọn Trap Receiver trong SNMP, chọn New…</w:t>
      </w:r>
    </w:p>
    <w:p w14:paraId="260D80A3"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3E2F6B73" wp14:editId="3C39E914">
            <wp:extent cx="4075153" cy="192786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2405" cy="1931291"/>
                    </a:xfrm>
                    <a:prstGeom prst="rect">
                      <a:avLst/>
                    </a:prstGeom>
                    <a:noFill/>
                    <a:ln>
                      <a:noFill/>
                    </a:ln>
                  </pic:spPr>
                </pic:pic>
              </a:graphicData>
            </a:graphic>
          </wp:inline>
        </w:drawing>
      </w:r>
    </w:p>
    <w:p w14:paraId="6F0CBF2F" w14:textId="0F438478" w:rsidR="005A509F" w:rsidRDefault="00150B31" w:rsidP="00150B31">
      <w:pPr>
        <w:pStyle w:val="Caption"/>
      </w:pPr>
      <w:bookmarkStart w:id="181" w:name="_Toc90616369"/>
      <w:bookmarkStart w:id="182" w:name="_Toc90623885"/>
      <w:r>
        <w:t xml:space="preserve">Hình 3. </w:t>
      </w:r>
      <w:r w:rsidR="00D57B8E">
        <w:fldChar w:fldCharType="begin"/>
      </w:r>
      <w:r w:rsidR="00D57B8E">
        <w:instrText xml:space="preserve"> SEQ Hình_3. \* ARABIC </w:instrText>
      </w:r>
      <w:r w:rsidR="00D57B8E">
        <w:fldChar w:fldCharType="separate"/>
      </w:r>
      <w:r w:rsidR="00651F80">
        <w:rPr>
          <w:noProof/>
        </w:rPr>
        <w:t>27</w:t>
      </w:r>
      <w:r w:rsidR="00D57B8E">
        <w:rPr>
          <w:noProof/>
        </w:rPr>
        <w:fldChar w:fldCharType="end"/>
      </w:r>
      <w:r w:rsidR="005A509F">
        <w:t>: Giao diện các thao tác tạo SNMP Trap Receiver</w:t>
      </w:r>
      <w:r w:rsidR="009F7C5F">
        <w:t>.</w:t>
      </w:r>
      <w:bookmarkEnd w:id="181"/>
      <w:bookmarkEnd w:id="182"/>
    </w:p>
    <w:p w14:paraId="570F6356" w14:textId="3006A11F" w:rsidR="005A509F" w:rsidRDefault="002B15E2" w:rsidP="00836CB6">
      <w:pPr>
        <w:pStyle w:val="Nidungvnbn"/>
        <w:spacing w:before="240" w:after="240"/>
      </w:pPr>
      <w:r>
        <w:tab/>
      </w:r>
      <w:r w:rsidR="005A509F">
        <w:t>+  Điền các thông tin rồi ấn Apply.</w:t>
      </w:r>
    </w:p>
    <w:p w14:paraId="0462BE6D"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14AF76FD" wp14:editId="2A748FC5">
            <wp:extent cx="4046220" cy="182598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5436" cy="1830145"/>
                    </a:xfrm>
                    <a:prstGeom prst="rect">
                      <a:avLst/>
                    </a:prstGeom>
                    <a:noFill/>
                    <a:ln>
                      <a:noFill/>
                    </a:ln>
                  </pic:spPr>
                </pic:pic>
              </a:graphicData>
            </a:graphic>
          </wp:inline>
        </w:drawing>
      </w:r>
    </w:p>
    <w:p w14:paraId="5B300974" w14:textId="1F2A3AF9" w:rsidR="005A509F" w:rsidRDefault="00150B31" w:rsidP="00150B31">
      <w:pPr>
        <w:pStyle w:val="Caption"/>
      </w:pPr>
      <w:bookmarkStart w:id="183" w:name="_Toc90616370"/>
      <w:bookmarkStart w:id="184" w:name="_Toc90623886"/>
      <w:r>
        <w:t xml:space="preserve">Hình 3. </w:t>
      </w:r>
      <w:r w:rsidR="00D57B8E">
        <w:fldChar w:fldCharType="begin"/>
      </w:r>
      <w:r w:rsidR="00D57B8E">
        <w:instrText xml:space="preserve"> SEQ Hình_3. \* ARABIC </w:instrText>
      </w:r>
      <w:r w:rsidR="00D57B8E">
        <w:fldChar w:fldCharType="separate"/>
      </w:r>
      <w:r w:rsidR="00651F80">
        <w:rPr>
          <w:noProof/>
        </w:rPr>
        <w:t>28</w:t>
      </w:r>
      <w:r w:rsidR="00D57B8E">
        <w:rPr>
          <w:noProof/>
        </w:rPr>
        <w:fldChar w:fldCharType="end"/>
      </w:r>
      <w:r w:rsidR="005A509F">
        <w:t>: Giao diện cấu hình thông tin SNMP Trap Receiver</w:t>
      </w:r>
      <w:r w:rsidR="009F7C5F">
        <w:t>.</w:t>
      </w:r>
      <w:bookmarkEnd w:id="183"/>
      <w:bookmarkEnd w:id="184"/>
    </w:p>
    <w:p w14:paraId="5CE78746"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54BC3376" wp14:editId="530F06DD">
            <wp:extent cx="4069080" cy="1507646"/>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0878" cy="1512017"/>
                    </a:xfrm>
                    <a:prstGeom prst="rect">
                      <a:avLst/>
                    </a:prstGeom>
                    <a:noFill/>
                    <a:ln>
                      <a:noFill/>
                    </a:ln>
                  </pic:spPr>
                </pic:pic>
              </a:graphicData>
            </a:graphic>
          </wp:inline>
        </w:drawing>
      </w:r>
    </w:p>
    <w:p w14:paraId="393D63FE" w14:textId="152778CF" w:rsidR="005A509F" w:rsidRDefault="00150B31" w:rsidP="00150B31">
      <w:pPr>
        <w:pStyle w:val="Caption"/>
      </w:pPr>
      <w:bookmarkStart w:id="185" w:name="_Toc90616371"/>
      <w:bookmarkStart w:id="186" w:name="_Toc90623887"/>
      <w:r>
        <w:t xml:space="preserve">Hình 3. </w:t>
      </w:r>
      <w:r w:rsidR="00D57B8E">
        <w:fldChar w:fldCharType="begin"/>
      </w:r>
      <w:r w:rsidR="00D57B8E">
        <w:instrText xml:space="preserve"> SEQ Hình_3. \* ARABIC </w:instrText>
      </w:r>
      <w:r w:rsidR="00D57B8E">
        <w:fldChar w:fldCharType="separate"/>
      </w:r>
      <w:r w:rsidR="00651F80">
        <w:rPr>
          <w:noProof/>
        </w:rPr>
        <w:t>29</w:t>
      </w:r>
      <w:r w:rsidR="00D57B8E">
        <w:rPr>
          <w:noProof/>
        </w:rPr>
        <w:fldChar w:fldCharType="end"/>
      </w:r>
      <w:r w:rsidR="005A509F">
        <w:t>: Giao diện kết quả tạo thành công SNMP Trap Receiver</w:t>
      </w:r>
      <w:r w:rsidR="009F7C5F">
        <w:t>.</w:t>
      </w:r>
      <w:bookmarkEnd w:id="185"/>
      <w:bookmarkEnd w:id="186"/>
    </w:p>
    <w:p w14:paraId="0331DFC5" w14:textId="031BA169" w:rsidR="005A509F" w:rsidRPr="007D6607" w:rsidRDefault="005A509F" w:rsidP="005C06B0">
      <w:pPr>
        <w:pStyle w:val="Tiumccp3"/>
        <w:numPr>
          <w:ilvl w:val="0"/>
          <w:numId w:val="35"/>
        </w:numPr>
        <w:spacing w:before="240" w:after="240"/>
        <w:ind w:left="1260" w:hanging="900"/>
        <w:rPr>
          <w:b/>
          <w:bCs/>
          <w:i/>
          <w:iCs/>
        </w:rPr>
      </w:pPr>
      <w:bookmarkStart w:id="187" w:name="_Toc90624101"/>
      <w:r w:rsidRPr="007D6607">
        <w:rPr>
          <w:b/>
          <w:bCs/>
          <w:i/>
          <w:iCs/>
        </w:rPr>
        <w:t>Tạo các mạng WLANs</w:t>
      </w:r>
      <w:bookmarkEnd w:id="187"/>
    </w:p>
    <w:p w14:paraId="2B622989" w14:textId="028FCF42" w:rsidR="005A509F" w:rsidRDefault="002B15E2" w:rsidP="00836CB6">
      <w:pPr>
        <w:pStyle w:val="Nidungvnbn"/>
        <w:spacing w:before="240" w:after="240"/>
      </w:pPr>
      <w:r>
        <w:tab/>
      </w:r>
      <w:r w:rsidR="005A509F">
        <w:t xml:space="preserve">Bước 1: </w:t>
      </w:r>
      <w:r w:rsidR="005A509F" w:rsidRPr="00122641">
        <w:t>Tạo WLAN</w:t>
      </w:r>
      <w:r w:rsidR="005A509F">
        <w:t xml:space="preserve"> 6</w:t>
      </w:r>
      <w:r w:rsidR="005A509F" w:rsidRPr="00122641">
        <w:t xml:space="preserve"> cấu hình Security: PSK</w:t>
      </w:r>
      <w:r w:rsidR="005A509F">
        <w:t xml:space="preserve"> – </w:t>
      </w:r>
      <w:r w:rsidR="005A509F" w:rsidRPr="00122641">
        <w:t>WPA2-Personal</w:t>
      </w:r>
    </w:p>
    <w:p w14:paraId="6FE0439C" w14:textId="23B35C8C" w:rsidR="005A509F" w:rsidRPr="005D1FC7" w:rsidRDefault="002B15E2" w:rsidP="00836CB6">
      <w:pPr>
        <w:pStyle w:val="Nidungvnbn"/>
        <w:spacing w:before="240" w:after="240"/>
      </w:pPr>
      <w:r>
        <w:tab/>
      </w:r>
      <w:r>
        <w:tab/>
      </w:r>
      <w:r w:rsidR="005A509F" w:rsidRPr="005D1FC7">
        <w:t xml:space="preserve">Profile Name: </w:t>
      </w:r>
      <w:r w:rsidR="005A509F" w:rsidRPr="004F183F">
        <w:rPr>
          <w:b/>
          <w:bCs/>
        </w:rPr>
        <w:t>LeTan</w:t>
      </w:r>
    </w:p>
    <w:p w14:paraId="098EBC86" w14:textId="0D845FEF" w:rsidR="005A509F" w:rsidRPr="005D1FC7" w:rsidRDefault="002B15E2" w:rsidP="00836CB6">
      <w:pPr>
        <w:pStyle w:val="Nidungvnbn"/>
        <w:spacing w:before="240" w:after="240"/>
      </w:pPr>
      <w:r>
        <w:tab/>
      </w:r>
      <w:r>
        <w:tab/>
      </w:r>
      <w:r w:rsidR="005A509F" w:rsidRPr="005D1FC7">
        <w:t xml:space="preserve">WLAN SSID: </w:t>
      </w:r>
      <w:r w:rsidR="005A509F" w:rsidRPr="004F183F">
        <w:rPr>
          <w:b/>
          <w:bCs/>
        </w:rPr>
        <w:t>LeTan</w:t>
      </w:r>
    </w:p>
    <w:p w14:paraId="43E3161B" w14:textId="6875DA3A" w:rsidR="005A509F" w:rsidRPr="005D1FC7" w:rsidRDefault="002B15E2" w:rsidP="00836CB6">
      <w:pPr>
        <w:pStyle w:val="Nidungvnbn"/>
        <w:spacing w:before="240" w:after="240"/>
      </w:pPr>
      <w:r>
        <w:tab/>
      </w:r>
      <w:r>
        <w:tab/>
      </w:r>
      <w:r w:rsidR="005A509F" w:rsidRPr="005D1FC7">
        <w:t xml:space="preserve">ID: </w:t>
      </w:r>
      <w:r w:rsidR="005A509F" w:rsidRPr="004F183F">
        <w:rPr>
          <w:b/>
          <w:bCs/>
        </w:rPr>
        <w:t>6</w:t>
      </w:r>
    </w:p>
    <w:p w14:paraId="79D3D0D6" w14:textId="54DB9B92" w:rsidR="005A509F" w:rsidRPr="005D1FC7" w:rsidRDefault="002B15E2" w:rsidP="00836CB6">
      <w:pPr>
        <w:pStyle w:val="Nidungvnbn"/>
        <w:spacing w:before="240" w:after="240"/>
      </w:pPr>
      <w:r>
        <w:tab/>
      </w:r>
      <w:r>
        <w:tab/>
      </w:r>
      <w:r w:rsidR="005A509F" w:rsidRPr="005D1FC7">
        <w:t xml:space="preserve">Interface: </w:t>
      </w:r>
      <w:r w:rsidR="005A509F" w:rsidRPr="004F183F">
        <w:rPr>
          <w:b/>
          <w:bCs/>
        </w:rPr>
        <w:t>WLAN 6</w:t>
      </w:r>
    </w:p>
    <w:p w14:paraId="4DFFA970" w14:textId="043B5A50" w:rsidR="005A509F" w:rsidRPr="005D1FC7" w:rsidRDefault="002B15E2" w:rsidP="00836CB6">
      <w:pPr>
        <w:pStyle w:val="Nidungvnbn"/>
        <w:spacing w:before="240" w:after="240"/>
      </w:pPr>
      <w:r>
        <w:tab/>
      </w:r>
      <w:r>
        <w:tab/>
      </w:r>
      <w:r w:rsidR="005A509F" w:rsidRPr="005D1FC7">
        <w:t xml:space="preserve">Security: </w:t>
      </w:r>
      <w:r w:rsidR="005A509F" w:rsidRPr="004F183F">
        <w:rPr>
          <w:b/>
          <w:bCs/>
        </w:rPr>
        <w:t>WPA2-PSK</w:t>
      </w:r>
    </w:p>
    <w:p w14:paraId="641405BA" w14:textId="66876257" w:rsidR="005A509F" w:rsidRDefault="002B15E2" w:rsidP="00836CB6">
      <w:pPr>
        <w:pStyle w:val="Nidungvnbn"/>
        <w:spacing w:before="240" w:after="240"/>
        <w:rPr>
          <w:b/>
          <w:bCs/>
        </w:rPr>
      </w:pPr>
      <w:r>
        <w:lastRenderedPageBreak/>
        <w:tab/>
      </w:r>
      <w:r>
        <w:tab/>
      </w:r>
      <w:r w:rsidR="005A509F" w:rsidRPr="005D1FC7">
        <w:t xml:space="preserve">Passphrase: </w:t>
      </w:r>
      <w:r w:rsidR="005A509F" w:rsidRPr="004F183F">
        <w:rPr>
          <w:b/>
          <w:bCs/>
        </w:rPr>
        <w:t>Cisco123</w:t>
      </w:r>
    </w:p>
    <w:p w14:paraId="6F2C9AD1" w14:textId="0ABD5944" w:rsidR="005A509F" w:rsidRPr="00E75413" w:rsidRDefault="002B15E2" w:rsidP="00836CB6">
      <w:pPr>
        <w:pStyle w:val="Nidungvnbn"/>
        <w:spacing w:before="240" w:after="240"/>
      </w:pPr>
      <w:r>
        <w:rPr>
          <w:b/>
          <w:bCs/>
        </w:rPr>
        <w:tab/>
      </w:r>
      <w:r w:rsidR="00F839D3">
        <w:rPr>
          <w:b/>
          <w:bCs/>
        </w:rPr>
        <w:tab/>
      </w:r>
      <w:r w:rsidR="005A509F">
        <w:rPr>
          <w:b/>
          <w:bCs/>
        </w:rPr>
        <w:t xml:space="preserve">+ </w:t>
      </w:r>
      <w:r w:rsidR="005A509F">
        <w:t>Chọn WLANs, chọn Go để tạo.</w:t>
      </w:r>
    </w:p>
    <w:p w14:paraId="1D3C337F"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028733B1" wp14:editId="17D6B3E4">
            <wp:extent cx="4114218" cy="1592941"/>
            <wp:effectExtent l="0" t="0" r="63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9731" cy="1598947"/>
                    </a:xfrm>
                    <a:prstGeom prst="rect">
                      <a:avLst/>
                    </a:prstGeom>
                    <a:noFill/>
                    <a:ln>
                      <a:noFill/>
                    </a:ln>
                  </pic:spPr>
                </pic:pic>
              </a:graphicData>
            </a:graphic>
          </wp:inline>
        </w:drawing>
      </w:r>
    </w:p>
    <w:p w14:paraId="29905472" w14:textId="54307304" w:rsidR="005A509F" w:rsidRDefault="00150B31" w:rsidP="00150B31">
      <w:pPr>
        <w:pStyle w:val="Caption"/>
      </w:pPr>
      <w:bookmarkStart w:id="188" w:name="_Toc90616372"/>
      <w:bookmarkStart w:id="189" w:name="_Toc90623888"/>
      <w:r>
        <w:t xml:space="preserve">Hình 3. </w:t>
      </w:r>
      <w:r w:rsidR="00D57B8E">
        <w:fldChar w:fldCharType="begin"/>
      </w:r>
      <w:r w:rsidR="00D57B8E">
        <w:instrText xml:space="preserve"> SEQ Hình_3. \* ARABIC </w:instrText>
      </w:r>
      <w:r w:rsidR="00D57B8E">
        <w:fldChar w:fldCharType="separate"/>
      </w:r>
      <w:r w:rsidR="00651F80">
        <w:rPr>
          <w:noProof/>
        </w:rPr>
        <w:t>30</w:t>
      </w:r>
      <w:r w:rsidR="00D57B8E">
        <w:rPr>
          <w:noProof/>
        </w:rPr>
        <w:fldChar w:fldCharType="end"/>
      </w:r>
      <w:r w:rsidR="005A509F">
        <w:t>: Giao diện các thao tác tạo mạng WLAN 6</w:t>
      </w:r>
      <w:r w:rsidR="009F7C5F">
        <w:t>.</w:t>
      </w:r>
      <w:bookmarkEnd w:id="188"/>
      <w:bookmarkEnd w:id="189"/>
    </w:p>
    <w:p w14:paraId="210473EE" w14:textId="1D162ADF" w:rsidR="005A509F" w:rsidRPr="0062106C" w:rsidRDefault="005A509F" w:rsidP="00836CB6">
      <w:pPr>
        <w:pStyle w:val="Nidungvnbn"/>
        <w:spacing w:before="240" w:after="240"/>
      </w:pPr>
      <w:r>
        <w:tab/>
      </w:r>
      <w:r w:rsidR="00F839D3">
        <w:tab/>
      </w:r>
      <w:r>
        <w:t>+ Điền thông tin profile name, SSID, ID. Chọn Apply.</w:t>
      </w:r>
    </w:p>
    <w:p w14:paraId="42E0351F"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22BFFA37" wp14:editId="39EEC5EE">
            <wp:extent cx="4110529" cy="1691640"/>
            <wp:effectExtent l="0" t="0" r="444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30833" cy="1699996"/>
                    </a:xfrm>
                    <a:prstGeom prst="rect">
                      <a:avLst/>
                    </a:prstGeom>
                    <a:noFill/>
                    <a:ln>
                      <a:noFill/>
                    </a:ln>
                  </pic:spPr>
                </pic:pic>
              </a:graphicData>
            </a:graphic>
          </wp:inline>
        </w:drawing>
      </w:r>
    </w:p>
    <w:p w14:paraId="2E62C0ED" w14:textId="650C7CC2" w:rsidR="005A509F" w:rsidRDefault="00150B31" w:rsidP="00150B31">
      <w:pPr>
        <w:pStyle w:val="Caption"/>
      </w:pPr>
      <w:bookmarkStart w:id="190" w:name="_Toc90616373"/>
      <w:bookmarkStart w:id="191" w:name="_Toc90623889"/>
      <w:r>
        <w:t xml:space="preserve">Hình 3. </w:t>
      </w:r>
      <w:r w:rsidR="00D57B8E">
        <w:fldChar w:fldCharType="begin"/>
      </w:r>
      <w:r w:rsidR="00D57B8E">
        <w:instrText xml:space="preserve"> SEQ Hình_3. \* ARABIC </w:instrText>
      </w:r>
      <w:r w:rsidR="00D57B8E">
        <w:fldChar w:fldCharType="separate"/>
      </w:r>
      <w:r w:rsidR="00651F80">
        <w:rPr>
          <w:noProof/>
        </w:rPr>
        <w:t>31</w:t>
      </w:r>
      <w:r w:rsidR="00D57B8E">
        <w:rPr>
          <w:noProof/>
        </w:rPr>
        <w:fldChar w:fldCharType="end"/>
      </w:r>
      <w:r w:rsidR="005A509F">
        <w:t>: Giao diện cấu hình thông tin cho WLAN 6</w:t>
      </w:r>
      <w:r w:rsidR="009F7C5F">
        <w:t>.</w:t>
      </w:r>
      <w:bookmarkEnd w:id="190"/>
      <w:bookmarkEnd w:id="191"/>
    </w:p>
    <w:p w14:paraId="1D9015B2" w14:textId="76777275" w:rsidR="005A509F" w:rsidRPr="00F451AE" w:rsidRDefault="005A509F" w:rsidP="00836CB6">
      <w:pPr>
        <w:pStyle w:val="Nidungvnbn"/>
        <w:spacing w:before="240" w:after="240"/>
      </w:pPr>
      <w:r>
        <w:tab/>
      </w:r>
      <w:r w:rsidR="00F839D3">
        <w:tab/>
      </w:r>
      <w:r>
        <w:t xml:space="preserve">+ Ở tab General, Bật </w:t>
      </w:r>
      <w:r w:rsidRPr="007826C3">
        <w:rPr>
          <w:b/>
          <w:bCs/>
        </w:rPr>
        <w:t>Enable</w:t>
      </w:r>
      <w:r>
        <w:t xml:space="preserve"> cho status, Interface/Interfaces Group chọn </w:t>
      </w:r>
      <w:r w:rsidRPr="007826C3">
        <w:rPr>
          <w:b/>
          <w:bCs/>
        </w:rPr>
        <w:t>VLAN 60</w:t>
      </w:r>
      <w:r>
        <w:t>.</w:t>
      </w:r>
    </w:p>
    <w:p w14:paraId="3B9D2016"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182C0CE9" wp14:editId="6CF80B20">
            <wp:extent cx="4053840" cy="2723349"/>
            <wp:effectExtent l="0" t="0" r="381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66782" cy="2732043"/>
                    </a:xfrm>
                    <a:prstGeom prst="rect">
                      <a:avLst/>
                    </a:prstGeom>
                    <a:noFill/>
                    <a:ln>
                      <a:noFill/>
                    </a:ln>
                  </pic:spPr>
                </pic:pic>
              </a:graphicData>
            </a:graphic>
          </wp:inline>
        </w:drawing>
      </w:r>
    </w:p>
    <w:p w14:paraId="15E4BE57" w14:textId="0F2C6155" w:rsidR="005A509F" w:rsidRDefault="00150B31" w:rsidP="00150B31">
      <w:pPr>
        <w:pStyle w:val="Caption"/>
      </w:pPr>
      <w:bookmarkStart w:id="192" w:name="_Toc90616374"/>
      <w:bookmarkStart w:id="193" w:name="_Toc90623890"/>
      <w:r>
        <w:t xml:space="preserve">Hình 3. </w:t>
      </w:r>
      <w:r w:rsidR="00D57B8E">
        <w:fldChar w:fldCharType="begin"/>
      </w:r>
      <w:r w:rsidR="00D57B8E">
        <w:instrText xml:space="preserve"> SEQ Hình_3. \* ARABIC </w:instrText>
      </w:r>
      <w:r w:rsidR="00D57B8E">
        <w:fldChar w:fldCharType="separate"/>
      </w:r>
      <w:r w:rsidR="00651F80">
        <w:rPr>
          <w:noProof/>
        </w:rPr>
        <w:t>32</w:t>
      </w:r>
      <w:r w:rsidR="00D57B8E">
        <w:rPr>
          <w:noProof/>
        </w:rPr>
        <w:fldChar w:fldCharType="end"/>
      </w:r>
      <w:r w:rsidR="005A509F">
        <w:t>: Giao diện cấu hình thông tin ở tab General cho WLAN 6</w:t>
      </w:r>
      <w:r w:rsidR="009F7C5F">
        <w:t>.</w:t>
      </w:r>
      <w:bookmarkEnd w:id="192"/>
      <w:bookmarkEnd w:id="193"/>
    </w:p>
    <w:p w14:paraId="0366DAFD" w14:textId="5F6EF211" w:rsidR="005A509F" w:rsidRPr="00610C22" w:rsidRDefault="002B15E2" w:rsidP="00836CB6">
      <w:pPr>
        <w:pStyle w:val="Nidungvnbn"/>
        <w:spacing w:before="240" w:after="240"/>
      </w:pPr>
      <w:r>
        <w:t xml:space="preserve"> </w:t>
      </w:r>
      <w:r>
        <w:tab/>
      </w:r>
      <w:r w:rsidR="00F839D3">
        <w:tab/>
      </w:r>
      <w:r w:rsidR="005A509F">
        <w:t xml:space="preserve">+ Chọn tab Security, ở Layer 2 chọn </w:t>
      </w:r>
      <w:r w:rsidR="005A509F" w:rsidRPr="007826C3">
        <w:rPr>
          <w:b/>
          <w:bCs/>
        </w:rPr>
        <w:t>WPA + WPA2</w:t>
      </w:r>
      <w:r w:rsidR="005A509F">
        <w:t xml:space="preserve">, tích chọn </w:t>
      </w:r>
      <w:r w:rsidR="005A509F" w:rsidRPr="007826C3">
        <w:rPr>
          <w:b/>
          <w:bCs/>
        </w:rPr>
        <w:t>WPA2 Policy</w:t>
      </w:r>
      <w:r w:rsidR="005A509F">
        <w:t>.</w:t>
      </w:r>
    </w:p>
    <w:p w14:paraId="1BEBC50C"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02CFCB95" wp14:editId="78C1B777">
            <wp:extent cx="4071278" cy="289687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6739" cy="2900756"/>
                    </a:xfrm>
                    <a:prstGeom prst="rect">
                      <a:avLst/>
                    </a:prstGeom>
                    <a:noFill/>
                    <a:ln>
                      <a:noFill/>
                    </a:ln>
                  </pic:spPr>
                </pic:pic>
              </a:graphicData>
            </a:graphic>
          </wp:inline>
        </w:drawing>
      </w:r>
    </w:p>
    <w:p w14:paraId="3EF32C7C" w14:textId="05B0DE24" w:rsidR="005A509F" w:rsidRDefault="00150B31" w:rsidP="00150B31">
      <w:pPr>
        <w:pStyle w:val="Caption"/>
      </w:pPr>
      <w:bookmarkStart w:id="194" w:name="_Toc90616375"/>
      <w:bookmarkStart w:id="195" w:name="_Toc90623891"/>
      <w:r>
        <w:t xml:space="preserve">Hình 3. </w:t>
      </w:r>
      <w:r w:rsidR="00D57B8E">
        <w:fldChar w:fldCharType="begin"/>
      </w:r>
      <w:r w:rsidR="00D57B8E">
        <w:instrText xml:space="preserve"> SEQ Hình_3. \* ARABIC </w:instrText>
      </w:r>
      <w:r w:rsidR="00D57B8E">
        <w:fldChar w:fldCharType="separate"/>
      </w:r>
      <w:r w:rsidR="00651F80">
        <w:rPr>
          <w:noProof/>
        </w:rPr>
        <w:t>33</w:t>
      </w:r>
      <w:r w:rsidR="00D57B8E">
        <w:rPr>
          <w:noProof/>
        </w:rPr>
        <w:fldChar w:fldCharType="end"/>
      </w:r>
      <w:r w:rsidR="005A509F">
        <w:t>: Giao diện cấu hình Security cho Layer 2 cho WLAN 6</w:t>
      </w:r>
      <w:r w:rsidR="009F7C5F">
        <w:t>.</w:t>
      </w:r>
      <w:bookmarkEnd w:id="194"/>
      <w:bookmarkEnd w:id="195"/>
    </w:p>
    <w:p w14:paraId="11FE63B2" w14:textId="3E496CA3" w:rsidR="005A509F" w:rsidRDefault="005A509F" w:rsidP="00836CB6">
      <w:pPr>
        <w:pStyle w:val="Nidungvnbn"/>
        <w:spacing w:before="240" w:after="240"/>
      </w:pPr>
      <w:r>
        <w:lastRenderedPageBreak/>
        <w:tab/>
      </w:r>
      <w:r w:rsidR="00F839D3">
        <w:tab/>
      </w:r>
      <w:r>
        <w:t xml:space="preserve">+ Kéo xuống Authentication Key Management, Tích chọn </w:t>
      </w:r>
      <w:r w:rsidRPr="007826C3">
        <w:rPr>
          <w:b/>
          <w:bCs/>
        </w:rPr>
        <w:t>PSK</w:t>
      </w:r>
      <w:r>
        <w:t xml:space="preserve">, và điền mật khẩu </w:t>
      </w:r>
      <w:r w:rsidRPr="00B3596D">
        <w:rPr>
          <w:b/>
          <w:bCs/>
        </w:rPr>
        <w:t>Cisco123</w:t>
      </w:r>
      <w:r>
        <w:t xml:space="preserve"> cho PSK Format.</w:t>
      </w:r>
    </w:p>
    <w:p w14:paraId="6743648D"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3AA8541B" wp14:editId="66AF74BC">
            <wp:extent cx="4137660" cy="33578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4954" cy="3363789"/>
                    </a:xfrm>
                    <a:prstGeom prst="rect">
                      <a:avLst/>
                    </a:prstGeom>
                    <a:noFill/>
                    <a:ln>
                      <a:noFill/>
                    </a:ln>
                  </pic:spPr>
                </pic:pic>
              </a:graphicData>
            </a:graphic>
          </wp:inline>
        </w:drawing>
      </w:r>
    </w:p>
    <w:p w14:paraId="1F755A9A" w14:textId="04CD1C99" w:rsidR="005A509F" w:rsidRDefault="00150B31" w:rsidP="006D235C">
      <w:pPr>
        <w:pStyle w:val="Nidungvnbn"/>
        <w:jc w:val="center"/>
      </w:pPr>
      <w:bookmarkStart w:id="196" w:name="_Toc90616376"/>
      <w:bookmarkStart w:id="197" w:name="_Toc90623892"/>
      <w:r>
        <w:t xml:space="preserve">Hình 3. </w:t>
      </w:r>
      <w:r w:rsidR="00D57B8E">
        <w:fldChar w:fldCharType="begin"/>
      </w:r>
      <w:r w:rsidR="00D57B8E">
        <w:instrText xml:space="preserve"> SEQ Hình_3. \* ARABIC </w:instrText>
      </w:r>
      <w:r w:rsidR="00D57B8E">
        <w:fldChar w:fldCharType="separate"/>
      </w:r>
      <w:r w:rsidR="00651F80">
        <w:rPr>
          <w:noProof/>
        </w:rPr>
        <w:t>34</w:t>
      </w:r>
      <w:r w:rsidR="00D57B8E">
        <w:rPr>
          <w:noProof/>
        </w:rPr>
        <w:fldChar w:fldCharType="end"/>
      </w:r>
      <w:r w:rsidR="005A509F">
        <w:t>: Giao diện cấu hình Authentication Key Management ở Layer 2 cho WLAN 6</w:t>
      </w:r>
      <w:r w:rsidR="009F7C5F">
        <w:t>.</w:t>
      </w:r>
      <w:bookmarkEnd w:id="196"/>
      <w:bookmarkEnd w:id="197"/>
    </w:p>
    <w:p w14:paraId="74219691" w14:textId="21D989BA" w:rsidR="005A509F" w:rsidRPr="0010056D" w:rsidRDefault="005A509F" w:rsidP="00836CB6">
      <w:pPr>
        <w:pStyle w:val="Nidungvnbn"/>
        <w:spacing w:before="240" w:after="240"/>
      </w:pPr>
      <w:r>
        <w:tab/>
      </w:r>
      <w:r w:rsidR="00F839D3">
        <w:tab/>
      </w:r>
      <w:r>
        <w:t xml:space="preserve">+ Chọn tab Advanced, kéo xuống FlexConnect, tích chọn </w:t>
      </w:r>
      <w:r w:rsidRPr="007826C3">
        <w:rPr>
          <w:b/>
          <w:bCs/>
        </w:rPr>
        <w:t>FlexConnect Local Switching</w:t>
      </w:r>
      <w:r w:rsidRPr="006B775A">
        <w:t xml:space="preserve"> và </w:t>
      </w:r>
      <w:r w:rsidRPr="007826C3">
        <w:rPr>
          <w:b/>
          <w:bCs/>
        </w:rPr>
        <w:t>FlexConnect Local Auth</w:t>
      </w:r>
      <w:r>
        <w:rPr>
          <w:b/>
          <w:bCs/>
        </w:rPr>
        <w:t xml:space="preserve">. </w:t>
      </w:r>
      <w:r w:rsidRPr="006B775A">
        <w:t>Chọn Apply</w:t>
      </w:r>
      <w:r>
        <w:t>.</w:t>
      </w:r>
    </w:p>
    <w:p w14:paraId="479A2399"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741E43D5" wp14:editId="481D4607">
            <wp:extent cx="4160520" cy="2421636"/>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67832" cy="2425892"/>
                    </a:xfrm>
                    <a:prstGeom prst="rect">
                      <a:avLst/>
                    </a:prstGeom>
                    <a:noFill/>
                    <a:ln>
                      <a:noFill/>
                    </a:ln>
                  </pic:spPr>
                </pic:pic>
              </a:graphicData>
            </a:graphic>
          </wp:inline>
        </w:drawing>
      </w:r>
    </w:p>
    <w:p w14:paraId="7F548636" w14:textId="4C214FA8" w:rsidR="005A509F" w:rsidRDefault="006D235C" w:rsidP="006D235C">
      <w:pPr>
        <w:pStyle w:val="Caption"/>
      </w:pPr>
      <w:bookmarkStart w:id="198" w:name="_Toc90616377"/>
      <w:bookmarkStart w:id="199" w:name="_Toc90623893"/>
      <w:r>
        <w:t xml:space="preserve">Hình 3. </w:t>
      </w:r>
      <w:r w:rsidR="00D57B8E">
        <w:fldChar w:fldCharType="begin"/>
      </w:r>
      <w:r w:rsidR="00D57B8E">
        <w:instrText xml:space="preserve"> SEQ Hình_3. \* ARABIC </w:instrText>
      </w:r>
      <w:r w:rsidR="00D57B8E">
        <w:fldChar w:fldCharType="separate"/>
      </w:r>
      <w:r w:rsidR="00651F80">
        <w:rPr>
          <w:noProof/>
        </w:rPr>
        <w:t>35</w:t>
      </w:r>
      <w:r w:rsidR="00D57B8E">
        <w:rPr>
          <w:noProof/>
        </w:rPr>
        <w:fldChar w:fldCharType="end"/>
      </w:r>
      <w:r w:rsidR="005A509F">
        <w:t>: Giao diện cấu hình Advanced cho WLAN 6</w:t>
      </w:r>
      <w:r w:rsidR="009F7C5F">
        <w:t>.</w:t>
      </w:r>
      <w:bookmarkEnd w:id="198"/>
      <w:bookmarkEnd w:id="199"/>
    </w:p>
    <w:p w14:paraId="68ADB974" w14:textId="77777777" w:rsidR="005A509F" w:rsidRDefault="005A509F" w:rsidP="00836CB6">
      <w:pPr>
        <w:pStyle w:val="Nidungvnbn"/>
        <w:spacing w:before="240" w:after="240"/>
      </w:pPr>
      <w:r>
        <w:tab/>
        <w:t xml:space="preserve">Bước 2: </w:t>
      </w:r>
      <w:r w:rsidRPr="00122641">
        <w:t>Tạo WLAN</w:t>
      </w:r>
      <w:r>
        <w:t xml:space="preserve"> 1, 2, 3, 4, 5</w:t>
      </w:r>
      <w:r w:rsidRPr="00122641">
        <w:t xml:space="preserve"> cấu hình Security: </w:t>
      </w:r>
      <w:r w:rsidRPr="003F449E">
        <w:t xml:space="preserve">802.1x </w:t>
      </w:r>
      <w:r>
        <w:t>–</w:t>
      </w:r>
      <w:r w:rsidRPr="003F449E">
        <w:t xml:space="preserve"> WPA2 Enterprise</w:t>
      </w:r>
    </w:p>
    <w:p w14:paraId="6BB09072" w14:textId="02DD4736" w:rsidR="005A509F" w:rsidRPr="00F839D3" w:rsidRDefault="002B15E2" w:rsidP="007D6607">
      <w:pPr>
        <w:pStyle w:val="Nidungvnbn"/>
        <w:spacing w:before="240" w:after="240"/>
        <w:rPr>
          <w:b/>
          <w:bCs/>
        </w:rPr>
      </w:pPr>
      <w:r>
        <w:tab/>
      </w:r>
      <w:r w:rsidR="00F839D3">
        <w:tab/>
      </w:r>
      <w:r w:rsidR="005A509F" w:rsidRPr="00AB208F">
        <w:t xml:space="preserve">Profile Name: </w:t>
      </w:r>
      <w:r w:rsidR="005A509F" w:rsidRPr="00F839D3">
        <w:rPr>
          <w:b/>
          <w:bCs/>
        </w:rPr>
        <w:t>PhongHop, GiamDoc, KinhDoanh, Marketing,</w:t>
      </w:r>
      <w:r w:rsidR="007D6607">
        <w:rPr>
          <w:b/>
          <w:bCs/>
        </w:rPr>
        <w:t xml:space="preserve"> </w:t>
      </w:r>
      <w:r w:rsidR="005A509F" w:rsidRPr="00F839D3">
        <w:rPr>
          <w:b/>
          <w:bCs/>
        </w:rPr>
        <w:t>TaiChinh</w:t>
      </w:r>
    </w:p>
    <w:p w14:paraId="6FA26889" w14:textId="634A9922" w:rsidR="005A509F" w:rsidRPr="00F839D3" w:rsidRDefault="002B15E2" w:rsidP="00836CB6">
      <w:pPr>
        <w:pStyle w:val="Nidungvnbn"/>
        <w:spacing w:before="240" w:after="240"/>
        <w:rPr>
          <w:b/>
          <w:bCs/>
        </w:rPr>
      </w:pPr>
      <w:r>
        <w:tab/>
      </w:r>
      <w:r w:rsidR="00F839D3">
        <w:tab/>
      </w:r>
      <w:r w:rsidR="005A509F" w:rsidRPr="00AB208F">
        <w:t xml:space="preserve">WLAN SSID: </w:t>
      </w:r>
      <w:r w:rsidR="005A509F" w:rsidRPr="00F839D3">
        <w:rPr>
          <w:b/>
          <w:bCs/>
        </w:rPr>
        <w:t>PhongHop, GiamDoc, KinhDoanh, Marketing, TaiChinh</w:t>
      </w:r>
    </w:p>
    <w:p w14:paraId="44914B2D" w14:textId="3FE19CEC" w:rsidR="005A509F" w:rsidRPr="00F839D3" w:rsidRDefault="002B15E2" w:rsidP="00836CB6">
      <w:pPr>
        <w:pStyle w:val="Nidungvnbn"/>
        <w:spacing w:before="240" w:after="240"/>
        <w:rPr>
          <w:b/>
          <w:bCs/>
        </w:rPr>
      </w:pPr>
      <w:r>
        <w:tab/>
      </w:r>
      <w:r w:rsidR="00F839D3">
        <w:tab/>
      </w:r>
      <w:r w:rsidR="005A509F" w:rsidRPr="00AB208F">
        <w:t xml:space="preserve">Interface: </w:t>
      </w:r>
      <w:r w:rsidR="005A509F" w:rsidRPr="00F839D3">
        <w:rPr>
          <w:b/>
          <w:bCs/>
        </w:rPr>
        <w:t>WLAN 1/ 2/ 3/ 4/ 5</w:t>
      </w:r>
    </w:p>
    <w:p w14:paraId="14FDDD7C" w14:textId="4D4DCEF8" w:rsidR="005A509F" w:rsidRPr="00F839D3" w:rsidRDefault="002B15E2" w:rsidP="00836CB6">
      <w:pPr>
        <w:pStyle w:val="Nidungvnbn"/>
        <w:spacing w:before="240" w:after="240"/>
        <w:rPr>
          <w:b/>
          <w:bCs/>
        </w:rPr>
      </w:pPr>
      <w:r>
        <w:tab/>
      </w:r>
      <w:r w:rsidR="00F839D3">
        <w:tab/>
      </w:r>
      <w:r w:rsidR="005A509F" w:rsidRPr="00AB208F">
        <w:t xml:space="preserve">ID: </w:t>
      </w:r>
      <w:r w:rsidR="005A509F" w:rsidRPr="00F839D3">
        <w:rPr>
          <w:b/>
          <w:bCs/>
        </w:rPr>
        <w:t>1/ 2/ 3/ 4/ 5</w:t>
      </w:r>
    </w:p>
    <w:p w14:paraId="6A26933E" w14:textId="3D09D3A4" w:rsidR="005A509F" w:rsidRPr="00AB208F" w:rsidRDefault="002B15E2" w:rsidP="00836CB6">
      <w:pPr>
        <w:pStyle w:val="Nidungvnbn"/>
        <w:spacing w:before="240" w:after="240"/>
      </w:pPr>
      <w:r>
        <w:tab/>
      </w:r>
      <w:r w:rsidR="00F839D3">
        <w:tab/>
      </w:r>
      <w:r w:rsidR="005A509F" w:rsidRPr="00AB208F">
        <w:t xml:space="preserve">Security: </w:t>
      </w:r>
      <w:r w:rsidR="005A509F" w:rsidRPr="00F839D3">
        <w:rPr>
          <w:b/>
          <w:bCs/>
        </w:rPr>
        <w:t>802.1x - WPA2-Enterprise</w:t>
      </w:r>
    </w:p>
    <w:p w14:paraId="64EBB060" w14:textId="3D09025C" w:rsidR="005A509F" w:rsidRDefault="002B15E2" w:rsidP="00836CB6">
      <w:pPr>
        <w:pStyle w:val="Nidungvnbn"/>
        <w:spacing w:before="240" w:after="240"/>
      </w:pPr>
      <w:r>
        <w:tab/>
      </w:r>
      <w:r w:rsidR="00F839D3">
        <w:tab/>
      </w:r>
      <w:r w:rsidR="005A509F" w:rsidRPr="00AB208F">
        <w:t xml:space="preserve">Cấu hình mạng WLAN sử dụng RADIUS </w:t>
      </w:r>
      <w:r w:rsidR="005A509F">
        <w:t xml:space="preserve">Server </w:t>
      </w:r>
      <w:r w:rsidR="005A509F" w:rsidRPr="00AB208F">
        <w:t>để xác thực.</w:t>
      </w:r>
    </w:p>
    <w:p w14:paraId="40DA4092" w14:textId="1DAC5DB6" w:rsidR="005A509F" w:rsidRDefault="002B15E2" w:rsidP="00836CB6">
      <w:pPr>
        <w:pStyle w:val="Nidungvnbn"/>
        <w:spacing w:before="240" w:after="240"/>
      </w:pPr>
      <w:r>
        <w:rPr>
          <w:b/>
          <w:bCs/>
        </w:rPr>
        <w:tab/>
      </w:r>
      <w:r w:rsidR="00F839D3">
        <w:rPr>
          <w:b/>
          <w:bCs/>
        </w:rPr>
        <w:tab/>
      </w:r>
      <w:r w:rsidR="005A509F">
        <w:rPr>
          <w:b/>
          <w:bCs/>
        </w:rPr>
        <w:t xml:space="preserve">+ </w:t>
      </w:r>
      <w:r w:rsidR="005A509F">
        <w:t>Chọn WLANs, chọn Go để tạo.</w:t>
      </w:r>
    </w:p>
    <w:p w14:paraId="0FEBF7E2" w14:textId="77777777" w:rsidR="005A509F" w:rsidRDefault="005A509F" w:rsidP="00836CB6">
      <w:pPr>
        <w:spacing w:before="240" w:after="240" w:line="360" w:lineRule="auto"/>
        <w:ind w:left="1440"/>
        <w:jc w:val="both"/>
        <w:rPr>
          <w:sz w:val="26"/>
          <w:szCs w:val="26"/>
        </w:rPr>
      </w:pPr>
      <w:r>
        <w:rPr>
          <w:noProof/>
          <w:sz w:val="26"/>
          <w:szCs w:val="26"/>
        </w:rPr>
        <w:lastRenderedPageBreak/>
        <w:drawing>
          <wp:inline distT="0" distB="0" distL="0" distR="0" wp14:anchorId="261459EE" wp14:editId="75CABBB3">
            <wp:extent cx="4114218" cy="1592941"/>
            <wp:effectExtent l="0" t="0" r="635" b="762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9731" cy="1598947"/>
                    </a:xfrm>
                    <a:prstGeom prst="rect">
                      <a:avLst/>
                    </a:prstGeom>
                    <a:noFill/>
                    <a:ln>
                      <a:noFill/>
                    </a:ln>
                  </pic:spPr>
                </pic:pic>
              </a:graphicData>
            </a:graphic>
          </wp:inline>
        </w:drawing>
      </w:r>
    </w:p>
    <w:p w14:paraId="6A916095" w14:textId="05C3CA91" w:rsidR="005A509F" w:rsidRDefault="006D235C" w:rsidP="006D235C">
      <w:pPr>
        <w:pStyle w:val="Caption"/>
      </w:pPr>
      <w:bookmarkStart w:id="200" w:name="_Toc90616378"/>
      <w:bookmarkStart w:id="201" w:name="_Toc90623894"/>
      <w:r>
        <w:t xml:space="preserve">Hình 3. </w:t>
      </w:r>
      <w:r w:rsidR="00D57B8E">
        <w:fldChar w:fldCharType="begin"/>
      </w:r>
      <w:r w:rsidR="00D57B8E">
        <w:instrText xml:space="preserve"> SEQ Hình_3. \* ARABIC </w:instrText>
      </w:r>
      <w:r w:rsidR="00D57B8E">
        <w:fldChar w:fldCharType="separate"/>
      </w:r>
      <w:r w:rsidR="00651F80">
        <w:rPr>
          <w:noProof/>
        </w:rPr>
        <w:t>36</w:t>
      </w:r>
      <w:r w:rsidR="00D57B8E">
        <w:rPr>
          <w:noProof/>
        </w:rPr>
        <w:fldChar w:fldCharType="end"/>
      </w:r>
      <w:r w:rsidR="005A509F">
        <w:t>: Giao diện các thao tác tạo mạng WLAN 1</w:t>
      </w:r>
      <w:r w:rsidR="009F7C5F">
        <w:t>.</w:t>
      </w:r>
      <w:bookmarkEnd w:id="200"/>
      <w:bookmarkEnd w:id="201"/>
    </w:p>
    <w:p w14:paraId="663318E8"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7D8FC3BA" wp14:editId="0F54A099">
            <wp:extent cx="4175760" cy="1916567"/>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90849" cy="1923492"/>
                    </a:xfrm>
                    <a:prstGeom prst="rect">
                      <a:avLst/>
                    </a:prstGeom>
                    <a:noFill/>
                    <a:ln>
                      <a:noFill/>
                    </a:ln>
                  </pic:spPr>
                </pic:pic>
              </a:graphicData>
            </a:graphic>
          </wp:inline>
        </w:drawing>
      </w:r>
    </w:p>
    <w:p w14:paraId="514F61E2" w14:textId="581368C4" w:rsidR="005A509F" w:rsidRDefault="006D235C" w:rsidP="006D235C">
      <w:pPr>
        <w:pStyle w:val="Caption"/>
      </w:pPr>
      <w:bookmarkStart w:id="202" w:name="_Toc90616379"/>
      <w:bookmarkStart w:id="203" w:name="_Toc90623895"/>
      <w:r>
        <w:t xml:space="preserve">Hình 3. </w:t>
      </w:r>
      <w:r w:rsidR="00D57B8E">
        <w:fldChar w:fldCharType="begin"/>
      </w:r>
      <w:r w:rsidR="00D57B8E">
        <w:instrText xml:space="preserve"> SEQ Hình_3. \* ARABIC </w:instrText>
      </w:r>
      <w:r w:rsidR="00D57B8E">
        <w:fldChar w:fldCharType="separate"/>
      </w:r>
      <w:r w:rsidR="00651F80">
        <w:rPr>
          <w:noProof/>
        </w:rPr>
        <w:t>37</w:t>
      </w:r>
      <w:r w:rsidR="00D57B8E">
        <w:rPr>
          <w:noProof/>
        </w:rPr>
        <w:fldChar w:fldCharType="end"/>
      </w:r>
      <w:r w:rsidR="005A509F">
        <w:t>: Giao diện cấu hình thông tin cho WLAN 1</w:t>
      </w:r>
      <w:r w:rsidR="009F7C5F">
        <w:t>.</w:t>
      </w:r>
      <w:bookmarkEnd w:id="202"/>
      <w:bookmarkEnd w:id="203"/>
    </w:p>
    <w:p w14:paraId="6D6B00A0" w14:textId="7893E43C" w:rsidR="005A509F" w:rsidRDefault="005A509F" w:rsidP="00836CB6">
      <w:pPr>
        <w:pStyle w:val="Nidungvnbn"/>
        <w:spacing w:before="240" w:after="240"/>
      </w:pPr>
      <w:r>
        <w:tab/>
      </w:r>
      <w:r w:rsidR="00F839D3">
        <w:tab/>
      </w:r>
      <w:r>
        <w:t>+ Điền thông tin profile name, SSID, ID. Chọn Apply.</w:t>
      </w:r>
    </w:p>
    <w:p w14:paraId="3D03FF0C"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3CA1C1F5" wp14:editId="249AAC92">
            <wp:extent cx="4076700" cy="27857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9419" cy="2787603"/>
                    </a:xfrm>
                    <a:prstGeom prst="rect">
                      <a:avLst/>
                    </a:prstGeom>
                    <a:noFill/>
                    <a:ln>
                      <a:noFill/>
                    </a:ln>
                  </pic:spPr>
                </pic:pic>
              </a:graphicData>
            </a:graphic>
          </wp:inline>
        </w:drawing>
      </w:r>
    </w:p>
    <w:p w14:paraId="5D5C5230" w14:textId="0BF55F58" w:rsidR="005A509F" w:rsidRDefault="006D235C" w:rsidP="006D235C">
      <w:pPr>
        <w:pStyle w:val="Caption"/>
      </w:pPr>
      <w:bookmarkStart w:id="204" w:name="_Toc90616380"/>
      <w:bookmarkStart w:id="205" w:name="_Toc90623896"/>
      <w:r>
        <w:t xml:space="preserve">Hình 3. </w:t>
      </w:r>
      <w:r w:rsidR="00D57B8E">
        <w:fldChar w:fldCharType="begin"/>
      </w:r>
      <w:r w:rsidR="00D57B8E">
        <w:instrText xml:space="preserve"> SEQ Hình_3. \* ARABIC </w:instrText>
      </w:r>
      <w:r w:rsidR="00D57B8E">
        <w:fldChar w:fldCharType="separate"/>
      </w:r>
      <w:r w:rsidR="00651F80">
        <w:rPr>
          <w:noProof/>
        </w:rPr>
        <w:t>38</w:t>
      </w:r>
      <w:r w:rsidR="00D57B8E">
        <w:rPr>
          <w:noProof/>
        </w:rPr>
        <w:fldChar w:fldCharType="end"/>
      </w:r>
      <w:r w:rsidR="005A509F">
        <w:t>: Giao diện cấu hình thông tin ở tab General cho WLAN 1</w:t>
      </w:r>
      <w:r w:rsidR="009F7C5F">
        <w:t>.</w:t>
      </w:r>
      <w:bookmarkEnd w:id="204"/>
      <w:bookmarkEnd w:id="205"/>
    </w:p>
    <w:p w14:paraId="39C9EBAE" w14:textId="5CA7B8D2" w:rsidR="005A509F" w:rsidRDefault="005A509F" w:rsidP="00836CB6">
      <w:pPr>
        <w:pStyle w:val="Nidungvnbn"/>
        <w:spacing w:before="240" w:after="240"/>
      </w:pPr>
      <w:r>
        <w:tab/>
      </w:r>
      <w:r w:rsidR="00F839D3">
        <w:tab/>
      </w:r>
      <w:r>
        <w:t xml:space="preserve">+ Chọn tab Security, ở Layer 2 chọn </w:t>
      </w:r>
      <w:r w:rsidRPr="007826C3">
        <w:rPr>
          <w:b/>
          <w:bCs/>
        </w:rPr>
        <w:t>WPA + WPA2</w:t>
      </w:r>
      <w:r>
        <w:t xml:space="preserve">, tích chọn </w:t>
      </w:r>
      <w:r w:rsidRPr="007826C3">
        <w:rPr>
          <w:b/>
          <w:bCs/>
        </w:rPr>
        <w:t>WPA2 Policy</w:t>
      </w:r>
      <w:r>
        <w:t xml:space="preserve"> và </w:t>
      </w:r>
      <w:r w:rsidRPr="007826C3">
        <w:rPr>
          <w:b/>
          <w:bCs/>
        </w:rPr>
        <w:t>802.1X</w:t>
      </w:r>
      <w:r>
        <w:t>.</w:t>
      </w:r>
    </w:p>
    <w:p w14:paraId="12634FCD"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5CDB2B56" wp14:editId="069C41F8">
            <wp:extent cx="4061460" cy="3169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1460" cy="3169920"/>
                    </a:xfrm>
                    <a:prstGeom prst="rect">
                      <a:avLst/>
                    </a:prstGeom>
                    <a:noFill/>
                    <a:ln>
                      <a:noFill/>
                    </a:ln>
                  </pic:spPr>
                </pic:pic>
              </a:graphicData>
            </a:graphic>
          </wp:inline>
        </w:drawing>
      </w:r>
    </w:p>
    <w:p w14:paraId="06F919EF" w14:textId="0617FFB4" w:rsidR="005A509F" w:rsidRDefault="006D235C" w:rsidP="006D235C">
      <w:pPr>
        <w:pStyle w:val="Caption"/>
      </w:pPr>
      <w:bookmarkStart w:id="206" w:name="_Toc90616381"/>
      <w:bookmarkStart w:id="207" w:name="_Toc90623897"/>
      <w:r>
        <w:t xml:space="preserve">Hình 3. </w:t>
      </w:r>
      <w:r w:rsidR="00D57B8E">
        <w:fldChar w:fldCharType="begin"/>
      </w:r>
      <w:r w:rsidR="00D57B8E">
        <w:instrText xml:space="preserve"> SEQ Hình_3. \* ARABIC </w:instrText>
      </w:r>
      <w:r w:rsidR="00D57B8E">
        <w:fldChar w:fldCharType="separate"/>
      </w:r>
      <w:r w:rsidR="00651F80">
        <w:rPr>
          <w:noProof/>
        </w:rPr>
        <w:t>39</w:t>
      </w:r>
      <w:r w:rsidR="00D57B8E">
        <w:rPr>
          <w:noProof/>
        </w:rPr>
        <w:fldChar w:fldCharType="end"/>
      </w:r>
      <w:r w:rsidR="005A509F">
        <w:t>: Giao diện cấu hình Security cho Layer 2 cho WLAN 1</w:t>
      </w:r>
      <w:r w:rsidR="009F7C5F">
        <w:t>.</w:t>
      </w:r>
      <w:bookmarkEnd w:id="206"/>
      <w:bookmarkEnd w:id="207"/>
    </w:p>
    <w:p w14:paraId="1D648A9E" w14:textId="296A4734" w:rsidR="005A509F" w:rsidRDefault="002B15E2" w:rsidP="00836CB6">
      <w:pPr>
        <w:pStyle w:val="Nidungvnbn"/>
        <w:spacing w:before="240" w:after="240"/>
      </w:pPr>
      <w:r>
        <w:lastRenderedPageBreak/>
        <w:tab/>
      </w:r>
      <w:r w:rsidR="00F839D3">
        <w:tab/>
      </w:r>
      <w:r w:rsidR="005A509F">
        <w:t xml:space="preserve">+ Qua AAA Servers, ở Server 1 chọn </w:t>
      </w:r>
      <w:r w:rsidR="005A509F" w:rsidRPr="007826C3">
        <w:rPr>
          <w:b/>
          <w:bCs/>
        </w:rPr>
        <w:t>IP: 172.31.1.254, Port: 1812</w:t>
      </w:r>
      <w:r w:rsidR="005A509F">
        <w:t>.</w:t>
      </w:r>
    </w:p>
    <w:p w14:paraId="352689FE"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15FA0D60" wp14:editId="34DFD6C5">
            <wp:extent cx="4148750" cy="268605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56652" cy="2691166"/>
                    </a:xfrm>
                    <a:prstGeom prst="rect">
                      <a:avLst/>
                    </a:prstGeom>
                    <a:noFill/>
                    <a:ln>
                      <a:noFill/>
                    </a:ln>
                  </pic:spPr>
                </pic:pic>
              </a:graphicData>
            </a:graphic>
          </wp:inline>
        </w:drawing>
      </w:r>
    </w:p>
    <w:p w14:paraId="2288B0C3" w14:textId="5BB8F538" w:rsidR="005A509F" w:rsidRDefault="006D235C" w:rsidP="006D235C">
      <w:pPr>
        <w:pStyle w:val="Caption"/>
      </w:pPr>
      <w:bookmarkStart w:id="208" w:name="_Toc90616382"/>
      <w:bookmarkStart w:id="209" w:name="_Toc90623898"/>
      <w:r>
        <w:t xml:space="preserve">Hình 3. </w:t>
      </w:r>
      <w:r w:rsidR="00D57B8E">
        <w:fldChar w:fldCharType="begin"/>
      </w:r>
      <w:r w:rsidR="00D57B8E">
        <w:instrText xml:space="preserve"> SEQ Hình_3. \* ARABIC </w:instrText>
      </w:r>
      <w:r w:rsidR="00D57B8E">
        <w:fldChar w:fldCharType="separate"/>
      </w:r>
      <w:r w:rsidR="00651F80">
        <w:rPr>
          <w:noProof/>
        </w:rPr>
        <w:t>40</w:t>
      </w:r>
      <w:r w:rsidR="00D57B8E">
        <w:rPr>
          <w:noProof/>
        </w:rPr>
        <w:fldChar w:fldCharType="end"/>
      </w:r>
      <w:r w:rsidR="005A509F">
        <w:t>: Giao diện cấu hình Secutity cho AAA Servers cho WLAN 1</w:t>
      </w:r>
      <w:r w:rsidR="009F7C5F">
        <w:t>.</w:t>
      </w:r>
      <w:bookmarkEnd w:id="208"/>
      <w:bookmarkEnd w:id="209"/>
    </w:p>
    <w:p w14:paraId="70F1FA5C" w14:textId="6D3A537B" w:rsidR="005A509F" w:rsidRDefault="005A509F" w:rsidP="00836CB6">
      <w:pPr>
        <w:pStyle w:val="Nidungvnbn"/>
        <w:spacing w:before="240" w:after="240"/>
      </w:pPr>
      <w:r>
        <w:tab/>
      </w:r>
      <w:r w:rsidR="00F839D3">
        <w:tab/>
      </w:r>
      <w:r>
        <w:t xml:space="preserve">+ Chọn tab Advanced, kéo xuống FlexConnect, tích chọn </w:t>
      </w:r>
      <w:r w:rsidRPr="007826C3">
        <w:rPr>
          <w:b/>
          <w:bCs/>
        </w:rPr>
        <w:t>FlexConnect Local Switching</w:t>
      </w:r>
      <w:r w:rsidRPr="006B775A">
        <w:t xml:space="preserve"> và </w:t>
      </w:r>
      <w:r w:rsidRPr="007826C3">
        <w:rPr>
          <w:b/>
          <w:bCs/>
        </w:rPr>
        <w:t>FlexConnect Local Auth</w:t>
      </w:r>
      <w:r>
        <w:rPr>
          <w:b/>
          <w:bCs/>
        </w:rPr>
        <w:t xml:space="preserve">. </w:t>
      </w:r>
      <w:r w:rsidRPr="006B775A">
        <w:t>Chọn Apply</w:t>
      </w:r>
      <w:r>
        <w:t>.</w:t>
      </w:r>
    </w:p>
    <w:p w14:paraId="0E1E8D3E"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0A3F1491" wp14:editId="3104BFB7">
            <wp:extent cx="4084320" cy="2511411"/>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1346" cy="2515731"/>
                    </a:xfrm>
                    <a:prstGeom prst="rect">
                      <a:avLst/>
                    </a:prstGeom>
                    <a:noFill/>
                    <a:ln>
                      <a:noFill/>
                    </a:ln>
                  </pic:spPr>
                </pic:pic>
              </a:graphicData>
            </a:graphic>
          </wp:inline>
        </w:drawing>
      </w:r>
    </w:p>
    <w:p w14:paraId="451D33B4" w14:textId="01659900" w:rsidR="005A509F" w:rsidRDefault="006D235C" w:rsidP="006D235C">
      <w:pPr>
        <w:pStyle w:val="Caption"/>
      </w:pPr>
      <w:bookmarkStart w:id="210" w:name="_Toc90616383"/>
      <w:bookmarkStart w:id="211" w:name="_Toc90623899"/>
      <w:r>
        <w:t xml:space="preserve">Hình 3. </w:t>
      </w:r>
      <w:r w:rsidR="00D57B8E">
        <w:fldChar w:fldCharType="begin"/>
      </w:r>
      <w:r w:rsidR="00D57B8E">
        <w:instrText xml:space="preserve"> SEQ Hình_3. \* ARABIC </w:instrText>
      </w:r>
      <w:r w:rsidR="00D57B8E">
        <w:fldChar w:fldCharType="separate"/>
      </w:r>
      <w:r w:rsidR="00651F80">
        <w:rPr>
          <w:noProof/>
        </w:rPr>
        <w:t>41</w:t>
      </w:r>
      <w:r w:rsidR="00D57B8E">
        <w:rPr>
          <w:noProof/>
        </w:rPr>
        <w:fldChar w:fldCharType="end"/>
      </w:r>
      <w:r w:rsidR="005A509F">
        <w:t>: Giao diện cấu hình Advanced cho WLAN 1</w:t>
      </w:r>
      <w:r w:rsidR="009F7C5F">
        <w:t>.</w:t>
      </w:r>
      <w:bookmarkEnd w:id="210"/>
      <w:bookmarkEnd w:id="211"/>
    </w:p>
    <w:p w14:paraId="0C55525E" w14:textId="71A17B5C" w:rsidR="005A509F" w:rsidRDefault="005A509F" w:rsidP="00836CB6">
      <w:pPr>
        <w:pStyle w:val="Nidungvnbn"/>
        <w:spacing w:before="240" w:after="240"/>
      </w:pPr>
      <w:r>
        <w:lastRenderedPageBreak/>
        <w:tab/>
      </w:r>
      <w:r w:rsidR="00F839D3">
        <w:tab/>
      </w:r>
      <w:r>
        <w:t>+ Làm tương tự theo WLAN 1, chúng ta sẽ tạo ra các mạng WLAN 2, 3, 4, 5.</w:t>
      </w:r>
    </w:p>
    <w:p w14:paraId="404588AF"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1E3B9C6F" wp14:editId="6FED16B4">
            <wp:extent cx="4094507" cy="2217420"/>
            <wp:effectExtent l="0" t="0" r="127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105858" cy="2223567"/>
                    </a:xfrm>
                    <a:prstGeom prst="rect">
                      <a:avLst/>
                    </a:prstGeom>
                  </pic:spPr>
                </pic:pic>
              </a:graphicData>
            </a:graphic>
          </wp:inline>
        </w:drawing>
      </w:r>
    </w:p>
    <w:p w14:paraId="469985AE" w14:textId="56ED76F1" w:rsidR="005A509F" w:rsidRDefault="006D235C" w:rsidP="006D235C">
      <w:pPr>
        <w:pStyle w:val="Caption"/>
      </w:pPr>
      <w:bookmarkStart w:id="212" w:name="_Toc90616384"/>
      <w:bookmarkStart w:id="213" w:name="_Toc90623900"/>
      <w:r>
        <w:t xml:space="preserve">Hình 3. </w:t>
      </w:r>
      <w:r w:rsidR="00D57B8E">
        <w:fldChar w:fldCharType="begin"/>
      </w:r>
      <w:r w:rsidR="00D57B8E">
        <w:instrText xml:space="preserve"> SEQ Hình_3. \* ARABIC </w:instrText>
      </w:r>
      <w:r w:rsidR="00D57B8E">
        <w:fldChar w:fldCharType="separate"/>
      </w:r>
      <w:r w:rsidR="00651F80">
        <w:rPr>
          <w:noProof/>
        </w:rPr>
        <w:t>42</w:t>
      </w:r>
      <w:r w:rsidR="00D57B8E">
        <w:rPr>
          <w:noProof/>
        </w:rPr>
        <w:fldChar w:fldCharType="end"/>
      </w:r>
      <w:r w:rsidR="005A509F">
        <w:t>: Giao diện cấu hình thành công tạo các WLAN 1, 2, 3, 4, 5, 6</w:t>
      </w:r>
      <w:r w:rsidR="009F7C5F">
        <w:t>.</w:t>
      </w:r>
      <w:bookmarkEnd w:id="212"/>
      <w:bookmarkEnd w:id="213"/>
    </w:p>
    <w:p w14:paraId="5F5A23A6" w14:textId="76A4FE1A" w:rsidR="00A16BF6" w:rsidRPr="007D6607" w:rsidRDefault="00A16BF6" w:rsidP="005C06B0">
      <w:pPr>
        <w:pStyle w:val="Tiumccp3"/>
        <w:numPr>
          <w:ilvl w:val="0"/>
          <w:numId w:val="35"/>
        </w:numPr>
        <w:ind w:left="1260" w:hanging="900"/>
        <w:rPr>
          <w:b/>
          <w:bCs/>
          <w:i/>
          <w:iCs/>
        </w:rPr>
      </w:pPr>
      <w:bookmarkStart w:id="214" w:name="_Toc90624102"/>
      <w:r w:rsidRPr="007D6607">
        <w:rPr>
          <w:b/>
          <w:bCs/>
          <w:i/>
          <w:iCs/>
        </w:rPr>
        <w:t>Tạo AP Group</w:t>
      </w:r>
      <w:bookmarkEnd w:id="214"/>
    </w:p>
    <w:p w14:paraId="1F415CCB" w14:textId="77777777" w:rsidR="001539C0" w:rsidRDefault="001539C0" w:rsidP="00AB71A3">
      <w:pPr>
        <w:pStyle w:val="Nidungvnbn"/>
        <w:spacing w:before="240" w:after="240"/>
      </w:pPr>
      <w:r>
        <w:t>Bước 1: Vào WLANs &gt; chọn AP Groups &gt; chọn Add Group. Ở AP Group Name điền LeTan.</w:t>
      </w:r>
    </w:p>
    <w:p w14:paraId="299190FE" w14:textId="77777777" w:rsidR="001539C0" w:rsidRDefault="001539C0" w:rsidP="00AB71A3">
      <w:pPr>
        <w:spacing w:before="240" w:after="240" w:line="360" w:lineRule="auto"/>
        <w:jc w:val="center"/>
        <w:rPr>
          <w:sz w:val="26"/>
          <w:szCs w:val="26"/>
        </w:rPr>
      </w:pPr>
      <w:r>
        <w:rPr>
          <w:noProof/>
          <w:sz w:val="26"/>
          <w:szCs w:val="26"/>
        </w:rPr>
        <w:drawing>
          <wp:inline distT="0" distB="0" distL="0" distR="0" wp14:anchorId="5F1BDFAF" wp14:editId="4B6131FD">
            <wp:extent cx="3931920" cy="1544502"/>
            <wp:effectExtent l="0" t="0" r="0" b="0"/>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44324" cy="1549375"/>
                    </a:xfrm>
                    <a:prstGeom prst="rect">
                      <a:avLst/>
                    </a:prstGeom>
                    <a:noFill/>
                    <a:ln>
                      <a:noFill/>
                    </a:ln>
                  </pic:spPr>
                </pic:pic>
              </a:graphicData>
            </a:graphic>
          </wp:inline>
        </w:drawing>
      </w:r>
    </w:p>
    <w:p w14:paraId="5074316C" w14:textId="49937B3C" w:rsidR="001539C0" w:rsidRDefault="006D235C" w:rsidP="006D235C">
      <w:pPr>
        <w:pStyle w:val="Caption"/>
      </w:pPr>
      <w:bookmarkStart w:id="215" w:name="_Toc90616385"/>
      <w:bookmarkStart w:id="216" w:name="_Toc90623901"/>
      <w:r>
        <w:t xml:space="preserve">Hình 3. </w:t>
      </w:r>
      <w:r w:rsidR="00D57B8E">
        <w:fldChar w:fldCharType="begin"/>
      </w:r>
      <w:r w:rsidR="00D57B8E">
        <w:instrText xml:space="preserve"> SEQ Hình_3. \* ARABIC </w:instrText>
      </w:r>
      <w:r w:rsidR="00D57B8E">
        <w:fldChar w:fldCharType="separate"/>
      </w:r>
      <w:r w:rsidR="00651F80">
        <w:rPr>
          <w:noProof/>
        </w:rPr>
        <w:t>43</w:t>
      </w:r>
      <w:r w:rsidR="00D57B8E">
        <w:rPr>
          <w:noProof/>
        </w:rPr>
        <w:fldChar w:fldCharType="end"/>
      </w:r>
      <w:r w:rsidR="001539C0">
        <w:t>: Giao diện các thao tác tạo AP Groups cho phòng lễ tân</w:t>
      </w:r>
      <w:bookmarkEnd w:id="215"/>
      <w:bookmarkEnd w:id="216"/>
    </w:p>
    <w:p w14:paraId="1498CB36" w14:textId="77777777" w:rsidR="001539C0" w:rsidRDefault="001539C0" w:rsidP="00AB71A3">
      <w:pPr>
        <w:pStyle w:val="Nidungvnbn"/>
        <w:spacing w:before="240" w:after="240"/>
      </w:pPr>
      <w:r>
        <w:t>Bước 2: Vào phần WLANs, chọn Add New. Ở WLAN SSID chọn LeTan. Chọn Add để thêm.</w:t>
      </w:r>
    </w:p>
    <w:p w14:paraId="44B89B54" w14:textId="77777777" w:rsidR="001539C0" w:rsidRDefault="001539C0" w:rsidP="00AB71A3">
      <w:pPr>
        <w:spacing w:before="240" w:after="240" w:line="360" w:lineRule="auto"/>
        <w:jc w:val="center"/>
        <w:rPr>
          <w:sz w:val="26"/>
          <w:szCs w:val="26"/>
        </w:rPr>
      </w:pPr>
      <w:r>
        <w:rPr>
          <w:noProof/>
          <w:sz w:val="26"/>
          <w:szCs w:val="26"/>
        </w:rPr>
        <w:lastRenderedPageBreak/>
        <w:drawing>
          <wp:inline distT="0" distB="0" distL="0" distR="0" wp14:anchorId="6AC78296" wp14:editId="02E99FDE">
            <wp:extent cx="4008120" cy="2438830"/>
            <wp:effectExtent l="0" t="0" r="0" b="0"/>
            <wp:docPr id="4930" name="Picture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13898" cy="2442346"/>
                    </a:xfrm>
                    <a:prstGeom prst="rect">
                      <a:avLst/>
                    </a:prstGeom>
                    <a:noFill/>
                    <a:ln>
                      <a:noFill/>
                    </a:ln>
                  </pic:spPr>
                </pic:pic>
              </a:graphicData>
            </a:graphic>
          </wp:inline>
        </w:drawing>
      </w:r>
    </w:p>
    <w:p w14:paraId="792BAEA4" w14:textId="5C7270C4" w:rsidR="001539C0" w:rsidRDefault="006D235C" w:rsidP="006D235C">
      <w:pPr>
        <w:pStyle w:val="Nidungvnbn"/>
        <w:jc w:val="center"/>
      </w:pPr>
      <w:bookmarkStart w:id="217" w:name="_Toc90616386"/>
      <w:bookmarkStart w:id="218" w:name="_Toc90623902"/>
      <w:r>
        <w:t xml:space="preserve">Hình 3. </w:t>
      </w:r>
      <w:r w:rsidR="00D57B8E">
        <w:fldChar w:fldCharType="begin"/>
      </w:r>
      <w:r w:rsidR="00D57B8E">
        <w:instrText xml:space="preserve"> SEQ Hình_3. \* ARABIC </w:instrText>
      </w:r>
      <w:r w:rsidR="00D57B8E">
        <w:fldChar w:fldCharType="separate"/>
      </w:r>
      <w:r w:rsidR="00651F80">
        <w:rPr>
          <w:noProof/>
        </w:rPr>
        <w:t>44</w:t>
      </w:r>
      <w:r w:rsidR="00D57B8E">
        <w:rPr>
          <w:noProof/>
        </w:rPr>
        <w:fldChar w:fldCharType="end"/>
      </w:r>
      <w:r w:rsidR="001539C0">
        <w:t>: Giao diện chọn cấu hình WLANs cho thiết bị Access Point phòng lễ tân</w:t>
      </w:r>
      <w:bookmarkEnd w:id="217"/>
      <w:r>
        <w:t>.</w:t>
      </w:r>
      <w:bookmarkEnd w:id="218"/>
    </w:p>
    <w:p w14:paraId="1BD7D493" w14:textId="77777777" w:rsidR="001539C0" w:rsidRDefault="001539C0" w:rsidP="00AB71A3">
      <w:pPr>
        <w:pStyle w:val="Nidungvnbn"/>
        <w:spacing w:before="240" w:after="240"/>
      </w:pPr>
      <w:r>
        <w:t>Bước 3: Vào phần APs, tích chọn AP_LETAN. Ấn Add APs để thiết bị Access Point ở phòng lễ tân sẽ cho phép truy cập mạng lễ tân.</w:t>
      </w:r>
    </w:p>
    <w:p w14:paraId="4202BCC8" w14:textId="77777777" w:rsidR="001539C0" w:rsidRDefault="001539C0" w:rsidP="00AB71A3">
      <w:pPr>
        <w:spacing w:before="240" w:after="240" w:line="360" w:lineRule="auto"/>
        <w:jc w:val="center"/>
        <w:rPr>
          <w:sz w:val="26"/>
          <w:szCs w:val="26"/>
        </w:rPr>
      </w:pPr>
      <w:r>
        <w:rPr>
          <w:noProof/>
          <w:sz w:val="26"/>
          <w:szCs w:val="26"/>
        </w:rPr>
        <w:drawing>
          <wp:inline distT="0" distB="0" distL="0" distR="0" wp14:anchorId="57A6C65D" wp14:editId="2A837F9D">
            <wp:extent cx="4076065" cy="3009900"/>
            <wp:effectExtent l="0" t="0" r="635" b="0"/>
            <wp:docPr id="4931" name="Picture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87985" cy="3018702"/>
                    </a:xfrm>
                    <a:prstGeom prst="rect">
                      <a:avLst/>
                    </a:prstGeom>
                    <a:noFill/>
                    <a:ln>
                      <a:noFill/>
                    </a:ln>
                  </pic:spPr>
                </pic:pic>
              </a:graphicData>
            </a:graphic>
          </wp:inline>
        </w:drawing>
      </w:r>
    </w:p>
    <w:p w14:paraId="7E111307" w14:textId="2BC1BD2B" w:rsidR="001539C0" w:rsidRDefault="003043A4" w:rsidP="003043A4">
      <w:pPr>
        <w:pStyle w:val="Caption"/>
      </w:pPr>
      <w:bookmarkStart w:id="219" w:name="_Toc90616387"/>
      <w:bookmarkStart w:id="220" w:name="_Toc90623903"/>
      <w:r>
        <w:t xml:space="preserve">Hình 3. </w:t>
      </w:r>
      <w:r w:rsidR="00D57B8E">
        <w:fldChar w:fldCharType="begin"/>
      </w:r>
      <w:r w:rsidR="00D57B8E">
        <w:instrText xml:space="preserve"> SEQ Hình_3. \* ARABIC </w:instrText>
      </w:r>
      <w:r w:rsidR="00D57B8E">
        <w:fldChar w:fldCharType="separate"/>
      </w:r>
      <w:r w:rsidR="00651F80">
        <w:rPr>
          <w:noProof/>
        </w:rPr>
        <w:t>45</w:t>
      </w:r>
      <w:r w:rsidR="00D57B8E">
        <w:rPr>
          <w:noProof/>
        </w:rPr>
        <w:fldChar w:fldCharType="end"/>
      </w:r>
      <w:r w:rsidR="00E21AD9">
        <w:t>:</w:t>
      </w:r>
      <w:r w:rsidR="001539C0">
        <w:t xml:space="preserve"> Giao diện cấu hình APs cho thiết bị Access Point phòng lễ tân</w:t>
      </w:r>
      <w:bookmarkEnd w:id="219"/>
      <w:bookmarkEnd w:id="220"/>
    </w:p>
    <w:p w14:paraId="7013F398" w14:textId="77777777" w:rsidR="001539C0" w:rsidRPr="00E92EF5" w:rsidRDefault="001539C0" w:rsidP="00AB71A3">
      <w:pPr>
        <w:pStyle w:val="Nidungvnbn"/>
        <w:spacing w:before="240" w:after="240"/>
      </w:pPr>
      <w:r>
        <w:lastRenderedPageBreak/>
        <w:t>Bước 4: Đối với các AP Group cho các phòng giám đốc, kinh doanh, marketing, tài chính làm tương tự như các bước trên tạo cho phòng lễ tân.</w:t>
      </w:r>
    </w:p>
    <w:p w14:paraId="4874F864" w14:textId="77777777" w:rsidR="001539C0" w:rsidRDefault="001539C0" w:rsidP="00AB71A3">
      <w:pPr>
        <w:spacing w:before="240" w:after="240" w:line="360" w:lineRule="auto"/>
        <w:jc w:val="center"/>
        <w:rPr>
          <w:sz w:val="26"/>
          <w:szCs w:val="26"/>
        </w:rPr>
      </w:pPr>
      <w:r>
        <w:rPr>
          <w:noProof/>
          <w:sz w:val="26"/>
          <w:szCs w:val="26"/>
        </w:rPr>
        <w:drawing>
          <wp:inline distT="0" distB="0" distL="0" distR="0" wp14:anchorId="1A063B9B" wp14:editId="7C2959EF">
            <wp:extent cx="4190328" cy="1821180"/>
            <wp:effectExtent l="0" t="0" r="1270" b="7620"/>
            <wp:docPr id="4932" name="Picture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2355" cy="1826407"/>
                    </a:xfrm>
                    <a:prstGeom prst="rect">
                      <a:avLst/>
                    </a:prstGeom>
                    <a:noFill/>
                    <a:ln>
                      <a:noFill/>
                    </a:ln>
                  </pic:spPr>
                </pic:pic>
              </a:graphicData>
            </a:graphic>
          </wp:inline>
        </w:drawing>
      </w:r>
    </w:p>
    <w:p w14:paraId="7D1ED47D" w14:textId="3FDF87B1" w:rsidR="00E648D1" w:rsidRDefault="003043A4" w:rsidP="003043A4">
      <w:pPr>
        <w:pStyle w:val="Caption"/>
      </w:pPr>
      <w:bookmarkStart w:id="221" w:name="_Toc90616388"/>
      <w:bookmarkStart w:id="222" w:name="_Toc90623904"/>
      <w:r>
        <w:t xml:space="preserve">Hình 3. </w:t>
      </w:r>
      <w:r w:rsidR="00D57B8E">
        <w:fldChar w:fldCharType="begin"/>
      </w:r>
      <w:r w:rsidR="00D57B8E">
        <w:instrText xml:space="preserve"> SEQ Hình_3. \* ARABIC </w:instrText>
      </w:r>
      <w:r w:rsidR="00D57B8E">
        <w:fldChar w:fldCharType="separate"/>
      </w:r>
      <w:r w:rsidR="00651F80">
        <w:rPr>
          <w:noProof/>
        </w:rPr>
        <w:t>46</w:t>
      </w:r>
      <w:r w:rsidR="00D57B8E">
        <w:rPr>
          <w:noProof/>
        </w:rPr>
        <w:fldChar w:fldCharType="end"/>
      </w:r>
      <w:r w:rsidR="001539C0">
        <w:t>: Giao diện sau khi tạo thành công các AP Groups cho các phòng.</w:t>
      </w:r>
      <w:bookmarkEnd w:id="221"/>
      <w:bookmarkEnd w:id="222"/>
    </w:p>
    <w:p w14:paraId="0AAA3177" w14:textId="5E4BF1FE" w:rsidR="005A509F" w:rsidRDefault="005A509F" w:rsidP="005C06B0">
      <w:pPr>
        <w:pStyle w:val="Tiumccp2"/>
        <w:numPr>
          <w:ilvl w:val="0"/>
          <w:numId w:val="34"/>
        </w:numPr>
        <w:spacing w:before="240" w:after="240"/>
        <w:ind w:left="990" w:hanging="630"/>
      </w:pPr>
      <w:bookmarkStart w:id="223" w:name="_Toc90624103"/>
      <w:r>
        <w:t>Kết nối các thiết bị các nhân ở doanh nghiệp THL với mạng WLAN</w:t>
      </w:r>
      <w:bookmarkEnd w:id="223"/>
      <w:r>
        <w:t xml:space="preserve"> </w:t>
      </w:r>
    </w:p>
    <w:p w14:paraId="3E38601F" w14:textId="79F7BB69" w:rsidR="005A509F" w:rsidRPr="007D6607" w:rsidRDefault="005A509F" w:rsidP="005C06B0">
      <w:pPr>
        <w:pStyle w:val="Tiumccp3"/>
        <w:numPr>
          <w:ilvl w:val="0"/>
          <w:numId w:val="36"/>
        </w:numPr>
        <w:spacing w:before="240" w:after="240"/>
        <w:ind w:left="1170" w:hanging="810"/>
        <w:rPr>
          <w:b/>
          <w:bCs/>
          <w:i/>
          <w:iCs/>
        </w:rPr>
      </w:pPr>
      <w:bookmarkStart w:id="224" w:name="_Toc90624104"/>
      <w:r w:rsidRPr="007D6607">
        <w:rPr>
          <w:b/>
          <w:bCs/>
          <w:i/>
          <w:iCs/>
        </w:rPr>
        <w:t>Phòng Lễ Tân</w:t>
      </w:r>
      <w:bookmarkEnd w:id="224"/>
    </w:p>
    <w:p w14:paraId="13CC6074" w14:textId="77777777" w:rsidR="005A509F" w:rsidRDefault="005A509F" w:rsidP="00836CB6">
      <w:pPr>
        <w:pStyle w:val="Nidungvnbn"/>
        <w:spacing w:before="240" w:after="240"/>
      </w:pPr>
      <w:r w:rsidRPr="00C211FF">
        <w:t>Bước 1:</w:t>
      </w:r>
      <w:r>
        <w:t xml:space="preserve"> Đối với PC_LETAN.</w:t>
      </w:r>
    </w:p>
    <w:p w14:paraId="229CF7CB" w14:textId="5C128CA3" w:rsidR="005A509F" w:rsidRPr="00EB4713" w:rsidRDefault="00E73109" w:rsidP="00836CB6">
      <w:pPr>
        <w:pStyle w:val="Nidungvnbn"/>
        <w:spacing w:before="240" w:after="240"/>
        <w:rPr>
          <w:b/>
          <w:bCs/>
        </w:rPr>
      </w:pPr>
      <w:r>
        <w:tab/>
      </w:r>
      <w:r w:rsidR="005A509F">
        <w:t xml:space="preserve">+ </w:t>
      </w:r>
      <w:r w:rsidR="005A509F" w:rsidRPr="000A636C">
        <w:t>Mở</w:t>
      </w:r>
      <w:r w:rsidR="005A509F">
        <w:t xml:space="preserve"> thiết bị PC_LETAN, chọn tab Desktop, mở</w:t>
      </w:r>
      <w:r w:rsidR="005A509F" w:rsidRPr="000A636C">
        <w:t xml:space="preserve"> ứng dụng PC Wireless</w:t>
      </w:r>
      <w:r w:rsidR="005A509F">
        <w:t>.</w:t>
      </w:r>
    </w:p>
    <w:p w14:paraId="7ADADC51"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758CE30F" wp14:editId="38EFB767">
            <wp:extent cx="3954780" cy="3846973"/>
            <wp:effectExtent l="0" t="0" r="762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62184" cy="3854175"/>
                    </a:xfrm>
                    <a:prstGeom prst="rect">
                      <a:avLst/>
                    </a:prstGeom>
                    <a:noFill/>
                    <a:ln>
                      <a:noFill/>
                    </a:ln>
                  </pic:spPr>
                </pic:pic>
              </a:graphicData>
            </a:graphic>
          </wp:inline>
        </w:drawing>
      </w:r>
    </w:p>
    <w:p w14:paraId="39430AC2" w14:textId="08B56B3C" w:rsidR="005A509F" w:rsidRPr="00B817A5" w:rsidRDefault="003043A4" w:rsidP="003043A4">
      <w:pPr>
        <w:pStyle w:val="Caption"/>
      </w:pPr>
      <w:bookmarkStart w:id="225" w:name="_Toc90616389"/>
      <w:bookmarkStart w:id="226" w:name="_Toc90623905"/>
      <w:r>
        <w:t xml:space="preserve">Hình 3. </w:t>
      </w:r>
      <w:r w:rsidR="00D57B8E">
        <w:fldChar w:fldCharType="begin"/>
      </w:r>
      <w:r w:rsidR="00D57B8E">
        <w:instrText xml:space="preserve"> SEQ Hình_3. \* ARABIC </w:instrText>
      </w:r>
      <w:r w:rsidR="00D57B8E">
        <w:fldChar w:fldCharType="separate"/>
      </w:r>
      <w:r w:rsidR="00651F80">
        <w:rPr>
          <w:noProof/>
        </w:rPr>
        <w:t>47</w:t>
      </w:r>
      <w:r w:rsidR="00D57B8E">
        <w:rPr>
          <w:noProof/>
        </w:rPr>
        <w:fldChar w:fldCharType="end"/>
      </w:r>
      <w:r w:rsidR="005A509F">
        <w:t>: Giao diện các bước vào PC Wireless của PC_LETAN</w:t>
      </w:r>
      <w:r w:rsidR="009F7C5F">
        <w:t>.</w:t>
      </w:r>
      <w:bookmarkEnd w:id="225"/>
      <w:bookmarkEnd w:id="226"/>
    </w:p>
    <w:p w14:paraId="5C008DB7" w14:textId="2D21572F" w:rsidR="005A509F" w:rsidRPr="003E79D4" w:rsidRDefault="00E73109" w:rsidP="00836CB6">
      <w:pPr>
        <w:pStyle w:val="Nidungvnbn"/>
        <w:spacing w:before="240" w:after="240"/>
      </w:pPr>
      <w:r>
        <w:tab/>
      </w:r>
      <w:r w:rsidR="005A509F">
        <w:t xml:space="preserve">+ Chọn tab Connect, ấn Refresh, chọn </w:t>
      </w:r>
      <w:r w:rsidR="005A509F" w:rsidRPr="00BB5B54">
        <w:rPr>
          <w:b/>
          <w:bCs/>
        </w:rPr>
        <w:t>LeTan</w:t>
      </w:r>
      <w:r w:rsidR="005A509F">
        <w:t xml:space="preserve"> rồi chọn Connect.</w:t>
      </w:r>
    </w:p>
    <w:p w14:paraId="1C498C22"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5F5BB51F" wp14:editId="5C4043C5">
            <wp:extent cx="3931285" cy="332559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47964" cy="3339703"/>
                    </a:xfrm>
                    <a:prstGeom prst="rect">
                      <a:avLst/>
                    </a:prstGeom>
                    <a:noFill/>
                    <a:ln>
                      <a:noFill/>
                    </a:ln>
                  </pic:spPr>
                </pic:pic>
              </a:graphicData>
            </a:graphic>
          </wp:inline>
        </w:drawing>
      </w:r>
    </w:p>
    <w:p w14:paraId="4C91C859" w14:textId="5E8BC849" w:rsidR="005A509F" w:rsidRPr="00DF0A85" w:rsidRDefault="003043A4" w:rsidP="003043A4">
      <w:pPr>
        <w:pStyle w:val="Caption"/>
      </w:pPr>
      <w:bookmarkStart w:id="227" w:name="_Toc90616390"/>
      <w:bookmarkStart w:id="228" w:name="_Toc90623906"/>
      <w:r>
        <w:t xml:space="preserve">Hình 3. </w:t>
      </w:r>
      <w:r w:rsidR="00D57B8E">
        <w:fldChar w:fldCharType="begin"/>
      </w:r>
      <w:r w:rsidR="00D57B8E">
        <w:instrText xml:space="preserve"> SEQ Hình_3. \* ARABIC </w:instrText>
      </w:r>
      <w:r w:rsidR="00D57B8E">
        <w:fldChar w:fldCharType="separate"/>
      </w:r>
      <w:r w:rsidR="00651F80">
        <w:rPr>
          <w:noProof/>
        </w:rPr>
        <w:t>48</w:t>
      </w:r>
      <w:r w:rsidR="00D57B8E">
        <w:rPr>
          <w:noProof/>
        </w:rPr>
        <w:fldChar w:fldCharType="end"/>
      </w:r>
      <w:r w:rsidR="005A509F">
        <w:t>: Giao diện chọn LeTan để kết nối cho PC_LETAN</w:t>
      </w:r>
      <w:r w:rsidR="009F7C5F">
        <w:t>.</w:t>
      </w:r>
      <w:bookmarkEnd w:id="227"/>
      <w:bookmarkEnd w:id="228"/>
    </w:p>
    <w:p w14:paraId="0FBFC990" w14:textId="08CD37CC" w:rsidR="005A509F" w:rsidRPr="003E79D4" w:rsidRDefault="005A509F" w:rsidP="00836CB6">
      <w:pPr>
        <w:pStyle w:val="Nidungvnbn"/>
        <w:spacing w:before="240" w:after="240"/>
      </w:pPr>
      <w:r>
        <w:tab/>
        <w:t xml:space="preserve">+ Chọn </w:t>
      </w:r>
      <w:r w:rsidRPr="00BB5B54">
        <w:rPr>
          <w:b/>
          <w:bCs/>
        </w:rPr>
        <w:t>WPA2-Personal</w:t>
      </w:r>
      <w:r>
        <w:t xml:space="preserve"> ở Security, điền mật khẩu </w:t>
      </w:r>
      <w:r w:rsidRPr="00BB5B54">
        <w:rPr>
          <w:b/>
          <w:bCs/>
        </w:rPr>
        <w:t>Cisco123</w:t>
      </w:r>
      <w:r>
        <w:t xml:space="preserve"> vào Pre-shared Key và chọn Connect.</w:t>
      </w:r>
    </w:p>
    <w:p w14:paraId="4BA45AE0" w14:textId="77777777" w:rsidR="005A509F" w:rsidRDefault="005A509F" w:rsidP="00836CB6">
      <w:pPr>
        <w:spacing w:before="240" w:after="240" w:line="360" w:lineRule="auto"/>
        <w:jc w:val="center"/>
        <w:rPr>
          <w:b/>
          <w:bCs/>
          <w:sz w:val="26"/>
          <w:szCs w:val="26"/>
        </w:rPr>
      </w:pPr>
      <w:r>
        <w:rPr>
          <w:b/>
          <w:bCs/>
          <w:noProof/>
          <w:sz w:val="26"/>
          <w:szCs w:val="26"/>
        </w:rPr>
        <w:lastRenderedPageBreak/>
        <w:drawing>
          <wp:inline distT="0" distB="0" distL="0" distR="0" wp14:anchorId="2874D0C8" wp14:editId="247A57EF">
            <wp:extent cx="3977640" cy="3387932"/>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85909" cy="3394975"/>
                    </a:xfrm>
                    <a:prstGeom prst="rect">
                      <a:avLst/>
                    </a:prstGeom>
                    <a:noFill/>
                    <a:ln>
                      <a:noFill/>
                    </a:ln>
                  </pic:spPr>
                </pic:pic>
              </a:graphicData>
            </a:graphic>
          </wp:inline>
        </w:drawing>
      </w:r>
    </w:p>
    <w:p w14:paraId="7B3F1ABD" w14:textId="748DB6FD" w:rsidR="005A509F" w:rsidRDefault="003043A4" w:rsidP="003043A4">
      <w:pPr>
        <w:pStyle w:val="Nidungvnbn"/>
        <w:jc w:val="center"/>
      </w:pPr>
      <w:bookmarkStart w:id="229" w:name="_Toc90616391"/>
      <w:bookmarkStart w:id="230" w:name="_Toc90623907"/>
      <w:r>
        <w:t xml:space="preserve">Hình 3. </w:t>
      </w:r>
      <w:r w:rsidR="00D57B8E">
        <w:fldChar w:fldCharType="begin"/>
      </w:r>
      <w:r w:rsidR="00D57B8E">
        <w:instrText xml:space="preserve"> SEQ Hình_3. \* ARABIC </w:instrText>
      </w:r>
      <w:r w:rsidR="00D57B8E">
        <w:fldChar w:fldCharType="separate"/>
      </w:r>
      <w:r w:rsidR="00651F80">
        <w:rPr>
          <w:noProof/>
        </w:rPr>
        <w:t>49</w:t>
      </w:r>
      <w:r w:rsidR="00D57B8E">
        <w:rPr>
          <w:noProof/>
        </w:rPr>
        <w:fldChar w:fldCharType="end"/>
      </w:r>
      <w:r w:rsidR="005A509F">
        <w:t>: Giao diện chọn Security và điền mật khẩu kết nối cho PC_LETAN</w:t>
      </w:r>
      <w:r w:rsidR="009F7C5F">
        <w:t>.</w:t>
      </w:r>
      <w:bookmarkEnd w:id="229"/>
      <w:bookmarkEnd w:id="230"/>
    </w:p>
    <w:p w14:paraId="3EF1BCEC" w14:textId="77777777" w:rsidR="005A509F" w:rsidRPr="00A80C39" w:rsidRDefault="005A509F" w:rsidP="00836CB6">
      <w:pPr>
        <w:pStyle w:val="Nidungvnbn"/>
        <w:spacing w:before="240" w:after="240"/>
      </w:pPr>
      <w:r w:rsidRPr="00920B9B">
        <w:t xml:space="preserve">Bước 2: </w:t>
      </w:r>
      <w:r>
        <w:t xml:space="preserve">Đối với Guest </w:t>
      </w:r>
      <w:r w:rsidRPr="00920B9B">
        <w:t>Tablet PC</w:t>
      </w:r>
      <w:r>
        <w:t>.</w:t>
      </w:r>
    </w:p>
    <w:p w14:paraId="5AE971BD" w14:textId="43E253C4" w:rsidR="005A509F" w:rsidRPr="00A80C39" w:rsidRDefault="00E73109" w:rsidP="00836CB6">
      <w:pPr>
        <w:pStyle w:val="Nidungvnbn"/>
        <w:spacing w:before="240" w:after="240"/>
      </w:pPr>
      <w:r>
        <w:rPr>
          <w:b/>
          <w:bCs/>
        </w:rPr>
        <w:tab/>
      </w:r>
      <w:r w:rsidR="005A509F">
        <w:rPr>
          <w:b/>
          <w:bCs/>
        </w:rPr>
        <w:t xml:space="preserve">+ </w:t>
      </w:r>
      <w:r w:rsidR="005A509F">
        <w:t>Vào Guest Tablet PC chọn Config, ở phần Interface chọn Wireless0.</w:t>
      </w:r>
    </w:p>
    <w:p w14:paraId="48BD4EDB"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048C260C" wp14:editId="0F9C5302">
            <wp:extent cx="3832589" cy="336936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38841" cy="3374864"/>
                    </a:xfrm>
                    <a:prstGeom prst="rect">
                      <a:avLst/>
                    </a:prstGeom>
                    <a:noFill/>
                    <a:ln>
                      <a:noFill/>
                    </a:ln>
                  </pic:spPr>
                </pic:pic>
              </a:graphicData>
            </a:graphic>
          </wp:inline>
        </w:drawing>
      </w:r>
    </w:p>
    <w:p w14:paraId="2186F051" w14:textId="21C1835A" w:rsidR="005A509F" w:rsidRPr="00BF4B8A" w:rsidRDefault="003043A4" w:rsidP="003043A4">
      <w:pPr>
        <w:pStyle w:val="Caption"/>
      </w:pPr>
      <w:bookmarkStart w:id="231" w:name="_Toc90616392"/>
      <w:bookmarkStart w:id="232" w:name="_Toc90623908"/>
      <w:r>
        <w:t xml:space="preserve">Hình 3. </w:t>
      </w:r>
      <w:r w:rsidR="00D57B8E">
        <w:fldChar w:fldCharType="begin"/>
      </w:r>
      <w:r w:rsidR="00D57B8E">
        <w:instrText xml:space="preserve"> SEQ Hình_3. \* ARABIC </w:instrText>
      </w:r>
      <w:r w:rsidR="00D57B8E">
        <w:fldChar w:fldCharType="separate"/>
      </w:r>
      <w:r w:rsidR="00651F80">
        <w:rPr>
          <w:noProof/>
        </w:rPr>
        <w:t>50</w:t>
      </w:r>
      <w:r w:rsidR="00D57B8E">
        <w:rPr>
          <w:noProof/>
        </w:rPr>
        <w:fldChar w:fldCharType="end"/>
      </w:r>
      <w:r w:rsidR="005A509F">
        <w:t>: Giao diện các thao tác vào Wireless0 của Guest Tablet PC</w:t>
      </w:r>
      <w:r w:rsidR="009F7C5F">
        <w:t>.</w:t>
      </w:r>
      <w:bookmarkEnd w:id="231"/>
      <w:bookmarkEnd w:id="232"/>
    </w:p>
    <w:p w14:paraId="50BE1536" w14:textId="5CB46B0E" w:rsidR="005A509F" w:rsidRPr="00A80C39" w:rsidRDefault="005A509F" w:rsidP="00836CB6">
      <w:pPr>
        <w:pStyle w:val="Nidungvnbn"/>
        <w:spacing w:before="240" w:after="240"/>
      </w:pPr>
      <w:r>
        <w:tab/>
        <w:t xml:space="preserve">+ Điền SSID, chọn </w:t>
      </w:r>
      <w:r w:rsidRPr="00BB5B54">
        <w:rPr>
          <w:b/>
          <w:bCs/>
        </w:rPr>
        <w:t>WPA2-PSK</w:t>
      </w:r>
      <w:r>
        <w:t>, điền mật khẩu vào PSK Pass Phrase. Sau đó tắt Guest Tablet PC.</w:t>
      </w:r>
    </w:p>
    <w:p w14:paraId="2740A4E4"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7B29337D" wp14:editId="5AA8B244">
            <wp:extent cx="3847465" cy="242316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b="30331"/>
                    <a:stretch/>
                  </pic:blipFill>
                  <pic:spPr bwMode="auto">
                    <a:xfrm>
                      <a:off x="0" y="0"/>
                      <a:ext cx="3857716" cy="2429616"/>
                    </a:xfrm>
                    <a:prstGeom prst="rect">
                      <a:avLst/>
                    </a:prstGeom>
                    <a:noFill/>
                    <a:ln>
                      <a:noFill/>
                    </a:ln>
                    <a:extLst>
                      <a:ext uri="{53640926-AAD7-44D8-BBD7-CCE9431645EC}">
                        <a14:shadowObscured xmlns:a14="http://schemas.microsoft.com/office/drawing/2010/main"/>
                      </a:ext>
                    </a:extLst>
                  </pic:spPr>
                </pic:pic>
              </a:graphicData>
            </a:graphic>
          </wp:inline>
        </w:drawing>
      </w:r>
    </w:p>
    <w:p w14:paraId="7602845C" w14:textId="74058049" w:rsidR="005A509F" w:rsidRDefault="003043A4" w:rsidP="003043A4">
      <w:pPr>
        <w:pStyle w:val="Caption"/>
      </w:pPr>
      <w:bookmarkStart w:id="233" w:name="_Toc90616393"/>
      <w:bookmarkStart w:id="234" w:name="_Toc90623909"/>
      <w:r>
        <w:t xml:space="preserve">Hình 3. </w:t>
      </w:r>
      <w:r w:rsidR="00D57B8E">
        <w:fldChar w:fldCharType="begin"/>
      </w:r>
      <w:r w:rsidR="00D57B8E">
        <w:instrText xml:space="preserve"> SEQ Hình_3. \* ARABIC </w:instrText>
      </w:r>
      <w:r w:rsidR="00D57B8E">
        <w:fldChar w:fldCharType="separate"/>
      </w:r>
      <w:r w:rsidR="00651F80">
        <w:rPr>
          <w:noProof/>
        </w:rPr>
        <w:t>51</w:t>
      </w:r>
      <w:r w:rsidR="00D57B8E">
        <w:rPr>
          <w:noProof/>
        </w:rPr>
        <w:fldChar w:fldCharType="end"/>
      </w:r>
      <w:r w:rsidR="005A509F">
        <w:t>: Giao diện cấu hình thông tin để kết nối cho Guest Tablet PC</w:t>
      </w:r>
      <w:r w:rsidR="009F7C5F">
        <w:t>.</w:t>
      </w:r>
      <w:bookmarkEnd w:id="233"/>
      <w:bookmarkEnd w:id="234"/>
    </w:p>
    <w:p w14:paraId="599CACD7" w14:textId="107BE4A9" w:rsidR="005A509F" w:rsidRDefault="005A509F" w:rsidP="00836CB6">
      <w:pPr>
        <w:pStyle w:val="Nidungvnbn"/>
        <w:spacing w:before="240" w:after="240"/>
      </w:pPr>
      <w:r>
        <w:lastRenderedPageBreak/>
        <w:t>Bước 3: Đối với Guest Smartphone làm tương tự như Guest Tablet PC.</w:t>
      </w:r>
    </w:p>
    <w:p w14:paraId="6A9F91D7" w14:textId="77777777" w:rsidR="005A509F" w:rsidRDefault="005A509F" w:rsidP="00836CB6">
      <w:pPr>
        <w:spacing w:before="240" w:after="240" w:line="360" w:lineRule="auto"/>
        <w:jc w:val="center"/>
        <w:rPr>
          <w:sz w:val="26"/>
          <w:szCs w:val="26"/>
        </w:rPr>
      </w:pPr>
      <w:r>
        <w:rPr>
          <w:noProof/>
        </w:rPr>
        <w:drawing>
          <wp:inline distT="0" distB="0" distL="0" distR="0" wp14:anchorId="53FD8EEB" wp14:editId="4160C0B0">
            <wp:extent cx="3863340" cy="2420836"/>
            <wp:effectExtent l="0" t="0" r="381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97"/>
                    <a:stretch>
                      <a:fillRect/>
                    </a:stretch>
                  </pic:blipFill>
                  <pic:spPr>
                    <a:xfrm>
                      <a:off x="0" y="0"/>
                      <a:ext cx="3871596" cy="2426009"/>
                    </a:xfrm>
                    <a:prstGeom prst="rect">
                      <a:avLst/>
                    </a:prstGeom>
                  </pic:spPr>
                </pic:pic>
              </a:graphicData>
            </a:graphic>
          </wp:inline>
        </w:drawing>
      </w:r>
    </w:p>
    <w:p w14:paraId="06AAC7DD" w14:textId="08D0FC6B" w:rsidR="005A509F" w:rsidRDefault="003043A4" w:rsidP="003043A4">
      <w:pPr>
        <w:pStyle w:val="Caption"/>
      </w:pPr>
      <w:bookmarkStart w:id="235" w:name="_Toc90616394"/>
      <w:bookmarkStart w:id="236" w:name="_Toc90623910"/>
      <w:r>
        <w:t xml:space="preserve">Hình 3. </w:t>
      </w:r>
      <w:r w:rsidR="00D57B8E">
        <w:fldChar w:fldCharType="begin"/>
      </w:r>
      <w:r w:rsidR="00D57B8E">
        <w:instrText xml:space="preserve"> SEQ Hình_3. \* ARABIC </w:instrText>
      </w:r>
      <w:r w:rsidR="00D57B8E">
        <w:fldChar w:fldCharType="separate"/>
      </w:r>
      <w:r w:rsidR="00651F80">
        <w:rPr>
          <w:noProof/>
        </w:rPr>
        <w:t>52</w:t>
      </w:r>
      <w:r w:rsidR="00D57B8E">
        <w:rPr>
          <w:noProof/>
        </w:rPr>
        <w:fldChar w:fldCharType="end"/>
      </w:r>
      <w:r w:rsidR="005A509F">
        <w:t>: Kết quả sau khi kết nối thành công các thiết bị cá nhân ở phòng lễ tân</w:t>
      </w:r>
      <w:r w:rsidR="009F7C5F">
        <w:t>.</w:t>
      </w:r>
      <w:bookmarkEnd w:id="235"/>
      <w:bookmarkEnd w:id="236"/>
    </w:p>
    <w:p w14:paraId="60C22C32" w14:textId="05553FFD" w:rsidR="005A509F" w:rsidRPr="007D6607" w:rsidRDefault="005A509F" w:rsidP="005C06B0">
      <w:pPr>
        <w:pStyle w:val="Tiumccp3"/>
        <w:numPr>
          <w:ilvl w:val="0"/>
          <w:numId w:val="36"/>
        </w:numPr>
        <w:spacing w:before="240" w:after="240"/>
        <w:ind w:left="1260" w:hanging="900"/>
        <w:rPr>
          <w:b/>
          <w:bCs/>
          <w:i/>
          <w:iCs/>
        </w:rPr>
      </w:pPr>
      <w:bookmarkStart w:id="237" w:name="_Toc90624105"/>
      <w:r w:rsidRPr="007D6607">
        <w:rPr>
          <w:b/>
          <w:bCs/>
          <w:i/>
          <w:iCs/>
        </w:rPr>
        <w:t>Phòng Họp</w:t>
      </w:r>
      <w:bookmarkEnd w:id="237"/>
    </w:p>
    <w:p w14:paraId="14265BE0" w14:textId="79455FEE" w:rsidR="005A509F" w:rsidRDefault="005A509F" w:rsidP="00836CB6">
      <w:pPr>
        <w:pStyle w:val="Nidungvnbn"/>
        <w:spacing w:before="240" w:after="240"/>
      </w:pPr>
      <w:r>
        <w:t>Bước 1: Đối với laptop NhanVien6.</w:t>
      </w:r>
    </w:p>
    <w:p w14:paraId="1E9F4E75" w14:textId="757E384D" w:rsidR="005A509F" w:rsidRDefault="00E73109" w:rsidP="00836CB6">
      <w:pPr>
        <w:pStyle w:val="Nidungvnbn"/>
        <w:spacing w:before="240" w:after="240"/>
      </w:pPr>
      <w:r>
        <w:tab/>
      </w:r>
      <w:r w:rsidR="005A509F">
        <w:t xml:space="preserve">+ </w:t>
      </w:r>
      <w:r w:rsidR="005A509F" w:rsidRPr="000A636C">
        <w:t>Mở</w:t>
      </w:r>
      <w:r w:rsidR="005A509F">
        <w:t xml:space="preserve"> thiết bị laptop NhanVien6, chọn tab Desktop, mở</w:t>
      </w:r>
      <w:r w:rsidR="005A509F" w:rsidRPr="000A636C">
        <w:t xml:space="preserve"> ứng dụng PC Wireless</w:t>
      </w:r>
      <w:r w:rsidR="005A509F">
        <w:t>.</w:t>
      </w:r>
    </w:p>
    <w:p w14:paraId="6091AD2D" w14:textId="77777777" w:rsidR="005A509F" w:rsidRDefault="005A509F" w:rsidP="00836CB6">
      <w:pPr>
        <w:spacing w:before="240" w:after="240" w:line="360" w:lineRule="auto"/>
        <w:jc w:val="center"/>
        <w:rPr>
          <w:b/>
          <w:bCs/>
          <w:sz w:val="26"/>
          <w:szCs w:val="26"/>
        </w:rPr>
      </w:pPr>
      <w:r>
        <w:rPr>
          <w:b/>
          <w:bCs/>
          <w:noProof/>
          <w:sz w:val="26"/>
          <w:szCs w:val="26"/>
        </w:rPr>
        <w:lastRenderedPageBreak/>
        <w:drawing>
          <wp:inline distT="0" distB="0" distL="0" distR="0" wp14:anchorId="37CCE852" wp14:editId="4AF95719">
            <wp:extent cx="3898478" cy="3825240"/>
            <wp:effectExtent l="0" t="0" r="698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09955" cy="3836501"/>
                    </a:xfrm>
                    <a:prstGeom prst="rect">
                      <a:avLst/>
                    </a:prstGeom>
                    <a:noFill/>
                    <a:ln>
                      <a:noFill/>
                    </a:ln>
                  </pic:spPr>
                </pic:pic>
              </a:graphicData>
            </a:graphic>
          </wp:inline>
        </w:drawing>
      </w:r>
    </w:p>
    <w:p w14:paraId="4FAD8CE9" w14:textId="12BCBE81" w:rsidR="005A509F" w:rsidRPr="007F48F4" w:rsidRDefault="003043A4" w:rsidP="003043A4">
      <w:pPr>
        <w:pStyle w:val="Caption"/>
      </w:pPr>
      <w:bookmarkStart w:id="238" w:name="_Toc90616395"/>
      <w:bookmarkStart w:id="239" w:name="_Toc90623911"/>
      <w:r>
        <w:t xml:space="preserve">Hình 3. </w:t>
      </w:r>
      <w:r w:rsidR="00D57B8E">
        <w:fldChar w:fldCharType="begin"/>
      </w:r>
      <w:r w:rsidR="00D57B8E">
        <w:instrText xml:space="preserve"> SEQ Hình_3. \* ARABIC </w:instrText>
      </w:r>
      <w:r w:rsidR="00D57B8E">
        <w:fldChar w:fldCharType="separate"/>
      </w:r>
      <w:r w:rsidR="00651F80">
        <w:rPr>
          <w:noProof/>
        </w:rPr>
        <w:t>53</w:t>
      </w:r>
      <w:r w:rsidR="00D57B8E">
        <w:rPr>
          <w:noProof/>
        </w:rPr>
        <w:fldChar w:fldCharType="end"/>
      </w:r>
      <w:r w:rsidR="005A509F" w:rsidRPr="007F48F4">
        <w:t>: Giao diện các bước vào PC Wireless của</w:t>
      </w:r>
      <w:r w:rsidR="005A509F">
        <w:t xml:space="preserve"> laptop</w:t>
      </w:r>
      <w:r w:rsidR="005A509F" w:rsidRPr="007F48F4">
        <w:t xml:space="preserve"> </w:t>
      </w:r>
      <w:r w:rsidR="005A509F">
        <w:t>NhanVien6</w:t>
      </w:r>
      <w:bookmarkEnd w:id="238"/>
      <w:bookmarkEnd w:id="239"/>
    </w:p>
    <w:p w14:paraId="5003A042" w14:textId="77777777" w:rsidR="005A509F" w:rsidRPr="00E73109" w:rsidRDefault="005A509F" w:rsidP="00836CB6">
      <w:pPr>
        <w:pStyle w:val="Nidungvnbn"/>
        <w:spacing w:before="240" w:after="240"/>
      </w:pPr>
      <w:r>
        <w:tab/>
      </w:r>
      <w:r w:rsidRPr="00E73109">
        <w:t>+ Chọn tab Profiles, chọn Edit.</w:t>
      </w:r>
    </w:p>
    <w:p w14:paraId="3627E71C"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5A8F3498" wp14:editId="7CCBE18B">
            <wp:extent cx="3505200" cy="21640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t="26100" r="15048"/>
                    <a:stretch/>
                  </pic:blipFill>
                  <pic:spPr bwMode="auto">
                    <a:xfrm>
                      <a:off x="0" y="0"/>
                      <a:ext cx="3516034" cy="2170769"/>
                    </a:xfrm>
                    <a:prstGeom prst="rect">
                      <a:avLst/>
                    </a:prstGeom>
                    <a:noFill/>
                    <a:ln>
                      <a:noFill/>
                    </a:ln>
                    <a:extLst>
                      <a:ext uri="{53640926-AAD7-44D8-BBD7-CCE9431645EC}">
                        <a14:shadowObscured xmlns:a14="http://schemas.microsoft.com/office/drawing/2010/main"/>
                      </a:ext>
                    </a:extLst>
                  </pic:spPr>
                </pic:pic>
              </a:graphicData>
            </a:graphic>
          </wp:inline>
        </w:drawing>
      </w:r>
    </w:p>
    <w:p w14:paraId="33D9DC90" w14:textId="5F8C82EE" w:rsidR="005A509F" w:rsidRPr="00E90FAC" w:rsidRDefault="003043A4" w:rsidP="003043A4">
      <w:pPr>
        <w:pStyle w:val="Caption"/>
      </w:pPr>
      <w:bookmarkStart w:id="240" w:name="_Toc90616396"/>
      <w:bookmarkStart w:id="241" w:name="_Toc90623912"/>
      <w:r>
        <w:t xml:space="preserve">Hình 3. </w:t>
      </w:r>
      <w:r w:rsidR="00D57B8E">
        <w:fldChar w:fldCharType="begin"/>
      </w:r>
      <w:r w:rsidR="00D57B8E">
        <w:instrText xml:space="preserve"> SEQ Hình_3. \* ARABIC </w:instrText>
      </w:r>
      <w:r w:rsidR="00D57B8E">
        <w:fldChar w:fldCharType="separate"/>
      </w:r>
      <w:r w:rsidR="00651F80">
        <w:rPr>
          <w:noProof/>
        </w:rPr>
        <w:t>54</w:t>
      </w:r>
      <w:r w:rsidR="00D57B8E">
        <w:rPr>
          <w:noProof/>
        </w:rPr>
        <w:fldChar w:fldCharType="end"/>
      </w:r>
      <w:r w:rsidR="005A509F" w:rsidRPr="00E90FAC">
        <w:t xml:space="preserve">: Giao diện chọn </w:t>
      </w:r>
      <w:r w:rsidR="005A509F">
        <w:t xml:space="preserve">Edit </w:t>
      </w:r>
      <w:r w:rsidR="005A509F" w:rsidRPr="00E90FAC">
        <w:t>để</w:t>
      </w:r>
      <w:r w:rsidR="005A509F">
        <w:t xml:space="preserve"> cấu hình</w:t>
      </w:r>
      <w:r w:rsidR="005A509F" w:rsidRPr="00E90FAC">
        <w:t xml:space="preserve"> kết nối cho</w:t>
      </w:r>
      <w:r w:rsidR="005A509F">
        <w:t xml:space="preserve"> laptop</w:t>
      </w:r>
      <w:r w:rsidR="005A509F" w:rsidRPr="00E90FAC">
        <w:t xml:space="preserve"> </w:t>
      </w:r>
      <w:r w:rsidR="005A509F">
        <w:t>NhanVien6</w:t>
      </w:r>
      <w:r w:rsidR="009F7C5F">
        <w:t>.</w:t>
      </w:r>
      <w:bookmarkEnd w:id="240"/>
      <w:bookmarkEnd w:id="241"/>
    </w:p>
    <w:p w14:paraId="47EF4D6A" w14:textId="77777777" w:rsidR="005A509F" w:rsidRDefault="005A509F" w:rsidP="00836CB6">
      <w:pPr>
        <w:pStyle w:val="Nidungvnbn"/>
        <w:spacing w:before="240" w:after="240"/>
      </w:pPr>
      <w:r>
        <w:lastRenderedPageBreak/>
        <w:tab/>
        <w:t xml:space="preserve">+ Ấn Refresh, Chọn </w:t>
      </w:r>
      <w:r w:rsidRPr="00BB5B54">
        <w:rPr>
          <w:b/>
          <w:bCs/>
        </w:rPr>
        <w:t>PhongHop</w:t>
      </w:r>
      <w:r>
        <w:t>, chọn Advanced Setup.</w:t>
      </w:r>
    </w:p>
    <w:p w14:paraId="4279B1D3"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6327462F" wp14:editId="61094BA3">
            <wp:extent cx="3421380" cy="201930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0">
                      <a:extLst>
                        <a:ext uri="{28A0092B-C50C-407E-A947-70E740481C1C}">
                          <a14:useLocalDpi xmlns:a14="http://schemas.microsoft.com/office/drawing/2010/main" val="0"/>
                        </a:ext>
                      </a:extLst>
                    </a:blip>
                    <a:srcRect t="37197" r="16204"/>
                    <a:stretch/>
                  </pic:blipFill>
                  <pic:spPr bwMode="auto">
                    <a:xfrm>
                      <a:off x="0" y="0"/>
                      <a:ext cx="3432622" cy="2025935"/>
                    </a:xfrm>
                    <a:prstGeom prst="rect">
                      <a:avLst/>
                    </a:prstGeom>
                    <a:noFill/>
                    <a:ln>
                      <a:noFill/>
                    </a:ln>
                    <a:extLst>
                      <a:ext uri="{53640926-AAD7-44D8-BBD7-CCE9431645EC}">
                        <a14:shadowObscured xmlns:a14="http://schemas.microsoft.com/office/drawing/2010/main"/>
                      </a:ext>
                    </a:extLst>
                  </pic:spPr>
                </pic:pic>
              </a:graphicData>
            </a:graphic>
          </wp:inline>
        </w:drawing>
      </w:r>
    </w:p>
    <w:p w14:paraId="51A7CF15" w14:textId="11E43861" w:rsidR="005A509F" w:rsidRPr="007F30CD" w:rsidRDefault="003043A4" w:rsidP="003043A4">
      <w:pPr>
        <w:pStyle w:val="Caption"/>
      </w:pPr>
      <w:bookmarkStart w:id="242" w:name="_Toc90616397"/>
      <w:bookmarkStart w:id="243" w:name="_Toc90623913"/>
      <w:r>
        <w:t xml:space="preserve">Hình 3. </w:t>
      </w:r>
      <w:r w:rsidR="00D57B8E">
        <w:fldChar w:fldCharType="begin"/>
      </w:r>
      <w:r w:rsidR="00D57B8E">
        <w:instrText xml:space="preserve"> SEQ Hình_3. \* ARABIC </w:instrText>
      </w:r>
      <w:r w:rsidR="00D57B8E">
        <w:fldChar w:fldCharType="separate"/>
      </w:r>
      <w:r w:rsidR="00651F80">
        <w:rPr>
          <w:noProof/>
        </w:rPr>
        <w:t>55</w:t>
      </w:r>
      <w:r w:rsidR="00D57B8E">
        <w:rPr>
          <w:noProof/>
        </w:rPr>
        <w:fldChar w:fldCharType="end"/>
      </w:r>
      <w:r w:rsidR="005A509F" w:rsidRPr="007F30CD">
        <w:t xml:space="preserve">: Giao diện chọn </w:t>
      </w:r>
      <w:r w:rsidR="005A509F">
        <w:t>PhongHop</w:t>
      </w:r>
      <w:r w:rsidR="005A509F" w:rsidRPr="007F30CD">
        <w:t xml:space="preserve"> để kết nối cho</w:t>
      </w:r>
      <w:r w:rsidR="005A509F">
        <w:t xml:space="preserve"> laptop</w:t>
      </w:r>
      <w:r w:rsidR="005A509F" w:rsidRPr="007F30CD">
        <w:t xml:space="preserve"> </w:t>
      </w:r>
      <w:r w:rsidR="005A509F">
        <w:t>NhanVien6</w:t>
      </w:r>
      <w:r w:rsidR="009F7C5F">
        <w:t>.</w:t>
      </w:r>
      <w:bookmarkEnd w:id="242"/>
      <w:bookmarkEnd w:id="243"/>
    </w:p>
    <w:p w14:paraId="2DC033E5" w14:textId="4C8485C5" w:rsidR="005A509F" w:rsidRDefault="005A509F" w:rsidP="00836CB6">
      <w:pPr>
        <w:pStyle w:val="Nidungvnbn"/>
        <w:spacing w:before="240" w:after="240"/>
      </w:pPr>
      <w:r>
        <w:tab/>
        <w:t xml:space="preserve">+ Chọn Next cho đến Wireless Security. Ở Security chọn </w:t>
      </w:r>
      <w:r w:rsidRPr="00BB5B54">
        <w:rPr>
          <w:b/>
          <w:bCs/>
        </w:rPr>
        <w:t>WPA2-Enterprise</w:t>
      </w:r>
      <w:r>
        <w:t>. Chọn Next.</w:t>
      </w:r>
    </w:p>
    <w:p w14:paraId="419394CF"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7C4938B0" wp14:editId="218D36A2">
            <wp:extent cx="3200400" cy="20008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a:extLst>
                        <a:ext uri="{28A0092B-C50C-407E-A947-70E740481C1C}">
                          <a14:useLocalDpi xmlns:a14="http://schemas.microsoft.com/office/drawing/2010/main" val="0"/>
                        </a:ext>
                      </a:extLst>
                    </a:blip>
                    <a:srcRect t="37863" r="16319"/>
                    <a:stretch/>
                  </pic:blipFill>
                  <pic:spPr bwMode="auto">
                    <a:xfrm>
                      <a:off x="0" y="0"/>
                      <a:ext cx="3209365" cy="2006490"/>
                    </a:xfrm>
                    <a:prstGeom prst="rect">
                      <a:avLst/>
                    </a:prstGeom>
                    <a:noFill/>
                    <a:ln>
                      <a:noFill/>
                    </a:ln>
                    <a:extLst>
                      <a:ext uri="{53640926-AAD7-44D8-BBD7-CCE9431645EC}">
                        <a14:shadowObscured xmlns:a14="http://schemas.microsoft.com/office/drawing/2010/main"/>
                      </a:ext>
                    </a:extLst>
                  </pic:spPr>
                </pic:pic>
              </a:graphicData>
            </a:graphic>
          </wp:inline>
        </w:drawing>
      </w:r>
    </w:p>
    <w:p w14:paraId="55C0A104" w14:textId="1FC188E4" w:rsidR="005A509F" w:rsidRPr="00822396" w:rsidRDefault="003043A4" w:rsidP="003043A4">
      <w:pPr>
        <w:pStyle w:val="Caption"/>
      </w:pPr>
      <w:bookmarkStart w:id="244" w:name="_Toc90616398"/>
      <w:bookmarkStart w:id="245" w:name="_Toc90623914"/>
      <w:r>
        <w:t xml:space="preserve">Hình 3. </w:t>
      </w:r>
      <w:r w:rsidR="00D57B8E">
        <w:fldChar w:fldCharType="begin"/>
      </w:r>
      <w:r w:rsidR="00D57B8E">
        <w:instrText xml:space="preserve"> SEQ Hình_3. \* ARABIC </w:instrText>
      </w:r>
      <w:r w:rsidR="00D57B8E">
        <w:fldChar w:fldCharType="separate"/>
      </w:r>
      <w:r w:rsidR="00651F80">
        <w:rPr>
          <w:noProof/>
        </w:rPr>
        <w:t>56</w:t>
      </w:r>
      <w:r w:rsidR="00D57B8E">
        <w:rPr>
          <w:noProof/>
        </w:rPr>
        <w:fldChar w:fldCharType="end"/>
      </w:r>
      <w:r w:rsidR="005A509F">
        <w:t>: Giao diện chọn Security cho laptop NhanVien6</w:t>
      </w:r>
      <w:r w:rsidR="009F7C5F">
        <w:t>.</w:t>
      </w:r>
      <w:bookmarkEnd w:id="244"/>
      <w:bookmarkEnd w:id="245"/>
    </w:p>
    <w:p w14:paraId="59EDEBCC" w14:textId="77777777" w:rsidR="005A509F" w:rsidRPr="00AD2F81" w:rsidRDefault="005A509F" w:rsidP="00836CB6">
      <w:pPr>
        <w:pStyle w:val="Nidungvnbn"/>
        <w:spacing w:before="240" w:after="240"/>
      </w:pPr>
      <w:r>
        <w:tab/>
        <w:t>+ Điền Login Name và Password rồi chọn Next. Sau đó chọn Save và chọn Connect to Nextwork.</w:t>
      </w:r>
    </w:p>
    <w:p w14:paraId="177BC6AE"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3B559BC2" wp14:editId="30C961F6">
            <wp:extent cx="3558540" cy="216154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2">
                      <a:extLst>
                        <a:ext uri="{28A0092B-C50C-407E-A947-70E740481C1C}">
                          <a14:useLocalDpi xmlns:a14="http://schemas.microsoft.com/office/drawing/2010/main" val="0"/>
                        </a:ext>
                      </a:extLst>
                    </a:blip>
                    <a:srcRect t="37215" r="15306"/>
                    <a:stretch/>
                  </pic:blipFill>
                  <pic:spPr bwMode="auto">
                    <a:xfrm>
                      <a:off x="0" y="0"/>
                      <a:ext cx="3563739" cy="2164698"/>
                    </a:xfrm>
                    <a:prstGeom prst="rect">
                      <a:avLst/>
                    </a:prstGeom>
                    <a:noFill/>
                    <a:ln>
                      <a:noFill/>
                    </a:ln>
                    <a:extLst>
                      <a:ext uri="{53640926-AAD7-44D8-BBD7-CCE9431645EC}">
                        <a14:shadowObscured xmlns:a14="http://schemas.microsoft.com/office/drawing/2010/main"/>
                      </a:ext>
                    </a:extLst>
                  </pic:spPr>
                </pic:pic>
              </a:graphicData>
            </a:graphic>
          </wp:inline>
        </w:drawing>
      </w:r>
    </w:p>
    <w:p w14:paraId="0281C553" w14:textId="234321DF" w:rsidR="005A509F" w:rsidRPr="009B5547" w:rsidRDefault="003043A4" w:rsidP="003043A4">
      <w:pPr>
        <w:pStyle w:val="Caption"/>
      </w:pPr>
      <w:bookmarkStart w:id="246" w:name="_Toc90616399"/>
      <w:bookmarkStart w:id="247" w:name="_Toc90623915"/>
      <w:r>
        <w:t xml:space="preserve">Hình 3. </w:t>
      </w:r>
      <w:r w:rsidR="00D57B8E">
        <w:fldChar w:fldCharType="begin"/>
      </w:r>
      <w:r w:rsidR="00D57B8E">
        <w:instrText xml:space="preserve"> SEQ Hình_3. \* ARABIC </w:instrText>
      </w:r>
      <w:r w:rsidR="00D57B8E">
        <w:fldChar w:fldCharType="separate"/>
      </w:r>
      <w:r w:rsidR="00651F80">
        <w:rPr>
          <w:noProof/>
        </w:rPr>
        <w:t>57</w:t>
      </w:r>
      <w:r w:rsidR="00D57B8E">
        <w:rPr>
          <w:noProof/>
        </w:rPr>
        <w:fldChar w:fldCharType="end"/>
      </w:r>
      <w:r w:rsidR="005A509F">
        <w:t>: Giao diện điền thông tin để kết nối cho laptop NhanVien6</w:t>
      </w:r>
      <w:r w:rsidR="009F7C5F">
        <w:t>.</w:t>
      </w:r>
      <w:bookmarkEnd w:id="246"/>
      <w:bookmarkEnd w:id="247"/>
    </w:p>
    <w:p w14:paraId="477BB8E6" w14:textId="4EFD8EEA" w:rsidR="005A509F" w:rsidRDefault="005A509F" w:rsidP="00836CB6">
      <w:pPr>
        <w:pStyle w:val="Nidungvnbn"/>
        <w:spacing w:before="240" w:after="240"/>
      </w:pPr>
      <w:r>
        <w:t>Bước 2: Đối với laptop NhanVien7 làm tương tự như laptop NhanVien6 ở bước 1. Đối với NhanVien Smartphone làm tương tự như Guest Tablet PC ở phòng lễ tân nhưng Authentication chọn WPA2 và điền User ID và Password.</w:t>
      </w:r>
    </w:p>
    <w:p w14:paraId="70712ECA" w14:textId="77777777" w:rsidR="005A509F" w:rsidRDefault="005A509F" w:rsidP="00836CB6">
      <w:pPr>
        <w:spacing w:before="240" w:after="240" w:line="360" w:lineRule="auto"/>
        <w:jc w:val="center"/>
        <w:rPr>
          <w:sz w:val="26"/>
          <w:szCs w:val="26"/>
        </w:rPr>
      </w:pPr>
      <w:r>
        <w:rPr>
          <w:noProof/>
        </w:rPr>
        <w:drawing>
          <wp:inline distT="0" distB="0" distL="0" distR="0" wp14:anchorId="208009EB" wp14:editId="0DCE99FB">
            <wp:extent cx="3595368" cy="2438400"/>
            <wp:effectExtent l="0" t="0" r="571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03"/>
                    <a:stretch>
                      <a:fillRect/>
                    </a:stretch>
                  </pic:blipFill>
                  <pic:spPr>
                    <a:xfrm>
                      <a:off x="0" y="0"/>
                      <a:ext cx="3616460" cy="2452705"/>
                    </a:xfrm>
                    <a:prstGeom prst="rect">
                      <a:avLst/>
                    </a:prstGeom>
                  </pic:spPr>
                </pic:pic>
              </a:graphicData>
            </a:graphic>
          </wp:inline>
        </w:drawing>
      </w:r>
    </w:p>
    <w:p w14:paraId="411CE70E" w14:textId="6661650A" w:rsidR="005A509F" w:rsidRDefault="003043A4" w:rsidP="003043A4">
      <w:pPr>
        <w:pStyle w:val="Nidungvnbn"/>
        <w:jc w:val="center"/>
      </w:pPr>
      <w:bookmarkStart w:id="248" w:name="_Toc90616400"/>
      <w:bookmarkStart w:id="249" w:name="_Toc90623916"/>
      <w:r>
        <w:t xml:space="preserve">Hình 3. </w:t>
      </w:r>
      <w:r w:rsidR="00D57B8E">
        <w:fldChar w:fldCharType="begin"/>
      </w:r>
      <w:r w:rsidR="00D57B8E">
        <w:instrText xml:space="preserve"> SEQ Hình_3. \* ARABIC </w:instrText>
      </w:r>
      <w:r w:rsidR="00D57B8E">
        <w:fldChar w:fldCharType="separate"/>
      </w:r>
      <w:r w:rsidR="00651F80">
        <w:rPr>
          <w:noProof/>
        </w:rPr>
        <w:t>58</w:t>
      </w:r>
      <w:r w:rsidR="00D57B8E">
        <w:rPr>
          <w:noProof/>
        </w:rPr>
        <w:fldChar w:fldCharType="end"/>
      </w:r>
      <w:r w:rsidR="005A509F">
        <w:t>: Kết quả sau khi kết nối thành công các thiết bị cá nhân ở phòng họp</w:t>
      </w:r>
      <w:r w:rsidR="009F7C5F">
        <w:t>.</w:t>
      </w:r>
      <w:bookmarkEnd w:id="248"/>
      <w:bookmarkEnd w:id="249"/>
    </w:p>
    <w:p w14:paraId="0CD8DEAD" w14:textId="76064E8E" w:rsidR="005A509F" w:rsidRPr="007D6607" w:rsidRDefault="005A509F" w:rsidP="005C06B0">
      <w:pPr>
        <w:pStyle w:val="Tiumccp3"/>
        <w:numPr>
          <w:ilvl w:val="0"/>
          <w:numId w:val="36"/>
        </w:numPr>
        <w:spacing w:before="240" w:after="240"/>
        <w:ind w:left="1260" w:hanging="900"/>
        <w:rPr>
          <w:b/>
          <w:bCs/>
          <w:i/>
          <w:iCs/>
        </w:rPr>
      </w:pPr>
      <w:bookmarkStart w:id="250" w:name="_Toc90624106"/>
      <w:r w:rsidRPr="007D6607">
        <w:rPr>
          <w:b/>
          <w:bCs/>
          <w:i/>
          <w:iCs/>
        </w:rPr>
        <w:t>Phòng Giám Đốc</w:t>
      </w:r>
      <w:bookmarkEnd w:id="250"/>
    </w:p>
    <w:p w14:paraId="76E35D79" w14:textId="52CD3693" w:rsidR="005A509F" w:rsidRDefault="005A509F" w:rsidP="00836CB6">
      <w:pPr>
        <w:pStyle w:val="Nidungvnbn"/>
        <w:spacing w:before="240" w:after="240"/>
      </w:pPr>
      <w:r>
        <w:t>Bước 1: Đối với laptop GIAMDOC.</w:t>
      </w:r>
    </w:p>
    <w:p w14:paraId="0B85E7DE" w14:textId="25B38C22" w:rsidR="005A509F" w:rsidRDefault="00E73109" w:rsidP="00836CB6">
      <w:pPr>
        <w:pStyle w:val="Nidungvnbn"/>
        <w:spacing w:before="240" w:after="240"/>
      </w:pPr>
      <w:r>
        <w:lastRenderedPageBreak/>
        <w:tab/>
      </w:r>
      <w:r w:rsidR="005A509F">
        <w:t xml:space="preserve">+ </w:t>
      </w:r>
      <w:r w:rsidR="005A509F" w:rsidRPr="000A636C">
        <w:t>Mở</w:t>
      </w:r>
      <w:r w:rsidR="005A509F">
        <w:t xml:space="preserve"> thiết bị laptop GIAMDOC, chọn tab Desktop, mở</w:t>
      </w:r>
      <w:r w:rsidR="005A509F" w:rsidRPr="000A636C">
        <w:t xml:space="preserve"> ứng dụng PC Wireless</w:t>
      </w:r>
      <w:r w:rsidR="005A509F">
        <w:t>.</w:t>
      </w:r>
    </w:p>
    <w:p w14:paraId="2B1CDB55"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5F37930E" wp14:editId="7211774B">
            <wp:extent cx="3625290" cy="35217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7564" cy="3523919"/>
                    </a:xfrm>
                    <a:prstGeom prst="rect">
                      <a:avLst/>
                    </a:prstGeom>
                    <a:noFill/>
                    <a:ln>
                      <a:noFill/>
                    </a:ln>
                  </pic:spPr>
                </pic:pic>
              </a:graphicData>
            </a:graphic>
          </wp:inline>
        </w:drawing>
      </w:r>
    </w:p>
    <w:p w14:paraId="0D1721C0" w14:textId="1E442A4A" w:rsidR="005A509F" w:rsidRDefault="003043A4" w:rsidP="003043A4">
      <w:pPr>
        <w:pStyle w:val="Caption"/>
      </w:pPr>
      <w:bookmarkStart w:id="251" w:name="_Toc90616401"/>
      <w:bookmarkStart w:id="252" w:name="_Toc90623917"/>
      <w:r>
        <w:t xml:space="preserve">Hình 3. </w:t>
      </w:r>
      <w:r w:rsidR="00D57B8E">
        <w:fldChar w:fldCharType="begin"/>
      </w:r>
      <w:r w:rsidR="00D57B8E">
        <w:instrText xml:space="preserve"> SEQ Hình_3. \* ARABIC </w:instrText>
      </w:r>
      <w:r w:rsidR="00D57B8E">
        <w:fldChar w:fldCharType="separate"/>
      </w:r>
      <w:r w:rsidR="00651F80">
        <w:rPr>
          <w:noProof/>
        </w:rPr>
        <w:t>59</w:t>
      </w:r>
      <w:r w:rsidR="00D57B8E">
        <w:rPr>
          <w:noProof/>
        </w:rPr>
        <w:fldChar w:fldCharType="end"/>
      </w:r>
      <w:r w:rsidR="005A509F" w:rsidRPr="00550FCE">
        <w:t xml:space="preserve">: Giao diện các bước vào PC Wireless của </w:t>
      </w:r>
      <w:r w:rsidR="005A509F">
        <w:t>laptop GIAMDOC</w:t>
      </w:r>
      <w:r w:rsidR="009F7C5F">
        <w:t>.</w:t>
      </w:r>
      <w:bookmarkEnd w:id="251"/>
      <w:bookmarkEnd w:id="252"/>
    </w:p>
    <w:p w14:paraId="4B767C5F" w14:textId="77777777" w:rsidR="005A509F" w:rsidRDefault="005A509F" w:rsidP="00836CB6">
      <w:pPr>
        <w:pStyle w:val="Nidungvnbn"/>
        <w:spacing w:before="240" w:after="240"/>
      </w:pPr>
      <w:r>
        <w:tab/>
        <w:t>+ Chọn tab Profiles, chọn Edit.</w:t>
      </w:r>
    </w:p>
    <w:p w14:paraId="1B8E1624"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231A7813" wp14:editId="497D463F">
            <wp:extent cx="3629159" cy="3115945"/>
            <wp:effectExtent l="0" t="0" r="952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34238" cy="3120306"/>
                    </a:xfrm>
                    <a:prstGeom prst="rect">
                      <a:avLst/>
                    </a:prstGeom>
                    <a:noFill/>
                    <a:ln>
                      <a:noFill/>
                    </a:ln>
                  </pic:spPr>
                </pic:pic>
              </a:graphicData>
            </a:graphic>
          </wp:inline>
        </w:drawing>
      </w:r>
    </w:p>
    <w:p w14:paraId="34F41D73" w14:textId="558E9F1C" w:rsidR="005A509F" w:rsidRPr="000B7E15" w:rsidRDefault="003043A4" w:rsidP="003043A4">
      <w:pPr>
        <w:pStyle w:val="Caption"/>
      </w:pPr>
      <w:bookmarkStart w:id="253" w:name="_Toc90616402"/>
      <w:bookmarkStart w:id="254" w:name="_Toc90623918"/>
      <w:r>
        <w:t xml:space="preserve">Hình 3. </w:t>
      </w:r>
      <w:r w:rsidR="00D57B8E">
        <w:fldChar w:fldCharType="begin"/>
      </w:r>
      <w:r w:rsidR="00D57B8E">
        <w:instrText xml:space="preserve"> SEQ Hình_3. \* ARABIC </w:instrText>
      </w:r>
      <w:r w:rsidR="00D57B8E">
        <w:fldChar w:fldCharType="separate"/>
      </w:r>
      <w:r w:rsidR="00651F80">
        <w:rPr>
          <w:noProof/>
        </w:rPr>
        <w:t>60</w:t>
      </w:r>
      <w:r w:rsidR="00D57B8E">
        <w:rPr>
          <w:noProof/>
        </w:rPr>
        <w:fldChar w:fldCharType="end"/>
      </w:r>
      <w:r w:rsidR="005A509F" w:rsidRPr="000B7E15">
        <w:t>: Giao diện chọn Edit để cấu hình kết nối cho</w:t>
      </w:r>
      <w:r w:rsidR="005A509F">
        <w:t xml:space="preserve"> laptop</w:t>
      </w:r>
      <w:r w:rsidR="005A509F" w:rsidRPr="000B7E15">
        <w:t xml:space="preserve"> </w:t>
      </w:r>
      <w:r w:rsidR="005A509F">
        <w:t>GIAMDOC</w:t>
      </w:r>
      <w:r w:rsidR="009F7C5F">
        <w:t>.</w:t>
      </w:r>
      <w:bookmarkEnd w:id="253"/>
      <w:bookmarkEnd w:id="254"/>
    </w:p>
    <w:p w14:paraId="141A8B5D" w14:textId="77777777" w:rsidR="005A509F" w:rsidRDefault="005A509F" w:rsidP="00836CB6">
      <w:pPr>
        <w:pStyle w:val="Nidungvnbn"/>
        <w:spacing w:before="240" w:after="240"/>
      </w:pPr>
      <w:r>
        <w:tab/>
        <w:t xml:space="preserve">+ Ấn Refresh, Chọn </w:t>
      </w:r>
      <w:r w:rsidRPr="00BB5B54">
        <w:rPr>
          <w:b/>
          <w:bCs/>
        </w:rPr>
        <w:t>GiamDoc</w:t>
      </w:r>
      <w:r>
        <w:t>, chọn Advanced Setup.</w:t>
      </w:r>
    </w:p>
    <w:p w14:paraId="5961264E"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65FCB474" wp14:editId="0C87F59E">
            <wp:extent cx="3626485" cy="2918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40315" cy="2929590"/>
                    </a:xfrm>
                    <a:prstGeom prst="rect">
                      <a:avLst/>
                    </a:prstGeom>
                    <a:noFill/>
                    <a:ln>
                      <a:noFill/>
                    </a:ln>
                  </pic:spPr>
                </pic:pic>
              </a:graphicData>
            </a:graphic>
          </wp:inline>
        </w:drawing>
      </w:r>
    </w:p>
    <w:p w14:paraId="7F076F06" w14:textId="040838A7" w:rsidR="005A509F" w:rsidRPr="004619AE" w:rsidRDefault="003043A4" w:rsidP="003043A4">
      <w:pPr>
        <w:pStyle w:val="Caption"/>
      </w:pPr>
      <w:bookmarkStart w:id="255" w:name="_Toc90616403"/>
      <w:bookmarkStart w:id="256" w:name="_Toc90623919"/>
      <w:r>
        <w:t xml:space="preserve">Hình 3. </w:t>
      </w:r>
      <w:r w:rsidR="00D57B8E">
        <w:fldChar w:fldCharType="begin"/>
      </w:r>
      <w:r w:rsidR="00D57B8E">
        <w:instrText xml:space="preserve"> SEQ Hình_3. \* ARABIC </w:instrText>
      </w:r>
      <w:r w:rsidR="00D57B8E">
        <w:fldChar w:fldCharType="separate"/>
      </w:r>
      <w:r w:rsidR="00651F80">
        <w:rPr>
          <w:noProof/>
        </w:rPr>
        <w:t>61</w:t>
      </w:r>
      <w:r w:rsidR="00D57B8E">
        <w:rPr>
          <w:noProof/>
        </w:rPr>
        <w:fldChar w:fldCharType="end"/>
      </w:r>
      <w:r w:rsidR="005A509F" w:rsidRPr="00875F44">
        <w:t xml:space="preserve">: Giao diện chọn </w:t>
      </w:r>
      <w:r w:rsidR="005A509F">
        <w:t>GiamDoc</w:t>
      </w:r>
      <w:r w:rsidR="005A509F" w:rsidRPr="00875F44">
        <w:t xml:space="preserve"> để kết nối cho</w:t>
      </w:r>
      <w:r w:rsidR="005A509F">
        <w:t xml:space="preserve"> laptop</w:t>
      </w:r>
      <w:r w:rsidR="005A509F" w:rsidRPr="00875F44">
        <w:t xml:space="preserve"> </w:t>
      </w:r>
      <w:r w:rsidR="005A509F">
        <w:t>GIAMDOC</w:t>
      </w:r>
      <w:r w:rsidR="009F7C5F">
        <w:t>.</w:t>
      </w:r>
      <w:bookmarkEnd w:id="255"/>
      <w:bookmarkEnd w:id="256"/>
    </w:p>
    <w:p w14:paraId="5B3B4093" w14:textId="77777777" w:rsidR="005A509F" w:rsidRDefault="005A509F" w:rsidP="00836CB6">
      <w:pPr>
        <w:pStyle w:val="Nidungvnbn"/>
        <w:spacing w:before="240" w:after="240"/>
      </w:pPr>
      <w:r>
        <w:lastRenderedPageBreak/>
        <w:tab/>
        <w:t xml:space="preserve">+ Chọn Next cho đến Wireless Security. Ở Security chọn </w:t>
      </w:r>
      <w:r w:rsidRPr="00BB5B54">
        <w:rPr>
          <w:b/>
          <w:bCs/>
        </w:rPr>
        <w:t>WPA2-Enterprise</w:t>
      </w:r>
      <w:r>
        <w:t>. Chọn Next.</w:t>
      </w:r>
    </w:p>
    <w:p w14:paraId="0B2929F0" w14:textId="34ECBBB0" w:rsidR="005A509F" w:rsidRDefault="005A509F" w:rsidP="00836CB6">
      <w:pPr>
        <w:spacing w:before="240" w:after="240" w:line="360" w:lineRule="auto"/>
        <w:jc w:val="center"/>
        <w:rPr>
          <w:sz w:val="26"/>
          <w:szCs w:val="26"/>
        </w:rPr>
      </w:pPr>
      <w:r>
        <w:rPr>
          <w:noProof/>
          <w:sz w:val="26"/>
          <w:szCs w:val="26"/>
        </w:rPr>
        <w:drawing>
          <wp:inline distT="0" distB="0" distL="0" distR="0" wp14:anchorId="64BB5525" wp14:editId="01BE4BAE">
            <wp:extent cx="3726180" cy="3160313"/>
            <wp:effectExtent l="0" t="0" r="762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31690" cy="3164986"/>
                    </a:xfrm>
                    <a:prstGeom prst="rect">
                      <a:avLst/>
                    </a:prstGeom>
                    <a:noFill/>
                    <a:ln>
                      <a:noFill/>
                    </a:ln>
                  </pic:spPr>
                </pic:pic>
              </a:graphicData>
            </a:graphic>
          </wp:inline>
        </w:drawing>
      </w:r>
    </w:p>
    <w:p w14:paraId="453A8A32" w14:textId="18E845AA" w:rsidR="005A509F" w:rsidRDefault="003043A4" w:rsidP="003043A4">
      <w:pPr>
        <w:pStyle w:val="Caption"/>
      </w:pPr>
      <w:bookmarkStart w:id="257" w:name="_Toc90616404"/>
      <w:bookmarkStart w:id="258" w:name="_Toc90623920"/>
      <w:r>
        <w:t xml:space="preserve">Hình 3. </w:t>
      </w:r>
      <w:r w:rsidR="00D57B8E">
        <w:fldChar w:fldCharType="begin"/>
      </w:r>
      <w:r w:rsidR="00D57B8E">
        <w:instrText xml:space="preserve"> SEQ Hình_3. \* ARABIC </w:instrText>
      </w:r>
      <w:r w:rsidR="00D57B8E">
        <w:fldChar w:fldCharType="separate"/>
      </w:r>
      <w:r w:rsidR="00651F80">
        <w:rPr>
          <w:noProof/>
        </w:rPr>
        <w:t>62</w:t>
      </w:r>
      <w:r w:rsidR="00D57B8E">
        <w:rPr>
          <w:noProof/>
        </w:rPr>
        <w:fldChar w:fldCharType="end"/>
      </w:r>
      <w:r w:rsidR="005A509F" w:rsidRPr="0091553A">
        <w:t>: Giao diện chọn Security cho</w:t>
      </w:r>
      <w:r w:rsidR="005A509F">
        <w:t xml:space="preserve"> laptop</w:t>
      </w:r>
      <w:r w:rsidR="005A509F" w:rsidRPr="0091553A">
        <w:t xml:space="preserve"> </w:t>
      </w:r>
      <w:r w:rsidR="005A509F">
        <w:t>GIAMDOC</w:t>
      </w:r>
      <w:r w:rsidR="009F7C5F">
        <w:t>.</w:t>
      </w:r>
      <w:bookmarkEnd w:id="257"/>
      <w:bookmarkEnd w:id="258"/>
    </w:p>
    <w:p w14:paraId="71D467DE" w14:textId="77777777" w:rsidR="005A509F" w:rsidRDefault="005A509F" w:rsidP="00836CB6">
      <w:pPr>
        <w:pStyle w:val="Nidungvnbn"/>
        <w:spacing w:before="240" w:after="240"/>
      </w:pPr>
      <w:r>
        <w:tab/>
        <w:t>+ Điền Login Name và Password rồi chọn Next. Sau đó chọn Save và chọn Connect to Nextwork.</w:t>
      </w:r>
    </w:p>
    <w:p w14:paraId="7CA1A954"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7C6A0083" wp14:editId="09A2AB8A">
            <wp:extent cx="3775389" cy="3147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1721" cy="3152338"/>
                    </a:xfrm>
                    <a:prstGeom prst="rect">
                      <a:avLst/>
                    </a:prstGeom>
                    <a:noFill/>
                    <a:ln>
                      <a:noFill/>
                    </a:ln>
                  </pic:spPr>
                </pic:pic>
              </a:graphicData>
            </a:graphic>
          </wp:inline>
        </w:drawing>
      </w:r>
    </w:p>
    <w:p w14:paraId="60E9FB1E" w14:textId="0A462087" w:rsidR="005A509F" w:rsidRDefault="003043A4" w:rsidP="003043A4">
      <w:pPr>
        <w:pStyle w:val="Caption"/>
      </w:pPr>
      <w:bookmarkStart w:id="259" w:name="_Toc90616405"/>
      <w:bookmarkStart w:id="260" w:name="_Toc90623921"/>
      <w:r>
        <w:t xml:space="preserve">Hình 3. </w:t>
      </w:r>
      <w:r w:rsidR="00D57B8E">
        <w:fldChar w:fldCharType="begin"/>
      </w:r>
      <w:r w:rsidR="00D57B8E">
        <w:instrText xml:space="preserve"> SEQ Hình_3. \* ARABIC </w:instrText>
      </w:r>
      <w:r w:rsidR="00D57B8E">
        <w:fldChar w:fldCharType="separate"/>
      </w:r>
      <w:r w:rsidR="00651F80">
        <w:rPr>
          <w:noProof/>
        </w:rPr>
        <w:t>63</w:t>
      </w:r>
      <w:r w:rsidR="00D57B8E">
        <w:rPr>
          <w:noProof/>
        </w:rPr>
        <w:fldChar w:fldCharType="end"/>
      </w:r>
      <w:r w:rsidR="005A509F" w:rsidRPr="00535811">
        <w:t>: Giao diện điền thông tin để kết nối cho</w:t>
      </w:r>
      <w:r w:rsidR="005A509F">
        <w:t xml:space="preserve"> laptop</w:t>
      </w:r>
      <w:r w:rsidR="005A509F" w:rsidRPr="00535811">
        <w:t xml:space="preserve"> </w:t>
      </w:r>
      <w:r w:rsidR="005A509F">
        <w:t>GIAMDOC</w:t>
      </w:r>
      <w:r w:rsidR="009F7C5F">
        <w:t>.</w:t>
      </w:r>
      <w:bookmarkEnd w:id="259"/>
      <w:bookmarkEnd w:id="260"/>
    </w:p>
    <w:p w14:paraId="0B5394A1" w14:textId="7413A8F3" w:rsidR="005A509F" w:rsidRDefault="005A509F" w:rsidP="00836CB6">
      <w:pPr>
        <w:pStyle w:val="Nidungvnbn"/>
        <w:spacing w:before="240" w:after="240"/>
      </w:pPr>
      <w:r>
        <w:t>Bước 2: Đối với laptop THUKY làm tương tự như laptop GIAMDOC.</w:t>
      </w:r>
    </w:p>
    <w:p w14:paraId="20799917" w14:textId="31455FC0" w:rsidR="005A509F" w:rsidRDefault="005A509F" w:rsidP="00836CB6">
      <w:pPr>
        <w:pStyle w:val="Nidungvnbn"/>
        <w:spacing w:before="240" w:after="240"/>
      </w:pPr>
      <w:r>
        <w:t>Bước 3: Đối với máy in Printer_GD.</w:t>
      </w:r>
    </w:p>
    <w:p w14:paraId="73F2CE76" w14:textId="4D770AC3" w:rsidR="005A509F" w:rsidRDefault="00E73109" w:rsidP="00836CB6">
      <w:pPr>
        <w:pStyle w:val="Nidungvnbn"/>
        <w:spacing w:before="240" w:after="240"/>
      </w:pPr>
      <w:r>
        <w:rPr>
          <w:b/>
          <w:bCs/>
        </w:rPr>
        <w:tab/>
      </w:r>
      <w:r w:rsidR="005A509F">
        <w:rPr>
          <w:b/>
          <w:bCs/>
        </w:rPr>
        <w:t xml:space="preserve">+ </w:t>
      </w:r>
      <w:r w:rsidR="005A509F">
        <w:t>Vào máy in Printer_GD chọn Config, ở phần Interface chọn Wireless0.</w:t>
      </w:r>
    </w:p>
    <w:p w14:paraId="44E76D2B" w14:textId="77777777"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409B809C" wp14:editId="28A1B258">
            <wp:extent cx="3679869" cy="320741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86496" cy="3213195"/>
                    </a:xfrm>
                    <a:prstGeom prst="rect">
                      <a:avLst/>
                    </a:prstGeom>
                    <a:noFill/>
                    <a:ln>
                      <a:noFill/>
                    </a:ln>
                  </pic:spPr>
                </pic:pic>
              </a:graphicData>
            </a:graphic>
          </wp:inline>
        </w:drawing>
      </w:r>
    </w:p>
    <w:p w14:paraId="7D53DE76" w14:textId="53D0013F" w:rsidR="005A509F" w:rsidRPr="004A14DF" w:rsidRDefault="003043A4" w:rsidP="003043A4">
      <w:pPr>
        <w:pStyle w:val="Caption"/>
      </w:pPr>
      <w:bookmarkStart w:id="261" w:name="_Toc90616406"/>
      <w:bookmarkStart w:id="262" w:name="_Toc90623922"/>
      <w:r>
        <w:t xml:space="preserve">Hình 3. </w:t>
      </w:r>
      <w:r w:rsidR="00D57B8E">
        <w:fldChar w:fldCharType="begin"/>
      </w:r>
      <w:r w:rsidR="00D57B8E">
        <w:instrText xml:space="preserve"> SEQ Hình_3. \* ARABIC </w:instrText>
      </w:r>
      <w:r w:rsidR="00D57B8E">
        <w:fldChar w:fldCharType="separate"/>
      </w:r>
      <w:r w:rsidR="00651F80">
        <w:rPr>
          <w:noProof/>
        </w:rPr>
        <w:t>64</w:t>
      </w:r>
      <w:r w:rsidR="00D57B8E">
        <w:rPr>
          <w:noProof/>
        </w:rPr>
        <w:fldChar w:fldCharType="end"/>
      </w:r>
      <w:r w:rsidR="005A509F" w:rsidRPr="0021480D">
        <w:t>: Giao diện các thao tác vào Wireless0 của</w:t>
      </w:r>
      <w:r w:rsidR="005A509F">
        <w:t xml:space="preserve"> laptop</w:t>
      </w:r>
      <w:r w:rsidR="005A509F" w:rsidRPr="0021480D">
        <w:t xml:space="preserve"> </w:t>
      </w:r>
      <w:r w:rsidR="005A509F">
        <w:t>GIAMDOC</w:t>
      </w:r>
      <w:r w:rsidR="009F7C5F">
        <w:t>.</w:t>
      </w:r>
      <w:bookmarkEnd w:id="261"/>
      <w:bookmarkEnd w:id="262"/>
    </w:p>
    <w:p w14:paraId="158A5EE3" w14:textId="0E8D0B07" w:rsidR="005A509F" w:rsidRDefault="005A509F" w:rsidP="00836CB6">
      <w:pPr>
        <w:pStyle w:val="Nidungvnbn"/>
        <w:spacing w:before="240" w:after="240"/>
      </w:pPr>
      <w:r>
        <w:tab/>
        <w:t xml:space="preserve">+ Điền SSID, chọn </w:t>
      </w:r>
      <w:r w:rsidRPr="00BB5B54">
        <w:rPr>
          <w:b/>
          <w:bCs/>
        </w:rPr>
        <w:t>WPA2</w:t>
      </w:r>
      <w:r>
        <w:t>, điền mật khẩu vào PSK Pass Phrase. máy in Printer_GD.</w:t>
      </w:r>
    </w:p>
    <w:p w14:paraId="7866F46A"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5E43B35B" wp14:editId="31B22523">
            <wp:extent cx="3443605" cy="2583180"/>
            <wp:effectExtent l="0" t="0" r="444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51984" cy="2589465"/>
                    </a:xfrm>
                    <a:prstGeom prst="rect">
                      <a:avLst/>
                    </a:prstGeom>
                    <a:noFill/>
                    <a:ln>
                      <a:noFill/>
                    </a:ln>
                  </pic:spPr>
                </pic:pic>
              </a:graphicData>
            </a:graphic>
          </wp:inline>
        </w:drawing>
      </w:r>
    </w:p>
    <w:p w14:paraId="20BB916D" w14:textId="388A6F78" w:rsidR="005A509F" w:rsidRDefault="003043A4" w:rsidP="003043A4">
      <w:pPr>
        <w:pStyle w:val="Caption"/>
      </w:pPr>
      <w:bookmarkStart w:id="263" w:name="_Toc90616407"/>
      <w:bookmarkStart w:id="264" w:name="_Toc90623923"/>
      <w:r>
        <w:t xml:space="preserve">Hình 3. </w:t>
      </w:r>
      <w:r w:rsidR="00D57B8E">
        <w:fldChar w:fldCharType="begin"/>
      </w:r>
      <w:r w:rsidR="00D57B8E">
        <w:instrText xml:space="preserve"> SEQ Hình_3. \* ARABIC </w:instrText>
      </w:r>
      <w:r w:rsidR="00D57B8E">
        <w:fldChar w:fldCharType="separate"/>
      </w:r>
      <w:r w:rsidR="00651F80">
        <w:rPr>
          <w:noProof/>
        </w:rPr>
        <w:t>65</w:t>
      </w:r>
      <w:r w:rsidR="00D57B8E">
        <w:rPr>
          <w:noProof/>
        </w:rPr>
        <w:fldChar w:fldCharType="end"/>
      </w:r>
      <w:r w:rsidR="005A509F" w:rsidRPr="00ED3463">
        <w:t xml:space="preserve">: Giao diện cấu hình thông tin để kết nối cho </w:t>
      </w:r>
      <w:r w:rsidR="005A509F">
        <w:t>laptop GIAMDOC</w:t>
      </w:r>
      <w:bookmarkEnd w:id="263"/>
      <w:bookmarkEnd w:id="264"/>
    </w:p>
    <w:p w14:paraId="56C6D372" w14:textId="77777777" w:rsidR="005A509F" w:rsidRDefault="005A509F" w:rsidP="00836CB6">
      <w:pPr>
        <w:spacing w:before="240" w:after="240" w:line="360" w:lineRule="auto"/>
        <w:jc w:val="center"/>
        <w:rPr>
          <w:sz w:val="26"/>
          <w:szCs w:val="26"/>
        </w:rPr>
      </w:pPr>
      <w:r>
        <w:rPr>
          <w:noProof/>
        </w:rPr>
        <w:lastRenderedPageBreak/>
        <w:drawing>
          <wp:inline distT="0" distB="0" distL="0" distR="0" wp14:anchorId="7187120E" wp14:editId="65CC956D">
            <wp:extent cx="3767414" cy="2233295"/>
            <wp:effectExtent l="0" t="0" r="508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111"/>
                    <a:stretch>
                      <a:fillRect/>
                    </a:stretch>
                  </pic:blipFill>
                  <pic:spPr>
                    <a:xfrm>
                      <a:off x="0" y="0"/>
                      <a:ext cx="3774580" cy="2237543"/>
                    </a:xfrm>
                    <a:prstGeom prst="rect">
                      <a:avLst/>
                    </a:prstGeom>
                  </pic:spPr>
                </pic:pic>
              </a:graphicData>
            </a:graphic>
          </wp:inline>
        </w:drawing>
      </w:r>
    </w:p>
    <w:p w14:paraId="24AA95E1" w14:textId="6BC9BF85" w:rsidR="005A509F" w:rsidRDefault="003043A4" w:rsidP="003043A4">
      <w:pPr>
        <w:pStyle w:val="Nidungvnbn"/>
        <w:jc w:val="center"/>
      </w:pPr>
      <w:bookmarkStart w:id="265" w:name="_Toc90616408"/>
      <w:bookmarkStart w:id="266" w:name="_Toc90623924"/>
      <w:r>
        <w:t xml:space="preserve">Hình 3. </w:t>
      </w:r>
      <w:r w:rsidR="00D57B8E">
        <w:fldChar w:fldCharType="begin"/>
      </w:r>
      <w:r w:rsidR="00D57B8E">
        <w:instrText xml:space="preserve"> SEQ Hình_3. \* ARABIC </w:instrText>
      </w:r>
      <w:r w:rsidR="00D57B8E">
        <w:fldChar w:fldCharType="separate"/>
      </w:r>
      <w:r w:rsidR="00651F80">
        <w:rPr>
          <w:noProof/>
        </w:rPr>
        <w:t>66</w:t>
      </w:r>
      <w:r w:rsidR="00D57B8E">
        <w:rPr>
          <w:noProof/>
        </w:rPr>
        <w:fldChar w:fldCharType="end"/>
      </w:r>
      <w:r w:rsidR="005A509F">
        <w:t>: Kết quả sau khi kết nối thành công các thiết bị cá nhân ở phòng giám đốc</w:t>
      </w:r>
      <w:r w:rsidR="009F7C5F">
        <w:t>.</w:t>
      </w:r>
      <w:bookmarkEnd w:id="265"/>
      <w:bookmarkEnd w:id="266"/>
    </w:p>
    <w:p w14:paraId="3F44ADEF" w14:textId="4B868BBD" w:rsidR="005A509F" w:rsidRPr="007D6607" w:rsidRDefault="005A509F" w:rsidP="005C06B0">
      <w:pPr>
        <w:pStyle w:val="Tiumccp3"/>
        <w:numPr>
          <w:ilvl w:val="0"/>
          <w:numId w:val="36"/>
        </w:numPr>
        <w:spacing w:before="240" w:after="240"/>
        <w:ind w:left="1260" w:hanging="900"/>
        <w:rPr>
          <w:b/>
          <w:bCs/>
          <w:i/>
          <w:iCs/>
        </w:rPr>
      </w:pPr>
      <w:bookmarkStart w:id="267" w:name="_Toc90624107"/>
      <w:r w:rsidRPr="007D6607">
        <w:rPr>
          <w:b/>
          <w:bCs/>
          <w:i/>
          <w:iCs/>
        </w:rPr>
        <w:t>Phòng Kinh Doanh</w:t>
      </w:r>
      <w:bookmarkEnd w:id="267"/>
    </w:p>
    <w:p w14:paraId="48D17175" w14:textId="22054FD9" w:rsidR="005A509F" w:rsidRDefault="005A509F" w:rsidP="00836CB6">
      <w:pPr>
        <w:pStyle w:val="Nidungvnbn"/>
        <w:spacing w:before="240" w:after="240"/>
      </w:pPr>
      <w:r>
        <w:t>Bước 1: Đối với PC_KD.</w:t>
      </w:r>
    </w:p>
    <w:p w14:paraId="25FA61DC" w14:textId="492D491D" w:rsidR="005A509F" w:rsidRDefault="00A03A8A" w:rsidP="00836CB6">
      <w:pPr>
        <w:pStyle w:val="Nidungvnbn"/>
        <w:spacing w:before="240" w:after="240"/>
      </w:pPr>
      <w:r>
        <w:tab/>
      </w:r>
      <w:r w:rsidR="005A509F">
        <w:t xml:space="preserve">+ </w:t>
      </w:r>
      <w:r w:rsidR="005A509F" w:rsidRPr="000A636C">
        <w:t>Mở</w:t>
      </w:r>
      <w:r w:rsidR="005A509F">
        <w:t xml:space="preserve"> thiết bị PC_KD, chọn tab Desktop, mở</w:t>
      </w:r>
      <w:r w:rsidR="005A509F" w:rsidRPr="000A636C">
        <w:t xml:space="preserve"> ứng dụng PC Wireless</w:t>
      </w:r>
      <w:r w:rsidR="005A509F">
        <w:t>.</w:t>
      </w:r>
    </w:p>
    <w:p w14:paraId="1188EBEC"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748D57A0" wp14:editId="5D1C874F">
            <wp:extent cx="3611880" cy="274320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18394" cy="2748147"/>
                    </a:xfrm>
                    <a:prstGeom prst="rect">
                      <a:avLst/>
                    </a:prstGeom>
                    <a:noFill/>
                    <a:ln>
                      <a:noFill/>
                    </a:ln>
                  </pic:spPr>
                </pic:pic>
              </a:graphicData>
            </a:graphic>
          </wp:inline>
        </w:drawing>
      </w:r>
    </w:p>
    <w:p w14:paraId="4CCF7CA6" w14:textId="3F797601" w:rsidR="005A509F" w:rsidRDefault="003043A4" w:rsidP="003043A4">
      <w:pPr>
        <w:pStyle w:val="Caption"/>
      </w:pPr>
      <w:bookmarkStart w:id="268" w:name="_Toc90616409"/>
      <w:bookmarkStart w:id="269" w:name="_Toc90623925"/>
      <w:r>
        <w:t xml:space="preserve">Hình 3. </w:t>
      </w:r>
      <w:r w:rsidR="00D57B8E">
        <w:fldChar w:fldCharType="begin"/>
      </w:r>
      <w:r w:rsidR="00D57B8E">
        <w:instrText xml:space="preserve"> SEQ Hình_3. \* ARABIC </w:instrText>
      </w:r>
      <w:r w:rsidR="00D57B8E">
        <w:fldChar w:fldCharType="separate"/>
      </w:r>
      <w:r w:rsidR="00651F80">
        <w:rPr>
          <w:noProof/>
        </w:rPr>
        <w:t>67</w:t>
      </w:r>
      <w:r w:rsidR="00D57B8E">
        <w:rPr>
          <w:noProof/>
        </w:rPr>
        <w:fldChar w:fldCharType="end"/>
      </w:r>
      <w:r w:rsidR="005A509F" w:rsidRPr="00550FCE">
        <w:t xml:space="preserve">: Giao diện các bước vào PC Wireless của </w:t>
      </w:r>
      <w:r w:rsidR="005A509F">
        <w:t>laptop PC_KD</w:t>
      </w:r>
      <w:r w:rsidR="009F7C5F">
        <w:t>.</w:t>
      </w:r>
      <w:bookmarkEnd w:id="268"/>
      <w:bookmarkEnd w:id="269"/>
    </w:p>
    <w:p w14:paraId="4EEDC3D2" w14:textId="77777777" w:rsidR="005A509F" w:rsidRDefault="005A509F" w:rsidP="00836CB6">
      <w:pPr>
        <w:pStyle w:val="Nidungvnbn"/>
        <w:spacing w:before="240" w:after="240"/>
      </w:pPr>
      <w:r>
        <w:lastRenderedPageBreak/>
        <w:tab/>
        <w:t>+ Chọn tab Profiles, chọn Edit.</w:t>
      </w:r>
    </w:p>
    <w:p w14:paraId="127E2F20"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3B231A77" wp14:editId="2F9ECF6F">
            <wp:extent cx="3679825" cy="27965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90956" cy="2804999"/>
                    </a:xfrm>
                    <a:prstGeom prst="rect">
                      <a:avLst/>
                    </a:prstGeom>
                    <a:noFill/>
                    <a:ln>
                      <a:noFill/>
                    </a:ln>
                  </pic:spPr>
                </pic:pic>
              </a:graphicData>
            </a:graphic>
          </wp:inline>
        </w:drawing>
      </w:r>
    </w:p>
    <w:p w14:paraId="0DE29E51" w14:textId="0871B1D4" w:rsidR="005A509F" w:rsidRPr="000B7E15" w:rsidRDefault="003043A4" w:rsidP="003043A4">
      <w:pPr>
        <w:pStyle w:val="Caption"/>
      </w:pPr>
      <w:bookmarkStart w:id="270" w:name="_Toc90616410"/>
      <w:bookmarkStart w:id="271" w:name="_Toc90623926"/>
      <w:r>
        <w:t xml:space="preserve">Hình 3. </w:t>
      </w:r>
      <w:r w:rsidR="00D57B8E">
        <w:fldChar w:fldCharType="begin"/>
      </w:r>
      <w:r w:rsidR="00D57B8E">
        <w:instrText xml:space="preserve"> SEQ Hình_3. \* ARABIC </w:instrText>
      </w:r>
      <w:r w:rsidR="00D57B8E">
        <w:fldChar w:fldCharType="separate"/>
      </w:r>
      <w:r w:rsidR="00651F80">
        <w:rPr>
          <w:noProof/>
        </w:rPr>
        <w:t>68</w:t>
      </w:r>
      <w:r w:rsidR="00D57B8E">
        <w:rPr>
          <w:noProof/>
        </w:rPr>
        <w:fldChar w:fldCharType="end"/>
      </w:r>
      <w:r w:rsidR="005A509F" w:rsidRPr="000B7E15">
        <w:t>: Giao diện chọn Edit để cấu hình kết nối cho</w:t>
      </w:r>
      <w:r w:rsidR="005A509F">
        <w:t xml:space="preserve"> PC_KD</w:t>
      </w:r>
      <w:r w:rsidR="009F7C5F">
        <w:t>.</w:t>
      </w:r>
      <w:bookmarkEnd w:id="270"/>
      <w:bookmarkEnd w:id="271"/>
    </w:p>
    <w:p w14:paraId="49E04C09" w14:textId="77777777" w:rsidR="005A509F" w:rsidRDefault="005A509F" w:rsidP="00836CB6">
      <w:pPr>
        <w:pStyle w:val="Nidungvnbn"/>
        <w:spacing w:before="240" w:after="240"/>
      </w:pPr>
      <w:r>
        <w:tab/>
        <w:t xml:space="preserve">+ Ấn Refresh, Chọn </w:t>
      </w:r>
      <w:r w:rsidRPr="00BB5B54">
        <w:rPr>
          <w:b/>
          <w:bCs/>
        </w:rPr>
        <w:t>KinhDoanh</w:t>
      </w:r>
      <w:r>
        <w:t>, chọn Advanced Setup.</w:t>
      </w:r>
    </w:p>
    <w:p w14:paraId="3CD1E177"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41F08136" wp14:editId="0B946789">
            <wp:extent cx="3717925" cy="28117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28162" cy="2819522"/>
                    </a:xfrm>
                    <a:prstGeom prst="rect">
                      <a:avLst/>
                    </a:prstGeom>
                    <a:noFill/>
                    <a:ln>
                      <a:noFill/>
                    </a:ln>
                  </pic:spPr>
                </pic:pic>
              </a:graphicData>
            </a:graphic>
          </wp:inline>
        </w:drawing>
      </w:r>
    </w:p>
    <w:p w14:paraId="5AC37728" w14:textId="6D9C1CE7" w:rsidR="005A509F" w:rsidRPr="004619AE" w:rsidRDefault="003043A4" w:rsidP="003043A4">
      <w:pPr>
        <w:pStyle w:val="Caption"/>
      </w:pPr>
      <w:bookmarkStart w:id="272" w:name="_Toc90616411"/>
      <w:bookmarkStart w:id="273" w:name="_Toc90623927"/>
      <w:r>
        <w:t xml:space="preserve">Hình 3. </w:t>
      </w:r>
      <w:r w:rsidR="00D57B8E">
        <w:fldChar w:fldCharType="begin"/>
      </w:r>
      <w:r w:rsidR="00D57B8E">
        <w:instrText xml:space="preserve"> SEQ Hình_3. \* ARABIC </w:instrText>
      </w:r>
      <w:r w:rsidR="00D57B8E">
        <w:fldChar w:fldCharType="separate"/>
      </w:r>
      <w:r w:rsidR="00651F80">
        <w:rPr>
          <w:noProof/>
        </w:rPr>
        <w:t>69</w:t>
      </w:r>
      <w:r w:rsidR="00D57B8E">
        <w:rPr>
          <w:noProof/>
        </w:rPr>
        <w:fldChar w:fldCharType="end"/>
      </w:r>
      <w:r w:rsidR="005A509F" w:rsidRPr="00875F44">
        <w:t xml:space="preserve">: Giao diện chọn </w:t>
      </w:r>
      <w:r w:rsidR="005A509F">
        <w:t>KinhDoanh</w:t>
      </w:r>
      <w:r w:rsidR="005A509F" w:rsidRPr="00875F44">
        <w:t xml:space="preserve"> để kết nối cho</w:t>
      </w:r>
      <w:r w:rsidR="005A509F">
        <w:t xml:space="preserve"> PC_KD</w:t>
      </w:r>
      <w:r w:rsidR="009F7C5F">
        <w:t>.</w:t>
      </w:r>
      <w:bookmarkEnd w:id="272"/>
      <w:bookmarkEnd w:id="273"/>
    </w:p>
    <w:p w14:paraId="17BF2D13" w14:textId="77777777" w:rsidR="005A509F" w:rsidRDefault="005A509F" w:rsidP="00836CB6">
      <w:pPr>
        <w:pStyle w:val="Nidungvnbn"/>
        <w:spacing w:before="240" w:after="240"/>
      </w:pPr>
      <w:r>
        <w:lastRenderedPageBreak/>
        <w:tab/>
        <w:t xml:space="preserve">+ Chọn Next cho đến Wireless Security. Ở Security chọn </w:t>
      </w:r>
      <w:r w:rsidRPr="00BB5B54">
        <w:rPr>
          <w:b/>
          <w:bCs/>
        </w:rPr>
        <w:t>WPA2-Enterprise</w:t>
      </w:r>
      <w:r>
        <w:t>. Chọn Next.</w:t>
      </w:r>
    </w:p>
    <w:p w14:paraId="1C30E8D4"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2180F0F4" wp14:editId="24F4B4BC">
            <wp:extent cx="3667760" cy="238506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76212" cy="2390556"/>
                    </a:xfrm>
                    <a:prstGeom prst="rect">
                      <a:avLst/>
                    </a:prstGeom>
                    <a:noFill/>
                    <a:ln>
                      <a:noFill/>
                    </a:ln>
                  </pic:spPr>
                </pic:pic>
              </a:graphicData>
            </a:graphic>
          </wp:inline>
        </w:drawing>
      </w:r>
    </w:p>
    <w:p w14:paraId="1B60C5F7" w14:textId="0A43F372" w:rsidR="005A509F" w:rsidRDefault="003043A4" w:rsidP="003043A4">
      <w:pPr>
        <w:pStyle w:val="Caption"/>
      </w:pPr>
      <w:bookmarkStart w:id="274" w:name="_Toc90616412"/>
      <w:bookmarkStart w:id="275" w:name="_Toc90623928"/>
      <w:r>
        <w:t xml:space="preserve">Hình 3. </w:t>
      </w:r>
      <w:r w:rsidR="00D57B8E">
        <w:fldChar w:fldCharType="begin"/>
      </w:r>
      <w:r w:rsidR="00D57B8E">
        <w:instrText xml:space="preserve"> SEQ Hình_3. \* ARABIC </w:instrText>
      </w:r>
      <w:r w:rsidR="00D57B8E">
        <w:fldChar w:fldCharType="separate"/>
      </w:r>
      <w:r w:rsidR="00651F80">
        <w:rPr>
          <w:noProof/>
        </w:rPr>
        <w:t>70</w:t>
      </w:r>
      <w:r w:rsidR="00D57B8E">
        <w:rPr>
          <w:noProof/>
        </w:rPr>
        <w:fldChar w:fldCharType="end"/>
      </w:r>
      <w:r w:rsidR="005A509F" w:rsidRPr="0091553A">
        <w:t>: Giao diện chọn Security cho</w:t>
      </w:r>
      <w:r w:rsidR="005A509F">
        <w:t xml:space="preserve"> PC_KD</w:t>
      </w:r>
      <w:r w:rsidR="009F7C5F">
        <w:t>.</w:t>
      </w:r>
      <w:bookmarkEnd w:id="274"/>
      <w:bookmarkEnd w:id="275"/>
    </w:p>
    <w:p w14:paraId="6A974A01" w14:textId="77777777" w:rsidR="005A509F" w:rsidRDefault="005A509F" w:rsidP="00836CB6">
      <w:pPr>
        <w:pStyle w:val="Nidungvnbn"/>
        <w:spacing w:before="240" w:after="240"/>
      </w:pPr>
      <w:r>
        <w:tab/>
        <w:t>+ Điền Login Name và Password rồi chọn Next. Sau đó chọn Save và chọn Connect to Nextwork.</w:t>
      </w:r>
    </w:p>
    <w:p w14:paraId="48FEE7D2" w14:textId="45124CFE" w:rsidR="005A509F" w:rsidRDefault="005A509F" w:rsidP="00836CB6">
      <w:pPr>
        <w:spacing w:before="240" w:after="240" w:line="360" w:lineRule="auto"/>
        <w:jc w:val="center"/>
        <w:rPr>
          <w:sz w:val="26"/>
          <w:szCs w:val="26"/>
        </w:rPr>
      </w:pPr>
      <w:r>
        <w:rPr>
          <w:noProof/>
          <w:sz w:val="26"/>
          <w:szCs w:val="26"/>
        </w:rPr>
        <w:drawing>
          <wp:inline distT="0" distB="0" distL="0" distR="0" wp14:anchorId="5F1ECAAB" wp14:editId="7F2B7071">
            <wp:extent cx="3703320" cy="25069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07882" cy="2510068"/>
                    </a:xfrm>
                    <a:prstGeom prst="rect">
                      <a:avLst/>
                    </a:prstGeom>
                    <a:noFill/>
                    <a:ln>
                      <a:noFill/>
                    </a:ln>
                  </pic:spPr>
                </pic:pic>
              </a:graphicData>
            </a:graphic>
          </wp:inline>
        </w:drawing>
      </w:r>
    </w:p>
    <w:p w14:paraId="76104CDC" w14:textId="46A4FED0" w:rsidR="005A509F" w:rsidRDefault="003043A4" w:rsidP="003043A4">
      <w:pPr>
        <w:pStyle w:val="Caption"/>
      </w:pPr>
      <w:bookmarkStart w:id="276" w:name="_Toc90616413"/>
      <w:bookmarkStart w:id="277" w:name="_Toc90623929"/>
      <w:r>
        <w:t xml:space="preserve">Hình 3. </w:t>
      </w:r>
      <w:r w:rsidR="00D57B8E">
        <w:fldChar w:fldCharType="begin"/>
      </w:r>
      <w:r w:rsidR="00D57B8E">
        <w:instrText xml:space="preserve"> SEQ Hình_3. \* ARABIC </w:instrText>
      </w:r>
      <w:r w:rsidR="00D57B8E">
        <w:fldChar w:fldCharType="separate"/>
      </w:r>
      <w:r w:rsidR="00651F80">
        <w:rPr>
          <w:noProof/>
        </w:rPr>
        <w:t>71</w:t>
      </w:r>
      <w:r w:rsidR="00D57B8E">
        <w:rPr>
          <w:noProof/>
        </w:rPr>
        <w:fldChar w:fldCharType="end"/>
      </w:r>
      <w:r w:rsidR="005A509F" w:rsidRPr="00535811">
        <w:t>: Giao diện điền thông tin để kết nối cho</w:t>
      </w:r>
      <w:r w:rsidR="005A509F">
        <w:t xml:space="preserve"> PC_KD</w:t>
      </w:r>
      <w:r w:rsidR="009F7C5F">
        <w:t>.</w:t>
      </w:r>
      <w:bookmarkEnd w:id="276"/>
      <w:bookmarkEnd w:id="277"/>
    </w:p>
    <w:p w14:paraId="6A619180" w14:textId="695AB5E0" w:rsidR="005A509F" w:rsidRDefault="005A509F" w:rsidP="00836CB6">
      <w:pPr>
        <w:pStyle w:val="Nidungvnbn"/>
        <w:spacing w:before="240" w:after="240"/>
      </w:pPr>
      <w:r>
        <w:lastRenderedPageBreak/>
        <w:t>Bước 2: Đối với laptop NhanVien1, NhanVien2 làm tương tự như PC_KD. Đối với máy in Printer_KD làm tương tự như máy tin Printer_GD ở phòng giám đốc.</w:t>
      </w:r>
    </w:p>
    <w:p w14:paraId="3C17C5D3" w14:textId="77777777" w:rsidR="005A509F" w:rsidRDefault="005A509F" w:rsidP="00836CB6">
      <w:pPr>
        <w:spacing w:before="240" w:after="240" w:line="360" w:lineRule="auto"/>
        <w:jc w:val="center"/>
        <w:rPr>
          <w:sz w:val="26"/>
          <w:szCs w:val="26"/>
        </w:rPr>
      </w:pPr>
      <w:r>
        <w:rPr>
          <w:noProof/>
        </w:rPr>
        <w:drawing>
          <wp:inline distT="0" distB="0" distL="0" distR="0" wp14:anchorId="4F7E71E2" wp14:editId="3C84B4B8">
            <wp:extent cx="3745865" cy="1836420"/>
            <wp:effectExtent l="0" t="0" r="6985"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rotWithShape="1">
                    <a:blip r:embed="rId117"/>
                    <a:srcRect l="823"/>
                    <a:stretch/>
                  </pic:blipFill>
                  <pic:spPr bwMode="auto">
                    <a:xfrm>
                      <a:off x="0" y="0"/>
                      <a:ext cx="3754736" cy="1840769"/>
                    </a:xfrm>
                    <a:prstGeom prst="rect">
                      <a:avLst/>
                    </a:prstGeom>
                    <a:ln>
                      <a:noFill/>
                    </a:ln>
                    <a:extLst>
                      <a:ext uri="{53640926-AAD7-44D8-BBD7-CCE9431645EC}">
                        <a14:shadowObscured xmlns:a14="http://schemas.microsoft.com/office/drawing/2010/main"/>
                      </a:ext>
                    </a:extLst>
                  </pic:spPr>
                </pic:pic>
              </a:graphicData>
            </a:graphic>
          </wp:inline>
        </w:drawing>
      </w:r>
    </w:p>
    <w:p w14:paraId="770CFFD3" w14:textId="2D60A968" w:rsidR="005A509F" w:rsidRDefault="003043A4" w:rsidP="003043A4">
      <w:pPr>
        <w:pStyle w:val="Caption"/>
      </w:pPr>
      <w:bookmarkStart w:id="278" w:name="_Toc90616414"/>
      <w:bookmarkStart w:id="279" w:name="_Toc90623930"/>
      <w:r>
        <w:t xml:space="preserve">Hình 3. </w:t>
      </w:r>
      <w:r w:rsidR="00D57B8E">
        <w:fldChar w:fldCharType="begin"/>
      </w:r>
      <w:r w:rsidR="00D57B8E">
        <w:instrText xml:space="preserve"> SEQ Hình_3. \* ARABIC </w:instrText>
      </w:r>
      <w:r w:rsidR="00D57B8E">
        <w:fldChar w:fldCharType="separate"/>
      </w:r>
      <w:r w:rsidR="00651F80">
        <w:rPr>
          <w:noProof/>
        </w:rPr>
        <w:t>72</w:t>
      </w:r>
      <w:r w:rsidR="00D57B8E">
        <w:rPr>
          <w:noProof/>
        </w:rPr>
        <w:fldChar w:fldCharType="end"/>
      </w:r>
      <w:r w:rsidR="005A509F" w:rsidRPr="00026DC6">
        <w:t>: Kết quả sau khi kết nối thành công các thiết bị cá nhân ở</w:t>
      </w:r>
      <w:r w:rsidR="005A509F">
        <w:t xml:space="preserve"> phòng</w:t>
      </w:r>
      <w:r w:rsidR="005A509F" w:rsidRPr="00026DC6">
        <w:t xml:space="preserve"> </w:t>
      </w:r>
      <w:r w:rsidR="005A509F">
        <w:t>kinh doanh</w:t>
      </w:r>
      <w:r w:rsidR="009F7C5F">
        <w:t>.</w:t>
      </w:r>
      <w:bookmarkEnd w:id="278"/>
      <w:bookmarkEnd w:id="279"/>
    </w:p>
    <w:p w14:paraId="48BF2921" w14:textId="0DB2C807" w:rsidR="005A509F" w:rsidRPr="007D6607" w:rsidRDefault="005A509F" w:rsidP="005C06B0">
      <w:pPr>
        <w:pStyle w:val="Tiumccp3"/>
        <w:numPr>
          <w:ilvl w:val="0"/>
          <w:numId w:val="36"/>
        </w:numPr>
        <w:spacing w:before="240" w:after="240"/>
        <w:ind w:left="1260" w:hanging="900"/>
        <w:rPr>
          <w:b/>
          <w:bCs/>
          <w:i/>
          <w:iCs/>
        </w:rPr>
      </w:pPr>
      <w:bookmarkStart w:id="280" w:name="_Toc90624108"/>
      <w:r w:rsidRPr="007D6607">
        <w:rPr>
          <w:b/>
          <w:bCs/>
          <w:i/>
          <w:iCs/>
        </w:rPr>
        <w:t>Phòng Marketing</w:t>
      </w:r>
      <w:bookmarkEnd w:id="280"/>
    </w:p>
    <w:p w14:paraId="6899AAFB" w14:textId="77777777" w:rsidR="005A509F" w:rsidRDefault="005A509F" w:rsidP="00836CB6">
      <w:pPr>
        <w:pStyle w:val="Nidungvnbn"/>
        <w:spacing w:before="240" w:after="240"/>
      </w:pPr>
      <w:r>
        <w:t>Bước 1: Đối với laptop NhanVien 3.</w:t>
      </w:r>
    </w:p>
    <w:p w14:paraId="6A4150C6" w14:textId="7EC41E4A" w:rsidR="005A509F" w:rsidRDefault="00A03A8A" w:rsidP="00836CB6">
      <w:pPr>
        <w:pStyle w:val="Nidungvnbn"/>
        <w:spacing w:before="240" w:after="240"/>
      </w:pPr>
      <w:r>
        <w:tab/>
      </w:r>
      <w:r w:rsidR="005A509F">
        <w:t xml:space="preserve">+ </w:t>
      </w:r>
      <w:r w:rsidR="005A509F" w:rsidRPr="000A636C">
        <w:t>Mở</w:t>
      </w:r>
      <w:r w:rsidR="005A509F">
        <w:t xml:space="preserve"> thiết bị laptop NhanVien 3, chọn tab Desktop, mở</w:t>
      </w:r>
      <w:r w:rsidR="005A509F" w:rsidRPr="000A636C">
        <w:t xml:space="preserve"> ứng dụng PC Wireless</w:t>
      </w:r>
      <w:r w:rsidR="005A509F">
        <w:t>.</w:t>
      </w:r>
    </w:p>
    <w:p w14:paraId="66C4A3DA"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7C662A76" wp14:editId="4D53C63B">
            <wp:extent cx="3672840" cy="211836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77813" cy="2121228"/>
                    </a:xfrm>
                    <a:prstGeom prst="rect">
                      <a:avLst/>
                    </a:prstGeom>
                    <a:noFill/>
                    <a:ln>
                      <a:noFill/>
                    </a:ln>
                  </pic:spPr>
                </pic:pic>
              </a:graphicData>
            </a:graphic>
          </wp:inline>
        </w:drawing>
      </w:r>
    </w:p>
    <w:p w14:paraId="20CEDFED" w14:textId="2FF0ED3E" w:rsidR="005A509F" w:rsidRDefault="003043A4" w:rsidP="003043A4">
      <w:pPr>
        <w:pStyle w:val="Caption"/>
      </w:pPr>
      <w:bookmarkStart w:id="281" w:name="_Toc90616415"/>
      <w:bookmarkStart w:id="282" w:name="_Toc90623931"/>
      <w:r>
        <w:t xml:space="preserve">Hình 3. </w:t>
      </w:r>
      <w:r w:rsidR="00D57B8E">
        <w:fldChar w:fldCharType="begin"/>
      </w:r>
      <w:r w:rsidR="00D57B8E">
        <w:instrText xml:space="preserve"> SEQ Hình_3. \* ARABIC </w:instrText>
      </w:r>
      <w:r w:rsidR="00D57B8E">
        <w:fldChar w:fldCharType="separate"/>
      </w:r>
      <w:r w:rsidR="00651F80">
        <w:rPr>
          <w:noProof/>
        </w:rPr>
        <w:t>73</w:t>
      </w:r>
      <w:r w:rsidR="00D57B8E">
        <w:rPr>
          <w:noProof/>
        </w:rPr>
        <w:fldChar w:fldCharType="end"/>
      </w:r>
      <w:r w:rsidR="005A509F" w:rsidRPr="00550FCE">
        <w:t xml:space="preserve">: Giao diện các bước vào PC Wireless của </w:t>
      </w:r>
      <w:r w:rsidR="005A509F">
        <w:t>laptop NhanVien 3</w:t>
      </w:r>
      <w:r w:rsidR="009F7C5F">
        <w:t>.</w:t>
      </w:r>
      <w:bookmarkEnd w:id="281"/>
      <w:bookmarkEnd w:id="282"/>
    </w:p>
    <w:p w14:paraId="3B7158FF" w14:textId="77777777" w:rsidR="005A509F" w:rsidRDefault="005A509F" w:rsidP="00836CB6">
      <w:pPr>
        <w:pStyle w:val="Nidungvnbn"/>
        <w:spacing w:before="240" w:after="240"/>
      </w:pPr>
      <w:r>
        <w:lastRenderedPageBreak/>
        <w:tab/>
        <w:t>+ Chọn tab Profiles, chọn Edit.</w:t>
      </w:r>
    </w:p>
    <w:p w14:paraId="066FF692"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726DD106" wp14:editId="177F2881">
            <wp:extent cx="3749040" cy="285750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49293" cy="2857693"/>
                    </a:xfrm>
                    <a:prstGeom prst="rect">
                      <a:avLst/>
                    </a:prstGeom>
                    <a:noFill/>
                    <a:ln>
                      <a:noFill/>
                    </a:ln>
                  </pic:spPr>
                </pic:pic>
              </a:graphicData>
            </a:graphic>
          </wp:inline>
        </w:drawing>
      </w:r>
    </w:p>
    <w:p w14:paraId="105300E7" w14:textId="7BDDDC04" w:rsidR="005A509F" w:rsidRPr="000B7E15" w:rsidRDefault="003043A4" w:rsidP="003043A4">
      <w:pPr>
        <w:pStyle w:val="Caption"/>
      </w:pPr>
      <w:bookmarkStart w:id="283" w:name="_Toc90616416"/>
      <w:bookmarkStart w:id="284" w:name="_Toc90623932"/>
      <w:r>
        <w:t xml:space="preserve">Hình 3. </w:t>
      </w:r>
      <w:r w:rsidR="00D57B8E">
        <w:fldChar w:fldCharType="begin"/>
      </w:r>
      <w:r w:rsidR="00D57B8E">
        <w:instrText xml:space="preserve"> SEQ Hình_3. \* ARABIC </w:instrText>
      </w:r>
      <w:r w:rsidR="00D57B8E">
        <w:fldChar w:fldCharType="separate"/>
      </w:r>
      <w:r w:rsidR="00651F80">
        <w:rPr>
          <w:noProof/>
        </w:rPr>
        <w:t>74</w:t>
      </w:r>
      <w:r w:rsidR="00D57B8E">
        <w:rPr>
          <w:noProof/>
        </w:rPr>
        <w:fldChar w:fldCharType="end"/>
      </w:r>
      <w:r w:rsidR="005A509F" w:rsidRPr="000B7E15">
        <w:t>: Giao diện chọn Edit để cấu hình kết nối cho</w:t>
      </w:r>
      <w:r w:rsidR="005A509F">
        <w:t xml:space="preserve"> laptop NhanVien 3</w:t>
      </w:r>
      <w:r w:rsidR="009F7C5F">
        <w:t>.</w:t>
      </w:r>
      <w:bookmarkEnd w:id="283"/>
      <w:bookmarkEnd w:id="284"/>
    </w:p>
    <w:p w14:paraId="5B566ACB" w14:textId="77777777" w:rsidR="005A509F" w:rsidRDefault="005A509F" w:rsidP="00836CB6">
      <w:pPr>
        <w:pStyle w:val="Nidungvnbn"/>
        <w:spacing w:before="240" w:after="240"/>
      </w:pPr>
      <w:r>
        <w:tab/>
        <w:t xml:space="preserve">+ Ấn Refresh, Chọn </w:t>
      </w:r>
      <w:r w:rsidRPr="00BB5B54">
        <w:rPr>
          <w:b/>
          <w:bCs/>
        </w:rPr>
        <w:t>Marketing</w:t>
      </w:r>
      <w:r>
        <w:t>, chọn Advanced Setup.</w:t>
      </w:r>
    </w:p>
    <w:p w14:paraId="1D4BD586"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5992EB31" wp14:editId="3F6BD19D">
            <wp:extent cx="3775710" cy="2819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86924" cy="2827774"/>
                    </a:xfrm>
                    <a:prstGeom prst="rect">
                      <a:avLst/>
                    </a:prstGeom>
                    <a:noFill/>
                    <a:ln>
                      <a:noFill/>
                    </a:ln>
                  </pic:spPr>
                </pic:pic>
              </a:graphicData>
            </a:graphic>
          </wp:inline>
        </w:drawing>
      </w:r>
    </w:p>
    <w:p w14:paraId="014B3F1D" w14:textId="4B9AC912" w:rsidR="005A509F" w:rsidRPr="004619AE" w:rsidRDefault="003043A4" w:rsidP="003043A4">
      <w:pPr>
        <w:pStyle w:val="Caption"/>
      </w:pPr>
      <w:bookmarkStart w:id="285" w:name="_Toc90616417"/>
      <w:bookmarkStart w:id="286" w:name="_Toc90623933"/>
      <w:r>
        <w:t xml:space="preserve">Hình 3. </w:t>
      </w:r>
      <w:r w:rsidR="00D57B8E">
        <w:fldChar w:fldCharType="begin"/>
      </w:r>
      <w:r w:rsidR="00D57B8E">
        <w:instrText xml:space="preserve"> SEQ Hình_3. \* ARABIC </w:instrText>
      </w:r>
      <w:r w:rsidR="00D57B8E">
        <w:fldChar w:fldCharType="separate"/>
      </w:r>
      <w:r w:rsidR="00651F80">
        <w:rPr>
          <w:noProof/>
        </w:rPr>
        <w:t>75</w:t>
      </w:r>
      <w:r w:rsidR="00D57B8E">
        <w:rPr>
          <w:noProof/>
        </w:rPr>
        <w:fldChar w:fldCharType="end"/>
      </w:r>
      <w:r w:rsidR="005A509F" w:rsidRPr="00875F44">
        <w:t xml:space="preserve">: Giao diện chọn </w:t>
      </w:r>
      <w:r w:rsidR="005A509F">
        <w:t>Marketing</w:t>
      </w:r>
      <w:r w:rsidR="005A509F" w:rsidRPr="00875F44">
        <w:t xml:space="preserve"> để kết nối cho</w:t>
      </w:r>
      <w:r w:rsidR="005A509F">
        <w:t xml:space="preserve"> laptop NhanVien 3</w:t>
      </w:r>
      <w:r w:rsidR="009F7C5F">
        <w:t>.</w:t>
      </w:r>
      <w:bookmarkEnd w:id="285"/>
      <w:bookmarkEnd w:id="286"/>
    </w:p>
    <w:p w14:paraId="3EC0EF50" w14:textId="77777777" w:rsidR="005A509F" w:rsidRDefault="005A509F" w:rsidP="00836CB6">
      <w:pPr>
        <w:pStyle w:val="Nidungvnbn"/>
        <w:spacing w:before="240" w:after="240"/>
      </w:pPr>
      <w:r>
        <w:lastRenderedPageBreak/>
        <w:tab/>
        <w:t xml:space="preserve">+ Chọn Next cho đến Wireless Security. Ở Security chọn </w:t>
      </w:r>
      <w:r w:rsidRPr="00BB5B54">
        <w:rPr>
          <w:b/>
          <w:bCs/>
        </w:rPr>
        <w:t>WPA2-Enterprise</w:t>
      </w:r>
      <w:r>
        <w:t>. Chọn Next.</w:t>
      </w:r>
    </w:p>
    <w:p w14:paraId="0AA99740"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14AE51D1" wp14:editId="1018B48F">
            <wp:extent cx="3307080" cy="2369581"/>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20649" cy="2379304"/>
                    </a:xfrm>
                    <a:prstGeom prst="rect">
                      <a:avLst/>
                    </a:prstGeom>
                    <a:noFill/>
                    <a:ln>
                      <a:noFill/>
                    </a:ln>
                  </pic:spPr>
                </pic:pic>
              </a:graphicData>
            </a:graphic>
          </wp:inline>
        </w:drawing>
      </w:r>
    </w:p>
    <w:p w14:paraId="271C2042" w14:textId="1DE90D93" w:rsidR="005A509F" w:rsidRDefault="003043A4" w:rsidP="003043A4">
      <w:pPr>
        <w:pStyle w:val="Caption"/>
      </w:pPr>
      <w:bookmarkStart w:id="287" w:name="_Toc90616418"/>
      <w:bookmarkStart w:id="288" w:name="_Toc90623934"/>
      <w:r>
        <w:t xml:space="preserve">Hình 3. </w:t>
      </w:r>
      <w:r w:rsidR="00D57B8E">
        <w:fldChar w:fldCharType="begin"/>
      </w:r>
      <w:r w:rsidR="00D57B8E">
        <w:instrText xml:space="preserve"> SEQ Hình_3. \* ARABIC </w:instrText>
      </w:r>
      <w:r w:rsidR="00D57B8E">
        <w:fldChar w:fldCharType="separate"/>
      </w:r>
      <w:r w:rsidR="00651F80">
        <w:rPr>
          <w:noProof/>
        </w:rPr>
        <w:t>76</w:t>
      </w:r>
      <w:r w:rsidR="00D57B8E">
        <w:rPr>
          <w:noProof/>
        </w:rPr>
        <w:fldChar w:fldCharType="end"/>
      </w:r>
      <w:r w:rsidR="005A509F" w:rsidRPr="0091553A">
        <w:t>: Giao diện chọn Security cho</w:t>
      </w:r>
      <w:r w:rsidR="005A509F">
        <w:t xml:space="preserve"> laptop NhanVien 3</w:t>
      </w:r>
      <w:r w:rsidR="009F7C5F">
        <w:t>.</w:t>
      </w:r>
      <w:bookmarkEnd w:id="287"/>
      <w:bookmarkEnd w:id="288"/>
    </w:p>
    <w:p w14:paraId="7D0E4BAE" w14:textId="77777777" w:rsidR="005A509F" w:rsidRDefault="005A509F" w:rsidP="00836CB6">
      <w:pPr>
        <w:pStyle w:val="Nidungvnbn"/>
        <w:spacing w:before="240" w:after="240"/>
      </w:pPr>
      <w:r>
        <w:tab/>
        <w:t>+ Điền Login Name và Password rồi chọn Next. Sau đó chọn Save và chọn Connect to Nextwork.</w:t>
      </w:r>
    </w:p>
    <w:p w14:paraId="287A4BE5"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63B3065C" wp14:editId="6D5A49E8">
            <wp:extent cx="3603625" cy="26441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09653" cy="2648563"/>
                    </a:xfrm>
                    <a:prstGeom prst="rect">
                      <a:avLst/>
                    </a:prstGeom>
                    <a:noFill/>
                    <a:ln>
                      <a:noFill/>
                    </a:ln>
                  </pic:spPr>
                </pic:pic>
              </a:graphicData>
            </a:graphic>
          </wp:inline>
        </w:drawing>
      </w:r>
    </w:p>
    <w:p w14:paraId="76BE696E" w14:textId="5890E50F" w:rsidR="005A509F" w:rsidRDefault="003043A4" w:rsidP="003043A4">
      <w:pPr>
        <w:pStyle w:val="Caption"/>
      </w:pPr>
      <w:bookmarkStart w:id="289" w:name="_Toc90616419"/>
      <w:bookmarkStart w:id="290" w:name="_Toc90623935"/>
      <w:r>
        <w:t xml:space="preserve">Hình 3. </w:t>
      </w:r>
      <w:r w:rsidR="00D57B8E">
        <w:fldChar w:fldCharType="begin"/>
      </w:r>
      <w:r w:rsidR="00D57B8E">
        <w:instrText xml:space="preserve"> SEQ Hình_3. \* ARABIC </w:instrText>
      </w:r>
      <w:r w:rsidR="00D57B8E">
        <w:fldChar w:fldCharType="separate"/>
      </w:r>
      <w:r w:rsidR="00651F80">
        <w:rPr>
          <w:noProof/>
        </w:rPr>
        <w:t>77</w:t>
      </w:r>
      <w:r w:rsidR="00D57B8E">
        <w:rPr>
          <w:noProof/>
        </w:rPr>
        <w:fldChar w:fldCharType="end"/>
      </w:r>
      <w:r w:rsidR="005A509F" w:rsidRPr="00535811">
        <w:t>: Giao diện điền thông tin để kết nối cho</w:t>
      </w:r>
      <w:r w:rsidR="005A509F">
        <w:t xml:space="preserve"> laptop NhanVien 3</w:t>
      </w:r>
      <w:r w:rsidR="009F7C5F">
        <w:t>.</w:t>
      </w:r>
      <w:bookmarkEnd w:id="289"/>
      <w:bookmarkEnd w:id="290"/>
    </w:p>
    <w:p w14:paraId="01DF879E" w14:textId="1BF30EAC" w:rsidR="005A509F" w:rsidRDefault="005A509F" w:rsidP="00836CB6">
      <w:pPr>
        <w:pStyle w:val="Nidungvnbn"/>
        <w:spacing w:before="240" w:after="240"/>
      </w:pPr>
      <w:r>
        <w:lastRenderedPageBreak/>
        <w:t>Bước 2: Đối với laptop NhanVien4 làm tương tự như laptop NhanVien 3. Đối với máy in Printer_Marketing làm tương tự như máy tin Printer_GD ở phòng giám đốc.</w:t>
      </w:r>
    </w:p>
    <w:p w14:paraId="7762662D" w14:textId="77777777" w:rsidR="005A509F" w:rsidRDefault="005A509F" w:rsidP="00836CB6">
      <w:pPr>
        <w:spacing w:before="240" w:after="240" w:line="360" w:lineRule="auto"/>
        <w:jc w:val="center"/>
        <w:rPr>
          <w:sz w:val="26"/>
          <w:szCs w:val="26"/>
        </w:rPr>
      </w:pPr>
      <w:r>
        <w:rPr>
          <w:noProof/>
        </w:rPr>
        <w:drawing>
          <wp:inline distT="0" distB="0" distL="0" distR="0" wp14:anchorId="57BCA8F0" wp14:editId="5A76F4EE">
            <wp:extent cx="3721735" cy="1767840"/>
            <wp:effectExtent l="0" t="0" r="0" b="3810"/>
            <wp:docPr id="109" name="Picture 1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 schematic&#10;&#10;Description automatically generated"/>
                    <pic:cNvPicPr/>
                  </pic:nvPicPr>
                  <pic:blipFill>
                    <a:blip r:embed="rId123"/>
                    <a:stretch>
                      <a:fillRect/>
                    </a:stretch>
                  </pic:blipFill>
                  <pic:spPr>
                    <a:xfrm>
                      <a:off x="0" y="0"/>
                      <a:ext cx="3726542" cy="1770123"/>
                    </a:xfrm>
                    <a:prstGeom prst="rect">
                      <a:avLst/>
                    </a:prstGeom>
                  </pic:spPr>
                </pic:pic>
              </a:graphicData>
            </a:graphic>
          </wp:inline>
        </w:drawing>
      </w:r>
    </w:p>
    <w:p w14:paraId="14F6CBE2" w14:textId="1F112D43" w:rsidR="005A509F" w:rsidRDefault="003043A4" w:rsidP="003043A4">
      <w:pPr>
        <w:pStyle w:val="Nidungvnbn"/>
        <w:jc w:val="center"/>
      </w:pPr>
      <w:bookmarkStart w:id="291" w:name="_Toc90616420"/>
      <w:bookmarkStart w:id="292" w:name="_Toc90623936"/>
      <w:r>
        <w:t xml:space="preserve">Hình 3. </w:t>
      </w:r>
      <w:r w:rsidR="00D57B8E">
        <w:fldChar w:fldCharType="begin"/>
      </w:r>
      <w:r w:rsidR="00D57B8E">
        <w:instrText xml:space="preserve"> SEQ Hình_3. \* ARABIC </w:instrText>
      </w:r>
      <w:r w:rsidR="00D57B8E">
        <w:fldChar w:fldCharType="separate"/>
      </w:r>
      <w:r w:rsidR="00651F80">
        <w:rPr>
          <w:noProof/>
        </w:rPr>
        <w:t>78</w:t>
      </w:r>
      <w:r w:rsidR="00D57B8E">
        <w:rPr>
          <w:noProof/>
        </w:rPr>
        <w:fldChar w:fldCharType="end"/>
      </w:r>
      <w:r w:rsidR="005A509F" w:rsidRPr="00026DC6">
        <w:t>: Kết quả sau khi kết nối thành công các thiết bị cá nhân ở</w:t>
      </w:r>
      <w:r w:rsidR="005A509F">
        <w:t xml:space="preserve"> phòng</w:t>
      </w:r>
      <w:r w:rsidR="005A509F" w:rsidRPr="00026DC6">
        <w:t xml:space="preserve"> </w:t>
      </w:r>
      <w:r w:rsidR="005A509F">
        <w:t>marketing</w:t>
      </w:r>
      <w:r w:rsidR="009F7C5F">
        <w:t>.</w:t>
      </w:r>
      <w:bookmarkEnd w:id="291"/>
      <w:bookmarkEnd w:id="292"/>
    </w:p>
    <w:p w14:paraId="5AF84723" w14:textId="15E3A46B" w:rsidR="005A509F" w:rsidRPr="007D6607" w:rsidRDefault="005A509F" w:rsidP="005C06B0">
      <w:pPr>
        <w:pStyle w:val="Tiumccp3"/>
        <w:numPr>
          <w:ilvl w:val="0"/>
          <w:numId w:val="36"/>
        </w:numPr>
        <w:spacing w:before="240" w:after="240"/>
        <w:ind w:left="1260" w:hanging="900"/>
        <w:rPr>
          <w:b/>
          <w:bCs/>
          <w:i/>
          <w:iCs/>
        </w:rPr>
      </w:pPr>
      <w:bookmarkStart w:id="293" w:name="_Toc90624109"/>
      <w:r w:rsidRPr="007D6607">
        <w:rPr>
          <w:b/>
          <w:bCs/>
          <w:i/>
          <w:iCs/>
        </w:rPr>
        <w:t>Phòng tài chính</w:t>
      </w:r>
      <w:bookmarkEnd w:id="293"/>
    </w:p>
    <w:p w14:paraId="01CDDFBD" w14:textId="77777777" w:rsidR="005A509F" w:rsidRDefault="005A509F" w:rsidP="00836CB6">
      <w:pPr>
        <w:pStyle w:val="Nidungvnbn"/>
        <w:spacing w:before="240" w:after="240"/>
      </w:pPr>
      <w:r>
        <w:t>Bước 1: Đối với PC_TC.</w:t>
      </w:r>
    </w:p>
    <w:p w14:paraId="520CF6DA" w14:textId="20E8B929" w:rsidR="005A509F" w:rsidRDefault="00A03A8A" w:rsidP="00836CB6">
      <w:pPr>
        <w:pStyle w:val="Nidungvnbn"/>
        <w:spacing w:before="240" w:after="240"/>
      </w:pPr>
      <w:r>
        <w:tab/>
      </w:r>
      <w:r w:rsidR="005A509F">
        <w:t xml:space="preserve">+ </w:t>
      </w:r>
      <w:r w:rsidR="005A509F" w:rsidRPr="000A636C">
        <w:t>Mở</w:t>
      </w:r>
      <w:r w:rsidR="005A509F">
        <w:t xml:space="preserve"> thiết bị PC_TC, chọn tab Desktop, mở</w:t>
      </w:r>
      <w:r w:rsidR="005A509F" w:rsidRPr="000A636C">
        <w:t xml:space="preserve"> ứng dụng PC Wireless</w:t>
      </w:r>
      <w:r w:rsidR="005A509F">
        <w:t>.</w:t>
      </w:r>
    </w:p>
    <w:p w14:paraId="5666F4F2"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3FF75C32" wp14:editId="4A755716">
            <wp:extent cx="3617595" cy="242316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28471" cy="2430445"/>
                    </a:xfrm>
                    <a:prstGeom prst="rect">
                      <a:avLst/>
                    </a:prstGeom>
                    <a:noFill/>
                    <a:ln>
                      <a:noFill/>
                    </a:ln>
                  </pic:spPr>
                </pic:pic>
              </a:graphicData>
            </a:graphic>
          </wp:inline>
        </w:drawing>
      </w:r>
    </w:p>
    <w:p w14:paraId="46CFBA09" w14:textId="7B75A0F6" w:rsidR="005A509F" w:rsidRDefault="00651F80" w:rsidP="00651F80">
      <w:pPr>
        <w:pStyle w:val="Caption"/>
      </w:pPr>
      <w:bookmarkStart w:id="294" w:name="_Toc90616421"/>
      <w:bookmarkStart w:id="295" w:name="_Toc90623937"/>
      <w:r>
        <w:t xml:space="preserve">Hình 3. </w:t>
      </w:r>
      <w:r w:rsidR="00D57B8E">
        <w:fldChar w:fldCharType="begin"/>
      </w:r>
      <w:r w:rsidR="00D57B8E">
        <w:instrText xml:space="preserve"> SEQ Hình_3. \* ARABIC </w:instrText>
      </w:r>
      <w:r w:rsidR="00D57B8E">
        <w:fldChar w:fldCharType="separate"/>
      </w:r>
      <w:r>
        <w:rPr>
          <w:noProof/>
        </w:rPr>
        <w:t>79</w:t>
      </w:r>
      <w:r w:rsidR="00D57B8E">
        <w:rPr>
          <w:noProof/>
        </w:rPr>
        <w:fldChar w:fldCharType="end"/>
      </w:r>
      <w:r w:rsidR="005A509F" w:rsidRPr="00550FCE">
        <w:t xml:space="preserve">: Giao diện các bước vào PC Wireless của </w:t>
      </w:r>
      <w:r w:rsidR="005A509F">
        <w:t>PC_TC</w:t>
      </w:r>
      <w:r w:rsidR="009F7C5F">
        <w:t>.</w:t>
      </w:r>
      <w:bookmarkEnd w:id="294"/>
      <w:bookmarkEnd w:id="295"/>
    </w:p>
    <w:p w14:paraId="2A20C81B" w14:textId="77777777" w:rsidR="005A509F" w:rsidRDefault="005A509F" w:rsidP="00836CB6">
      <w:pPr>
        <w:pStyle w:val="Nidungvnbn"/>
        <w:spacing w:before="240" w:after="240"/>
      </w:pPr>
      <w:r>
        <w:lastRenderedPageBreak/>
        <w:tab/>
        <w:t>+ Chọn tab Profiles, chọn Edit.</w:t>
      </w:r>
    </w:p>
    <w:p w14:paraId="46A98FAC"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71E0B4D4" wp14:editId="5F6F8005">
            <wp:extent cx="3596364" cy="2636520"/>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03069" cy="2641435"/>
                    </a:xfrm>
                    <a:prstGeom prst="rect">
                      <a:avLst/>
                    </a:prstGeom>
                    <a:noFill/>
                    <a:ln>
                      <a:noFill/>
                    </a:ln>
                  </pic:spPr>
                </pic:pic>
              </a:graphicData>
            </a:graphic>
          </wp:inline>
        </w:drawing>
      </w:r>
    </w:p>
    <w:p w14:paraId="71F9877B" w14:textId="12D1F061" w:rsidR="005A509F" w:rsidRPr="000B7E15" w:rsidRDefault="00651F80" w:rsidP="00651F80">
      <w:pPr>
        <w:pStyle w:val="Caption"/>
      </w:pPr>
      <w:bookmarkStart w:id="296" w:name="_Toc90616422"/>
      <w:bookmarkStart w:id="297" w:name="_Toc90623938"/>
      <w:r>
        <w:t xml:space="preserve">Hình 3. </w:t>
      </w:r>
      <w:r w:rsidR="00D57B8E">
        <w:fldChar w:fldCharType="begin"/>
      </w:r>
      <w:r w:rsidR="00D57B8E">
        <w:instrText xml:space="preserve"> SEQ Hình_3. \* ARABIC </w:instrText>
      </w:r>
      <w:r w:rsidR="00D57B8E">
        <w:fldChar w:fldCharType="separate"/>
      </w:r>
      <w:r>
        <w:rPr>
          <w:noProof/>
        </w:rPr>
        <w:t>80</w:t>
      </w:r>
      <w:r w:rsidR="00D57B8E">
        <w:rPr>
          <w:noProof/>
        </w:rPr>
        <w:fldChar w:fldCharType="end"/>
      </w:r>
      <w:r w:rsidR="005A509F" w:rsidRPr="000B7E15">
        <w:t>: Giao diện chọn Edit để cấu hình kết nối cho</w:t>
      </w:r>
      <w:r w:rsidR="005A509F">
        <w:t xml:space="preserve"> PC_TC</w:t>
      </w:r>
      <w:r w:rsidR="009F7C5F">
        <w:t>.</w:t>
      </w:r>
      <w:bookmarkEnd w:id="296"/>
      <w:bookmarkEnd w:id="297"/>
    </w:p>
    <w:p w14:paraId="0CCF7D43" w14:textId="77777777" w:rsidR="005A509F" w:rsidRDefault="005A509F" w:rsidP="00836CB6">
      <w:pPr>
        <w:pStyle w:val="Nidungvnbn"/>
        <w:spacing w:before="240" w:after="240"/>
      </w:pPr>
      <w:r>
        <w:tab/>
        <w:t xml:space="preserve">+ Ấn Refresh, Chọn </w:t>
      </w:r>
      <w:r w:rsidRPr="00BB5B54">
        <w:rPr>
          <w:b/>
          <w:bCs/>
        </w:rPr>
        <w:t>TaiChinh</w:t>
      </w:r>
      <w:r>
        <w:t>, chọn Advanced Setup.</w:t>
      </w:r>
    </w:p>
    <w:p w14:paraId="0F052552"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35D789E8" wp14:editId="72958DBE">
            <wp:extent cx="3642995" cy="26593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49284" cy="2663971"/>
                    </a:xfrm>
                    <a:prstGeom prst="rect">
                      <a:avLst/>
                    </a:prstGeom>
                    <a:noFill/>
                    <a:ln>
                      <a:noFill/>
                    </a:ln>
                  </pic:spPr>
                </pic:pic>
              </a:graphicData>
            </a:graphic>
          </wp:inline>
        </w:drawing>
      </w:r>
    </w:p>
    <w:p w14:paraId="5375742F" w14:textId="7EE116F4" w:rsidR="005A509F" w:rsidRPr="004619AE" w:rsidRDefault="00651F80" w:rsidP="00651F80">
      <w:pPr>
        <w:pStyle w:val="Caption"/>
      </w:pPr>
      <w:bookmarkStart w:id="298" w:name="_Toc90616423"/>
      <w:bookmarkStart w:id="299" w:name="_Toc90623939"/>
      <w:r>
        <w:t xml:space="preserve">Hình 3. </w:t>
      </w:r>
      <w:r w:rsidR="00D57B8E">
        <w:fldChar w:fldCharType="begin"/>
      </w:r>
      <w:r w:rsidR="00D57B8E">
        <w:instrText xml:space="preserve"> SEQ Hình_3. \* ARABIC </w:instrText>
      </w:r>
      <w:r w:rsidR="00D57B8E">
        <w:fldChar w:fldCharType="separate"/>
      </w:r>
      <w:r>
        <w:rPr>
          <w:noProof/>
        </w:rPr>
        <w:t>81</w:t>
      </w:r>
      <w:r w:rsidR="00D57B8E">
        <w:rPr>
          <w:noProof/>
        </w:rPr>
        <w:fldChar w:fldCharType="end"/>
      </w:r>
      <w:r w:rsidR="005A509F" w:rsidRPr="00875F44">
        <w:t xml:space="preserve">: Giao diện chọn </w:t>
      </w:r>
      <w:r w:rsidR="005A509F">
        <w:t>TaiChinh</w:t>
      </w:r>
      <w:r w:rsidR="005A509F" w:rsidRPr="00875F44">
        <w:t xml:space="preserve"> để kết nối cho</w:t>
      </w:r>
      <w:r w:rsidR="005A509F">
        <w:t xml:space="preserve"> PC_TC</w:t>
      </w:r>
      <w:r w:rsidR="009F7C5F">
        <w:t>.</w:t>
      </w:r>
      <w:bookmarkEnd w:id="298"/>
      <w:bookmarkEnd w:id="299"/>
    </w:p>
    <w:p w14:paraId="5BF70E28" w14:textId="77777777" w:rsidR="005A509F" w:rsidRDefault="005A509F" w:rsidP="00836CB6">
      <w:pPr>
        <w:pStyle w:val="Nidungvnbn"/>
        <w:spacing w:before="240" w:after="240"/>
      </w:pPr>
      <w:r>
        <w:lastRenderedPageBreak/>
        <w:tab/>
        <w:t xml:space="preserve">+ Chọn Next cho đến Wireless Security. Ở Security chọn </w:t>
      </w:r>
      <w:r w:rsidRPr="00BB5B54">
        <w:rPr>
          <w:b/>
          <w:bCs/>
        </w:rPr>
        <w:t>WPA2-Enterprise</w:t>
      </w:r>
      <w:r>
        <w:t>. Chọn Next.</w:t>
      </w:r>
    </w:p>
    <w:p w14:paraId="2FE701A1"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2A84CA2F" wp14:editId="2CC7FE17">
            <wp:extent cx="3603852" cy="2438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10867" cy="2443147"/>
                    </a:xfrm>
                    <a:prstGeom prst="rect">
                      <a:avLst/>
                    </a:prstGeom>
                    <a:noFill/>
                    <a:ln>
                      <a:noFill/>
                    </a:ln>
                  </pic:spPr>
                </pic:pic>
              </a:graphicData>
            </a:graphic>
          </wp:inline>
        </w:drawing>
      </w:r>
    </w:p>
    <w:p w14:paraId="4C3642F2" w14:textId="3024328A" w:rsidR="005A509F" w:rsidRDefault="00651F80" w:rsidP="00651F80">
      <w:pPr>
        <w:pStyle w:val="Caption"/>
      </w:pPr>
      <w:bookmarkStart w:id="300" w:name="_Toc90616424"/>
      <w:bookmarkStart w:id="301" w:name="_Toc90623940"/>
      <w:r>
        <w:t xml:space="preserve">Hình 3. </w:t>
      </w:r>
      <w:r w:rsidR="00D57B8E">
        <w:fldChar w:fldCharType="begin"/>
      </w:r>
      <w:r w:rsidR="00D57B8E">
        <w:instrText xml:space="preserve"> SEQ Hình_3. \* ARABIC </w:instrText>
      </w:r>
      <w:r w:rsidR="00D57B8E">
        <w:fldChar w:fldCharType="separate"/>
      </w:r>
      <w:r>
        <w:rPr>
          <w:noProof/>
        </w:rPr>
        <w:t>82</w:t>
      </w:r>
      <w:r w:rsidR="00D57B8E">
        <w:rPr>
          <w:noProof/>
        </w:rPr>
        <w:fldChar w:fldCharType="end"/>
      </w:r>
      <w:r w:rsidR="005A509F" w:rsidRPr="0091553A">
        <w:t>: Giao diện chọn Security cho</w:t>
      </w:r>
      <w:r w:rsidR="005A509F">
        <w:t xml:space="preserve"> PC_TC</w:t>
      </w:r>
      <w:r w:rsidR="009F7C5F">
        <w:t>.</w:t>
      </w:r>
      <w:bookmarkEnd w:id="300"/>
      <w:bookmarkEnd w:id="301"/>
    </w:p>
    <w:p w14:paraId="58B3265D" w14:textId="77777777" w:rsidR="005A509F" w:rsidRDefault="005A509F" w:rsidP="00836CB6">
      <w:pPr>
        <w:pStyle w:val="Nidungvnbn"/>
        <w:spacing w:before="240" w:after="240"/>
      </w:pPr>
      <w:r>
        <w:tab/>
        <w:t>+ Điền Login Name và Password rồi chọn Next. Sau đó chọn Save và chọn Connect to Nextwork.</w:t>
      </w:r>
    </w:p>
    <w:p w14:paraId="6BD39F90" w14:textId="77777777" w:rsidR="005A509F" w:rsidRDefault="005A509F" w:rsidP="00836CB6">
      <w:pPr>
        <w:spacing w:before="240" w:after="240" w:line="360" w:lineRule="auto"/>
        <w:jc w:val="center"/>
        <w:rPr>
          <w:sz w:val="26"/>
          <w:szCs w:val="26"/>
        </w:rPr>
      </w:pPr>
      <w:r>
        <w:rPr>
          <w:noProof/>
          <w:sz w:val="26"/>
          <w:szCs w:val="26"/>
        </w:rPr>
        <w:drawing>
          <wp:inline distT="0" distB="0" distL="0" distR="0" wp14:anchorId="05EB7917" wp14:editId="680019D7">
            <wp:extent cx="3622040" cy="26898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35944" cy="2700186"/>
                    </a:xfrm>
                    <a:prstGeom prst="rect">
                      <a:avLst/>
                    </a:prstGeom>
                    <a:noFill/>
                    <a:ln>
                      <a:noFill/>
                    </a:ln>
                  </pic:spPr>
                </pic:pic>
              </a:graphicData>
            </a:graphic>
          </wp:inline>
        </w:drawing>
      </w:r>
    </w:p>
    <w:p w14:paraId="309D5917" w14:textId="61A76FF3" w:rsidR="005A509F" w:rsidRDefault="00651F80" w:rsidP="00651F80">
      <w:pPr>
        <w:pStyle w:val="Caption"/>
      </w:pPr>
      <w:bookmarkStart w:id="302" w:name="_Toc90616425"/>
      <w:bookmarkStart w:id="303" w:name="_Toc90623941"/>
      <w:r>
        <w:t xml:space="preserve">Hình 3. </w:t>
      </w:r>
      <w:r w:rsidR="00D57B8E">
        <w:fldChar w:fldCharType="begin"/>
      </w:r>
      <w:r w:rsidR="00D57B8E">
        <w:instrText xml:space="preserve"> SEQ Hình_3. \* ARABIC </w:instrText>
      </w:r>
      <w:r w:rsidR="00D57B8E">
        <w:fldChar w:fldCharType="separate"/>
      </w:r>
      <w:r>
        <w:rPr>
          <w:noProof/>
        </w:rPr>
        <w:t>83</w:t>
      </w:r>
      <w:r w:rsidR="00D57B8E">
        <w:rPr>
          <w:noProof/>
        </w:rPr>
        <w:fldChar w:fldCharType="end"/>
      </w:r>
      <w:r w:rsidR="005A509F" w:rsidRPr="00535811">
        <w:t>: Giao diện điền thông tin để kết nối cho</w:t>
      </w:r>
      <w:r w:rsidR="005A509F">
        <w:t xml:space="preserve"> PC_TC</w:t>
      </w:r>
      <w:r w:rsidR="009F7C5F">
        <w:t>.</w:t>
      </w:r>
      <w:bookmarkEnd w:id="302"/>
      <w:bookmarkEnd w:id="303"/>
    </w:p>
    <w:p w14:paraId="1F6F91E9" w14:textId="1B142F64" w:rsidR="005A509F" w:rsidRDefault="005A509F" w:rsidP="00836CB6">
      <w:pPr>
        <w:pStyle w:val="Nidungvnbn"/>
        <w:spacing w:before="240" w:after="240"/>
      </w:pPr>
      <w:r>
        <w:lastRenderedPageBreak/>
        <w:t>Bước 2: Đối với laptop NhanVien5 làm tương tự như PC_TC. Đối với máy in Printer_TC làm tương tự như máy tin Printer_GD ở phòng giám đốc.</w:t>
      </w:r>
    </w:p>
    <w:p w14:paraId="163D6739" w14:textId="77777777" w:rsidR="005A509F" w:rsidRDefault="005A509F" w:rsidP="00836CB6">
      <w:pPr>
        <w:spacing w:before="240" w:after="240" w:line="360" w:lineRule="auto"/>
        <w:jc w:val="center"/>
        <w:rPr>
          <w:sz w:val="26"/>
          <w:szCs w:val="26"/>
        </w:rPr>
      </w:pPr>
      <w:r>
        <w:rPr>
          <w:noProof/>
        </w:rPr>
        <w:drawing>
          <wp:inline distT="0" distB="0" distL="0" distR="0" wp14:anchorId="1A9410FE" wp14:editId="3D5CAAC1">
            <wp:extent cx="3924300" cy="2247366"/>
            <wp:effectExtent l="0" t="0" r="0" b="635"/>
            <wp:docPr id="110" name="Picture 1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 schematic&#10;&#10;Description automatically generated"/>
                    <pic:cNvPicPr/>
                  </pic:nvPicPr>
                  <pic:blipFill>
                    <a:blip r:embed="rId129"/>
                    <a:stretch>
                      <a:fillRect/>
                    </a:stretch>
                  </pic:blipFill>
                  <pic:spPr>
                    <a:xfrm>
                      <a:off x="0" y="0"/>
                      <a:ext cx="3926888" cy="2248848"/>
                    </a:xfrm>
                    <a:prstGeom prst="rect">
                      <a:avLst/>
                    </a:prstGeom>
                  </pic:spPr>
                </pic:pic>
              </a:graphicData>
            </a:graphic>
          </wp:inline>
        </w:drawing>
      </w:r>
    </w:p>
    <w:p w14:paraId="4CADA570" w14:textId="15DB761C" w:rsidR="005A509F" w:rsidRDefault="00651F80" w:rsidP="00651F80">
      <w:pPr>
        <w:pStyle w:val="Nidungvnbn"/>
        <w:jc w:val="center"/>
      </w:pPr>
      <w:bookmarkStart w:id="304" w:name="_Toc90616426"/>
      <w:bookmarkStart w:id="305" w:name="_Toc90623942"/>
      <w:r>
        <w:t xml:space="preserve">Hình 3. </w:t>
      </w:r>
      <w:r w:rsidR="00D57B8E">
        <w:fldChar w:fldCharType="begin"/>
      </w:r>
      <w:r w:rsidR="00D57B8E">
        <w:instrText xml:space="preserve"> SEQ Hình_3. \* ARABIC</w:instrText>
      </w:r>
      <w:r w:rsidR="00D57B8E">
        <w:instrText xml:space="preserve"> </w:instrText>
      </w:r>
      <w:r w:rsidR="00D57B8E">
        <w:fldChar w:fldCharType="separate"/>
      </w:r>
      <w:r>
        <w:rPr>
          <w:noProof/>
        </w:rPr>
        <w:t>84</w:t>
      </w:r>
      <w:r w:rsidR="00D57B8E">
        <w:rPr>
          <w:noProof/>
        </w:rPr>
        <w:fldChar w:fldCharType="end"/>
      </w:r>
      <w:r w:rsidR="00E21AD9">
        <w:t>:</w:t>
      </w:r>
      <w:r w:rsidR="005A509F" w:rsidRPr="00BB1477">
        <w:t xml:space="preserve"> Kết quả sau khi kết nối thành công các thiết bị cá nhân ở phòng </w:t>
      </w:r>
      <w:r w:rsidR="005A509F">
        <w:t>tài chính</w:t>
      </w:r>
      <w:r w:rsidR="009F7C5F">
        <w:t>.</w:t>
      </w:r>
      <w:bookmarkEnd w:id="304"/>
      <w:bookmarkEnd w:id="305"/>
    </w:p>
    <w:p w14:paraId="3CB08836" w14:textId="196023F7" w:rsidR="005A509F" w:rsidRDefault="005A509F" w:rsidP="005C06B0">
      <w:pPr>
        <w:pStyle w:val="Tiumccp2"/>
        <w:numPr>
          <w:ilvl w:val="0"/>
          <w:numId w:val="34"/>
        </w:numPr>
        <w:spacing w:before="240" w:after="240"/>
        <w:ind w:left="990" w:hanging="630"/>
      </w:pPr>
      <w:bookmarkStart w:id="306" w:name="_Toc90624110"/>
      <w:r w:rsidRPr="001A7178">
        <w:t>Cấu hình thiết bị Home Wireless Router</w:t>
      </w:r>
      <w:r>
        <w:t xml:space="preserve"> tại nhà.</w:t>
      </w:r>
      <w:bookmarkEnd w:id="306"/>
    </w:p>
    <w:p w14:paraId="5B66673E" w14:textId="77777777" w:rsidR="005A509F" w:rsidRDefault="005A509F" w:rsidP="00836CB6">
      <w:pPr>
        <w:pStyle w:val="Nidungvnbn"/>
        <w:spacing w:before="240" w:after="240"/>
      </w:pPr>
      <w:r w:rsidRPr="003F77C5">
        <w:t>Bước 1: Thay đổi cài đặt DHCP.</w:t>
      </w:r>
    </w:p>
    <w:p w14:paraId="02939762" w14:textId="77777777" w:rsidR="005A509F" w:rsidRDefault="005A509F" w:rsidP="00836CB6">
      <w:pPr>
        <w:pStyle w:val="Nidungvnbn"/>
        <w:spacing w:before="240" w:after="240"/>
        <w:rPr>
          <w:b/>
          <w:bCs/>
        </w:rPr>
      </w:pPr>
      <w:r>
        <w:tab/>
        <w:t xml:space="preserve">+ Vào thiết bị Home Admin, chọn tab Desktop, chọn Web Browser. Đăng nhập vào thiết bị Home Wireless Router bằng địa chỉ url </w:t>
      </w:r>
      <w:r w:rsidRPr="006C429A">
        <w:rPr>
          <w:b/>
          <w:bCs/>
        </w:rPr>
        <w:t>192.168.0.1</w:t>
      </w:r>
      <w:r>
        <w:rPr>
          <w:b/>
          <w:bCs/>
        </w:rPr>
        <w:t>.</w:t>
      </w:r>
    </w:p>
    <w:p w14:paraId="7323469E" w14:textId="6EEFE287" w:rsidR="005A509F" w:rsidRDefault="005A509F" w:rsidP="00836CB6">
      <w:pPr>
        <w:spacing w:before="240" w:after="240" w:line="360" w:lineRule="auto"/>
        <w:jc w:val="center"/>
        <w:rPr>
          <w:sz w:val="26"/>
          <w:szCs w:val="26"/>
        </w:rPr>
      </w:pPr>
      <w:r>
        <w:rPr>
          <w:noProof/>
          <w:sz w:val="26"/>
          <w:szCs w:val="26"/>
        </w:rPr>
        <w:drawing>
          <wp:inline distT="0" distB="0" distL="0" distR="0" wp14:anchorId="270F76B8" wp14:editId="76DC2ED6">
            <wp:extent cx="3823970" cy="171450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30101" cy="1717249"/>
                    </a:xfrm>
                    <a:prstGeom prst="rect">
                      <a:avLst/>
                    </a:prstGeom>
                    <a:noFill/>
                    <a:ln>
                      <a:noFill/>
                    </a:ln>
                  </pic:spPr>
                </pic:pic>
              </a:graphicData>
            </a:graphic>
          </wp:inline>
        </w:drawing>
      </w:r>
    </w:p>
    <w:p w14:paraId="03D2460A" w14:textId="1C54067E" w:rsidR="009F7C5F" w:rsidRPr="006C429A" w:rsidRDefault="00651F80" w:rsidP="00651F80">
      <w:pPr>
        <w:pStyle w:val="Caption"/>
      </w:pPr>
      <w:bookmarkStart w:id="307" w:name="_Toc90616427"/>
      <w:bookmarkStart w:id="308" w:name="_Toc90623943"/>
      <w:r>
        <w:t xml:space="preserve">Hình 3. </w:t>
      </w:r>
      <w:r w:rsidR="00D57B8E">
        <w:fldChar w:fldCharType="begin"/>
      </w:r>
      <w:r w:rsidR="00D57B8E">
        <w:instrText xml:space="preserve"> SEQ Hình_3. \* ARABIC </w:instrText>
      </w:r>
      <w:r w:rsidR="00D57B8E">
        <w:fldChar w:fldCharType="separate"/>
      </w:r>
      <w:r>
        <w:rPr>
          <w:noProof/>
        </w:rPr>
        <w:t>85</w:t>
      </w:r>
      <w:r w:rsidR="00D57B8E">
        <w:rPr>
          <w:noProof/>
        </w:rPr>
        <w:fldChar w:fldCharType="end"/>
      </w:r>
      <w:r w:rsidR="009F7C5F">
        <w:t>: Đăng nhập vào Home Wireless Router.</w:t>
      </w:r>
      <w:bookmarkEnd w:id="307"/>
      <w:bookmarkEnd w:id="308"/>
    </w:p>
    <w:p w14:paraId="2B590833" w14:textId="4080C43C" w:rsidR="005A509F" w:rsidRDefault="00A03A8A" w:rsidP="00836CB6">
      <w:pPr>
        <w:pStyle w:val="Nidungvnbn"/>
        <w:spacing w:before="240" w:after="240"/>
      </w:pPr>
      <w:r>
        <w:lastRenderedPageBreak/>
        <w:tab/>
      </w:r>
      <w:r w:rsidR="005A509F">
        <w:t xml:space="preserve">+ </w:t>
      </w:r>
      <w:r w:rsidR="005A509F" w:rsidRPr="00F42ADF">
        <w:t xml:space="preserve">Trong </w:t>
      </w:r>
      <w:r w:rsidR="005A509F" w:rsidRPr="00896109">
        <w:t>Internet Setup</w:t>
      </w:r>
      <w:r w:rsidR="005A509F" w:rsidRPr="00F42ADF">
        <w:t xml:space="preserve">, thay đổi phương pháp địa chỉ IP Internet </w:t>
      </w:r>
      <w:r w:rsidR="005A509F">
        <w:t xml:space="preserve">thành </w:t>
      </w:r>
      <w:r w:rsidR="005A509F" w:rsidRPr="00D02046">
        <w:rPr>
          <w:b/>
          <w:bCs/>
        </w:rPr>
        <w:t>Automatic Configuration - DHCP</w:t>
      </w:r>
      <w:r w:rsidR="005A509F">
        <w:t xml:space="preserve"> và trong Network Setup, thay đổi địa chỉ IP và Subnet Mask theo bảng địa chỉ.</w:t>
      </w:r>
    </w:p>
    <w:p w14:paraId="119C4D32" w14:textId="7ED547DD" w:rsidR="005A509F" w:rsidRDefault="005A509F" w:rsidP="00836CB6">
      <w:pPr>
        <w:spacing w:before="240" w:after="240" w:line="360" w:lineRule="auto"/>
        <w:jc w:val="center"/>
        <w:rPr>
          <w:sz w:val="26"/>
          <w:szCs w:val="26"/>
        </w:rPr>
      </w:pPr>
      <w:r>
        <w:rPr>
          <w:noProof/>
          <w:sz w:val="26"/>
          <w:szCs w:val="26"/>
        </w:rPr>
        <w:drawing>
          <wp:inline distT="0" distB="0" distL="0" distR="0" wp14:anchorId="182E4C9A" wp14:editId="433D74BB">
            <wp:extent cx="3763876" cy="2914591"/>
            <wp:effectExtent l="0" t="0" r="825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68589" cy="2918241"/>
                    </a:xfrm>
                    <a:prstGeom prst="rect">
                      <a:avLst/>
                    </a:prstGeom>
                    <a:noFill/>
                    <a:ln>
                      <a:noFill/>
                    </a:ln>
                  </pic:spPr>
                </pic:pic>
              </a:graphicData>
            </a:graphic>
          </wp:inline>
        </w:drawing>
      </w:r>
    </w:p>
    <w:p w14:paraId="5732DB1A" w14:textId="585F61AA" w:rsidR="009F7C5F" w:rsidRDefault="00651F80" w:rsidP="00651F80">
      <w:pPr>
        <w:pStyle w:val="Caption"/>
      </w:pPr>
      <w:bookmarkStart w:id="309" w:name="_Toc90616428"/>
      <w:bookmarkStart w:id="310" w:name="_Toc90623944"/>
      <w:r>
        <w:t xml:space="preserve">Hình 3. </w:t>
      </w:r>
      <w:r w:rsidR="00D57B8E">
        <w:fldChar w:fldCharType="begin"/>
      </w:r>
      <w:r w:rsidR="00D57B8E">
        <w:instrText xml:space="preserve"> SEQ Hình_3. \* ARABIC </w:instrText>
      </w:r>
      <w:r w:rsidR="00D57B8E">
        <w:fldChar w:fldCharType="separate"/>
      </w:r>
      <w:r>
        <w:rPr>
          <w:noProof/>
        </w:rPr>
        <w:t>86</w:t>
      </w:r>
      <w:r w:rsidR="00D57B8E">
        <w:rPr>
          <w:noProof/>
        </w:rPr>
        <w:fldChar w:fldCharType="end"/>
      </w:r>
      <w:r w:rsidR="009F7C5F">
        <w:t>: Thay đổi địa chỉ để phù hợp.</w:t>
      </w:r>
      <w:bookmarkEnd w:id="309"/>
      <w:bookmarkEnd w:id="310"/>
    </w:p>
    <w:p w14:paraId="344A2146" w14:textId="5B4B8CBC" w:rsidR="005A509F" w:rsidRDefault="00A03A8A" w:rsidP="00836CB6">
      <w:pPr>
        <w:pStyle w:val="Nidungvnbn"/>
        <w:spacing w:before="240" w:after="240"/>
      </w:pPr>
      <w:r>
        <w:tab/>
      </w:r>
      <w:r w:rsidR="005A509F">
        <w:t xml:space="preserve">+ </w:t>
      </w:r>
      <w:r w:rsidR="005A509F" w:rsidRPr="00CA17AA">
        <w:t xml:space="preserve">Cho phép bộ định tuyến cấp tối đa </w:t>
      </w:r>
      <w:r w:rsidR="005A509F" w:rsidRPr="001035A1">
        <w:rPr>
          <w:b/>
          <w:bCs/>
        </w:rPr>
        <w:t>20</w:t>
      </w:r>
      <w:r w:rsidR="005A509F" w:rsidRPr="00CA17AA">
        <w:t xml:space="preserve"> địa chỉ</w:t>
      </w:r>
      <w:r w:rsidR="005A509F">
        <w:t xml:space="preserve"> và c</w:t>
      </w:r>
      <w:r w:rsidR="005A509F" w:rsidRPr="00CA17AA">
        <w:t>ấu hình DHCP</w:t>
      </w:r>
      <w:r w:rsidR="005A509F">
        <w:t xml:space="preserve"> server</w:t>
      </w:r>
      <w:r w:rsidR="005A509F" w:rsidRPr="00CA17AA">
        <w:t xml:space="preserve"> để bắt đầu bằng địa chỉ IP .</w:t>
      </w:r>
      <w:r w:rsidR="005A509F">
        <w:rPr>
          <w:b/>
          <w:bCs/>
        </w:rPr>
        <w:t>2</w:t>
      </w:r>
      <w:r w:rsidR="005A509F" w:rsidRPr="00CA17AA">
        <w:t xml:space="preserve"> của mạng LAN.</w:t>
      </w:r>
      <w:r w:rsidR="005A509F">
        <w:t xml:space="preserve"> C</w:t>
      </w:r>
      <w:r w:rsidR="005A509F" w:rsidRPr="0051253C">
        <w:t>ấu hình</w:t>
      </w:r>
      <w:r w:rsidR="005A509F">
        <w:t xml:space="preserve"> Static</w:t>
      </w:r>
      <w:r w:rsidR="005A509F" w:rsidRPr="0051253C">
        <w:t xml:space="preserve"> DNS</w:t>
      </w:r>
      <w:r w:rsidR="005A509F">
        <w:t xml:space="preserve"> server </w:t>
      </w:r>
      <w:r w:rsidR="005A509F" w:rsidRPr="0051253C">
        <w:t xml:space="preserve">thành địa chỉ trong </w:t>
      </w:r>
      <w:r w:rsidR="005A509F">
        <w:t>bảng địa chỉ.</w:t>
      </w:r>
    </w:p>
    <w:p w14:paraId="1AEB576B" w14:textId="5AC21662" w:rsidR="005A509F" w:rsidRDefault="005A509F" w:rsidP="00836CB6">
      <w:pPr>
        <w:spacing w:before="240" w:after="240" w:line="360" w:lineRule="auto"/>
        <w:jc w:val="center"/>
        <w:rPr>
          <w:sz w:val="26"/>
          <w:szCs w:val="26"/>
        </w:rPr>
      </w:pPr>
      <w:r>
        <w:rPr>
          <w:noProof/>
          <w:sz w:val="26"/>
          <w:szCs w:val="26"/>
        </w:rPr>
        <w:lastRenderedPageBreak/>
        <w:drawing>
          <wp:inline distT="0" distB="0" distL="0" distR="0" wp14:anchorId="27B3FA09" wp14:editId="3E8BE56A">
            <wp:extent cx="3527350" cy="25279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37004" cy="2534853"/>
                    </a:xfrm>
                    <a:prstGeom prst="rect">
                      <a:avLst/>
                    </a:prstGeom>
                    <a:noFill/>
                    <a:ln>
                      <a:noFill/>
                    </a:ln>
                  </pic:spPr>
                </pic:pic>
              </a:graphicData>
            </a:graphic>
          </wp:inline>
        </w:drawing>
      </w:r>
    </w:p>
    <w:p w14:paraId="62E1906E" w14:textId="2A301A7E" w:rsidR="009F7C5F" w:rsidRPr="003230E4" w:rsidRDefault="00651F80" w:rsidP="00651F80">
      <w:pPr>
        <w:pStyle w:val="Caption"/>
      </w:pPr>
      <w:bookmarkStart w:id="311" w:name="_Toc90616429"/>
      <w:bookmarkStart w:id="312" w:name="_Toc90623945"/>
      <w:r>
        <w:t xml:space="preserve">Hình 3. </w:t>
      </w:r>
      <w:r w:rsidR="00D57B8E">
        <w:fldChar w:fldCharType="begin"/>
      </w:r>
      <w:r w:rsidR="00D57B8E">
        <w:instrText xml:space="preserve"> SEQ Hình_3. \* ARABIC </w:instrText>
      </w:r>
      <w:r w:rsidR="00D57B8E">
        <w:fldChar w:fldCharType="separate"/>
      </w:r>
      <w:r>
        <w:rPr>
          <w:noProof/>
        </w:rPr>
        <w:t>87</w:t>
      </w:r>
      <w:r w:rsidR="00D57B8E">
        <w:rPr>
          <w:noProof/>
        </w:rPr>
        <w:fldChar w:fldCharType="end"/>
      </w:r>
      <w:r w:rsidR="009F7C5F">
        <w:t>: Các địa chỉ cần thiết cho thiết lập.</w:t>
      </w:r>
      <w:bookmarkEnd w:id="311"/>
      <w:bookmarkEnd w:id="312"/>
    </w:p>
    <w:p w14:paraId="5185674E" w14:textId="7C62EA13" w:rsidR="005A509F" w:rsidRPr="0091676A" w:rsidRDefault="00A03A8A" w:rsidP="00836CB6">
      <w:pPr>
        <w:pStyle w:val="Nidungvnbn"/>
        <w:spacing w:before="240" w:after="240"/>
      </w:pPr>
      <w:r>
        <w:tab/>
      </w:r>
      <w:r w:rsidR="005A509F">
        <w:t xml:space="preserve">+ Ấn </w:t>
      </w:r>
      <w:r w:rsidR="005A509F" w:rsidRPr="00D02046">
        <w:rPr>
          <w:b/>
          <w:bCs/>
        </w:rPr>
        <w:t>Save Settings</w:t>
      </w:r>
      <w:r w:rsidR="005A509F">
        <w:t xml:space="preserve"> để lưu cấu hình.</w:t>
      </w:r>
    </w:p>
    <w:p w14:paraId="05D90776" w14:textId="77777777" w:rsidR="005A509F" w:rsidRPr="00E76D6F" w:rsidRDefault="005A509F" w:rsidP="00836CB6">
      <w:pPr>
        <w:pStyle w:val="Nidungvnbn"/>
        <w:spacing w:before="240" w:after="240"/>
      </w:pPr>
      <w:r w:rsidRPr="00E76D6F">
        <w:t>Bước 2: Cấu hình mạng LAN không dây.</w:t>
      </w:r>
    </w:p>
    <w:p w14:paraId="71FFF176" w14:textId="22612162" w:rsidR="005A509F" w:rsidRDefault="00A03A8A" w:rsidP="00836CB6">
      <w:pPr>
        <w:pStyle w:val="Nidungvnbn"/>
        <w:spacing w:before="240" w:after="240"/>
      </w:pPr>
      <w:r>
        <w:tab/>
      </w:r>
      <w:r w:rsidR="005A509F">
        <w:t xml:space="preserve">+ </w:t>
      </w:r>
      <w:r w:rsidR="005A509F" w:rsidRPr="00160A94">
        <w:t xml:space="preserve">Điều hướng đến </w:t>
      </w:r>
      <w:r w:rsidR="005A509F" w:rsidRPr="0075447E">
        <w:t>Wireless &gt; Basic Wireless Settings.</w:t>
      </w:r>
      <w:r w:rsidR="005A509F">
        <w:t xml:space="preserve"> Ở tần số 2.4 GHz t</w:t>
      </w:r>
      <w:r w:rsidR="005A509F" w:rsidRPr="00160A94">
        <w:t xml:space="preserve">hay đổi </w:t>
      </w:r>
      <w:r w:rsidR="005A509F" w:rsidRPr="0075447E">
        <w:t>Network Name</w:t>
      </w:r>
      <w:r w:rsidR="005A509F">
        <w:t xml:space="preserve"> </w:t>
      </w:r>
      <w:r w:rsidR="005A509F" w:rsidRPr="00160A94">
        <w:t xml:space="preserve">(SSID) thành </w:t>
      </w:r>
      <w:r w:rsidR="005A509F" w:rsidRPr="00D02046">
        <w:rPr>
          <w:b/>
          <w:bCs/>
        </w:rPr>
        <w:t>GiaDinh</w:t>
      </w:r>
      <w:r w:rsidR="005A509F">
        <w:rPr>
          <w:b/>
          <w:bCs/>
        </w:rPr>
        <w:t>.</w:t>
      </w:r>
      <w:r w:rsidR="005A509F">
        <w:t xml:space="preserve"> Và s</w:t>
      </w:r>
      <w:r w:rsidR="005A509F" w:rsidRPr="006F3CBE">
        <w:t xml:space="preserve">ử dụng </w:t>
      </w:r>
      <w:r w:rsidR="005A509F" w:rsidRPr="00B312A6">
        <w:rPr>
          <w:b/>
          <w:bCs/>
        </w:rPr>
        <w:t>Channel 6</w:t>
      </w:r>
      <w:r w:rsidR="005A509F" w:rsidRPr="006F3CBE">
        <w:t>.</w:t>
      </w:r>
      <w:r w:rsidR="005A509F">
        <w:t xml:space="preserve"> Tắt 2 tần số 5 GHz. </w:t>
      </w:r>
    </w:p>
    <w:p w14:paraId="02DF3388" w14:textId="607C3FF6" w:rsidR="005A509F" w:rsidRDefault="005A509F" w:rsidP="00836CB6">
      <w:pPr>
        <w:spacing w:before="240" w:after="240" w:line="360" w:lineRule="auto"/>
        <w:jc w:val="center"/>
        <w:rPr>
          <w:sz w:val="26"/>
          <w:szCs w:val="26"/>
        </w:rPr>
      </w:pPr>
      <w:r>
        <w:rPr>
          <w:noProof/>
          <w:sz w:val="26"/>
          <w:szCs w:val="26"/>
        </w:rPr>
        <w:drawing>
          <wp:inline distT="0" distB="0" distL="0" distR="0" wp14:anchorId="17ECEB8D" wp14:editId="7715441B">
            <wp:extent cx="3489960" cy="217451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505658" cy="2184295"/>
                    </a:xfrm>
                    <a:prstGeom prst="rect">
                      <a:avLst/>
                    </a:prstGeom>
                    <a:noFill/>
                    <a:ln>
                      <a:noFill/>
                    </a:ln>
                  </pic:spPr>
                </pic:pic>
              </a:graphicData>
            </a:graphic>
          </wp:inline>
        </w:drawing>
      </w:r>
    </w:p>
    <w:p w14:paraId="19AE97D0" w14:textId="1F4F3298" w:rsidR="009F7C5F" w:rsidRPr="006E06F1" w:rsidRDefault="00651F80" w:rsidP="00651F80">
      <w:pPr>
        <w:pStyle w:val="Caption"/>
      </w:pPr>
      <w:bookmarkStart w:id="313" w:name="_Toc90616430"/>
      <w:bookmarkStart w:id="314" w:name="_Toc90623946"/>
      <w:r>
        <w:t xml:space="preserve">Hình 3. </w:t>
      </w:r>
      <w:r w:rsidR="00D57B8E">
        <w:fldChar w:fldCharType="begin"/>
      </w:r>
      <w:r w:rsidR="00D57B8E">
        <w:instrText xml:space="preserve"> SEQ Hình_3. \* ARABIC </w:instrText>
      </w:r>
      <w:r w:rsidR="00D57B8E">
        <w:fldChar w:fldCharType="separate"/>
      </w:r>
      <w:r>
        <w:rPr>
          <w:noProof/>
        </w:rPr>
        <w:t>88</w:t>
      </w:r>
      <w:r w:rsidR="00D57B8E">
        <w:rPr>
          <w:noProof/>
        </w:rPr>
        <w:fldChar w:fldCharType="end"/>
      </w:r>
      <w:r w:rsidR="009F7C5F">
        <w:t>: Các cài cặt cho Wireless.</w:t>
      </w:r>
      <w:bookmarkEnd w:id="313"/>
      <w:bookmarkEnd w:id="314"/>
    </w:p>
    <w:p w14:paraId="47C89F07" w14:textId="77777777" w:rsidR="005A509F" w:rsidRPr="00E76D6F" w:rsidRDefault="005A509F" w:rsidP="00836CB6">
      <w:pPr>
        <w:spacing w:before="240" w:after="240" w:line="360" w:lineRule="auto"/>
        <w:ind w:left="720"/>
        <w:jc w:val="both"/>
        <w:rPr>
          <w:sz w:val="26"/>
          <w:szCs w:val="26"/>
        </w:rPr>
      </w:pPr>
      <w:r w:rsidRPr="00E76D6F">
        <w:rPr>
          <w:sz w:val="26"/>
          <w:szCs w:val="26"/>
        </w:rPr>
        <w:lastRenderedPageBreak/>
        <w:t>Bước 3: Cấu hình bảo mật.</w:t>
      </w:r>
    </w:p>
    <w:p w14:paraId="7689B957" w14:textId="5110EDEA" w:rsidR="005A509F" w:rsidRDefault="00A03A8A" w:rsidP="00836CB6">
      <w:pPr>
        <w:pStyle w:val="Nidungvnbn"/>
        <w:spacing w:before="240" w:after="240"/>
      </w:pPr>
      <w:r>
        <w:tab/>
      </w:r>
      <w:r w:rsidR="005A509F">
        <w:t xml:space="preserve">+ </w:t>
      </w:r>
      <w:r w:rsidR="005A509F" w:rsidRPr="00160A94">
        <w:t xml:space="preserve">Điều hướng đến </w:t>
      </w:r>
      <w:r w:rsidR="005A509F" w:rsidRPr="0051265F">
        <w:t>Wireless &gt; Wireless Security.</w:t>
      </w:r>
      <w:r w:rsidR="005A509F">
        <w:t xml:space="preserve"> </w:t>
      </w:r>
      <w:r w:rsidR="005A509F" w:rsidRPr="00160A94">
        <w:t>Trong</w:t>
      </w:r>
      <w:r w:rsidR="005A509F">
        <w:t xml:space="preserve"> </w:t>
      </w:r>
      <w:r w:rsidR="005A509F" w:rsidRPr="00160A94">
        <w:t xml:space="preserve">2,4 GHz, chọn </w:t>
      </w:r>
      <w:r w:rsidR="005A509F" w:rsidRPr="008B73AF">
        <w:rPr>
          <w:b/>
          <w:bCs/>
        </w:rPr>
        <w:t>WPA2 Personal</w:t>
      </w:r>
      <w:r w:rsidR="005A509F" w:rsidRPr="00160A94">
        <w:t xml:space="preserve"> cho Chế độ bảo mật.</w:t>
      </w:r>
      <w:r w:rsidR="005A509F">
        <w:t xml:space="preserve"> Giữ </w:t>
      </w:r>
      <w:r w:rsidR="005A509F" w:rsidRPr="00D02046">
        <w:rPr>
          <w:b/>
          <w:bCs/>
        </w:rPr>
        <w:t>AES</w:t>
      </w:r>
      <w:r w:rsidR="005A509F">
        <w:t xml:space="preserve"> làm mã hóa, nhập </w:t>
      </w:r>
      <w:r w:rsidR="005A509F" w:rsidRPr="00BF0C71">
        <w:rPr>
          <w:b/>
          <w:bCs/>
        </w:rPr>
        <w:t>Cisco123</w:t>
      </w:r>
      <w:r w:rsidR="005A509F">
        <w:t xml:space="preserve"> làm mật khẩu.</w:t>
      </w:r>
    </w:p>
    <w:p w14:paraId="1C9841BC" w14:textId="2B4CFB15" w:rsidR="005A509F" w:rsidRDefault="005A509F" w:rsidP="00836CB6">
      <w:pPr>
        <w:spacing w:before="240" w:after="240" w:line="360" w:lineRule="auto"/>
        <w:jc w:val="center"/>
        <w:rPr>
          <w:sz w:val="26"/>
          <w:szCs w:val="26"/>
        </w:rPr>
      </w:pPr>
      <w:r>
        <w:rPr>
          <w:noProof/>
          <w:sz w:val="26"/>
          <w:szCs w:val="26"/>
        </w:rPr>
        <w:drawing>
          <wp:inline distT="0" distB="0" distL="0" distR="0" wp14:anchorId="05E2AF61" wp14:editId="646EE18C">
            <wp:extent cx="3634493" cy="2146170"/>
            <wp:effectExtent l="0" t="0" r="4445"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39961" cy="2149399"/>
                    </a:xfrm>
                    <a:prstGeom prst="rect">
                      <a:avLst/>
                    </a:prstGeom>
                    <a:noFill/>
                    <a:ln>
                      <a:noFill/>
                    </a:ln>
                  </pic:spPr>
                </pic:pic>
              </a:graphicData>
            </a:graphic>
          </wp:inline>
        </w:drawing>
      </w:r>
    </w:p>
    <w:p w14:paraId="43491DFC" w14:textId="46A00B8D" w:rsidR="009F7C5F" w:rsidRPr="00E53D50" w:rsidRDefault="00651F80" w:rsidP="00651F80">
      <w:pPr>
        <w:pStyle w:val="Caption"/>
      </w:pPr>
      <w:bookmarkStart w:id="315" w:name="_Toc90616431"/>
      <w:bookmarkStart w:id="316" w:name="_Toc90623947"/>
      <w:r>
        <w:t xml:space="preserve">Hình 3. </w:t>
      </w:r>
      <w:r w:rsidR="00D57B8E">
        <w:fldChar w:fldCharType="begin"/>
      </w:r>
      <w:r w:rsidR="00D57B8E">
        <w:instrText xml:space="preserve"> SEQ Hình_3. \* ARABIC </w:instrText>
      </w:r>
      <w:r w:rsidR="00D57B8E">
        <w:fldChar w:fldCharType="separate"/>
      </w:r>
      <w:r>
        <w:rPr>
          <w:noProof/>
        </w:rPr>
        <w:t>89</w:t>
      </w:r>
      <w:r w:rsidR="00D57B8E">
        <w:rPr>
          <w:noProof/>
        </w:rPr>
        <w:fldChar w:fldCharType="end"/>
      </w:r>
      <w:r w:rsidR="009F7C5F">
        <w:t>: Chọn chế độ bảo mật, mã hóa phù hợp.</w:t>
      </w:r>
      <w:bookmarkEnd w:id="315"/>
      <w:bookmarkEnd w:id="316"/>
    </w:p>
    <w:p w14:paraId="181E77FB" w14:textId="11840952" w:rsidR="005A509F" w:rsidRPr="00AB6035" w:rsidRDefault="00A03A8A" w:rsidP="00836CB6">
      <w:pPr>
        <w:pStyle w:val="Nidungvnbn"/>
        <w:spacing w:before="240" w:after="240"/>
      </w:pPr>
      <w:r>
        <w:tab/>
      </w:r>
      <w:r w:rsidR="005A509F">
        <w:t xml:space="preserve">+ Ấn </w:t>
      </w:r>
      <w:r w:rsidR="005A509F" w:rsidRPr="00D02046">
        <w:rPr>
          <w:b/>
          <w:bCs/>
        </w:rPr>
        <w:t>Save Settings</w:t>
      </w:r>
      <w:r w:rsidR="005A509F">
        <w:t xml:space="preserve"> để lưu cấu hình.</w:t>
      </w:r>
    </w:p>
    <w:p w14:paraId="63ED91E0" w14:textId="77777777" w:rsidR="005A509F" w:rsidRDefault="005A509F" w:rsidP="00836CB6">
      <w:pPr>
        <w:pStyle w:val="Nidungvnbn"/>
        <w:spacing w:before="240" w:after="240"/>
      </w:pPr>
      <w:r w:rsidRPr="002563BF">
        <w:t>Bước 4: Kết nối thiết bị cá nhân với mạng gia đình.</w:t>
      </w:r>
    </w:p>
    <w:p w14:paraId="2C023955" w14:textId="74189CC9" w:rsidR="005A509F" w:rsidRPr="008941D3" w:rsidRDefault="007F242F" w:rsidP="00836CB6">
      <w:pPr>
        <w:pStyle w:val="Nidungvnbn"/>
        <w:spacing w:before="240" w:after="240"/>
      </w:pPr>
      <w:r>
        <w:tab/>
      </w:r>
      <w:r w:rsidR="005A509F" w:rsidRPr="008941D3">
        <w:t>Đối với Home Laptop.</w:t>
      </w:r>
    </w:p>
    <w:p w14:paraId="6C5E4E7D" w14:textId="13EF9CE1" w:rsidR="005A509F" w:rsidRDefault="00A03A8A" w:rsidP="00836CB6">
      <w:pPr>
        <w:pStyle w:val="Nidungvnbn"/>
        <w:spacing w:before="240" w:after="240"/>
      </w:pPr>
      <w:r>
        <w:tab/>
      </w:r>
      <w:r w:rsidR="005A509F">
        <w:t xml:space="preserve">+ </w:t>
      </w:r>
      <w:r w:rsidR="005A509F" w:rsidRPr="000A636C">
        <w:t>Mở</w:t>
      </w:r>
      <w:r w:rsidR="005A509F">
        <w:t xml:space="preserve"> thiết bị Home Laptop, chọn tab Desktop, mở</w:t>
      </w:r>
      <w:r w:rsidR="005A509F" w:rsidRPr="000A636C">
        <w:t xml:space="preserve"> ứng dụng PC Wireless</w:t>
      </w:r>
      <w:r w:rsidR="005A509F">
        <w:t>.</w:t>
      </w:r>
    </w:p>
    <w:p w14:paraId="78F5FEBA" w14:textId="77777777" w:rsidR="005A509F" w:rsidRPr="003448C2" w:rsidRDefault="005A509F" w:rsidP="00836CB6">
      <w:pPr>
        <w:spacing w:before="240" w:after="240" w:line="360" w:lineRule="auto"/>
        <w:jc w:val="center"/>
        <w:rPr>
          <w:b/>
          <w:bCs/>
          <w:sz w:val="26"/>
          <w:szCs w:val="26"/>
        </w:rPr>
      </w:pPr>
      <w:r>
        <w:rPr>
          <w:b/>
          <w:bCs/>
          <w:noProof/>
          <w:sz w:val="26"/>
          <w:szCs w:val="26"/>
        </w:rPr>
        <w:lastRenderedPageBreak/>
        <w:drawing>
          <wp:inline distT="0" distB="0" distL="0" distR="0" wp14:anchorId="0CCF9260" wp14:editId="1CBA89AF">
            <wp:extent cx="3565524" cy="29946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72478" cy="3000501"/>
                    </a:xfrm>
                    <a:prstGeom prst="rect">
                      <a:avLst/>
                    </a:prstGeom>
                    <a:noFill/>
                    <a:ln>
                      <a:noFill/>
                    </a:ln>
                  </pic:spPr>
                </pic:pic>
              </a:graphicData>
            </a:graphic>
          </wp:inline>
        </w:drawing>
      </w:r>
    </w:p>
    <w:p w14:paraId="103A2660" w14:textId="37DE8968" w:rsidR="005A509F" w:rsidRPr="00B817A5" w:rsidRDefault="00651F80" w:rsidP="00651F80">
      <w:pPr>
        <w:pStyle w:val="Caption"/>
      </w:pPr>
      <w:bookmarkStart w:id="317" w:name="_Toc90616432"/>
      <w:bookmarkStart w:id="318" w:name="_Toc90623948"/>
      <w:r>
        <w:t xml:space="preserve">Hình 3. </w:t>
      </w:r>
      <w:r w:rsidR="00D57B8E">
        <w:fldChar w:fldCharType="begin"/>
      </w:r>
      <w:r w:rsidR="00D57B8E">
        <w:instrText xml:space="preserve"> SEQ Hình_3. \* ARABIC </w:instrText>
      </w:r>
      <w:r w:rsidR="00D57B8E">
        <w:fldChar w:fldCharType="separate"/>
      </w:r>
      <w:r>
        <w:rPr>
          <w:noProof/>
        </w:rPr>
        <w:t>90</w:t>
      </w:r>
      <w:r w:rsidR="00D57B8E">
        <w:rPr>
          <w:noProof/>
        </w:rPr>
        <w:fldChar w:fldCharType="end"/>
      </w:r>
      <w:r w:rsidR="005A509F">
        <w:t>: Giao diện các bước vào PC Wireless của Home Laptop</w:t>
      </w:r>
      <w:r w:rsidR="00A452F3">
        <w:t>.</w:t>
      </w:r>
      <w:bookmarkEnd w:id="317"/>
      <w:bookmarkEnd w:id="318"/>
    </w:p>
    <w:p w14:paraId="21DEEDA5" w14:textId="31AB5CE0" w:rsidR="005A509F" w:rsidRDefault="00A03A8A" w:rsidP="00836CB6">
      <w:pPr>
        <w:pStyle w:val="Nidungvnbn"/>
        <w:spacing w:before="240" w:after="240"/>
      </w:pPr>
      <w:r>
        <w:tab/>
      </w:r>
      <w:r w:rsidR="005A509F">
        <w:t xml:space="preserve">+ Chọn tab Connect, ấn Refresh, chọn </w:t>
      </w:r>
      <w:r w:rsidR="005A509F" w:rsidRPr="00D02046">
        <w:rPr>
          <w:b/>
          <w:bCs/>
        </w:rPr>
        <w:t>GiaDinh</w:t>
      </w:r>
      <w:r w:rsidR="005A509F">
        <w:t xml:space="preserve"> rồi chọn Connect.</w:t>
      </w:r>
    </w:p>
    <w:p w14:paraId="004F9256" w14:textId="77777777" w:rsidR="005A509F" w:rsidRPr="003A2814" w:rsidRDefault="005A509F" w:rsidP="00836CB6">
      <w:pPr>
        <w:spacing w:before="240" w:after="240" w:line="360" w:lineRule="auto"/>
        <w:jc w:val="center"/>
        <w:rPr>
          <w:sz w:val="26"/>
          <w:szCs w:val="26"/>
        </w:rPr>
      </w:pPr>
      <w:r>
        <w:rPr>
          <w:noProof/>
          <w:sz w:val="26"/>
          <w:szCs w:val="26"/>
        </w:rPr>
        <w:drawing>
          <wp:inline distT="0" distB="0" distL="0" distR="0" wp14:anchorId="3765D26F" wp14:editId="3FF6EDFA">
            <wp:extent cx="3618230" cy="3116580"/>
            <wp:effectExtent l="0" t="0" r="127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26807" cy="3123968"/>
                    </a:xfrm>
                    <a:prstGeom prst="rect">
                      <a:avLst/>
                    </a:prstGeom>
                    <a:noFill/>
                    <a:ln>
                      <a:noFill/>
                    </a:ln>
                  </pic:spPr>
                </pic:pic>
              </a:graphicData>
            </a:graphic>
          </wp:inline>
        </w:drawing>
      </w:r>
    </w:p>
    <w:p w14:paraId="07AD93FC" w14:textId="698AE407" w:rsidR="005A509F" w:rsidRPr="00DF0A85" w:rsidRDefault="00651F80" w:rsidP="00651F80">
      <w:pPr>
        <w:pStyle w:val="Caption"/>
      </w:pPr>
      <w:bookmarkStart w:id="319" w:name="_Toc90616433"/>
      <w:bookmarkStart w:id="320" w:name="_Toc90623949"/>
      <w:r>
        <w:t xml:space="preserve">Hình 3. </w:t>
      </w:r>
      <w:r w:rsidR="00D57B8E">
        <w:fldChar w:fldCharType="begin"/>
      </w:r>
      <w:r w:rsidR="00D57B8E">
        <w:instrText xml:space="preserve"> SEQ Hình_3. \* ARABIC </w:instrText>
      </w:r>
      <w:r w:rsidR="00D57B8E">
        <w:fldChar w:fldCharType="separate"/>
      </w:r>
      <w:r>
        <w:rPr>
          <w:noProof/>
        </w:rPr>
        <w:t>91</w:t>
      </w:r>
      <w:r w:rsidR="00D57B8E">
        <w:rPr>
          <w:noProof/>
        </w:rPr>
        <w:fldChar w:fldCharType="end"/>
      </w:r>
      <w:r w:rsidR="005A509F">
        <w:t>: Giao diện chọn GiaDinh để kết nối cho Home Laptop</w:t>
      </w:r>
      <w:r w:rsidR="00A452F3">
        <w:t>.</w:t>
      </w:r>
      <w:bookmarkEnd w:id="319"/>
      <w:bookmarkEnd w:id="320"/>
    </w:p>
    <w:p w14:paraId="2912DA81" w14:textId="1616D2DF" w:rsidR="005A509F" w:rsidRDefault="005A509F" w:rsidP="00836CB6">
      <w:pPr>
        <w:pStyle w:val="Nidungvnbn"/>
        <w:spacing w:before="240" w:after="240"/>
      </w:pPr>
      <w:r>
        <w:lastRenderedPageBreak/>
        <w:tab/>
        <w:t xml:space="preserve">+ Chọn </w:t>
      </w:r>
      <w:r w:rsidRPr="00D02046">
        <w:rPr>
          <w:b/>
          <w:bCs/>
        </w:rPr>
        <w:t>WPA2-Personal</w:t>
      </w:r>
      <w:r>
        <w:t xml:space="preserve"> ở Security, điền mật khẩu </w:t>
      </w:r>
      <w:r w:rsidRPr="00D02046">
        <w:rPr>
          <w:b/>
          <w:bCs/>
        </w:rPr>
        <w:t>Cisco123</w:t>
      </w:r>
      <w:r>
        <w:t xml:space="preserve"> vào Pre-shared Key và chọn Connect.</w:t>
      </w:r>
    </w:p>
    <w:p w14:paraId="5355524E" w14:textId="77777777" w:rsidR="005A509F" w:rsidRPr="003448C2" w:rsidRDefault="005A509F" w:rsidP="00836CB6">
      <w:pPr>
        <w:spacing w:before="240" w:after="240" w:line="360" w:lineRule="auto"/>
        <w:jc w:val="center"/>
        <w:rPr>
          <w:sz w:val="26"/>
          <w:szCs w:val="26"/>
        </w:rPr>
      </w:pPr>
      <w:r>
        <w:rPr>
          <w:noProof/>
          <w:sz w:val="26"/>
          <w:szCs w:val="26"/>
        </w:rPr>
        <w:drawing>
          <wp:inline distT="0" distB="0" distL="0" distR="0" wp14:anchorId="2CF0D928" wp14:editId="08746129">
            <wp:extent cx="3657407" cy="278892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72879" cy="2800718"/>
                    </a:xfrm>
                    <a:prstGeom prst="rect">
                      <a:avLst/>
                    </a:prstGeom>
                    <a:noFill/>
                    <a:ln>
                      <a:noFill/>
                    </a:ln>
                  </pic:spPr>
                </pic:pic>
              </a:graphicData>
            </a:graphic>
          </wp:inline>
        </w:drawing>
      </w:r>
    </w:p>
    <w:p w14:paraId="0B4367EC" w14:textId="16BB599B" w:rsidR="005A509F" w:rsidRDefault="00651F80" w:rsidP="00651F80">
      <w:pPr>
        <w:pStyle w:val="Nidungvnbn"/>
        <w:jc w:val="center"/>
      </w:pPr>
      <w:bookmarkStart w:id="321" w:name="_Toc90616434"/>
      <w:bookmarkStart w:id="322" w:name="_Toc90623950"/>
      <w:r>
        <w:t xml:space="preserve">Hình 3. </w:t>
      </w:r>
      <w:r w:rsidR="00D57B8E">
        <w:fldChar w:fldCharType="begin"/>
      </w:r>
      <w:r w:rsidR="00D57B8E">
        <w:instrText xml:space="preserve"> SEQ Hình_3. \* ARABIC </w:instrText>
      </w:r>
      <w:r w:rsidR="00D57B8E">
        <w:fldChar w:fldCharType="separate"/>
      </w:r>
      <w:r>
        <w:rPr>
          <w:noProof/>
        </w:rPr>
        <w:t>92</w:t>
      </w:r>
      <w:r w:rsidR="00D57B8E">
        <w:rPr>
          <w:noProof/>
        </w:rPr>
        <w:fldChar w:fldCharType="end"/>
      </w:r>
      <w:r w:rsidR="005A509F">
        <w:t>: Giao diện chọn Security và điền mật khẩu kết nối cho Home Laptop</w:t>
      </w:r>
      <w:r w:rsidR="00A452F3">
        <w:t>.</w:t>
      </w:r>
      <w:bookmarkEnd w:id="321"/>
      <w:bookmarkEnd w:id="322"/>
    </w:p>
    <w:p w14:paraId="33F681FB" w14:textId="04A47228" w:rsidR="005A509F" w:rsidRPr="008941D3" w:rsidRDefault="00A03A8A" w:rsidP="00836CB6">
      <w:pPr>
        <w:pStyle w:val="Nidungvnbn"/>
        <w:spacing w:before="240" w:after="240"/>
      </w:pPr>
      <w:r>
        <w:tab/>
      </w:r>
      <w:r w:rsidR="005A509F" w:rsidRPr="008941D3">
        <w:t>Đối với Home Tablet PC.</w:t>
      </w:r>
    </w:p>
    <w:p w14:paraId="12E54B56" w14:textId="3D2528D9" w:rsidR="005A509F" w:rsidRDefault="00A03A8A" w:rsidP="00836CB6">
      <w:pPr>
        <w:pStyle w:val="Nidungvnbn"/>
        <w:spacing w:before="240" w:after="240"/>
      </w:pPr>
      <w:r>
        <w:rPr>
          <w:b/>
          <w:bCs/>
        </w:rPr>
        <w:tab/>
      </w:r>
      <w:r w:rsidR="005A509F">
        <w:rPr>
          <w:b/>
          <w:bCs/>
        </w:rPr>
        <w:t xml:space="preserve">+ </w:t>
      </w:r>
      <w:r w:rsidR="005A509F">
        <w:t>Vào Home Tablet PC chọn Config, ở phần Interface chọn Wireless0.</w:t>
      </w:r>
    </w:p>
    <w:p w14:paraId="0187CADC" w14:textId="77777777" w:rsidR="005A509F" w:rsidRPr="00141E69" w:rsidRDefault="005A509F" w:rsidP="00836CB6">
      <w:pPr>
        <w:spacing w:before="240" w:after="240" w:line="360" w:lineRule="auto"/>
        <w:jc w:val="center"/>
        <w:rPr>
          <w:sz w:val="26"/>
          <w:szCs w:val="26"/>
        </w:rPr>
      </w:pPr>
      <w:r>
        <w:rPr>
          <w:noProof/>
          <w:sz w:val="26"/>
          <w:szCs w:val="26"/>
        </w:rPr>
        <w:drawing>
          <wp:inline distT="0" distB="0" distL="0" distR="0" wp14:anchorId="3C33741E" wp14:editId="43454246">
            <wp:extent cx="3556635" cy="20955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3217" cy="2099378"/>
                    </a:xfrm>
                    <a:prstGeom prst="rect">
                      <a:avLst/>
                    </a:prstGeom>
                    <a:noFill/>
                    <a:ln>
                      <a:noFill/>
                    </a:ln>
                  </pic:spPr>
                </pic:pic>
              </a:graphicData>
            </a:graphic>
          </wp:inline>
        </w:drawing>
      </w:r>
    </w:p>
    <w:p w14:paraId="517DF844" w14:textId="3E58993A" w:rsidR="005A509F" w:rsidRPr="00BF4B8A" w:rsidRDefault="00651F80" w:rsidP="00651F80">
      <w:pPr>
        <w:pStyle w:val="Caption"/>
      </w:pPr>
      <w:bookmarkStart w:id="323" w:name="_Toc90616435"/>
      <w:bookmarkStart w:id="324" w:name="_Toc90623951"/>
      <w:r>
        <w:t xml:space="preserve">Hình 3. </w:t>
      </w:r>
      <w:r w:rsidR="00D57B8E">
        <w:fldChar w:fldCharType="begin"/>
      </w:r>
      <w:r w:rsidR="00D57B8E">
        <w:instrText xml:space="preserve"> SEQ Hình_3. \* ARABIC </w:instrText>
      </w:r>
      <w:r w:rsidR="00D57B8E">
        <w:fldChar w:fldCharType="separate"/>
      </w:r>
      <w:r>
        <w:rPr>
          <w:noProof/>
        </w:rPr>
        <w:t>93</w:t>
      </w:r>
      <w:r w:rsidR="00D57B8E">
        <w:rPr>
          <w:noProof/>
        </w:rPr>
        <w:fldChar w:fldCharType="end"/>
      </w:r>
      <w:r w:rsidR="005A509F">
        <w:t>: Giao diện các thao tác vào Wireless0 của Home Tablet PC</w:t>
      </w:r>
      <w:r w:rsidR="00A452F3">
        <w:t>.</w:t>
      </w:r>
      <w:bookmarkEnd w:id="323"/>
      <w:bookmarkEnd w:id="324"/>
    </w:p>
    <w:p w14:paraId="68AA3832" w14:textId="559CEB3E" w:rsidR="005A509F" w:rsidRDefault="005A509F" w:rsidP="00836CB6">
      <w:pPr>
        <w:pStyle w:val="Nidungvnbn"/>
        <w:spacing w:before="240" w:after="240"/>
      </w:pPr>
      <w:r>
        <w:lastRenderedPageBreak/>
        <w:tab/>
        <w:t xml:space="preserve">+ Điền SSID, chọn </w:t>
      </w:r>
      <w:r w:rsidRPr="00D02046">
        <w:rPr>
          <w:b/>
          <w:bCs/>
        </w:rPr>
        <w:t>WPA2-PSK</w:t>
      </w:r>
      <w:r>
        <w:t>, điền mật khẩu vào PSK Pass Phrase. Sau đó tắt Home Tablet PC.</w:t>
      </w:r>
    </w:p>
    <w:p w14:paraId="653AC641" w14:textId="77777777" w:rsidR="005A509F" w:rsidRPr="003448C2" w:rsidRDefault="005A509F" w:rsidP="00836CB6">
      <w:pPr>
        <w:spacing w:before="240" w:after="240" w:line="360" w:lineRule="auto"/>
        <w:jc w:val="center"/>
        <w:rPr>
          <w:sz w:val="26"/>
          <w:szCs w:val="26"/>
        </w:rPr>
      </w:pPr>
      <w:r>
        <w:rPr>
          <w:noProof/>
          <w:sz w:val="26"/>
          <w:szCs w:val="26"/>
        </w:rPr>
        <w:drawing>
          <wp:inline distT="0" distB="0" distL="0" distR="0" wp14:anchorId="4F03822E" wp14:editId="54A5F15B">
            <wp:extent cx="3528060" cy="229121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47369" cy="2303751"/>
                    </a:xfrm>
                    <a:prstGeom prst="rect">
                      <a:avLst/>
                    </a:prstGeom>
                    <a:noFill/>
                    <a:ln>
                      <a:noFill/>
                    </a:ln>
                  </pic:spPr>
                </pic:pic>
              </a:graphicData>
            </a:graphic>
          </wp:inline>
        </w:drawing>
      </w:r>
    </w:p>
    <w:p w14:paraId="1AD4A1A1" w14:textId="29758A4E" w:rsidR="005A509F" w:rsidRDefault="00651F80" w:rsidP="00651F80">
      <w:pPr>
        <w:pStyle w:val="Caption"/>
      </w:pPr>
      <w:bookmarkStart w:id="325" w:name="_Toc90616436"/>
      <w:bookmarkStart w:id="326" w:name="_Toc90623952"/>
      <w:r>
        <w:t xml:space="preserve">Hình 3. </w:t>
      </w:r>
      <w:r w:rsidR="00D57B8E">
        <w:fldChar w:fldCharType="begin"/>
      </w:r>
      <w:r w:rsidR="00D57B8E">
        <w:instrText xml:space="preserve"> SEQ Hình_3. \* ARABIC </w:instrText>
      </w:r>
      <w:r w:rsidR="00D57B8E">
        <w:fldChar w:fldCharType="separate"/>
      </w:r>
      <w:r>
        <w:rPr>
          <w:noProof/>
        </w:rPr>
        <w:t>94</w:t>
      </w:r>
      <w:r w:rsidR="00D57B8E">
        <w:rPr>
          <w:noProof/>
        </w:rPr>
        <w:fldChar w:fldCharType="end"/>
      </w:r>
      <w:r w:rsidR="005A509F">
        <w:t>: Giao diện cấu hình thông tin để kết nối cho Home Tablet PC</w:t>
      </w:r>
      <w:bookmarkEnd w:id="325"/>
      <w:bookmarkEnd w:id="326"/>
    </w:p>
    <w:p w14:paraId="6A49542F" w14:textId="1AA0B360" w:rsidR="005A509F" w:rsidRDefault="00A03A8A" w:rsidP="00836CB6">
      <w:pPr>
        <w:pStyle w:val="Nidungvnbn"/>
        <w:spacing w:before="240" w:after="240"/>
      </w:pPr>
      <w:r>
        <w:tab/>
      </w:r>
      <w:r w:rsidR="005A509F" w:rsidRPr="008941D3">
        <w:t>Đối với Home Smartphone làm tương tự như Home Tablet PC.</w:t>
      </w:r>
    </w:p>
    <w:p w14:paraId="1A2F7FD8" w14:textId="77777777" w:rsidR="005A509F" w:rsidRDefault="005A509F" w:rsidP="00836CB6">
      <w:pPr>
        <w:spacing w:before="240" w:after="240" w:line="360" w:lineRule="auto"/>
        <w:jc w:val="center"/>
        <w:rPr>
          <w:sz w:val="26"/>
          <w:szCs w:val="26"/>
        </w:rPr>
      </w:pPr>
      <w:r>
        <w:rPr>
          <w:noProof/>
        </w:rPr>
        <w:drawing>
          <wp:inline distT="0" distB="0" distL="0" distR="0" wp14:anchorId="7D29174E" wp14:editId="3EE4D4E7">
            <wp:extent cx="3382628" cy="2697480"/>
            <wp:effectExtent l="0" t="0" r="8890" b="762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140"/>
                    <a:stretch>
                      <a:fillRect/>
                    </a:stretch>
                  </pic:blipFill>
                  <pic:spPr>
                    <a:xfrm>
                      <a:off x="0" y="0"/>
                      <a:ext cx="3409800" cy="2719148"/>
                    </a:xfrm>
                    <a:prstGeom prst="rect">
                      <a:avLst/>
                    </a:prstGeom>
                  </pic:spPr>
                </pic:pic>
              </a:graphicData>
            </a:graphic>
          </wp:inline>
        </w:drawing>
      </w:r>
    </w:p>
    <w:p w14:paraId="153D16A0" w14:textId="70295016" w:rsidR="00DA5527" w:rsidRDefault="00651F80" w:rsidP="00651F80">
      <w:pPr>
        <w:pStyle w:val="Nidungvnbn"/>
        <w:jc w:val="center"/>
      </w:pPr>
      <w:bookmarkStart w:id="327" w:name="_Toc90616437"/>
      <w:bookmarkStart w:id="328" w:name="_Toc90623953"/>
      <w:r>
        <w:t xml:space="preserve">Hình 3. </w:t>
      </w:r>
      <w:r w:rsidR="00D57B8E">
        <w:fldChar w:fldCharType="begin"/>
      </w:r>
      <w:r w:rsidR="00D57B8E">
        <w:instrText xml:space="preserve"> SEQ Hình_3. \* ARABIC </w:instrText>
      </w:r>
      <w:r w:rsidR="00D57B8E">
        <w:fldChar w:fldCharType="separate"/>
      </w:r>
      <w:r>
        <w:rPr>
          <w:noProof/>
        </w:rPr>
        <w:t>95</w:t>
      </w:r>
      <w:r w:rsidR="00D57B8E">
        <w:rPr>
          <w:noProof/>
        </w:rPr>
        <w:fldChar w:fldCharType="end"/>
      </w:r>
      <w:r w:rsidR="005A509F">
        <w:t>: Giao diện kết nối thành công các thiết bị các nhân trong gia đình</w:t>
      </w:r>
      <w:r w:rsidR="00A452F3">
        <w:t>.</w:t>
      </w:r>
      <w:bookmarkEnd w:id="327"/>
      <w:bookmarkEnd w:id="328"/>
    </w:p>
    <w:p w14:paraId="03EB108C" w14:textId="433C95E1" w:rsidR="005A509F" w:rsidRPr="00DA5527" w:rsidRDefault="00DA5527" w:rsidP="00DA5527">
      <w:pPr>
        <w:spacing w:after="200" w:line="276" w:lineRule="auto"/>
        <w:rPr>
          <w:sz w:val="26"/>
          <w:szCs w:val="26"/>
        </w:rPr>
      </w:pPr>
      <w:r>
        <w:br w:type="page"/>
      </w:r>
    </w:p>
    <w:p w14:paraId="6DD60E74" w14:textId="6A621005" w:rsidR="004F3B81" w:rsidRDefault="004F3B81" w:rsidP="005C06B0">
      <w:pPr>
        <w:pStyle w:val="Tiumccp1"/>
        <w:numPr>
          <w:ilvl w:val="0"/>
          <w:numId w:val="4"/>
        </w:numPr>
        <w:spacing w:before="240" w:after="240"/>
        <w:ind w:left="810" w:hanging="450"/>
      </w:pPr>
      <w:r>
        <w:lastRenderedPageBreak/>
        <w:t xml:space="preserve"> </w:t>
      </w:r>
      <w:bookmarkStart w:id="329" w:name="_Toc90624111"/>
      <w:r>
        <w:t>Kết quả chạy chương trình</w:t>
      </w:r>
      <w:bookmarkEnd w:id="329"/>
    </w:p>
    <w:p w14:paraId="2A794A17" w14:textId="00C8538B" w:rsidR="00AB323B" w:rsidRPr="00BD3D5F" w:rsidRDefault="00AB323B" w:rsidP="005C06B0">
      <w:pPr>
        <w:pStyle w:val="Tiumccp2"/>
        <w:numPr>
          <w:ilvl w:val="0"/>
          <w:numId w:val="38"/>
        </w:numPr>
        <w:tabs>
          <w:tab w:val="left" w:pos="360"/>
        </w:tabs>
        <w:ind w:left="990" w:hanging="90"/>
      </w:pPr>
      <w:bookmarkStart w:id="330" w:name="_Toc90624112"/>
      <w:r>
        <w:t>Kiểm tra kết nối thiết bị của doanh nghiệp với internet.</w:t>
      </w:r>
      <w:bookmarkEnd w:id="330"/>
    </w:p>
    <w:p w14:paraId="0A1C176B" w14:textId="2342447A" w:rsidR="00AB323B" w:rsidRPr="00AB323B" w:rsidRDefault="00AB323B" w:rsidP="005C06B0">
      <w:pPr>
        <w:pStyle w:val="Nidungvnbn"/>
        <w:numPr>
          <w:ilvl w:val="0"/>
          <w:numId w:val="37"/>
        </w:numPr>
      </w:pPr>
      <w:r w:rsidRPr="00AB323B">
        <w:t>Phòng lễ tân</w:t>
      </w:r>
    </w:p>
    <w:p w14:paraId="72BB2D26" w14:textId="326BFF21" w:rsidR="00AB323B" w:rsidRDefault="00AB323B" w:rsidP="00AB323B">
      <w:pPr>
        <w:pStyle w:val="Nidungvnbn"/>
      </w:pPr>
      <w:r>
        <w:t>Ping từ PC_LETAN đến DNS Server và Web Server.</w:t>
      </w:r>
    </w:p>
    <w:p w14:paraId="11BFFD60" w14:textId="77777777" w:rsidR="00AB323B" w:rsidRDefault="00AB323B" w:rsidP="00AB323B">
      <w:pPr>
        <w:spacing w:line="360" w:lineRule="auto"/>
        <w:jc w:val="center"/>
        <w:rPr>
          <w:sz w:val="26"/>
          <w:szCs w:val="26"/>
        </w:rPr>
      </w:pPr>
      <w:r>
        <w:rPr>
          <w:noProof/>
        </w:rPr>
        <w:drawing>
          <wp:inline distT="0" distB="0" distL="0" distR="0" wp14:anchorId="4D7DAA4A" wp14:editId="0F3CB52D">
            <wp:extent cx="3446780" cy="2598420"/>
            <wp:effectExtent l="0" t="0" r="127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41"/>
                    <a:stretch>
                      <a:fillRect/>
                    </a:stretch>
                  </pic:blipFill>
                  <pic:spPr>
                    <a:xfrm>
                      <a:off x="0" y="0"/>
                      <a:ext cx="3447295" cy="2598808"/>
                    </a:xfrm>
                    <a:prstGeom prst="rect">
                      <a:avLst/>
                    </a:prstGeom>
                  </pic:spPr>
                </pic:pic>
              </a:graphicData>
            </a:graphic>
          </wp:inline>
        </w:drawing>
      </w:r>
    </w:p>
    <w:p w14:paraId="0D67F504" w14:textId="0FDEF106" w:rsidR="00AB323B" w:rsidRDefault="00651F80" w:rsidP="00651F80">
      <w:pPr>
        <w:pStyle w:val="Caption"/>
      </w:pPr>
      <w:bookmarkStart w:id="331" w:name="_Toc90616438"/>
      <w:bookmarkStart w:id="332" w:name="_Toc90623954"/>
      <w:r>
        <w:t xml:space="preserve">Hình 3. </w:t>
      </w:r>
      <w:r w:rsidR="00D57B8E">
        <w:fldChar w:fldCharType="begin"/>
      </w:r>
      <w:r w:rsidR="00D57B8E">
        <w:instrText xml:space="preserve"> SEQ Hình_3. \* ARABIC </w:instrText>
      </w:r>
      <w:r w:rsidR="00D57B8E">
        <w:fldChar w:fldCharType="separate"/>
      </w:r>
      <w:r>
        <w:rPr>
          <w:noProof/>
        </w:rPr>
        <w:t>96</w:t>
      </w:r>
      <w:r w:rsidR="00D57B8E">
        <w:rPr>
          <w:noProof/>
        </w:rPr>
        <w:fldChar w:fldCharType="end"/>
      </w:r>
      <w:r w:rsidR="00AB323B">
        <w:t>: Kết quả ping thành công của PC_LETAN</w:t>
      </w:r>
      <w:r w:rsidR="00A452F3">
        <w:t>.</w:t>
      </w:r>
      <w:bookmarkEnd w:id="331"/>
      <w:bookmarkEnd w:id="332"/>
    </w:p>
    <w:p w14:paraId="682F4336" w14:textId="0D88AC9C" w:rsidR="00AB323B" w:rsidRDefault="00AB323B" w:rsidP="00AB323B">
      <w:pPr>
        <w:pStyle w:val="Nidungvnbn"/>
      </w:pPr>
      <w:r>
        <w:t>Ping từ Guest Smartphone đến DNS Server và Web Server.</w:t>
      </w:r>
    </w:p>
    <w:p w14:paraId="783267A0" w14:textId="77777777" w:rsidR="00AB323B" w:rsidRDefault="00AB323B" w:rsidP="00AB323B">
      <w:pPr>
        <w:spacing w:line="360" w:lineRule="auto"/>
        <w:jc w:val="center"/>
        <w:rPr>
          <w:sz w:val="26"/>
          <w:szCs w:val="26"/>
        </w:rPr>
      </w:pPr>
      <w:r>
        <w:rPr>
          <w:noProof/>
        </w:rPr>
        <w:drawing>
          <wp:inline distT="0" distB="0" distL="0" distR="0" wp14:anchorId="77F465DB" wp14:editId="6FBC2290">
            <wp:extent cx="3437890" cy="2766060"/>
            <wp:effectExtent l="0" t="0" r="0" b="0"/>
            <wp:docPr id="149" name="Picture 1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42"/>
                    <a:stretch>
                      <a:fillRect/>
                    </a:stretch>
                  </pic:blipFill>
                  <pic:spPr>
                    <a:xfrm>
                      <a:off x="0" y="0"/>
                      <a:ext cx="3438144" cy="2766264"/>
                    </a:xfrm>
                    <a:prstGeom prst="rect">
                      <a:avLst/>
                    </a:prstGeom>
                  </pic:spPr>
                </pic:pic>
              </a:graphicData>
            </a:graphic>
          </wp:inline>
        </w:drawing>
      </w:r>
    </w:p>
    <w:p w14:paraId="40BE4C60" w14:textId="7AB88145" w:rsidR="00AB323B" w:rsidRDefault="00651F80" w:rsidP="00651F80">
      <w:pPr>
        <w:pStyle w:val="Caption"/>
      </w:pPr>
      <w:bookmarkStart w:id="333" w:name="_Toc90616439"/>
      <w:bookmarkStart w:id="334" w:name="_Toc90623955"/>
      <w:r>
        <w:t xml:space="preserve">Hình 3. </w:t>
      </w:r>
      <w:r w:rsidR="00D57B8E">
        <w:fldChar w:fldCharType="begin"/>
      </w:r>
      <w:r w:rsidR="00D57B8E">
        <w:instrText xml:space="preserve"> SEQ Hình_3. \* ARABIC </w:instrText>
      </w:r>
      <w:r w:rsidR="00D57B8E">
        <w:fldChar w:fldCharType="separate"/>
      </w:r>
      <w:r>
        <w:rPr>
          <w:noProof/>
        </w:rPr>
        <w:t>97</w:t>
      </w:r>
      <w:r w:rsidR="00D57B8E">
        <w:rPr>
          <w:noProof/>
        </w:rPr>
        <w:fldChar w:fldCharType="end"/>
      </w:r>
      <w:r w:rsidR="00AB323B">
        <w:t>: Kết quả ping thành công của Guest Smartphone</w:t>
      </w:r>
      <w:r w:rsidR="00A452F3">
        <w:t>.</w:t>
      </w:r>
      <w:bookmarkEnd w:id="333"/>
      <w:bookmarkEnd w:id="334"/>
    </w:p>
    <w:p w14:paraId="5F84E467" w14:textId="075D6815" w:rsidR="00AB323B" w:rsidRDefault="00AB323B" w:rsidP="00AB323B">
      <w:pPr>
        <w:pStyle w:val="Nidungvnbn"/>
      </w:pPr>
      <w:r>
        <w:lastRenderedPageBreak/>
        <w:t>Kiểm tra kết nối bằng url từ PC_LETAN, Guest Smartphone, Guest Tablet PC đến Web Server.</w:t>
      </w:r>
    </w:p>
    <w:p w14:paraId="083B21FB" w14:textId="77777777" w:rsidR="00AB323B" w:rsidRDefault="00AB323B" w:rsidP="00AB323B">
      <w:pPr>
        <w:spacing w:line="360" w:lineRule="auto"/>
        <w:rPr>
          <w:sz w:val="26"/>
          <w:szCs w:val="26"/>
        </w:rPr>
      </w:pPr>
      <w:r>
        <w:rPr>
          <w:noProof/>
        </w:rPr>
        <w:drawing>
          <wp:inline distT="0" distB="0" distL="0" distR="0" wp14:anchorId="41435969" wp14:editId="3C0489FB">
            <wp:extent cx="5943600" cy="2362200"/>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43"/>
                    <a:stretch>
                      <a:fillRect/>
                    </a:stretch>
                  </pic:blipFill>
                  <pic:spPr>
                    <a:xfrm>
                      <a:off x="0" y="0"/>
                      <a:ext cx="5943600" cy="2362200"/>
                    </a:xfrm>
                    <a:prstGeom prst="rect">
                      <a:avLst/>
                    </a:prstGeom>
                  </pic:spPr>
                </pic:pic>
              </a:graphicData>
            </a:graphic>
          </wp:inline>
        </w:drawing>
      </w:r>
    </w:p>
    <w:p w14:paraId="5F935680" w14:textId="1AC3A0A4" w:rsidR="00AB323B" w:rsidRDefault="00651F80" w:rsidP="00651F80">
      <w:pPr>
        <w:pStyle w:val="Nidungvnbn"/>
        <w:jc w:val="center"/>
      </w:pPr>
      <w:bookmarkStart w:id="335" w:name="_Toc90616440"/>
      <w:bookmarkStart w:id="336" w:name="_Toc90623956"/>
      <w:r>
        <w:t xml:space="preserve">Hình 3. </w:t>
      </w:r>
      <w:r w:rsidR="00D57B8E">
        <w:fldChar w:fldCharType="begin"/>
      </w:r>
      <w:r w:rsidR="00D57B8E">
        <w:instrText xml:space="preserve"> SEQ Hình_3. \* ARABIC </w:instrText>
      </w:r>
      <w:r w:rsidR="00D57B8E">
        <w:fldChar w:fldCharType="separate"/>
      </w:r>
      <w:r>
        <w:rPr>
          <w:noProof/>
        </w:rPr>
        <w:t>98</w:t>
      </w:r>
      <w:r w:rsidR="00D57B8E">
        <w:rPr>
          <w:noProof/>
        </w:rPr>
        <w:fldChar w:fldCharType="end"/>
      </w:r>
      <w:r w:rsidR="00AB323B">
        <w:t>: Kết quả ping thành công từ thiết bị phòng lễ tân đến url Web Server</w:t>
      </w:r>
      <w:r w:rsidR="00A452F3">
        <w:t>.</w:t>
      </w:r>
      <w:bookmarkEnd w:id="335"/>
      <w:bookmarkEnd w:id="336"/>
    </w:p>
    <w:p w14:paraId="326A4ECF" w14:textId="1E896D1B" w:rsidR="00AB323B" w:rsidRPr="00E80EAD" w:rsidRDefault="00AB323B" w:rsidP="005C06B0">
      <w:pPr>
        <w:pStyle w:val="Nidungvnbn"/>
        <w:numPr>
          <w:ilvl w:val="0"/>
          <w:numId w:val="37"/>
        </w:numPr>
      </w:pPr>
      <w:r w:rsidRPr="00E80EAD">
        <w:t>Phòng tài chính</w:t>
      </w:r>
    </w:p>
    <w:p w14:paraId="335E1AAA" w14:textId="244FE8EF" w:rsidR="00AB323B" w:rsidRDefault="00AB323B" w:rsidP="00AB323B">
      <w:pPr>
        <w:pStyle w:val="Nidungvnbn"/>
      </w:pPr>
      <w:r>
        <w:t>Ping từ PC_TC đến DNS Server và Web Server.</w:t>
      </w:r>
    </w:p>
    <w:p w14:paraId="3C31BFD4" w14:textId="77777777" w:rsidR="00AB323B" w:rsidRDefault="00AB323B" w:rsidP="00AB323B">
      <w:pPr>
        <w:spacing w:line="360" w:lineRule="auto"/>
        <w:jc w:val="center"/>
        <w:rPr>
          <w:sz w:val="26"/>
          <w:szCs w:val="26"/>
        </w:rPr>
      </w:pPr>
      <w:r>
        <w:rPr>
          <w:noProof/>
        </w:rPr>
        <w:drawing>
          <wp:inline distT="0" distB="0" distL="0" distR="0" wp14:anchorId="105416B4" wp14:editId="4D372368">
            <wp:extent cx="3437890" cy="3444240"/>
            <wp:effectExtent l="0" t="0" r="0" b="3810"/>
            <wp:docPr id="151" name="Picture 1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144"/>
                    <a:stretch>
                      <a:fillRect/>
                    </a:stretch>
                  </pic:blipFill>
                  <pic:spPr>
                    <a:xfrm>
                      <a:off x="0" y="0"/>
                      <a:ext cx="3438148" cy="3444498"/>
                    </a:xfrm>
                    <a:prstGeom prst="rect">
                      <a:avLst/>
                    </a:prstGeom>
                  </pic:spPr>
                </pic:pic>
              </a:graphicData>
            </a:graphic>
          </wp:inline>
        </w:drawing>
      </w:r>
    </w:p>
    <w:p w14:paraId="5B98FA36" w14:textId="0E83D8AE" w:rsidR="00AB323B" w:rsidRDefault="00651F80" w:rsidP="00651F80">
      <w:pPr>
        <w:pStyle w:val="Caption"/>
      </w:pPr>
      <w:bookmarkStart w:id="337" w:name="_Toc90616441"/>
      <w:bookmarkStart w:id="338" w:name="_Toc90623957"/>
      <w:r>
        <w:t xml:space="preserve">Hình 3. </w:t>
      </w:r>
      <w:r w:rsidR="00D57B8E">
        <w:fldChar w:fldCharType="begin"/>
      </w:r>
      <w:r w:rsidR="00D57B8E">
        <w:instrText xml:space="preserve"> SEQ Hình_3. \* ARABIC </w:instrText>
      </w:r>
      <w:r w:rsidR="00D57B8E">
        <w:fldChar w:fldCharType="separate"/>
      </w:r>
      <w:r>
        <w:rPr>
          <w:noProof/>
        </w:rPr>
        <w:t>99</w:t>
      </w:r>
      <w:r w:rsidR="00D57B8E">
        <w:rPr>
          <w:noProof/>
        </w:rPr>
        <w:fldChar w:fldCharType="end"/>
      </w:r>
      <w:r w:rsidR="00AB323B">
        <w:t>: Kết quả ping thành công của PC_TC</w:t>
      </w:r>
      <w:r w:rsidR="00A452F3">
        <w:t>.</w:t>
      </w:r>
      <w:bookmarkEnd w:id="337"/>
      <w:bookmarkEnd w:id="338"/>
    </w:p>
    <w:p w14:paraId="16C3CD6D" w14:textId="54BC6E16" w:rsidR="00AB323B" w:rsidRDefault="00AB323B" w:rsidP="00AB323B">
      <w:pPr>
        <w:pStyle w:val="Nidungvnbn"/>
      </w:pPr>
      <w:r>
        <w:lastRenderedPageBreak/>
        <w:t>Ping từ NhanVien5 đến DNS Server và Web Server.</w:t>
      </w:r>
    </w:p>
    <w:p w14:paraId="70AC7FF9" w14:textId="77777777" w:rsidR="00AB323B" w:rsidRDefault="00AB323B" w:rsidP="00AB323B">
      <w:pPr>
        <w:spacing w:line="360" w:lineRule="auto"/>
        <w:jc w:val="center"/>
        <w:rPr>
          <w:sz w:val="26"/>
          <w:szCs w:val="26"/>
        </w:rPr>
      </w:pPr>
      <w:r>
        <w:rPr>
          <w:noProof/>
        </w:rPr>
        <w:drawing>
          <wp:inline distT="0" distB="0" distL="0" distR="0" wp14:anchorId="2F98F356" wp14:editId="19BBE7E9">
            <wp:extent cx="3401568" cy="2916936"/>
            <wp:effectExtent l="0" t="0" r="8890" b="0"/>
            <wp:docPr id="152" name="Picture 1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45"/>
                    <a:stretch>
                      <a:fillRect/>
                    </a:stretch>
                  </pic:blipFill>
                  <pic:spPr>
                    <a:xfrm>
                      <a:off x="0" y="0"/>
                      <a:ext cx="3401568" cy="2916936"/>
                    </a:xfrm>
                    <a:prstGeom prst="rect">
                      <a:avLst/>
                    </a:prstGeom>
                  </pic:spPr>
                </pic:pic>
              </a:graphicData>
            </a:graphic>
          </wp:inline>
        </w:drawing>
      </w:r>
    </w:p>
    <w:p w14:paraId="24B66833" w14:textId="1AE0A423" w:rsidR="00AB323B" w:rsidRDefault="00651F80" w:rsidP="00651F80">
      <w:pPr>
        <w:pStyle w:val="Caption"/>
      </w:pPr>
      <w:bookmarkStart w:id="339" w:name="_Toc90616442"/>
      <w:bookmarkStart w:id="340" w:name="_Toc90623958"/>
      <w:r>
        <w:t xml:space="preserve">Hình 3. </w:t>
      </w:r>
      <w:r w:rsidR="00D57B8E">
        <w:fldChar w:fldCharType="begin"/>
      </w:r>
      <w:r w:rsidR="00D57B8E">
        <w:instrText xml:space="preserve"> SEQ Hình_3. \* ARA</w:instrText>
      </w:r>
      <w:r w:rsidR="00D57B8E">
        <w:instrText xml:space="preserve">BIC </w:instrText>
      </w:r>
      <w:r w:rsidR="00D57B8E">
        <w:fldChar w:fldCharType="separate"/>
      </w:r>
      <w:r>
        <w:rPr>
          <w:noProof/>
        </w:rPr>
        <w:t>100</w:t>
      </w:r>
      <w:r w:rsidR="00D57B8E">
        <w:rPr>
          <w:noProof/>
        </w:rPr>
        <w:fldChar w:fldCharType="end"/>
      </w:r>
      <w:r w:rsidR="00AB323B">
        <w:t>: Kết quả ping thành công của NhanVien5</w:t>
      </w:r>
      <w:r w:rsidR="00A452F3">
        <w:t>.</w:t>
      </w:r>
      <w:bookmarkEnd w:id="339"/>
      <w:bookmarkEnd w:id="340"/>
    </w:p>
    <w:p w14:paraId="04C82002" w14:textId="0E32AFF4" w:rsidR="00AB323B" w:rsidRDefault="00AB323B" w:rsidP="00AB323B">
      <w:pPr>
        <w:pStyle w:val="Nidungvnbn"/>
      </w:pPr>
      <w:r>
        <w:t>Kiểm tra kết nối bằng url từ PC_TC, Guest Smartphone, NhanVien5 đến Web Server.</w:t>
      </w:r>
    </w:p>
    <w:p w14:paraId="0C80980A" w14:textId="77777777" w:rsidR="00AB323B" w:rsidRDefault="00AB323B" w:rsidP="00AB323B">
      <w:pPr>
        <w:spacing w:line="360" w:lineRule="auto"/>
        <w:jc w:val="center"/>
        <w:rPr>
          <w:sz w:val="26"/>
          <w:szCs w:val="26"/>
        </w:rPr>
      </w:pPr>
      <w:r>
        <w:rPr>
          <w:noProof/>
        </w:rPr>
        <w:drawing>
          <wp:inline distT="0" distB="0" distL="0" distR="0" wp14:anchorId="58BC9BED" wp14:editId="56B6BB79">
            <wp:extent cx="3505200" cy="2351779"/>
            <wp:effectExtent l="0" t="0" r="0" b="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6"/>
                    <a:stretch>
                      <a:fillRect/>
                    </a:stretch>
                  </pic:blipFill>
                  <pic:spPr>
                    <a:xfrm>
                      <a:off x="0" y="0"/>
                      <a:ext cx="3508957" cy="2354299"/>
                    </a:xfrm>
                    <a:prstGeom prst="rect">
                      <a:avLst/>
                    </a:prstGeom>
                  </pic:spPr>
                </pic:pic>
              </a:graphicData>
            </a:graphic>
          </wp:inline>
        </w:drawing>
      </w:r>
    </w:p>
    <w:p w14:paraId="3C556AA9" w14:textId="7076B97E" w:rsidR="00AB323B" w:rsidRDefault="00651F80" w:rsidP="00651F80">
      <w:pPr>
        <w:pStyle w:val="Nidungvnbn"/>
        <w:jc w:val="center"/>
      </w:pPr>
      <w:bookmarkStart w:id="341" w:name="_Toc90616443"/>
      <w:bookmarkStart w:id="342" w:name="_Toc90623959"/>
      <w:r>
        <w:t xml:space="preserve">Hình 3. </w:t>
      </w:r>
      <w:r w:rsidR="00D57B8E">
        <w:fldChar w:fldCharType="begin"/>
      </w:r>
      <w:r w:rsidR="00D57B8E">
        <w:instrText xml:space="preserve"> SEQ Hình_3. \* ARABIC </w:instrText>
      </w:r>
      <w:r w:rsidR="00D57B8E">
        <w:fldChar w:fldCharType="separate"/>
      </w:r>
      <w:r>
        <w:rPr>
          <w:noProof/>
        </w:rPr>
        <w:t>101</w:t>
      </w:r>
      <w:r w:rsidR="00D57B8E">
        <w:rPr>
          <w:noProof/>
        </w:rPr>
        <w:fldChar w:fldCharType="end"/>
      </w:r>
      <w:r w:rsidR="00AB323B">
        <w:t>: Kết quả ping thành công từ thiết bị phòng tài chính đến url Web Server</w:t>
      </w:r>
      <w:r w:rsidR="00A452F3">
        <w:t>.</w:t>
      </w:r>
      <w:bookmarkEnd w:id="341"/>
      <w:bookmarkEnd w:id="342"/>
    </w:p>
    <w:p w14:paraId="33E9A39F" w14:textId="54048C27" w:rsidR="00AB323B" w:rsidRPr="00E80EAD" w:rsidRDefault="00AB323B" w:rsidP="005C06B0">
      <w:pPr>
        <w:pStyle w:val="Nidungvnbn"/>
        <w:numPr>
          <w:ilvl w:val="0"/>
          <w:numId w:val="37"/>
        </w:numPr>
      </w:pPr>
      <w:r w:rsidRPr="00E80EAD">
        <w:t>Phòng marketing</w:t>
      </w:r>
    </w:p>
    <w:p w14:paraId="2536D684" w14:textId="65E57A6B" w:rsidR="00AB323B" w:rsidRDefault="00AB323B" w:rsidP="00AB323B">
      <w:pPr>
        <w:pStyle w:val="Nidungvnbn"/>
      </w:pPr>
      <w:r>
        <w:t>Ping từ NhanVien3 đến DNS Server và Web Server.</w:t>
      </w:r>
    </w:p>
    <w:p w14:paraId="43D051EE" w14:textId="77777777" w:rsidR="00AB323B" w:rsidRDefault="00AB323B" w:rsidP="00AB323B">
      <w:pPr>
        <w:spacing w:line="360" w:lineRule="auto"/>
        <w:jc w:val="center"/>
        <w:rPr>
          <w:sz w:val="26"/>
          <w:szCs w:val="26"/>
        </w:rPr>
      </w:pPr>
      <w:r>
        <w:rPr>
          <w:noProof/>
        </w:rPr>
        <w:lastRenderedPageBreak/>
        <w:drawing>
          <wp:inline distT="0" distB="0" distL="0" distR="0" wp14:anchorId="3B42EBC5" wp14:editId="115BC41A">
            <wp:extent cx="3392424" cy="3081528"/>
            <wp:effectExtent l="0" t="0" r="0" b="508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147"/>
                    <a:stretch>
                      <a:fillRect/>
                    </a:stretch>
                  </pic:blipFill>
                  <pic:spPr>
                    <a:xfrm>
                      <a:off x="0" y="0"/>
                      <a:ext cx="3392424" cy="3081528"/>
                    </a:xfrm>
                    <a:prstGeom prst="rect">
                      <a:avLst/>
                    </a:prstGeom>
                  </pic:spPr>
                </pic:pic>
              </a:graphicData>
            </a:graphic>
          </wp:inline>
        </w:drawing>
      </w:r>
    </w:p>
    <w:p w14:paraId="29E3F858" w14:textId="02503439" w:rsidR="00AB323B" w:rsidRDefault="00651F80" w:rsidP="00651F80">
      <w:pPr>
        <w:pStyle w:val="Caption"/>
      </w:pPr>
      <w:bookmarkStart w:id="343" w:name="_Toc90616444"/>
      <w:bookmarkStart w:id="344" w:name="_Toc90623960"/>
      <w:r>
        <w:t xml:space="preserve">Hình 3. </w:t>
      </w:r>
      <w:r w:rsidR="00D57B8E">
        <w:fldChar w:fldCharType="begin"/>
      </w:r>
      <w:r w:rsidR="00D57B8E">
        <w:instrText xml:space="preserve"> SEQ Hình_3. \* ARABIC </w:instrText>
      </w:r>
      <w:r w:rsidR="00D57B8E">
        <w:fldChar w:fldCharType="separate"/>
      </w:r>
      <w:r>
        <w:rPr>
          <w:noProof/>
        </w:rPr>
        <w:t>102</w:t>
      </w:r>
      <w:r w:rsidR="00D57B8E">
        <w:rPr>
          <w:noProof/>
        </w:rPr>
        <w:fldChar w:fldCharType="end"/>
      </w:r>
      <w:r w:rsidR="00AB323B">
        <w:t>: Kết quả ping thành công của NhanVien3</w:t>
      </w:r>
      <w:r w:rsidR="00A452F3">
        <w:t>.</w:t>
      </w:r>
      <w:bookmarkEnd w:id="343"/>
      <w:bookmarkEnd w:id="344"/>
    </w:p>
    <w:p w14:paraId="29BB1C7D" w14:textId="7793ECE0" w:rsidR="00AB323B" w:rsidRDefault="00AB323B" w:rsidP="00AB323B">
      <w:pPr>
        <w:pStyle w:val="Nidungvnbn"/>
      </w:pPr>
      <w:r>
        <w:t>Kiểm tra kết nối bằng url từ NhanVien3, NhanVien4 đến Web Server.</w:t>
      </w:r>
    </w:p>
    <w:p w14:paraId="0A40BD0F" w14:textId="77777777" w:rsidR="00AB323B" w:rsidRDefault="00AB323B" w:rsidP="00AB323B">
      <w:pPr>
        <w:spacing w:line="360" w:lineRule="auto"/>
        <w:jc w:val="center"/>
        <w:rPr>
          <w:sz w:val="26"/>
          <w:szCs w:val="26"/>
        </w:rPr>
      </w:pPr>
      <w:r>
        <w:rPr>
          <w:noProof/>
        </w:rPr>
        <w:drawing>
          <wp:inline distT="0" distB="0" distL="0" distR="0" wp14:anchorId="087EE3A1" wp14:editId="06EF4439">
            <wp:extent cx="3535680" cy="2278171"/>
            <wp:effectExtent l="0" t="0" r="7620" b="8255"/>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48"/>
                    <a:stretch>
                      <a:fillRect/>
                    </a:stretch>
                  </pic:blipFill>
                  <pic:spPr>
                    <a:xfrm>
                      <a:off x="0" y="0"/>
                      <a:ext cx="3545504" cy="2284501"/>
                    </a:xfrm>
                    <a:prstGeom prst="rect">
                      <a:avLst/>
                    </a:prstGeom>
                  </pic:spPr>
                </pic:pic>
              </a:graphicData>
            </a:graphic>
          </wp:inline>
        </w:drawing>
      </w:r>
    </w:p>
    <w:p w14:paraId="70A18D29" w14:textId="5AE3E4D8" w:rsidR="00AB323B" w:rsidRDefault="00651F80" w:rsidP="00651F80">
      <w:pPr>
        <w:pStyle w:val="Nidungvnbn"/>
        <w:jc w:val="center"/>
      </w:pPr>
      <w:bookmarkStart w:id="345" w:name="_Toc90616445"/>
      <w:bookmarkStart w:id="346" w:name="_Toc90623961"/>
      <w:r>
        <w:t xml:space="preserve">Hình 3. </w:t>
      </w:r>
      <w:r w:rsidR="00D57B8E">
        <w:fldChar w:fldCharType="begin"/>
      </w:r>
      <w:r w:rsidR="00D57B8E">
        <w:instrText xml:space="preserve"> SEQ Hình_3. \* ARABIC </w:instrText>
      </w:r>
      <w:r w:rsidR="00D57B8E">
        <w:fldChar w:fldCharType="separate"/>
      </w:r>
      <w:r>
        <w:rPr>
          <w:noProof/>
        </w:rPr>
        <w:t>103</w:t>
      </w:r>
      <w:r w:rsidR="00D57B8E">
        <w:rPr>
          <w:noProof/>
        </w:rPr>
        <w:fldChar w:fldCharType="end"/>
      </w:r>
      <w:r w:rsidR="00AB323B">
        <w:t>: Kết quả ping thành công từ thiết bị phòng marketing đến url Web Server</w:t>
      </w:r>
      <w:r w:rsidR="00A452F3">
        <w:t>.</w:t>
      </w:r>
      <w:bookmarkEnd w:id="345"/>
      <w:bookmarkEnd w:id="346"/>
    </w:p>
    <w:p w14:paraId="00B15E40" w14:textId="0D8FDF92" w:rsidR="00AB323B" w:rsidRPr="00E80EAD" w:rsidRDefault="00AB323B" w:rsidP="005C06B0">
      <w:pPr>
        <w:pStyle w:val="Nidungvnbn"/>
        <w:numPr>
          <w:ilvl w:val="0"/>
          <w:numId w:val="37"/>
        </w:numPr>
      </w:pPr>
      <w:r w:rsidRPr="00E80EAD">
        <w:t>Phòng kinh doanh</w:t>
      </w:r>
    </w:p>
    <w:p w14:paraId="2F797692" w14:textId="522AE8AA" w:rsidR="00AB323B" w:rsidRDefault="00AB323B" w:rsidP="00AB323B">
      <w:pPr>
        <w:pStyle w:val="Nidungvnbn"/>
      </w:pPr>
      <w:r>
        <w:t>Ping từ PC_KD đến DNS Server và Web Server.</w:t>
      </w:r>
    </w:p>
    <w:p w14:paraId="61C69727" w14:textId="77777777" w:rsidR="00AB323B" w:rsidRDefault="00AB323B" w:rsidP="00AB323B">
      <w:pPr>
        <w:spacing w:line="360" w:lineRule="auto"/>
        <w:jc w:val="center"/>
        <w:rPr>
          <w:sz w:val="26"/>
          <w:szCs w:val="26"/>
        </w:rPr>
      </w:pPr>
      <w:r>
        <w:rPr>
          <w:noProof/>
        </w:rPr>
        <w:lastRenderedPageBreak/>
        <w:drawing>
          <wp:inline distT="0" distB="0" distL="0" distR="0" wp14:anchorId="2419030B" wp14:editId="6E9689A5">
            <wp:extent cx="3401568" cy="3099816"/>
            <wp:effectExtent l="0" t="0" r="8890" b="5715"/>
            <wp:docPr id="156" name="Picture 1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149"/>
                    <a:stretch>
                      <a:fillRect/>
                    </a:stretch>
                  </pic:blipFill>
                  <pic:spPr>
                    <a:xfrm>
                      <a:off x="0" y="0"/>
                      <a:ext cx="3401568" cy="3099816"/>
                    </a:xfrm>
                    <a:prstGeom prst="rect">
                      <a:avLst/>
                    </a:prstGeom>
                  </pic:spPr>
                </pic:pic>
              </a:graphicData>
            </a:graphic>
          </wp:inline>
        </w:drawing>
      </w:r>
    </w:p>
    <w:p w14:paraId="1AA1AFE4" w14:textId="05682200" w:rsidR="00AB323B" w:rsidRDefault="00651F80" w:rsidP="00651F80">
      <w:pPr>
        <w:pStyle w:val="Caption"/>
      </w:pPr>
      <w:bookmarkStart w:id="347" w:name="_Toc90616446"/>
      <w:bookmarkStart w:id="348" w:name="_Toc90623962"/>
      <w:r>
        <w:t xml:space="preserve">Hình 3. </w:t>
      </w:r>
      <w:r w:rsidR="00D57B8E">
        <w:fldChar w:fldCharType="begin"/>
      </w:r>
      <w:r w:rsidR="00D57B8E">
        <w:instrText xml:space="preserve"> SEQ Hình_3. \* ARABIC </w:instrText>
      </w:r>
      <w:r w:rsidR="00D57B8E">
        <w:fldChar w:fldCharType="separate"/>
      </w:r>
      <w:r>
        <w:rPr>
          <w:noProof/>
        </w:rPr>
        <w:t>104</w:t>
      </w:r>
      <w:r w:rsidR="00D57B8E">
        <w:rPr>
          <w:noProof/>
        </w:rPr>
        <w:fldChar w:fldCharType="end"/>
      </w:r>
      <w:r w:rsidR="00AB323B">
        <w:t>: Kết quả ping thành công của PC_KD</w:t>
      </w:r>
      <w:r w:rsidR="00A452F3">
        <w:t>.</w:t>
      </w:r>
      <w:bookmarkEnd w:id="347"/>
      <w:bookmarkEnd w:id="348"/>
    </w:p>
    <w:p w14:paraId="47E56B3C" w14:textId="71402F6A" w:rsidR="00AB323B" w:rsidRDefault="00AB323B" w:rsidP="00AB323B">
      <w:pPr>
        <w:pStyle w:val="Nidungvnbn"/>
      </w:pPr>
      <w:r>
        <w:t>Ping từ NhanVien1 đến DNS Server và Web Server.</w:t>
      </w:r>
    </w:p>
    <w:p w14:paraId="474FB97C" w14:textId="77777777" w:rsidR="00AB323B" w:rsidRDefault="00AB323B" w:rsidP="00AB323B">
      <w:pPr>
        <w:spacing w:line="360" w:lineRule="auto"/>
        <w:jc w:val="center"/>
        <w:rPr>
          <w:sz w:val="26"/>
          <w:szCs w:val="26"/>
        </w:rPr>
      </w:pPr>
      <w:r>
        <w:rPr>
          <w:noProof/>
        </w:rPr>
        <w:drawing>
          <wp:inline distT="0" distB="0" distL="0" distR="0" wp14:anchorId="202B782D" wp14:editId="3EAE2C4A">
            <wp:extent cx="3429000" cy="3108960"/>
            <wp:effectExtent l="0" t="0" r="0" b="0"/>
            <wp:docPr id="157" name="Picture 1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150"/>
                    <a:stretch>
                      <a:fillRect/>
                    </a:stretch>
                  </pic:blipFill>
                  <pic:spPr>
                    <a:xfrm>
                      <a:off x="0" y="0"/>
                      <a:ext cx="3429000" cy="3108960"/>
                    </a:xfrm>
                    <a:prstGeom prst="rect">
                      <a:avLst/>
                    </a:prstGeom>
                  </pic:spPr>
                </pic:pic>
              </a:graphicData>
            </a:graphic>
          </wp:inline>
        </w:drawing>
      </w:r>
    </w:p>
    <w:p w14:paraId="588B97F9" w14:textId="09D698BF" w:rsidR="00AB323B" w:rsidRDefault="00651F80" w:rsidP="00651F80">
      <w:pPr>
        <w:pStyle w:val="Caption"/>
      </w:pPr>
      <w:bookmarkStart w:id="349" w:name="_Toc90616447"/>
      <w:bookmarkStart w:id="350" w:name="_Toc90623963"/>
      <w:r>
        <w:t xml:space="preserve">Hình 3. </w:t>
      </w:r>
      <w:r w:rsidR="00D57B8E">
        <w:fldChar w:fldCharType="begin"/>
      </w:r>
      <w:r w:rsidR="00D57B8E">
        <w:instrText xml:space="preserve"> SEQ Hình_3. \* ARABIC </w:instrText>
      </w:r>
      <w:r w:rsidR="00D57B8E">
        <w:fldChar w:fldCharType="separate"/>
      </w:r>
      <w:r>
        <w:rPr>
          <w:noProof/>
        </w:rPr>
        <w:t>105</w:t>
      </w:r>
      <w:r w:rsidR="00D57B8E">
        <w:rPr>
          <w:noProof/>
        </w:rPr>
        <w:fldChar w:fldCharType="end"/>
      </w:r>
      <w:r w:rsidR="00AB323B">
        <w:t>: Kết quả ping thành công của NhanVien1</w:t>
      </w:r>
      <w:r w:rsidR="00A452F3">
        <w:t>.</w:t>
      </w:r>
      <w:bookmarkEnd w:id="349"/>
      <w:bookmarkEnd w:id="350"/>
    </w:p>
    <w:p w14:paraId="20F1A06E" w14:textId="77777777" w:rsidR="00AB323B" w:rsidRDefault="00AB323B" w:rsidP="00AB323B">
      <w:pPr>
        <w:pStyle w:val="Nidungvnbn"/>
      </w:pPr>
    </w:p>
    <w:p w14:paraId="7E5201B2" w14:textId="77E4D5F9" w:rsidR="00AB323B" w:rsidRDefault="00AB323B" w:rsidP="00AB323B">
      <w:pPr>
        <w:pStyle w:val="Nidungvnbn"/>
      </w:pPr>
      <w:r>
        <w:lastRenderedPageBreak/>
        <w:t>Kiểm tra kết nối bằng url từ PC_KD,  NhanVien1, NhanVien2 đến Web Server.</w:t>
      </w:r>
    </w:p>
    <w:p w14:paraId="2B180C7E" w14:textId="77777777" w:rsidR="00AB323B" w:rsidRDefault="00AB323B" w:rsidP="00AB323B">
      <w:pPr>
        <w:spacing w:line="360" w:lineRule="auto"/>
        <w:jc w:val="center"/>
        <w:rPr>
          <w:sz w:val="26"/>
          <w:szCs w:val="26"/>
        </w:rPr>
      </w:pPr>
      <w:r>
        <w:rPr>
          <w:noProof/>
        </w:rPr>
        <w:drawing>
          <wp:inline distT="0" distB="0" distL="0" distR="0" wp14:anchorId="3AE5F9D6" wp14:editId="23AE5040">
            <wp:extent cx="5943600" cy="2004060"/>
            <wp:effectExtent l="0" t="0" r="0" b="0"/>
            <wp:docPr id="158" name="Picture 1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151"/>
                    <a:stretch>
                      <a:fillRect/>
                    </a:stretch>
                  </pic:blipFill>
                  <pic:spPr>
                    <a:xfrm>
                      <a:off x="0" y="0"/>
                      <a:ext cx="5943600" cy="2004060"/>
                    </a:xfrm>
                    <a:prstGeom prst="rect">
                      <a:avLst/>
                    </a:prstGeom>
                  </pic:spPr>
                </pic:pic>
              </a:graphicData>
            </a:graphic>
          </wp:inline>
        </w:drawing>
      </w:r>
    </w:p>
    <w:p w14:paraId="54A3F6F1" w14:textId="7BC95505" w:rsidR="00AB323B" w:rsidRDefault="00651F80" w:rsidP="00651F80">
      <w:pPr>
        <w:pStyle w:val="Nidungvnbn"/>
        <w:jc w:val="center"/>
      </w:pPr>
      <w:bookmarkStart w:id="351" w:name="_Toc90616448"/>
      <w:bookmarkStart w:id="352" w:name="_Toc90623964"/>
      <w:r>
        <w:t xml:space="preserve">Hình 3. </w:t>
      </w:r>
      <w:r w:rsidR="00D57B8E">
        <w:fldChar w:fldCharType="begin"/>
      </w:r>
      <w:r w:rsidR="00D57B8E">
        <w:instrText xml:space="preserve"> SEQ Hình_3. \* ARABIC </w:instrText>
      </w:r>
      <w:r w:rsidR="00D57B8E">
        <w:fldChar w:fldCharType="separate"/>
      </w:r>
      <w:r>
        <w:rPr>
          <w:noProof/>
        </w:rPr>
        <w:t>106</w:t>
      </w:r>
      <w:r w:rsidR="00D57B8E">
        <w:rPr>
          <w:noProof/>
        </w:rPr>
        <w:fldChar w:fldCharType="end"/>
      </w:r>
      <w:r w:rsidR="00AB323B">
        <w:t>: Kết quả ping thành công từ thiết bị phòng tài chính đến url Web Server</w:t>
      </w:r>
      <w:r w:rsidR="00A452F3">
        <w:t>.</w:t>
      </w:r>
      <w:bookmarkEnd w:id="351"/>
      <w:bookmarkEnd w:id="352"/>
    </w:p>
    <w:p w14:paraId="31456C18" w14:textId="6A998C95" w:rsidR="00AB323B" w:rsidRPr="00E80EAD" w:rsidRDefault="00AB323B" w:rsidP="005C06B0">
      <w:pPr>
        <w:pStyle w:val="Nidungvnbn"/>
        <w:numPr>
          <w:ilvl w:val="0"/>
          <w:numId w:val="37"/>
        </w:numPr>
      </w:pPr>
      <w:r w:rsidRPr="00E80EAD">
        <w:t>Phòng giám đốc</w:t>
      </w:r>
    </w:p>
    <w:p w14:paraId="4F50A7D0" w14:textId="1B6D2464" w:rsidR="00AB323B" w:rsidRDefault="00AB323B" w:rsidP="00AB323B">
      <w:pPr>
        <w:pStyle w:val="Nidungvnbn"/>
      </w:pPr>
      <w:r>
        <w:t>Ping từ THUKY đến DNS Server và Web Server.</w:t>
      </w:r>
    </w:p>
    <w:p w14:paraId="6442C142" w14:textId="77777777" w:rsidR="00AB323B" w:rsidRDefault="00AB323B" w:rsidP="00AB323B">
      <w:pPr>
        <w:spacing w:line="360" w:lineRule="auto"/>
        <w:jc w:val="center"/>
        <w:rPr>
          <w:sz w:val="26"/>
          <w:szCs w:val="26"/>
        </w:rPr>
      </w:pPr>
      <w:r>
        <w:rPr>
          <w:noProof/>
        </w:rPr>
        <w:drawing>
          <wp:inline distT="0" distB="0" distL="0" distR="0" wp14:anchorId="714961FE" wp14:editId="274136B3">
            <wp:extent cx="3401568" cy="3072384"/>
            <wp:effectExtent l="0" t="0" r="889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52"/>
                    <a:stretch>
                      <a:fillRect/>
                    </a:stretch>
                  </pic:blipFill>
                  <pic:spPr>
                    <a:xfrm>
                      <a:off x="0" y="0"/>
                      <a:ext cx="3401568" cy="3072384"/>
                    </a:xfrm>
                    <a:prstGeom prst="rect">
                      <a:avLst/>
                    </a:prstGeom>
                  </pic:spPr>
                </pic:pic>
              </a:graphicData>
            </a:graphic>
          </wp:inline>
        </w:drawing>
      </w:r>
    </w:p>
    <w:p w14:paraId="6FFCF3FD" w14:textId="0AA3D2F5" w:rsidR="00AB323B" w:rsidRDefault="00651F80" w:rsidP="00651F80">
      <w:pPr>
        <w:pStyle w:val="Caption"/>
      </w:pPr>
      <w:bookmarkStart w:id="353" w:name="_Toc90616449"/>
      <w:bookmarkStart w:id="354" w:name="_Toc90623965"/>
      <w:r>
        <w:t xml:space="preserve">Hình 3. </w:t>
      </w:r>
      <w:r w:rsidR="00D57B8E">
        <w:fldChar w:fldCharType="begin"/>
      </w:r>
      <w:r w:rsidR="00D57B8E">
        <w:instrText xml:space="preserve"> SEQ Hình_3. \* ARABIC </w:instrText>
      </w:r>
      <w:r w:rsidR="00D57B8E">
        <w:fldChar w:fldCharType="separate"/>
      </w:r>
      <w:r>
        <w:rPr>
          <w:noProof/>
        </w:rPr>
        <w:t>107</w:t>
      </w:r>
      <w:r w:rsidR="00D57B8E">
        <w:rPr>
          <w:noProof/>
        </w:rPr>
        <w:fldChar w:fldCharType="end"/>
      </w:r>
      <w:r w:rsidR="00AB323B">
        <w:t>: Kết quả ping thành công của THUKY</w:t>
      </w:r>
      <w:r w:rsidR="00A452F3">
        <w:t>.</w:t>
      </w:r>
      <w:bookmarkEnd w:id="353"/>
      <w:bookmarkEnd w:id="354"/>
    </w:p>
    <w:p w14:paraId="56292A25" w14:textId="5C08DD31" w:rsidR="00AB323B" w:rsidRDefault="00AB323B" w:rsidP="00AB323B">
      <w:pPr>
        <w:pStyle w:val="Nidungvnbn"/>
      </w:pPr>
      <w:r>
        <w:t>Ping từ GIAMDOC đến DNS Server và Web Server.</w:t>
      </w:r>
    </w:p>
    <w:p w14:paraId="0442A363" w14:textId="77777777" w:rsidR="00AB323B" w:rsidRDefault="00AB323B" w:rsidP="00AB323B">
      <w:pPr>
        <w:spacing w:line="360" w:lineRule="auto"/>
        <w:jc w:val="center"/>
        <w:rPr>
          <w:sz w:val="26"/>
          <w:szCs w:val="26"/>
        </w:rPr>
      </w:pPr>
      <w:r>
        <w:rPr>
          <w:noProof/>
        </w:rPr>
        <w:lastRenderedPageBreak/>
        <w:drawing>
          <wp:inline distT="0" distB="0" distL="0" distR="0" wp14:anchorId="0BDC3A63" wp14:editId="1AB894C6">
            <wp:extent cx="3438144" cy="3090672"/>
            <wp:effectExtent l="0" t="0" r="0" b="0"/>
            <wp:docPr id="160" name="Picture 1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153"/>
                    <a:stretch>
                      <a:fillRect/>
                    </a:stretch>
                  </pic:blipFill>
                  <pic:spPr>
                    <a:xfrm>
                      <a:off x="0" y="0"/>
                      <a:ext cx="3438144" cy="3090672"/>
                    </a:xfrm>
                    <a:prstGeom prst="rect">
                      <a:avLst/>
                    </a:prstGeom>
                  </pic:spPr>
                </pic:pic>
              </a:graphicData>
            </a:graphic>
          </wp:inline>
        </w:drawing>
      </w:r>
    </w:p>
    <w:p w14:paraId="0B82CD8E" w14:textId="2C0E3EA6" w:rsidR="00AB323B" w:rsidRDefault="00651F80" w:rsidP="00651F80">
      <w:pPr>
        <w:pStyle w:val="Caption"/>
      </w:pPr>
      <w:bookmarkStart w:id="355" w:name="_Toc90616450"/>
      <w:bookmarkStart w:id="356" w:name="_Toc90623966"/>
      <w:r>
        <w:t xml:space="preserve">Hình 3. </w:t>
      </w:r>
      <w:r w:rsidR="00D57B8E">
        <w:fldChar w:fldCharType="begin"/>
      </w:r>
      <w:r w:rsidR="00D57B8E">
        <w:instrText xml:space="preserve"> SEQ Hình_3. \* ARABIC </w:instrText>
      </w:r>
      <w:r w:rsidR="00D57B8E">
        <w:fldChar w:fldCharType="separate"/>
      </w:r>
      <w:r>
        <w:rPr>
          <w:noProof/>
        </w:rPr>
        <w:t>108</w:t>
      </w:r>
      <w:r w:rsidR="00D57B8E">
        <w:rPr>
          <w:noProof/>
        </w:rPr>
        <w:fldChar w:fldCharType="end"/>
      </w:r>
      <w:r w:rsidR="00AB323B">
        <w:t>: Kết quả ping thành công của GIAMDOC</w:t>
      </w:r>
      <w:r w:rsidR="00A452F3">
        <w:t>.</w:t>
      </w:r>
      <w:bookmarkEnd w:id="355"/>
      <w:bookmarkEnd w:id="356"/>
    </w:p>
    <w:p w14:paraId="34148A17" w14:textId="428BC939" w:rsidR="00AB323B" w:rsidRDefault="00AB323B" w:rsidP="00AB323B">
      <w:pPr>
        <w:pStyle w:val="Nidungvnbn"/>
      </w:pPr>
      <w:r>
        <w:t>Kiểm tra kết nối bằng url từ THUKY, GIAMDOC đến Web Server.</w:t>
      </w:r>
    </w:p>
    <w:p w14:paraId="13027577" w14:textId="77777777" w:rsidR="00AB323B" w:rsidRDefault="00AB323B" w:rsidP="00AB323B">
      <w:pPr>
        <w:spacing w:line="360" w:lineRule="auto"/>
        <w:jc w:val="center"/>
        <w:rPr>
          <w:sz w:val="26"/>
          <w:szCs w:val="26"/>
        </w:rPr>
      </w:pPr>
      <w:r>
        <w:rPr>
          <w:noProof/>
        </w:rPr>
        <w:drawing>
          <wp:inline distT="0" distB="0" distL="0" distR="0" wp14:anchorId="36303B3C" wp14:editId="735D3553">
            <wp:extent cx="3360420" cy="2318546"/>
            <wp:effectExtent l="0" t="0" r="0" b="5715"/>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54"/>
                    <a:stretch>
                      <a:fillRect/>
                    </a:stretch>
                  </pic:blipFill>
                  <pic:spPr>
                    <a:xfrm>
                      <a:off x="0" y="0"/>
                      <a:ext cx="3371891" cy="2326461"/>
                    </a:xfrm>
                    <a:prstGeom prst="rect">
                      <a:avLst/>
                    </a:prstGeom>
                  </pic:spPr>
                </pic:pic>
              </a:graphicData>
            </a:graphic>
          </wp:inline>
        </w:drawing>
      </w:r>
    </w:p>
    <w:p w14:paraId="6061194A" w14:textId="10BC0274" w:rsidR="00AB323B" w:rsidRDefault="00651F80" w:rsidP="00651F80">
      <w:pPr>
        <w:pStyle w:val="Nidungvnbn"/>
        <w:jc w:val="center"/>
      </w:pPr>
      <w:bookmarkStart w:id="357" w:name="_Toc90616451"/>
      <w:bookmarkStart w:id="358" w:name="_Toc90623967"/>
      <w:r>
        <w:t xml:space="preserve">Hình 3. </w:t>
      </w:r>
      <w:r w:rsidR="00D57B8E">
        <w:fldChar w:fldCharType="begin"/>
      </w:r>
      <w:r w:rsidR="00D57B8E">
        <w:instrText xml:space="preserve"> SEQ Hình_3. \* ARABIC </w:instrText>
      </w:r>
      <w:r w:rsidR="00D57B8E">
        <w:fldChar w:fldCharType="separate"/>
      </w:r>
      <w:r>
        <w:rPr>
          <w:noProof/>
        </w:rPr>
        <w:t>109</w:t>
      </w:r>
      <w:r w:rsidR="00D57B8E">
        <w:rPr>
          <w:noProof/>
        </w:rPr>
        <w:fldChar w:fldCharType="end"/>
      </w:r>
      <w:r w:rsidR="00AB323B">
        <w:t>: Kết quả ping thành công từ thiết bị phòng giám đốc đến url Web Server</w:t>
      </w:r>
      <w:r w:rsidR="00A452F3">
        <w:t>.</w:t>
      </w:r>
      <w:bookmarkEnd w:id="357"/>
      <w:bookmarkEnd w:id="358"/>
    </w:p>
    <w:p w14:paraId="08141B88" w14:textId="0B3AD6A3" w:rsidR="00AB323B" w:rsidRPr="00AB323B" w:rsidRDefault="00AB323B" w:rsidP="005C06B0">
      <w:pPr>
        <w:pStyle w:val="ListParagraph"/>
        <w:numPr>
          <w:ilvl w:val="0"/>
          <w:numId w:val="37"/>
        </w:numPr>
        <w:spacing w:line="360" w:lineRule="auto"/>
        <w:rPr>
          <w:b/>
          <w:bCs/>
          <w:sz w:val="26"/>
          <w:szCs w:val="26"/>
        </w:rPr>
      </w:pPr>
      <w:r w:rsidRPr="00AB323B">
        <w:rPr>
          <w:b/>
          <w:bCs/>
          <w:sz w:val="26"/>
          <w:szCs w:val="26"/>
        </w:rPr>
        <w:t>Phòng họp</w:t>
      </w:r>
    </w:p>
    <w:p w14:paraId="0670D640" w14:textId="5621BE1B" w:rsidR="00AB323B" w:rsidRDefault="00AB323B" w:rsidP="00AB323B">
      <w:pPr>
        <w:pStyle w:val="Nidungvnbn"/>
      </w:pPr>
      <w:r>
        <w:t>Ping từ NhanVien6 đến DNS Server và Web Server.</w:t>
      </w:r>
    </w:p>
    <w:p w14:paraId="31D7FE50" w14:textId="77777777" w:rsidR="00AB323B" w:rsidRDefault="00AB323B" w:rsidP="00AB323B">
      <w:pPr>
        <w:spacing w:line="360" w:lineRule="auto"/>
        <w:jc w:val="center"/>
        <w:rPr>
          <w:sz w:val="26"/>
          <w:szCs w:val="26"/>
        </w:rPr>
      </w:pPr>
      <w:r>
        <w:rPr>
          <w:noProof/>
        </w:rPr>
        <w:lastRenderedPageBreak/>
        <w:drawing>
          <wp:inline distT="0" distB="0" distL="0" distR="0" wp14:anchorId="59D3AAC2" wp14:editId="284ACD30">
            <wp:extent cx="3392424" cy="3081528"/>
            <wp:effectExtent l="0" t="0" r="0" b="5080"/>
            <wp:docPr id="162" name="Picture 1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155"/>
                    <a:stretch>
                      <a:fillRect/>
                    </a:stretch>
                  </pic:blipFill>
                  <pic:spPr>
                    <a:xfrm>
                      <a:off x="0" y="0"/>
                      <a:ext cx="3392424" cy="3081528"/>
                    </a:xfrm>
                    <a:prstGeom prst="rect">
                      <a:avLst/>
                    </a:prstGeom>
                  </pic:spPr>
                </pic:pic>
              </a:graphicData>
            </a:graphic>
          </wp:inline>
        </w:drawing>
      </w:r>
    </w:p>
    <w:p w14:paraId="46440B38" w14:textId="2AB7C7FC" w:rsidR="00AB323B" w:rsidRDefault="00651F80" w:rsidP="00651F80">
      <w:pPr>
        <w:pStyle w:val="Caption"/>
      </w:pPr>
      <w:bookmarkStart w:id="359" w:name="_Toc90616452"/>
      <w:bookmarkStart w:id="360" w:name="_Toc90623968"/>
      <w:r>
        <w:t xml:space="preserve">Hình 3. </w:t>
      </w:r>
      <w:r w:rsidR="00D57B8E">
        <w:fldChar w:fldCharType="begin"/>
      </w:r>
      <w:r w:rsidR="00D57B8E">
        <w:instrText xml:space="preserve"> SEQ Hình_3. \* ARABIC </w:instrText>
      </w:r>
      <w:r w:rsidR="00D57B8E">
        <w:fldChar w:fldCharType="separate"/>
      </w:r>
      <w:r>
        <w:rPr>
          <w:noProof/>
        </w:rPr>
        <w:t>110</w:t>
      </w:r>
      <w:r w:rsidR="00D57B8E">
        <w:rPr>
          <w:noProof/>
        </w:rPr>
        <w:fldChar w:fldCharType="end"/>
      </w:r>
      <w:r w:rsidR="00AB323B">
        <w:t>: Kết quả ping thành công của NhanVien6</w:t>
      </w:r>
      <w:r w:rsidR="00A452F3">
        <w:t>.</w:t>
      </w:r>
      <w:bookmarkEnd w:id="359"/>
      <w:bookmarkEnd w:id="360"/>
    </w:p>
    <w:p w14:paraId="3B6F3A1C" w14:textId="6F02258F" w:rsidR="00AB323B" w:rsidRDefault="00AB323B" w:rsidP="00E30D00">
      <w:pPr>
        <w:pStyle w:val="Nidungvnbn"/>
      </w:pPr>
      <w:r>
        <w:t>Kiểm tra kết nối bằng url từ NhanVien6, NhanVien7, NhanVien Smartphone đến Web Server.</w:t>
      </w:r>
    </w:p>
    <w:p w14:paraId="35152B0D" w14:textId="77777777" w:rsidR="00AB323B" w:rsidRDefault="00AB323B" w:rsidP="00AB323B">
      <w:pPr>
        <w:spacing w:line="360" w:lineRule="auto"/>
        <w:rPr>
          <w:sz w:val="26"/>
          <w:szCs w:val="26"/>
        </w:rPr>
      </w:pPr>
      <w:r>
        <w:rPr>
          <w:noProof/>
        </w:rPr>
        <w:drawing>
          <wp:inline distT="0" distB="0" distL="0" distR="0" wp14:anchorId="58AE75D0" wp14:editId="37EAA26D">
            <wp:extent cx="5943600" cy="1925955"/>
            <wp:effectExtent l="0" t="0" r="0" b="0"/>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56"/>
                    <a:stretch>
                      <a:fillRect/>
                    </a:stretch>
                  </pic:blipFill>
                  <pic:spPr>
                    <a:xfrm>
                      <a:off x="0" y="0"/>
                      <a:ext cx="5943600" cy="1925955"/>
                    </a:xfrm>
                    <a:prstGeom prst="rect">
                      <a:avLst/>
                    </a:prstGeom>
                  </pic:spPr>
                </pic:pic>
              </a:graphicData>
            </a:graphic>
          </wp:inline>
        </w:drawing>
      </w:r>
    </w:p>
    <w:p w14:paraId="08215443" w14:textId="574B3D98" w:rsidR="00AB323B" w:rsidRDefault="00651F80" w:rsidP="00651F80">
      <w:pPr>
        <w:pStyle w:val="Caption"/>
      </w:pPr>
      <w:bookmarkStart w:id="361" w:name="_Toc90616453"/>
      <w:bookmarkStart w:id="362" w:name="_Toc90623969"/>
      <w:r>
        <w:t xml:space="preserve">Hình 3. </w:t>
      </w:r>
      <w:r w:rsidR="00D57B8E">
        <w:fldChar w:fldCharType="begin"/>
      </w:r>
      <w:r w:rsidR="00D57B8E">
        <w:instrText xml:space="preserve"> SEQ Hình_3. \* ARABIC </w:instrText>
      </w:r>
      <w:r w:rsidR="00D57B8E">
        <w:fldChar w:fldCharType="separate"/>
      </w:r>
      <w:r>
        <w:rPr>
          <w:noProof/>
        </w:rPr>
        <w:t>111</w:t>
      </w:r>
      <w:r w:rsidR="00D57B8E">
        <w:rPr>
          <w:noProof/>
        </w:rPr>
        <w:fldChar w:fldCharType="end"/>
      </w:r>
      <w:r w:rsidR="00AB323B">
        <w:t>: Kết quả ping thành công từ thiết bị phòng họp đến url Web Server</w:t>
      </w:r>
      <w:r w:rsidR="00A452F3">
        <w:t>.</w:t>
      </w:r>
      <w:bookmarkEnd w:id="361"/>
      <w:bookmarkEnd w:id="362"/>
    </w:p>
    <w:p w14:paraId="01AA4D35" w14:textId="11F424E8" w:rsidR="00AB323B" w:rsidRDefault="00AB323B" w:rsidP="005C06B0">
      <w:pPr>
        <w:pStyle w:val="Tiumccp2"/>
        <w:numPr>
          <w:ilvl w:val="0"/>
          <w:numId w:val="38"/>
        </w:numPr>
        <w:ind w:left="1080" w:hanging="180"/>
      </w:pPr>
      <w:bookmarkStart w:id="363" w:name="_Toc90624113"/>
      <w:r w:rsidRPr="009E3689">
        <w:t>Kiểm tra kết nối thiết bị gia đình với internet.</w:t>
      </w:r>
      <w:bookmarkEnd w:id="363"/>
    </w:p>
    <w:p w14:paraId="7D60ACF0" w14:textId="3A01FE40" w:rsidR="00AB323B" w:rsidRDefault="00AB323B" w:rsidP="00E30D00">
      <w:pPr>
        <w:pStyle w:val="Nidungvnbn"/>
      </w:pPr>
      <w:r>
        <w:t>Ping từ Home Admin đến DNS Server và Web Server.</w:t>
      </w:r>
    </w:p>
    <w:p w14:paraId="00D7665C" w14:textId="77777777" w:rsidR="00AB323B" w:rsidRDefault="00AB323B" w:rsidP="00AB323B">
      <w:pPr>
        <w:spacing w:line="360" w:lineRule="auto"/>
        <w:jc w:val="center"/>
        <w:rPr>
          <w:sz w:val="26"/>
          <w:szCs w:val="26"/>
        </w:rPr>
      </w:pPr>
      <w:r>
        <w:rPr>
          <w:noProof/>
        </w:rPr>
        <w:lastRenderedPageBreak/>
        <w:drawing>
          <wp:inline distT="0" distB="0" distL="0" distR="0" wp14:anchorId="3F65FEB9" wp14:editId="46E9D1DA">
            <wp:extent cx="3438144" cy="2962656"/>
            <wp:effectExtent l="0" t="0" r="0" b="9525"/>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57"/>
                    <a:stretch>
                      <a:fillRect/>
                    </a:stretch>
                  </pic:blipFill>
                  <pic:spPr>
                    <a:xfrm>
                      <a:off x="0" y="0"/>
                      <a:ext cx="3438144" cy="2962656"/>
                    </a:xfrm>
                    <a:prstGeom prst="rect">
                      <a:avLst/>
                    </a:prstGeom>
                  </pic:spPr>
                </pic:pic>
              </a:graphicData>
            </a:graphic>
          </wp:inline>
        </w:drawing>
      </w:r>
    </w:p>
    <w:p w14:paraId="627E771D" w14:textId="2CDC7F15" w:rsidR="00AB323B" w:rsidRDefault="00651F80" w:rsidP="00651F80">
      <w:pPr>
        <w:pStyle w:val="Caption"/>
      </w:pPr>
      <w:bookmarkStart w:id="364" w:name="_Toc90616454"/>
      <w:bookmarkStart w:id="365" w:name="_Toc90623970"/>
      <w:r>
        <w:t xml:space="preserve">Hình 3. </w:t>
      </w:r>
      <w:r w:rsidR="00D57B8E">
        <w:fldChar w:fldCharType="begin"/>
      </w:r>
      <w:r w:rsidR="00D57B8E">
        <w:instrText xml:space="preserve"> SEQ Hình_3. \* ARABIC </w:instrText>
      </w:r>
      <w:r w:rsidR="00D57B8E">
        <w:fldChar w:fldCharType="separate"/>
      </w:r>
      <w:r>
        <w:rPr>
          <w:noProof/>
        </w:rPr>
        <w:t>112</w:t>
      </w:r>
      <w:r w:rsidR="00D57B8E">
        <w:rPr>
          <w:noProof/>
        </w:rPr>
        <w:fldChar w:fldCharType="end"/>
      </w:r>
      <w:r w:rsidR="00AB323B">
        <w:t>: Kết quả ping thành công của Home Admin</w:t>
      </w:r>
      <w:r w:rsidR="00A452F3">
        <w:t>.</w:t>
      </w:r>
      <w:bookmarkEnd w:id="364"/>
      <w:bookmarkEnd w:id="365"/>
    </w:p>
    <w:p w14:paraId="28AC8D5F" w14:textId="52FD170B" w:rsidR="00AB323B" w:rsidRDefault="00AB323B" w:rsidP="00E30D00">
      <w:pPr>
        <w:pStyle w:val="Nidungvnbn"/>
      </w:pPr>
      <w:r>
        <w:t>Ping từ Home Laptop đến DNS Server và Web Server.</w:t>
      </w:r>
    </w:p>
    <w:p w14:paraId="7EB841C9" w14:textId="77777777" w:rsidR="00AB323B" w:rsidRDefault="00AB323B" w:rsidP="00AB323B">
      <w:pPr>
        <w:spacing w:line="360" w:lineRule="auto"/>
        <w:jc w:val="center"/>
        <w:rPr>
          <w:sz w:val="26"/>
          <w:szCs w:val="26"/>
        </w:rPr>
      </w:pPr>
      <w:r>
        <w:rPr>
          <w:noProof/>
        </w:rPr>
        <w:drawing>
          <wp:inline distT="0" distB="0" distL="0" distR="0" wp14:anchorId="13247F73" wp14:editId="7A3A1DCA">
            <wp:extent cx="3447288" cy="3118104"/>
            <wp:effectExtent l="0" t="0" r="1270" b="6350"/>
            <wp:docPr id="165" name="Picture 1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58"/>
                    <a:stretch>
                      <a:fillRect/>
                    </a:stretch>
                  </pic:blipFill>
                  <pic:spPr>
                    <a:xfrm>
                      <a:off x="0" y="0"/>
                      <a:ext cx="3447288" cy="3118104"/>
                    </a:xfrm>
                    <a:prstGeom prst="rect">
                      <a:avLst/>
                    </a:prstGeom>
                  </pic:spPr>
                </pic:pic>
              </a:graphicData>
            </a:graphic>
          </wp:inline>
        </w:drawing>
      </w:r>
    </w:p>
    <w:p w14:paraId="7DC0B8C6" w14:textId="67B03B17" w:rsidR="00AB323B" w:rsidRDefault="00651F80" w:rsidP="00651F80">
      <w:pPr>
        <w:pStyle w:val="Caption"/>
      </w:pPr>
      <w:bookmarkStart w:id="366" w:name="_Toc90616455"/>
      <w:bookmarkStart w:id="367" w:name="_Toc90623971"/>
      <w:r>
        <w:t xml:space="preserve">Hình 3. </w:t>
      </w:r>
      <w:r w:rsidR="00D57B8E">
        <w:fldChar w:fldCharType="begin"/>
      </w:r>
      <w:r w:rsidR="00D57B8E">
        <w:instrText xml:space="preserve"> SEQ Hình_3. \* ARABIC </w:instrText>
      </w:r>
      <w:r w:rsidR="00D57B8E">
        <w:fldChar w:fldCharType="separate"/>
      </w:r>
      <w:r>
        <w:rPr>
          <w:noProof/>
        </w:rPr>
        <w:t>113</w:t>
      </w:r>
      <w:r w:rsidR="00D57B8E">
        <w:rPr>
          <w:noProof/>
        </w:rPr>
        <w:fldChar w:fldCharType="end"/>
      </w:r>
      <w:r w:rsidR="00AB323B">
        <w:t>: Kết quả ping thành công của Home Laptop</w:t>
      </w:r>
      <w:r w:rsidR="00A452F3">
        <w:t>.</w:t>
      </w:r>
      <w:bookmarkEnd w:id="366"/>
      <w:bookmarkEnd w:id="367"/>
    </w:p>
    <w:p w14:paraId="657D6E67" w14:textId="05A515EB" w:rsidR="00AB323B" w:rsidRDefault="00AB323B" w:rsidP="00E30D00">
      <w:pPr>
        <w:pStyle w:val="Nidungvnbn"/>
      </w:pPr>
      <w:r>
        <w:t>Ping từ Home Smartphone đến DNS Server và Web Server.</w:t>
      </w:r>
    </w:p>
    <w:p w14:paraId="1801439B" w14:textId="77777777" w:rsidR="00AB323B" w:rsidRDefault="00AB323B" w:rsidP="00AB323B">
      <w:pPr>
        <w:spacing w:line="360" w:lineRule="auto"/>
        <w:jc w:val="center"/>
        <w:rPr>
          <w:sz w:val="26"/>
          <w:szCs w:val="26"/>
        </w:rPr>
      </w:pPr>
      <w:r>
        <w:rPr>
          <w:noProof/>
        </w:rPr>
        <w:lastRenderedPageBreak/>
        <w:drawing>
          <wp:inline distT="0" distB="0" distL="0" distR="0" wp14:anchorId="2295C55F" wp14:editId="66C19212">
            <wp:extent cx="3419856" cy="3099816"/>
            <wp:effectExtent l="0" t="0" r="0" b="5715"/>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59"/>
                    <a:stretch>
                      <a:fillRect/>
                    </a:stretch>
                  </pic:blipFill>
                  <pic:spPr>
                    <a:xfrm>
                      <a:off x="0" y="0"/>
                      <a:ext cx="3419856" cy="3099816"/>
                    </a:xfrm>
                    <a:prstGeom prst="rect">
                      <a:avLst/>
                    </a:prstGeom>
                  </pic:spPr>
                </pic:pic>
              </a:graphicData>
            </a:graphic>
          </wp:inline>
        </w:drawing>
      </w:r>
    </w:p>
    <w:p w14:paraId="038B5127" w14:textId="7E9E97A5" w:rsidR="00AB323B" w:rsidRDefault="00651F80" w:rsidP="00651F80">
      <w:pPr>
        <w:pStyle w:val="Caption"/>
      </w:pPr>
      <w:bookmarkStart w:id="368" w:name="_Toc90616456"/>
      <w:bookmarkStart w:id="369" w:name="_Toc90623972"/>
      <w:r>
        <w:t xml:space="preserve">Hình 3. </w:t>
      </w:r>
      <w:r w:rsidR="00D57B8E">
        <w:fldChar w:fldCharType="begin"/>
      </w:r>
      <w:r w:rsidR="00D57B8E">
        <w:instrText xml:space="preserve"> SEQ Hình_3. \* ARABIC </w:instrText>
      </w:r>
      <w:r w:rsidR="00D57B8E">
        <w:fldChar w:fldCharType="separate"/>
      </w:r>
      <w:r>
        <w:rPr>
          <w:noProof/>
        </w:rPr>
        <w:t>114</w:t>
      </w:r>
      <w:r w:rsidR="00D57B8E">
        <w:rPr>
          <w:noProof/>
        </w:rPr>
        <w:fldChar w:fldCharType="end"/>
      </w:r>
      <w:r w:rsidR="00AB323B">
        <w:t>: Kết quả ping thành công của Home Smartphone</w:t>
      </w:r>
      <w:r w:rsidR="00A452F3">
        <w:t>.</w:t>
      </w:r>
      <w:bookmarkEnd w:id="368"/>
      <w:bookmarkEnd w:id="369"/>
    </w:p>
    <w:p w14:paraId="12B4EF5B" w14:textId="051D0F49" w:rsidR="00AB323B" w:rsidRDefault="00AB323B" w:rsidP="00E30D00">
      <w:pPr>
        <w:pStyle w:val="Nidungvnbn"/>
      </w:pPr>
      <w:r>
        <w:t>Kiểm tra kết nối bằng url từ Home Admin, Home Laptop, Home Smartphone, Home Tablet PC đến Web Server.</w:t>
      </w:r>
    </w:p>
    <w:p w14:paraId="424F33A6" w14:textId="77777777" w:rsidR="00AB323B" w:rsidRDefault="00AB323B" w:rsidP="00AB323B">
      <w:pPr>
        <w:spacing w:line="360" w:lineRule="auto"/>
        <w:rPr>
          <w:sz w:val="26"/>
          <w:szCs w:val="26"/>
        </w:rPr>
      </w:pPr>
      <w:r>
        <w:rPr>
          <w:noProof/>
        </w:rPr>
        <w:drawing>
          <wp:inline distT="0" distB="0" distL="0" distR="0" wp14:anchorId="2B0D9E19" wp14:editId="4476EB97">
            <wp:extent cx="5943600" cy="1957070"/>
            <wp:effectExtent l="0" t="0" r="0" b="5080"/>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60"/>
                    <a:stretch>
                      <a:fillRect/>
                    </a:stretch>
                  </pic:blipFill>
                  <pic:spPr>
                    <a:xfrm>
                      <a:off x="0" y="0"/>
                      <a:ext cx="5943600" cy="1957070"/>
                    </a:xfrm>
                    <a:prstGeom prst="rect">
                      <a:avLst/>
                    </a:prstGeom>
                  </pic:spPr>
                </pic:pic>
              </a:graphicData>
            </a:graphic>
          </wp:inline>
        </w:drawing>
      </w:r>
    </w:p>
    <w:p w14:paraId="737D4CFB" w14:textId="2D57CF36" w:rsidR="00AB323B" w:rsidRDefault="00651F80" w:rsidP="00651F80">
      <w:pPr>
        <w:pStyle w:val="Nidungvnbn"/>
        <w:jc w:val="center"/>
      </w:pPr>
      <w:bookmarkStart w:id="370" w:name="_Toc90616457"/>
      <w:bookmarkStart w:id="371" w:name="_Toc90623973"/>
      <w:r>
        <w:t xml:space="preserve">Hình 3. </w:t>
      </w:r>
      <w:r w:rsidR="00D57B8E">
        <w:fldChar w:fldCharType="begin"/>
      </w:r>
      <w:r w:rsidR="00D57B8E">
        <w:instrText xml:space="preserve"> SEQ Hình_3. \* ARABIC </w:instrText>
      </w:r>
      <w:r w:rsidR="00D57B8E">
        <w:fldChar w:fldCharType="separate"/>
      </w:r>
      <w:r>
        <w:rPr>
          <w:noProof/>
        </w:rPr>
        <w:t>115</w:t>
      </w:r>
      <w:r w:rsidR="00D57B8E">
        <w:rPr>
          <w:noProof/>
        </w:rPr>
        <w:fldChar w:fldCharType="end"/>
      </w:r>
      <w:r w:rsidR="00AB323B">
        <w:t>: Kết quả ping thành công từ thiết bị gia đình đến url Web Server</w:t>
      </w:r>
      <w:r w:rsidR="00A452F3">
        <w:t>.</w:t>
      </w:r>
      <w:bookmarkEnd w:id="370"/>
      <w:bookmarkEnd w:id="371"/>
    </w:p>
    <w:p w14:paraId="28FF25AE" w14:textId="20B5727D" w:rsidR="00AB323B" w:rsidRDefault="00AB323B" w:rsidP="005C06B0">
      <w:pPr>
        <w:pStyle w:val="Tiumccp2"/>
        <w:numPr>
          <w:ilvl w:val="0"/>
          <w:numId w:val="38"/>
        </w:numPr>
        <w:ind w:left="990" w:hanging="90"/>
      </w:pPr>
      <w:bookmarkStart w:id="372" w:name="_Toc90624114"/>
      <w:r w:rsidRPr="00040527">
        <w:t>Gửi email giữa các phòng doanh nghiệp</w:t>
      </w:r>
      <w:bookmarkEnd w:id="372"/>
    </w:p>
    <w:p w14:paraId="5F555EA6" w14:textId="27F79C71" w:rsidR="00AB323B" w:rsidRPr="0058393E" w:rsidRDefault="00AB323B" w:rsidP="00E30D00">
      <w:pPr>
        <w:pStyle w:val="Nidungvnbn"/>
      </w:pPr>
      <w:r w:rsidRPr="0058393E">
        <w:t>Gửi email từ phòng giám đốc đến nhân viên phòng marketing.</w:t>
      </w:r>
    </w:p>
    <w:p w14:paraId="691CE95C" w14:textId="77777777" w:rsidR="00AB323B" w:rsidRDefault="00AB323B" w:rsidP="00AB323B">
      <w:pPr>
        <w:spacing w:line="360" w:lineRule="auto"/>
        <w:jc w:val="center"/>
        <w:rPr>
          <w:sz w:val="26"/>
          <w:szCs w:val="26"/>
        </w:rPr>
      </w:pPr>
      <w:r>
        <w:rPr>
          <w:noProof/>
        </w:rPr>
        <w:lastRenderedPageBreak/>
        <w:drawing>
          <wp:inline distT="0" distB="0" distL="0" distR="0" wp14:anchorId="2138D6C6" wp14:editId="1C943862">
            <wp:extent cx="3685032" cy="1773936"/>
            <wp:effectExtent l="0" t="0" r="0" b="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61"/>
                    <a:stretch>
                      <a:fillRect/>
                    </a:stretch>
                  </pic:blipFill>
                  <pic:spPr>
                    <a:xfrm>
                      <a:off x="0" y="0"/>
                      <a:ext cx="3685032" cy="1773936"/>
                    </a:xfrm>
                    <a:prstGeom prst="rect">
                      <a:avLst/>
                    </a:prstGeom>
                  </pic:spPr>
                </pic:pic>
              </a:graphicData>
            </a:graphic>
          </wp:inline>
        </w:drawing>
      </w:r>
    </w:p>
    <w:p w14:paraId="15314D36" w14:textId="564A4EA8" w:rsidR="00AB323B" w:rsidRDefault="00651F80" w:rsidP="00651F80">
      <w:pPr>
        <w:pStyle w:val="Caption"/>
      </w:pPr>
      <w:bookmarkStart w:id="373" w:name="_Toc90616458"/>
      <w:bookmarkStart w:id="374" w:name="_Toc90623974"/>
      <w:r>
        <w:t xml:space="preserve">Hình 3. </w:t>
      </w:r>
      <w:r w:rsidR="00D57B8E">
        <w:fldChar w:fldCharType="begin"/>
      </w:r>
      <w:r w:rsidR="00D57B8E">
        <w:instrText xml:space="preserve"> SEQ Hình_3. \* ARABIC </w:instrText>
      </w:r>
      <w:r w:rsidR="00D57B8E">
        <w:fldChar w:fldCharType="separate"/>
      </w:r>
      <w:r>
        <w:rPr>
          <w:noProof/>
        </w:rPr>
        <w:t>116</w:t>
      </w:r>
      <w:r w:rsidR="00D57B8E">
        <w:rPr>
          <w:noProof/>
        </w:rPr>
        <w:fldChar w:fldCharType="end"/>
      </w:r>
      <w:r w:rsidR="00AB323B">
        <w:t>: Giao diện gửi email từ giám đốc đến nhân viên</w:t>
      </w:r>
      <w:r w:rsidR="00A452F3">
        <w:t>.</w:t>
      </w:r>
      <w:bookmarkEnd w:id="373"/>
      <w:bookmarkEnd w:id="374"/>
    </w:p>
    <w:p w14:paraId="1F6BBB7A" w14:textId="77777777" w:rsidR="00AB323B" w:rsidRDefault="00AB323B" w:rsidP="00AB323B">
      <w:pPr>
        <w:spacing w:line="360" w:lineRule="auto"/>
        <w:jc w:val="center"/>
        <w:rPr>
          <w:sz w:val="26"/>
          <w:szCs w:val="26"/>
        </w:rPr>
      </w:pPr>
      <w:r>
        <w:rPr>
          <w:noProof/>
        </w:rPr>
        <w:drawing>
          <wp:inline distT="0" distB="0" distL="0" distR="0" wp14:anchorId="7D43C1E4" wp14:editId="2B72542C">
            <wp:extent cx="3621024" cy="3538728"/>
            <wp:effectExtent l="0" t="0" r="0" b="5080"/>
            <wp:docPr id="169" name="Picture 16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162"/>
                    <a:stretch>
                      <a:fillRect/>
                    </a:stretch>
                  </pic:blipFill>
                  <pic:spPr>
                    <a:xfrm>
                      <a:off x="0" y="0"/>
                      <a:ext cx="3621024" cy="3538728"/>
                    </a:xfrm>
                    <a:prstGeom prst="rect">
                      <a:avLst/>
                    </a:prstGeom>
                  </pic:spPr>
                </pic:pic>
              </a:graphicData>
            </a:graphic>
          </wp:inline>
        </w:drawing>
      </w:r>
    </w:p>
    <w:p w14:paraId="03040D44" w14:textId="0F300A0E" w:rsidR="00AB323B" w:rsidRPr="00F67C0F" w:rsidRDefault="00651F80" w:rsidP="00651F80">
      <w:pPr>
        <w:pStyle w:val="Nidungvnbn"/>
        <w:jc w:val="center"/>
      </w:pPr>
      <w:bookmarkStart w:id="375" w:name="_Toc90616459"/>
      <w:bookmarkStart w:id="376" w:name="_Toc90623975"/>
      <w:r>
        <w:t xml:space="preserve">Hình 3. </w:t>
      </w:r>
      <w:r w:rsidR="00D57B8E">
        <w:fldChar w:fldCharType="begin"/>
      </w:r>
      <w:r w:rsidR="00D57B8E">
        <w:instrText xml:space="preserve"> SEQ Hình_3. \* ARABIC </w:instrText>
      </w:r>
      <w:r w:rsidR="00D57B8E">
        <w:fldChar w:fldCharType="separate"/>
      </w:r>
      <w:r>
        <w:rPr>
          <w:noProof/>
        </w:rPr>
        <w:t>117</w:t>
      </w:r>
      <w:r w:rsidR="00D57B8E">
        <w:rPr>
          <w:noProof/>
        </w:rPr>
        <w:fldChar w:fldCharType="end"/>
      </w:r>
      <w:r w:rsidR="00AB323B">
        <w:t>: Giao diện email nhân viên phòng marketing nhận được từ giám đốc</w:t>
      </w:r>
      <w:r w:rsidR="00A452F3">
        <w:t>.</w:t>
      </w:r>
      <w:bookmarkEnd w:id="375"/>
      <w:bookmarkEnd w:id="376"/>
    </w:p>
    <w:p w14:paraId="4F0D7711" w14:textId="77777777" w:rsidR="007F242F" w:rsidRDefault="007F242F" w:rsidP="007F242F">
      <w:pPr>
        <w:pStyle w:val="Nidungvnbn"/>
      </w:pPr>
    </w:p>
    <w:p w14:paraId="5B56EC58" w14:textId="30B5E547" w:rsidR="004F3B81" w:rsidRDefault="004F3B81" w:rsidP="00836CB6">
      <w:pPr>
        <w:spacing w:before="240" w:after="240" w:line="360" w:lineRule="auto"/>
        <w:rPr>
          <w:b/>
          <w:sz w:val="28"/>
          <w:szCs w:val="28"/>
        </w:rPr>
      </w:pPr>
      <w:r>
        <w:br w:type="page"/>
      </w:r>
    </w:p>
    <w:p w14:paraId="4D29B18E" w14:textId="3928A5B6" w:rsidR="004F3B81" w:rsidRDefault="004F3B81" w:rsidP="004F3B81">
      <w:pPr>
        <w:pStyle w:val="Chng"/>
      </w:pPr>
      <w:bookmarkStart w:id="377" w:name="_Toc90624115"/>
      <w:r>
        <w:lastRenderedPageBreak/>
        <w:t xml:space="preserve">CHƯƠNG 4 </w:t>
      </w:r>
      <w:r w:rsidRPr="004F3B81">
        <w:t>–</w:t>
      </w:r>
      <w:r>
        <w:t xml:space="preserve"> KẾT LUẬN</w:t>
      </w:r>
      <w:bookmarkEnd w:id="377"/>
    </w:p>
    <w:p w14:paraId="7AF07506" w14:textId="0E3919F8" w:rsidR="007D34AB" w:rsidRDefault="00D37A20" w:rsidP="00D37A20">
      <w:pPr>
        <w:pStyle w:val="Nidungvnbn"/>
      </w:pPr>
      <w:r>
        <w:t>Qua việc triển khai hệ thống mạng không dây nội bộ cho doanh nghiệp THL thì chúng ta có thể lắp đặt một hệ thống mạng cơ bản</w:t>
      </w:r>
      <w:r w:rsidR="008C0256">
        <w:t>, nhanh chóng và thuận tiện</w:t>
      </w:r>
      <w:r>
        <w:t xml:space="preserve"> </w:t>
      </w:r>
      <w:r w:rsidR="0005354C">
        <w:t xml:space="preserve">theo mô hình hệ thống như trên. Sử dụng các AP khác nhau để chia thành các phòng khác nhau để sử dụng, áp dụng bảo mật WPA2-Enterprise cung cấp cả tên đăng nhập và mật khẩu để người dùng đăng nhập vào </w:t>
      </w:r>
      <w:r w:rsidR="008C0256">
        <w:t xml:space="preserve">đối với các phòng quan trọng </w:t>
      </w:r>
      <w:r w:rsidR="0005354C">
        <w:t xml:space="preserve">và áp dụng bảo mật WPA2-Personal đối với các phòng ít quan trọng hơn. Xác thực bằng Radius Sever từ xa để đảm bảo tính bảo mật. Các người dùng nội bộ trong công ty mới có thể truy cập vào mạng trong từng phòng và có thể giao tiếp với nhân viên khác trong nội bộ công ty mà không thể </w:t>
      </w:r>
      <w:r w:rsidR="008C0256">
        <w:t>kết nối ra bên ngoài để đảm bảo an toàn cho công ty. Hệ thống về cơ bản đáp ứng đầy đủ yêu cầu công ty đưa ra nhưng vẫn có thể thay đổi chỉnh sửa cần thiết hay mở rộng quy mô thì vẫn có thể triển khai nhanh chóng, hệ thống vẫn đảm bảo tính bảo mật về dữ liệu và thông tin của công ty.</w:t>
      </w:r>
    </w:p>
    <w:p w14:paraId="3379AB61" w14:textId="77777777" w:rsidR="00BD04B6" w:rsidRPr="00F74C16" w:rsidRDefault="00BD04B6" w:rsidP="00BD04B6">
      <w:pPr>
        <w:pStyle w:val="Nidungvnbn"/>
      </w:pPr>
    </w:p>
    <w:p w14:paraId="5A81A2EA" w14:textId="77777777" w:rsidR="00585506" w:rsidRDefault="00585506" w:rsidP="00585506">
      <w:pPr>
        <w:pStyle w:val="Nidungvnbn"/>
      </w:pPr>
    </w:p>
    <w:p w14:paraId="4ED75452" w14:textId="77777777" w:rsidR="003E3BAC" w:rsidRPr="003B0212" w:rsidRDefault="003E3BAC" w:rsidP="003B0212">
      <w:pPr>
        <w:pStyle w:val="Nidungvnbn"/>
      </w:pPr>
    </w:p>
    <w:p w14:paraId="61728AE4" w14:textId="77777777" w:rsidR="00DF6A8F" w:rsidRDefault="00DF6A8F" w:rsidP="00DF6A8F">
      <w:pPr>
        <w:pStyle w:val="Chng"/>
        <w:jc w:val="both"/>
      </w:pPr>
    </w:p>
    <w:p w14:paraId="657AA7EB" w14:textId="77777777" w:rsidR="00DF6A8F" w:rsidRDefault="00DF6A8F">
      <w:pPr>
        <w:spacing w:after="200" w:line="276" w:lineRule="auto"/>
        <w:rPr>
          <w:b/>
          <w:sz w:val="32"/>
          <w:szCs w:val="32"/>
        </w:rPr>
      </w:pPr>
      <w:r>
        <w:br w:type="page"/>
      </w:r>
    </w:p>
    <w:p w14:paraId="3FFA3DA8" w14:textId="1C5F474D" w:rsidR="002D70D1" w:rsidRPr="002D70D1" w:rsidRDefault="002D70D1" w:rsidP="002D70D1">
      <w:pPr>
        <w:pStyle w:val="Tiumccp1"/>
        <w:ind w:left="3600"/>
      </w:pPr>
    </w:p>
    <w:p w14:paraId="7740FED1" w14:textId="4A950B0B" w:rsidR="007B7FF5" w:rsidRPr="00394C42" w:rsidRDefault="007E7FF7" w:rsidP="00394C42">
      <w:pPr>
        <w:tabs>
          <w:tab w:val="center" w:pos="6379"/>
        </w:tabs>
        <w:spacing w:after="240" w:line="360" w:lineRule="auto"/>
        <w:jc w:val="center"/>
        <w:rPr>
          <w:b/>
          <w:sz w:val="32"/>
          <w:szCs w:val="32"/>
        </w:rPr>
      </w:pPr>
      <w:r>
        <w:rPr>
          <w:b/>
          <w:sz w:val="32"/>
          <w:szCs w:val="32"/>
        </w:rPr>
        <w:t>TÀI LIỆU THAM KHẢO</w:t>
      </w:r>
    </w:p>
    <w:sdt>
      <w:sdtPr>
        <w:rPr>
          <w:rFonts w:ascii="Times New Roman" w:eastAsia="Times New Roman" w:hAnsi="Times New Roman" w:cs="Times New Roman"/>
          <w:b w:val="0"/>
          <w:bCs w:val="0"/>
          <w:color w:val="auto"/>
          <w:sz w:val="24"/>
          <w:szCs w:val="24"/>
        </w:rPr>
        <w:id w:val="1843818504"/>
        <w:docPartObj>
          <w:docPartGallery w:val="Bibliographies"/>
          <w:docPartUnique/>
        </w:docPartObj>
      </w:sdtPr>
      <w:sdtEndPr>
        <w:rPr>
          <w:sz w:val="26"/>
          <w:szCs w:val="26"/>
        </w:rPr>
      </w:sdtEndPr>
      <w:sdtContent>
        <w:sdt>
          <w:sdtPr>
            <w:rPr>
              <w:rFonts w:ascii="Times New Roman" w:eastAsia="Times New Roman" w:hAnsi="Times New Roman" w:cs="Times New Roman"/>
              <w:b w:val="0"/>
              <w:bCs w:val="0"/>
              <w:color w:val="auto"/>
              <w:sz w:val="24"/>
              <w:szCs w:val="24"/>
            </w:rPr>
            <w:id w:val="-573587230"/>
            <w:bibliography/>
          </w:sdtPr>
          <w:sdtEndPr>
            <w:rPr>
              <w:sz w:val="26"/>
              <w:szCs w:val="26"/>
            </w:rPr>
          </w:sdtEndPr>
          <w:sdtContent>
            <w:p w14:paraId="33C01B7B" w14:textId="77777777" w:rsidR="008A7051" w:rsidRPr="008A7051" w:rsidRDefault="008A7051" w:rsidP="00104305">
              <w:pPr>
                <w:pStyle w:val="Heading1"/>
                <w:spacing w:before="0"/>
                <w:rPr>
                  <w:rFonts w:ascii="Times New Roman" w:hAnsi="Times New Roman" w:cs="Times New Roman"/>
                  <w:b w:val="0"/>
                  <w:bCs w:val="0"/>
                  <w:color w:val="000000" w:themeColor="text1"/>
                  <w:sz w:val="26"/>
                  <w:szCs w:val="26"/>
                </w:rPr>
              </w:pPr>
              <w:r w:rsidRPr="008A7051">
                <w:rPr>
                  <w:rFonts w:ascii="Times New Roman" w:hAnsi="Times New Roman" w:cs="Times New Roman"/>
                  <w:color w:val="000000" w:themeColor="text1"/>
                  <w:sz w:val="26"/>
                  <w:szCs w:val="26"/>
                </w:rPr>
                <w:t>Tiếng Việt</w:t>
              </w:r>
              <w:r w:rsidRPr="008A7051">
                <w:rPr>
                  <w:rFonts w:ascii="Times New Roman" w:hAnsi="Times New Roman" w:cs="Times New Roman"/>
                  <w:b w:val="0"/>
                  <w:bCs w:val="0"/>
                  <w:color w:val="000000" w:themeColor="text1"/>
                  <w:sz w:val="26"/>
                  <w:szCs w:val="26"/>
                </w:rPr>
                <w:t xml:space="preserve"> </w:t>
              </w:r>
            </w:p>
            <w:p w14:paraId="40F3D527" w14:textId="41CEC09D" w:rsidR="008A7051" w:rsidRPr="008A7051" w:rsidRDefault="008A7051" w:rsidP="00E2565A">
              <w:pPr>
                <w:pStyle w:val="Heading1"/>
                <w:numPr>
                  <w:ilvl w:val="0"/>
                  <w:numId w:val="47"/>
                </w:numPr>
                <w:rPr>
                  <w:rFonts w:ascii="Times New Roman" w:hAnsi="Times New Roman" w:cs="Times New Roman"/>
                  <w:b w:val="0"/>
                  <w:bCs w:val="0"/>
                  <w:noProof/>
                  <w:color w:val="000000" w:themeColor="text1"/>
                  <w:sz w:val="26"/>
                  <w:szCs w:val="26"/>
                </w:rPr>
              </w:pPr>
              <w:r w:rsidRPr="008A7051">
                <w:rPr>
                  <w:rFonts w:ascii="Times New Roman" w:hAnsi="Times New Roman" w:cs="Times New Roman"/>
                  <w:b w:val="0"/>
                  <w:bCs w:val="0"/>
                  <w:sz w:val="26"/>
                  <w:szCs w:val="26"/>
                </w:rPr>
                <w:fldChar w:fldCharType="begin"/>
              </w:r>
              <w:r w:rsidRPr="008A7051">
                <w:rPr>
                  <w:rFonts w:ascii="Times New Roman" w:hAnsi="Times New Roman" w:cs="Times New Roman"/>
                  <w:b w:val="0"/>
                  <w:bCs w:val="0"/>
                  <w:sz w:val="26"/>
                  <w:szCs w:val="26"/>
                </w:rPr>
                <w:instrText xml:space="preserve"> BIBLIOGRAPHY </w:instrText>
              </w:r>
              <w:r w:rsidRPr="008A7051">
                <w:rPr>
                  <w:rFonts w:ascii="Times New Roman" w:hAnsi="Times New Roman" w:cs="Times New Roman"/>
                  <w:b w:val="0"/>
                  <w:bCs w:val="0"/>
                  <w:sz w:val="26"/>
                  <w:szCs w:val="26"/>
                </w:rPr>
                <w:fldChar w:fldCharType="separate"/>
              </w:r>
              <w:r w:rsidRPr="008A7051">
                <w:rPr>
                  <w:rFonts w:ascii="Times New Roman" w:hAnsi="Times New Roman" w:cs="Times New Roman"/>
                  <w:b w:val="0"/>
                  <w:bCs w:val="0"/>
                  <w:noProof/>
                  <w:color w:val="000000" w:themeColor="text1"/>
                  <w:sz w:val="26"/>
                  <w:szCs w:val="26"/>
                </w:rPr>
                <w:t>(n.d.). Retrieved from https://vnpro.vn: https://vnpro.vn/tin-tuc/cac-khai-niem-co-ban-cua-mang-may-tinh-1397.html</w:t>
              </w:r>
            </w:p>
            <w:p w14:paraId="654503B8" w14:textId="77777777" w:rsidR="008A7051" w:rsidRPr="008A7051" w:rsidRDefault="008A7051" w:rsidP="00E2565A">
              <w:pPr>
                <w:pStyle w:val="Bibliography"/>
                <w:numPr>
                  <w:ilvl w:val="0"/>
                  <w:numId w:val="47"/>
                </w:numPr>
                <w:rPr>
                  <w:noProof/>
                  <w:sz w:val="26"/>
                  <w:szCs w:val="26"/>
                </w:rPr>
              </w:pPr>
              <w:r w:rsidRPr="008A7051">
                <w:rPr>
                  <w:noProof/>
                  <w:sz w:val="26"/>
                  <w:szCs w:val="26"/>
                </w:rPr>
                <w:t>(n.d.). Retrieved from https://quantrimang.com: https://quantrimang.com/cac-kieu-tan-cong-mang-22</w:t>
              </w:r>
            </w:p>
            <w:p w14:paraId="23AC9FC8" w14:textId="77777777" w:rsidR="008A7051" w:rsidRPr="008A7051" w:rsidRDefault="008A7051" w:rsidP="00E2565A">
              <w:pPr>
                <w:pStyle w:val="Bibliography"/>
                <w:numPr>
                  <w:ilvl w:val="0"/>
                  <w:numId w:val="47"/>
                </w:numPr>
                <w:rPr>
                  <w:noProof/>
                  <w:sz w:val="26"/>
                  <w:szCs w:val="26"/>
                </w:rPr>
              </w:pPr>
              <w:r w:rsidRPr="008A7051">
                <w:rPr>
                  <w:noProof/>
                  <w:sz w:val="26"/>
                  <w:szCs w:val="26"/>
                </w:rPr>
                <w:t>(n.d.). Retrieved from https://biettuot.info: https://biettuot.info/lich-su-phat-trien-mang-di-dong-1g-2g-3g-4g-5g/</w:t>
              </w:r>
            </w:p>
            <w:p w14:paraId="307A91C0" w14:textId="77777777" w:rsidR="008A7051" w:rsidRPr="008A7051" w:rsidRDefault="008A7051" w:rsidP="00E2565A">
              <w:pPr>
                <w:pStyle w:val="Bibliography"/>
                <w:numPr>
                  <w:ilvl w:val="0"/>
                  <w:numId w:val="47"/>
                </w:numPr>
                <w:rPr>
                  <w:noProof/>
                  <w:sz w:val="26"/>
                  <w:szCs w:val="26"/>
                </w:rPr>
              </w:pPr>
              <w:r w:rsidRPr="008A7051">
                <w:rPr>
                  <w:noProof/>
                  <w:sz w:val="26"/>
                  <w:szCs w:val="26"/>
                </w:rPr>
                <w:t>(n.d.). Retrieved from https://www.thegioididong.com: https://www.thegioididong.com/hoi-dap/access-point-la-gi-dung-de-lam-gi-khi-nao-can-dung-den-1284585</w:t>
              </w:r>
            </w:p>
            <w:p w14:paraId="69364146" w14:textId="77777777" w:rsidR="008A7051" w:rsidRPr="008A7051" w:rsidRDefault="008A7051" w:rsidP="00E2565A">
              <w:pPr>
                <w:pStyle w:val="Bibliography"/>
                <w:numPr>
                  <w:ilvl w:val="0"/>
                  <w:numId w:val="47"/>
                </w:numPr>
                <w:rPr>
                  <w:noProof/>
                  <w:sz w:val="26"/>
                  <w:szCs w:val="26"/>
                </w:rPr>
              </w:pPr>
              <w:r w:rsidRPr="008A7051">
                <w:rPr>
                  <w:noProof/>
                  <w:sz w:val="26"/>
                  <w:szCs w:val="26"/>
                </w:rPr>
                <w:t>(n.d.). Retrieved from https://www.thegioididong.com: https://www.thegioididong.com/hoi-dap/may-chu-server-la-gi-co-may-loai-co-vai-tro-nhu-the-nao-1335540</w:t>
              </w:r>
            </w:p>
            <w:p w14:paraId="6173020E" w14:textId="77777777" w:rsidR="008A7051" w:rsidRPr="008A7051" w:rsidRDefault="008A7051" w:rsidP="00E2565A">
              <w:pPr>
                <w:pStyle w:val="Bibliography"/>
                <w:numPr>
                  <w:ilvl w:val="0"/>
                  <w:numId w:val="47"/>
                </w:numPr>
                <w:rPr>
                  <w:noProof/>
                  <w:sz w:val="26"/>
                  <w:szCs w:val="26"/>
                </w:rPr>
              </w:pPr>
              <w:r w:rsidRPr="008A7051">
                <w:rPr>
                  <w:noProof/>
                  <w:sz w:val="26"/>
                  <w:szCs w:val="26"/>
                </w:rPr>
                <w:t>(n.d.). Retrieved from https://www.digistar.vn: https://www.digistar.vn/gioi-thieu-cac-chuan-wifi/</w:t>
              </w:r>
            </w:p>
            <w:p w14:paraId="1422B4F2" w14:textId="77777777" w:rsidR="008A7051" w:rsidRPr="008A7051" w:rsidRDefault="008A7051" w:rsidP="00E2565A">
              <w:pPr>
                <w:pStyle w:val="Bibliography"/>
                <w:numPr>
                  <w:ilvl w:val="0"/>
                  <w:numId w:val="47"/>
                </w:numPr>
                <w:rPr>
                  <w:noProof/>
                  <w:sz w:val="26"/>
                  <w:szCs w:val="26"/>
                </w:rPr>
              </w:pPr>
              <w:r w:rsidRPr="008A7051">
                <w:rPr>
                  <w:noProof/>
                  <w:sz w:val="26"/>
                  <w:szCs w:val="26"/>
                </w:rPr>
                <w:t>(n.d.). Retrieved from https://www.totolink.vn: https://www.totolink.vn/article/57-11-cach-bao-mat-mang-khong-day-cho-gia-dinh-ban.html</w:t>
              </w:r>
            </w:p>
            <w:p w14:paraId="7BFA8E41" w14:textId="77777777" w:rsidR="008A7051" w:rsidRPr="008A7051" w:rsidRDefault="008A7051" w:rsidP="00E2565A">
              <w:pPr>
                <w:pStyle w:val="Bibliography"/>
                <w:numPr>
                  <w:ilvl w:val="0"/>
                  <w:numId w:val="47"/>
                </w:numPr>
                <w:rPr>
                  <w:noProof/>
                  <w:sz w:val="26"/>
                  <w:szCs w:val="26"/>
                </w:rPr>
              </w:pPr>
              <w:r w:rsidRPr="008A7051">
                <w:rPr>
                  <w:noProof/>
                  <w:sz w:val="26"/>
                  <w:szCs w:val="26"/>
                </w:rPr>
                <w:t>(n.d.). Retrieved from https://khs247.com: https://khs247.com/thiet-bi-mang/</w:t>
              </w:r>
            </w:p>
            <w:p w14:paraId="325916F1" w14:textId="1CD801AF" w:rsidR="008A7051" w:rsidRPr="008A7051" w:rsidRDefault="008A7051" w:rsidP="008A7051">
              <w:pPr>
                <w:rPr>
                  <w:sz w:val="26"/>
                  <w:szCs w:val="26"/>
                </w:rPr>
              </w:pPr>
              <w:r w:rsidRPr="008A7051">
                <w:rPr>
                  <w:noProof/>
                  <w:sz w:val="26"/>
                  <w:szCs w:val="26"/>
                </w:rPr>
                <w:fldChar w:fldCharType="end"/>
              </w:r>
            </w:p>
          </w:sdtContent>
        </w:sdt>
      </w:sdtContent>
    </w:sdt>
    <w:p w14:paraId="11BF3E5D" w14:textId="6F6087B0" w:rsidR="007E7FF7" w:rsidRDefault="00650D6A" w:rsidP="001E56CD">
      <w:pPr>
        <w:spacing w:after="240" w:line="360" w:lineRule="auto"/>
        <w:rPr>
          <w:b/>
          <w:sz w:val="26"/>
          <w:szCs w:val="26"/>
        </w:rPr>
      </w:pPr>
      <w:r w:rsidRPr="00B10E7E">
        <w:rPr>
          <w:b/>
          <w:sz w:val="26"/>
          <w:szCs w:val="26"/>
        </w:rPr>
        <w:t>Tiếng Anh</w:t>
      </w:r>
    </w:p>
    <w:p w14:paraId="65424E5E" w14:textId="276B8A17" w:rsidR="00770DA8" w:rsidRDefault="00770DA8" w:rsidP="00770DA8">
      <w:pPr>
        <w:pStyle w:val="Bibliography"/>
        <w:numPr>
          <w:ilvl w:val="0"/>
          <w:numId w:val="48"/>
        </w:numPr>
        <w:rPr>
          <w:noProof/>
          <w:sz w:val="26"/>
          <w:szCs w:val="26"/>
        </w:rPr>
      </w:pPr>
      <w:r w:rsidRPr="008A7051">
        <w:rPr>
          <w:noProof/>
          <w:sz w:val="26"/>
          <w:szCs w:val="26"/>
        </w:rPr>
        <w:t>(n.d.). Retrieved from https://qastack.vn: https://qastack.vn/superuser/373453/8021x-what-exactly-is-it-regarding-wpa-and-eap</w:t>
      </w:r>
    </w:p>
    <w:p w14:paraId="639D5DA2" w14:textId="408AACF4" w:rsidR="00770DA8" w:rsidRPr="00770DA8" w:rsidRDefault="00770DA8" w:rsidP="00770DA8">
      <w:pPr>
        <w:pStyle w:val="ListParagraph"/>
        <w:numPr>
          <w:ilvl w:val="0"/>
          <w:numId w:val="48"/>
        </w:numPr>
        <w:rPr>
          <w:bCs/>
          <w:sz w:val="26"/>
          <w:szCs w:val="26"/>
        </w:rPr>
      </w:pPr>
      <w:r w:rsidRPr="00BF4BA5">
        <w:rPr>
          <w:bCs/>
          <w:sz w:val="26"/>
          <w:szCs w:val="26"/>
        </w:rPr>
        <w:t>Hakima Chaouchi, Maryline Laurnet-Maknavicius, Wireless and Mobile Network Security, London: Hermes Science/Lavoisier, 2007.</w:t>
      </w:r>
    </w:p>
    <w:p w14:paraId="2A795BCC" w14:textId="77777777" w:rsidR="00770DA8" w:rsidRDefault="00770DA8" w:rsidP="00770DA8">
      <w:pPr>
        <w:spacing w:line="360" w:lineRule="auto"/>
        <w:rPr>
          <w:b/>
          <w:sz w:val="26"/>
          <w:szCs w:val="26"/>
        </w:rPr>
      </w:pPr>
    </w:p>
    <w:p w14:paraId="2B744C80" w14:textId="2114D471" w:rsidR="00104305" w:rsidRPr="00546E36" w:rsidRDefault="00104305" w:rsidP="008A7051">
      <w:pPr>
        <w:spacing w:before="240" w:after="240" w:line="360" w:lineRule="auto"/>
        <w:rPr>
          <w:b/>
          <w:sz w:val="26"/>
          <w:szCs w:val="26"/>
        </w:rPr>
      </w:pPr>
    </w:p>
    <w:sectPr w:rsidR="00104305" w:rsidRPr="00546E36" w:rsidSect="00DB7595">
      <w:headerReference w:type="default" r:id="rId16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BF399" w14:textId="77777777" w:rsidR="00D57B8E" w:rsidRDefault="00D57B8E" w:rsidP="00453AB1">
      <w:r>
        <w:separator/>
      </w:r>
    </w:p>
  </w:endnote>
  <w:endnote w:type="continuationSeparator" w:id="0">
    <w:p w14:paraId="7359A808" w14:textId="77777777" w:rsidR="00D57B8E" w:rsidRDefault="00D57B8E"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F26B6" w14:textId="77777777" w:rsidR="00D57B8E" w:rsidRDefault="00D57B8E" w:rsidP="00453AB1">
      <w:r>
        <w:separator/>
      </w:r>
    </w:p>
  </w:footnote>
  <w:footnote w:type="continuationSeparator" w:id="0">
    <w:p w14:paraId="7B215B35" w14:textId="77777777" w:rsidR="00D57B8E" w:rsidRDefault="00D57B8E"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308D7" w14:textId="77777777" w:rsidR="004A64A1" w:rsidRDefault="004A64A1">
    <w:pPr>
      <w:pStyle w:val="Header"/>
      <w:jc w:val="center"/>
    </w:pPr>
  </w:p>
  <w:p w14:paraId="565700E9" w14:textId="77777777" w:rsidR="004A64A1" w:rsidRDefault="004A64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1BC8EDB7" w14:textId="6D17CF56" w:rsidR="004A64A1" w:rsidRDefault="004A64A1">
        <w:pPr>
          <w:pStyle w:val="Header"/>
          <w:jc w:val="center"/>
        </w:pPr>
        <w:r>
          <w:fldChar w:fldCharType="begin"/>
        </w:r>
        <w:r>
          <w:instrText xml:space="preserve"> PAGE   \* MERGEFORMAT </w:instrText>
        </w:r>
        <w:r>
          <w:fldChar w:fldCharType="separate"/>
        </w:r>
        <w:r w:rsidR="00162434">
          <w:rPr>
            <w:noProof/>
          </w:rPr>
          <w:t>iv</w:t>
        </w:r>
        <w:r>
          <w:rPr>
            <w:noProof/>
          </w:rPr>
          <w:fldChar w:fldCharType="end"/>
        </w:r>
      </w:p>
    </w:sdtContent>
  </w:sdt>
  <w:p w14:paraId="06545030" w14:textId="77777777" w:rsidR="004A64A1" w:rsidRDefault="004A64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D116058" w14:textId="15B64463" w:rsidR="004A64A1" w:rsidRDefault="004A64A1">
        <w:pPr>
          <w:pStyle w:val="Header"/>
          <w:jc w:val="center"/>
        </w:pPr>
        <w:r>
          <w:fldChar w:fldCharType="begin"/>
        </w:r>
        <w:r>
          <w:instrText xml:space="preserve"> PAGE   \* MERGEFORMAT </w:instrText>
        </w:r>
        <w:r>
          <w:fldChar w:fldCharType="separate"/>
        </w:r>
        <w:r w:rsidR="009D3953">
          <w:rPr>
            <w:noProof/>
          </w:rPr>
          <w:t>93</w:t>
        </w:r>
        <w:r>
          <w:rPr>
            <w:noProof/>
          </w:rPr>
          <w:fldChar w:fldCharType="end"/>
        </w:r>
      </w:p>
    </w:sdtContent>
  </w:sdt>
  <w:p w14:paraId="2EA9DF52" w14:textId="77777777" w:rsidR="004A64A1" w:rsidRDefault="004A64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4pt;height:11.4pt" o:bullet="t">
        <v:imagedata r:id="rId1" o:title="msoAE9"/>
      </v:shape>
    </w:pict>
  </w:numPicBullet>
  <w:abstractNum w:abstractNumId="0" w15:restartNumberingAfterBreak="0">
    <w:nsid w:val="01543287"/>
    <w:multiLevelType w:val="hybridMultilevel"/>
    <w:tmpl w:val="3AA8B152"/>
    <w:lvl w:ilvl="0" w:tplc="62F862B4">
      <w:start w:val="1"/>
      <w:numFmt w:val="decimal"/>
      <w:lvlText w:val="2.1.1.%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36291D"/>
    <w:multiLevelType w:val="hybridMultilevel"/>
    <w:tmpl w:val="13A2A79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61B68B4"/>
    <w:multiLevelType w:val="hybridMultilevel"/>
    <w:tmpl w:val="0EB4924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F241595"/>
    <w:multiLevelType w:val="hybridMultilevel"/>
    <w:tmpl w:val="6F92BADC"/>
    <w:lvl w:ilvl="0" w:tplc="7878FC86">
      <w:start w:val="1"/>
      <w:numFmt w:val="decimal"/>
      <w:lvlText w:val="2.1.5.%1"/>
      <w:lvlJc w:val="center"/>
      <w:pPr>
        <w:ind w:left="900" w:hanging="360"/>
      </w:pPr>
      <w:rPr>
        <w:rFonts w:hint="default"/>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4" w15:restartNumberingAfterBreak="0">
    <w:nsid w:val="101771D6"/>
    <w:multiLevelType w:val="hybridMultilevel"/>
    <w:tmpl w:val="FE942C5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0814E0A"/>
    <w:multiLevelType w:val="hybridMultilevel"/>
    <w:tmpl w:val="2B829CBA"/>
    <w:lvl w:ilvl="0" w:tplc="08E8F8FE">
      <w:start w:val="1"/>
      <w:numFmt w:val="decimal"/>
      <w:lvlText w:val="2.1.%1"/>
      <w:lvlJc w:val="center"/>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6" w15:restartNumberingAfterBreak="0">
    <w:nsid w:val="10BC31A1"/>
    <w:multiLevelType w:val="hybridMultilevel"/>
    <w:tmpl w:val="3D10F576"/>
    <w:lvl w:ilvl="0" w:tplc="722C78A2">
      <w:start w:val="1"/>
      <w:numFmt w:val="decimal"/>
      <w:lvlText w:val="2.%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1ED6977"/>
    <w:multiLevelType w:val="hybridMultilevel"/>
    <w:tmpl w:val="78864D5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65E50DE"/>
    <w:multiLevelType w:val="hybridMultilevel"/>
    <w:tmpl w:val="44D63D3A"/>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A542EA7"/>
    <w:multiLevelType w:val="hybridMultilevel"/>
    <w:tmpl w:val="F11451C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2764178"/>
    <w:multiLevelType w:val="hybridMultilevel"/>
    <w:tmpl w:val="D084D82A"/>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3744D36"/>
    <w:multiLevelType w:val="hybridMultilevel"/>
    <w:tmpl w:val="A9EEC296"/>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4312752"/>
    <w:multiLevelType w:val="hybridMultilevel"/>
    <w:tmpl w:val="696E3DB6"/>
    <w:lvl w:ilvl="0" w:tplc="FFFFFFFF">
      <w:start w:val="1"/>
      <w:numFmt w:val="decimal"/>
      <w:lvlText w:val="[%1]"/>
      <w:lvlJc w:val="center"/>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4AF7970"/>
    <w:multiLevelType w:val="hybridMultilevel"/>
    <w:tmpl w:val="CC7674EA"/>
    <w:lvl w:ilvl="0" w:tplc="73D05C5C">
      <w:start w:val="1"/>
      <w:numFmt w:val="decimal"/>
      <w:lvlText w:val="3.3.%1"/>
      <w:lvlJc w:val="right"/>
      <w:pPr>
        <w:ind w:left="720" w:hanging="360"/>
      </w:pPr>
      <w:rPr>
        <w:rFonts w:hint="default"/>
        <w:color w:val="000000" w:themeColor="text1"/>
      </w:rPr>
    </w:lvl>
    <w:lvl w:ilvl="1" w:tplc="E98644F4">
      <w:numFmt w:val="bullet"/>
      <w:lvlText w:val="-"/>
      <w:lvlJc w:val="left"/>
      <w:pPr>
        <w:ind w:left="1440" w:hanging="360"/>
      </w:pPr>
      <w:rPr>
        <w:rFonts w:ascii="Times New Roman" w:eastAsia="Times New Roman"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5B72566"/>
    <w:multiLevelType w:val="hybridMultilevel"/>
    <w:tmpl w:val="D5BAC198"/>
    <w:lvl w:ilvl="0" w:tplc="042A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2932EB"/>
    <w:multiLevelType w:val="hybridMultilevel"/>
    <w:tmpl w:val="1ABC088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6DD31F9"/>
    <w:multiLevelType w:val="hybridMultilevel"/>
    <w:tmpl w:val="CDF4989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899425C"/>
    <w:multiLevelType w:val="hybridMultilevel"/>
    <w:tmpl w:val="F9B643B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DDD32EA"/>
    <w:multiLevelType w:val="hybridMultilevel"/>
    <w:tmpl w:val="FCEEF1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2F591339"/>
    <w:multiLevelType w:val="hybridMultilevel"/>
    <w:tmpl w:val="3D66BB4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31427304"/>
    <w:multiLevelType w:val="hybridMultilevel"/>
    <w:tmpl w:val="389C1E2A"/>
    <w:lvl w:ilvl="0" w:tplc="F03844F6">
      <w:start w:val="1"/>
      <w:numFmt w:val="decimal"/>
      <w:lvlText w:val="[%1]"/>
      <w:lvlJc w:val="center"/>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15B1D15"/>
    <w:multiLevelType w:val="hybridMultilevel"/>
    <w:tmpl w:val="D90060C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3712CC5"/>
    <w:multiLevelType w:val="hybridMultilevel"/>
    <w:tmpl w:val="63401FE2"/>
    <w:lvl w:ilvl="0" w:tplc="CC7AEED2">
      <w:start w:val="1"/>
      <w:numFmt w:val="decimal"/>
      <w:lvlText w:val="3.1.%1"/>
      <w:lvlJc w:val="right"/>
      <w:pPr>
        <w:ind w:left="720" w:hanging="360"/>
      </w:pPr>
      <w:rPr>
        <w:rFonts w:hint="default"/>
        <w:color w:val="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44C0A39"/>
    <w:multiLevelType w:val="hybridMultilevel"/>
    <w:tmpl w:val="9F64555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6B33049"/>
    <w:multiLevelType w:val="hybridMultilevel"/>
    <w:tmpl w:val="36F8525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3C913697"/>
    <w:multiLevelType w:val="hybridMultilevel"/>
    <w:tmpl w:val="190E9780"/>
    <w:lvl w:ilvl="0" w:tplc="DF427846">
      <w:start w:val="1"/>
      <w:numFmt w:val="decimal"/>
      <w:lvlText w:val="3.2.8.%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E8368AE"/>
    <w:multiLevelType w:val="hybridMultilevel"/>
    <w:tmpl w:val="717033CC"/>
    <w:lvl w:ilvl="0" w:tplc="5AF01B52">
      <w:start w:val="1"/>
      <w:numFmt w:val="decimal"/>
      <w:lvlText w:val="3.2.%1"/>
      <w:lvlJc w:val="left"/>
      <w:pPr>
        <w:ind w:left="72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27" w15:restartNumberingAfterBreak="0">
    <w:nsid w:val="405249CE"/>
    <w:multiLevelType w:val="hybridMultilevel"/>
    <w:tmpl w:val="30F6B2D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0872F66"/>
    <w:multiLevelType w:val="hybridMultilevel"/>
    <w:tmpl w:val="198A2A5E"/>
    <w:lvl w:ilvl="0" w:tplc="F03844F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E957F6"/>
    <w:multiLevelType w:val="hybridMultilevel"/>
    <w:tmpl w:val="D592004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46F201CD"/>
    <w:multiLevelType w:val="hybridMultilevel"/>
    <w:tmpl w:val="AC9C9328"/>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48203F1C"/>
    <w:multiLevelType w:val="hybridMultilevel"/>
    <w:tmpl w:val="FF7CF700"/>
    <w:lvl w:ilvl="0" w:tplc="53E62F24">
      <w:start w:val="1"/>
      <w:numFmt w:val="decimal"/>
      <w:lvlText w:val="3.%1"/>
      <w:lvlJc w:val="left"/>
      <w:pPr>
        <w:ind w:left="630" w:hanging="360"/>
      </w:pPr>
      <w:rPr>
        <w:rFonts w:hint="default"/>
        <w:color w:val="000000" w:themeColor="text1"/>
      </w:rPr>
    </w:lvl>
    <w:lvl w:ilvl="1" w:tplc="042A0019" w:tentative="1">
      <w:start w:val="1"/>
      <w:numFmt w:val="lowerLetter"/>
      <w:lvlText w:val="%2."/>
      <w:lvlJc w:val="left"/>
      <w:pPr>
        <w:ind w:left="1350" w:hanging="360"/>
      </w:pPr>
    </w:lvl>
    <w:lvl w:ilvl="2" w:tplc="042A001B" w:tentative="1">
      <w:start w:val="1"/>
      <w:numFmt w:val="lowerRoman"/>
      <w:lvlText w:val="%3."/>
      <w:lvlJc w:val="right"/>
      <w:pPr>
        <w:ind w:left="2070" w:hanging="180"/>
      </w:pPr>
    </w:lvl>
    <w:lvl w:ilvl="3" w:tplc="042A000F" w:tentative="1">
      <w:start w:val="1"/>
      <w:numFmt w:val="decimal"/>
      <w:lvlText w:val="%4."/>
      <w:lvlJc w:val="left"/>
      <w:pPr>
        <w:ind w:left="2790" w:hanging="360"/>
      </w:pPr>
    </w:lvl>
    <w:lvl w:ilvl="4" w:tplc="042A0019" w:tentative="1">
      <w:start w:val="1"/>
      <w:numFmt w:val="lowerLetter"/>
      <w:lvlText w:val="%5."/>
      <w:lvlJc w:val="left"/>
      <w:pPr>
        <w:ind w:left="3510" w:hanging="360"/>
      </w:pPr>
    </w:lvl>
    <w:lvl w:ilvl="5" w:tplc="042A001B" w:tentative="1">
      <w:start w:val="1"/>
      <w:numFmt w:val="lowerRoman"/>
      <w:lvlText w:val="%6."/>
      <w:lvlJc w:val="right"/>
      <w:pPr>
        <w:ind w:left="4230" w:hanging="180"/>
      </w:pPr>
    </w:lvl>
    <w:lvl w:ilvl="6" w:tplc="042A000F" w:tentative="1">
      <w:start w:val="1"/>
      <w:numFmt w:val="decimal"/>
      <w:lvlText w:val="%7."/>
      <w:lvlJc w:val="left"/>
      <w:pPr>
        <w:ind w:left="4950" w:hanging="360"/>
      </w:pPr>
    </w:lvl>
    <w:lvl w:ilvl="7" w:tplc="042A0019" w:tentative="1">
      <w:start w:val="1"/>
      <w:numFmt w:val="lowerLetter"/>
      <w:lvlText w:val="%8."/>
      <w:lvlJc w:val="left"/>
      <w:pPr>
        <w:ind w:left="5670" w:hanging="360"/>
      </w:pPr>
    </w:lvl>
    <w:lvl w:ilvl="8" w:tplc="042A001B" w:tentative="1">
      <w:start w:val="1"/>
      <w:numFmt w:val="lowerRoman"/>
      <w:lvlText w:val="%9."/>
      <w:lvlJc w:val="right"/>
      <w:pPr>
        <w:ind w:left="6390" w:hanging="180"/>
      </w:pPr>
    </w:lvl>
  </w:abstractNum>
  <w:abstractNum w:abstractNumId="32" w15:restartNumberingAfterBreak="0">
    <w:nsid w:val="4D2E3093"/>
    <w:multiLevelType w:val="hybridMultilevel"/>
    <w:tmpl w:val="42E845E2"/>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4EB657A4"/>
    <w:multiLevelType w:val="hybridMultilevel"/>
    <w:tmpl w:val="E0C4756E"/>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51D11022"/>
    <w:multiLevelType w:val="hybridMultilevel"/>
    <w:tmpl w:val="59B864CC"/>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568B536D"/>
    <w:multiLevelType w:val="hybridMultilevel"/>
    <w:tmpl w:val="975C0DF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56C87763"/>
    <w:multiLevelType w:val="hybridMultilevel"/>
    <w:tmpl w:val="E9169268"/>
    <w:lvl w:ilvl="0" w:tplc="73365EA0">
      <w:start w:val="1"/>
      <w:numFmt w:val="decimal"/>
      <w:lvlText w:val="2.1.6.%1"/>
      <w:lvlJc w:val="center"/>
      <w:pPr>
        <w:ind w:left="450" w:hanging="360"/>
      </w:pPr>
      <w:rPr>
        <w:rFonts w:hint="default"/>
      </w:rPr>
    </w:lvl>
    <w:lvl w:ilvl="1" w:tplc="042A0019" w:tentative="1">
      <w:start w:val="1"/>
      <w:numFmt w:val="lowerLetter"/>
      <w:lvlText w:val="%2."/>
      <w:lvlJc w:val="left"/>
      <w:pPr>
        <w:ind w:left="4410" w:hanging="360"/>
      </w:pPr>
    </w:lvl>
    <w:lvl w:ilvl="2" w:tplc="042A001B" w:tentative="1">
      <w:start w:val="1"/>
      <w:numFmt w:val="lowerRoman"/>
      <w:lvlText w:val="%3."/>
      <w:lvlJc w:val="right"/>
      <w:pPr>
        <w:ind w:left="5130" w:hanging="180"/>
      </w:pPr>
    </w:lvl>
    <w:lvl w:ilvl="3" w:tplc="042A000F" w:tentative="1">
      <w:start w:val="1"/>
      <w:numFmt w:val="decimal"/>
      <w:lvlText w:val="%4."/>
      <w:lvlJc w:val="left"/>
      <w:pPr>
        <w:ind w:left="5850" w:hanging="360"/>
      </w:pPr>
    </w:lvl>
    <w:lvl w:ilvl="4" w:tplc="042A0019" w:tentative="1">
      <w:start w:val="1"/>
      <w:numFmt w:val="lowerLetter"/>
      <w:lvlText w:val="%5."/>
      <w:lvlJc w:val="left"/>
      <w:pPr>
        <w:ind w:left="6570" w:hanging="360"/>
      </w:pPr>
    </w:lvl>
    <w:lvl w:ilvl="5" w:tplc="042A001B" w:tentative="1">
      <w:start w:val="1"/>
      <w:numFmt w:val="lowerRoman"/>
      <w:lvlText w:val="%6."/>
      <w:lvlJc w:val="right"/>
      <w:pPr>
        <w:ind w:left="7290" w:hanging="180"/>
      </w:pPr>
    </w:lvl>
    <w:lvl w:ilvl="6" w:tplc="042A000F" w:tentative="1">
      <w:start w:val="1"/>
      <w:numFmt w:val="decimal"/>
      <w:lvlText w:val="%7."/>
      <w:lvlJc w:val="left"/>
      <w:pPr>
        <w:ind w:left="8010" w:hanging="360"/>
      </w:pPr>
    </w:lvl>
    <w:lvl w:ilvl="7" w:tplc="042A0019" w:tentative="1">
      <w:start w:val="1"/>
      <w:numFmt w:val="lowerLetter"/>
      <w:lvlText w:val="%8."/>
      <w:lvlJc w:val="left"/>
      <w:pPr>
        <w:ind w:left="8730" w:hanging="360"/>
      </w:pPr>
    </w:lvl>
    <w:lvl w:ilvl="8" w:tplc="042A001B" w:tentative="1">
      <w:start w:val="1"/>
      <w:numFmt w:val="lowerRoman"/>
      <w:lvlText w:val="%9."/>
      <w:lvlJc w:val="right"/>
      <w:pPr>
        <w:ind w:left="9450" w:hanging="180"/>
      </w:pPr>
    </w:lvl>
  </w:abstractNum>
  <w:abstractNum w:abstractNumId="37" w15:restartNumberingAfterBreak="0">
    <w:nsid w:val="56CC215B"/>
    <w:multiLevelType w:val="hybridMultilevel"/>
    <w:tmpl w:val="0840DF1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77A336B"/>
    <w:multiLevelType w:val="hybridMultilevel"/>
    <w:tmpl w:val="A7760D6E"/>
    <w:lvl w:ilvl="0" w:tplc="1D103164">
      <w:start w:val="1"/>
      <w:numFmt w:val="decimal"/>
      <w:lvlText w:val="2.2.%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7AF1329"/>
    <w:multiLevelType w:val="hybridMultilevel"/>
    <w:tmpl w:val="8706534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5B411718"/>
    <w:multiLevelType w:val="hybridMultilevel"/>
    <w:tmpl w:val="56A8C52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5F16286A"/>
    <w:multiLevelType w:val="hybridMultilevel"/>
    <w:tmpl w:val="CA187EBC"/>
    <w:lvl w:ilvl="0" w:tplc="04090003">
      <w:start w:val="1"/>
      <w:numFmt w:val="bullet"/>
      <w:lvlText w:val="o"/>
      <w:lvlJc w:val="left"/>
      <w:pPr>
        <w:ind w:left="1440" w:hanging="360"/>
      </w:pPr>
      <w:rPr>
        <w:rFonts w:ascii="Courier New" w:hAnsi="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6143059E"/>
    <w:multiLevelType w:val="hybridMultilevel"/>
    <w:tmpl w:val="6E60C87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62163F56"/>
    <w:multiLevelType w:val="hybridMultilevel"/>
    <w:tmpl w:val="F11451CC"/>
    <w:lvl w:ilvl="0" w:tplc="F03844F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9F66F5"/>
    <w:multiLevelType w:val="hybridMultilevel"/>
    <w:tmpl w:val="EF58B71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70C86E93"/>
    <w:multiLevelType w:val="hybridMultilevel"/>
    <w:tmpl w:val="5512E900"/>
    <w:lvl w:ilvl="0" w:tplc="A2F8930C">
      <w:start w:val="1"/>
      <w:numFmt w:val="decimal"/>
      <w:lvlText w:val="1.%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12327CD"/>
    <w:multiLevelType w:val="hybridMultilevel"/>
    <w:tmpl w:val="F7040120"/>
    <w:lvl w:ilvl="0" w:tplc="9B14E2B4">
      <w:start w:val="1"/>
      <w:numFmt w:val="decimal"/>
      <w:lvlText w:val="3.2.7.%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34F76BE"/>
    <w:multiLevelType w:val="hybridMultilevel"/>
    <w:tmpl w:val="BF827A6A"/>
    <w:lvl w:ilvl="0" w:tplc="04090003">
      <w:start w:val="1"/>
      <w:numFmt w:val="bullet"/>
      <w:lvlText w:val="o"/>
      <w:lvlJc w:val="left"/>
      <w:pPr>
        <w:ind w:left="1440" w:hanging="360"/>
      </w:pPr>
      <w:rPr>
        <w:rFonts w:ascii="Courier New" w:hAnsi="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74DC7049"/>
    <w:multiLevelType w:val="hybridMultilevel"/>
    <w:tmpl w:val="EC68082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7D54560C"/>
    <w:multiLevelType w:val="hybridMultilevel"/>
    <w:tmpl w:val="696E3DB6"/>
    <w:lvl w:ilvl="0" w:tplc="F03844F6">
      <w:start w:val="1"/>
      <w:numFmt w:val="decimal"/>
      <w:lvlText w:val="[%1]"/>
      <w:lvlJc w:val="center"/>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0" w15:restartNumberingAfterBreak="0">
    <w:nsid w:val="7E584244"/>
    <w:multiLevelType w:val="hybridMultilevel"/>
    <w:tmpl w:val="DE6A01C0"/>
    <w:lvl w:ilvl="0" w:tplc="C3E0DDB4">
      <w:start w:val="2"/>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36"/>
  </w:num>
  <w:num w:numId="4">
    <w:abstractNumId w:val="31"/>
  </w:num>
  <w:num w:numId="5">
    <w:abstractNumId w:val="22"/>
  </w:num>
  <w:num w:numId="6">
    <w:abstractNumId w:val="3"/>
  </w:num>
  <w:num w:numId="7">
    <w:abstractNumId w:val="0"/>
  </w:num>
  <w:num w:numId="8">
    <w:abstractNumId w:val="30"/>
  </w:num>
  <w:num w:numId="9">
    <w:abstractNumId w:val="39"/>
  </w:num>
  <w:num w:numId="10">
    <w:abstractNumId w:val="7"/>
  </w:num>
  <w:num w:numId="11">
    <w:abstractNumId w:val="8"/>
  </w:num>
  <w:num w:numId="12">
    <w:abstractNumId w:val="27"/>
  </w:num>
  <w:num w:numId="13">
    <w:abstractNumId w:val="33"/>
  </w:num>
  <w:num w:numId="14">
    <w:abstractNumId w:val="21"/>
  </w:num>
  <w:num w:numId="15">
    <w:abstractNumId w:val="4"/>
  </w:num>
  <w:num w:numId="16">
    <w:abstractNumId w:val="48"/>
  </w:num>
  <w:num w:numId="17">
    <w:abstractNumId w:val="42"/>
  </w:num>
  <w:num w:numId="18">
    <w:abstractNumId w:val="17"/>
  </w:num>
  <w:num w:numId="19">
    <w:abstractNumId w:val="35"/>
  </w:num>
  <w:num w:numId="20">
    <w:abstractNumId w:val="23"/>
  </w:num>
  <w:num w:numId="21">
    <w:abstractNumId w:val="2"/>
  </w:num>
  <w:num w:numId="22">
    <w:abstractNumId w:val="19"/>
  </w:num>
  <w:num w:numId="23">
    <w:abstractNumId w:val="18"/>
  </w:num>
  <w:num w:numId="24">
    <w:abstractNumId w:val="40"/>
  </w:num>
  <w:num w:numId="25">
    <w:abstractNumId w:val="24"/>
  </w:num>
  <w:num w:numId="26">
    <w:abstractNumId w:val="44"/>
  </w:num>
  <w:num w:numId="27">
    <w:abstractNumId w:val="37"/>
  </w:num>
  <w:num w:numId="28">
    <w:abstractNumId w:val="20"/>
  </w:num>
  <w:num w:numId="29">
    <w:abstractNumId w:val="11"/>
  </w:num>
  <w:num w:numId="30">
    <w:abstractNumId w:val="34"/>
  </w:num>
  <w:num w:numId="31">
    <w:abstractNumId w:val="10"/>
  </w:num>
  <w:num w:numId="32">
    <w:abstractNumId w:val="38"/>
  </w:num>
  <w:num w:numId="33">
    <w:abstractNumId w:val="49"/>
  </w:num>
  <w:num w:numId="34">
    <w:abstractNumId w:val="26"/>
  </w:num>
  <w:num w:numId="35">
    <w:abstractNumId w:val="46"/>
  </w:num>
  <w:num w:numId="36">
    <w:abstractNumId w:val="25"/>
  </w:num>
  <w:num w:numId="37">
    <w:abstractNumId w:val="32"/>
  </w:num>
  <w:num w:numId="38">
    <w:abstractNumId w:val="13"/>
  </w:num>
  <w:num w:numId="39">
    <w:abstractNumId w:val="47"/>
  </w:num>
  <w:num w:numId="40">
    <w:abstractNumId w:val="41"/>
  </w:num>
  <w:num w:numId="41">
    <w:abstractNumId w:val="12"/>
  </w:num>
  <w:num w:numId="42">
    <w:abstractNumId w:val="45"/>
  </w:num>
  <w:num w:numId="43">
    <w:abstractNumId w:val="1"/>
  </w:num>
  <w:num w:numId="44">
    <w:abstractNumId w:val="16"/>
  </w:num>
  <w:num w:numId="45">
    <w:abstractNumId w:val="15"/>
  </w:num>
  <w:num w:numId="46">
    <w:abstractNumId w:val="29"/>
  </w:num>
  <w:num w:numId="47">
    <w:abstractNumId w:val="43"/>
  </w:num>
  <w:num w:numId="48">
    <w:abstractNumId w:val="9"/>
  </w:num>
  <w:num w:numId="49">
    <w:abstractNumId w:val="28"/>
  </w:num>
  <w:num w:numId="50">
    <w:abstractNumId w:val="50"/>
  </w:num>
  <w:num w:numId="51">
    <w:abstractNumId w:val="1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7A08"/>
    <w:rsid w:val="00000FCE"/>
    <w:rsid w:val="00007C98"/>
    <w:rsid w:val="00011E49"/>
    <w:rsid w:val="00012382"/>
    <w:rsid w:val="00013152"/>
    <w:rsid w:val="000208B3"/>
    <w:rsid w:val="00024496"/>
    <w:rsid w:val="00025D32"/>
    <w:rsid w:val="00033800"/>
    <w:rsid w:val="00037517"/>
    <w:rsid w:val="00037FCA"/>
    <w:rsid w:val="00052A25"/>
    <w:rsid w:val="0005354C"/>
    <w:rsid w:val="00083D23"/>
    <w:rsid w:val="00084EC7"/>
    <w:rsid w:val="000A2B0B"/>
    <w:rsid w:val="000A3628"/>
    <w:rsid w:val="000A648F"/>
    <w:rsid w:val="000D090E"/>
    <w:rsid w:val="000D5236"/>
    <w:rsid w:val="000E39E3"/>
    <w:rsid w:val="0010336C"/>
    <w:rsid w:val="00104305"/>
    <w:rsid w:val="00133307"/>
    <w:rsid w:val="001353FC"/>
    <w:rsid w:val="00137133"/>
    <w:rsid w:val="00141ED5"/>
    <w:rsid w:val="00142D85"/>
    <w:rsid w:val="00150B31"/>
    <w:rsid w:val="001539C0"/>
    <w:rsid w:val="00155E77"/>
    <w:rsid w:val="00162434"/>
    <w:rsid w:val="00164FB7"/>
    <w:rsid w:val="00184019"/>
    <w:rsid w:val="001A02D7"/>
    <w:rsid w:val="001A31B5"/>
    <w:rsid w:val="001B06E7"/>
    <w:rsid w:val="001B2656"/>
    <w:rsid w:val="001B3B8B"/>
    <w:rsid w:val="001B64C8"/>
    <w:rsid w:val="001B747E"/>
    <w:rsid w:val="001C6D32"/>
    <w:rsid w:val="001C778A"/>
    <w:rsid w:val="001D0B67"/>
    <w:rsid w:val="001D497F"/>
    <w:rsid w:val="001E39BC"/>
    <w:rsid w:val="001E5520"/>
    <w:rsid w:val="001E56CD"/>
    <w:rsid w:val="001E6680"/>
    <w:rsid w:val="00200743"/>
    <w:rsid w:val="00207DC2"/>
    <w:rsid w:val="002153AF"/>
    <w:rsid w:val="002205BE"/>
    <w:rsid w:val="002211F8"/>
    <w:rsid w:val="002249CD"/>
    <w:rsid w:val="00224D8A"/>
    <w:rsid w:val="00225A97"/>
    <w:rsid w:val="00236254"/>
    <w:rsid w:val="0023676B"/>
    <w:rsid w:val="00244662"/>
    <w:rsid w:val="002457A3"/>
    <w:rsid w:val="002501D0"/>
    <w:rsid w:val="00251995"/>
    <w:rsid w:val="00252F26"/>
    <w:rsid w:val="00255B8F"/>
    <w:rsid w:val="002674BA"/>
    <w:rsid w:val="0028591D"/>
    <w:rsid w:val="00287A08"/>
    <w:rsid w:val="00291721"/>
    <w:rsid w:val="002B15E2"/>
    <w:rsid w:val="002B1794"/>
    <w:rsid w:val="002B6075"/>
    <w:rsid w:val="002C15C3"/>
    <w:rsid w:val="002C5554"/>
    <w:rsid w:val="002D1FA0"/>
    <w:rsid w:val="002D4629"/>
    <w:rsid w:val="002D4839"/>
    <w:rsid w:val="002D4AAD"/>
    <w:rsid w:val="002D6589"/>
    <w:rsid w:val="002D70D1"/>
    <w:rsid w:val="002D796D"/>
    <w:rsid w:val="002E4E3C"/>
    <w:rsid w:val="002E757C"/>
    <w:rsid w:val="002F3276"/>
    <w:rsid w:val="003005C7"/>
    <w:rsid w:val="00301406"/>
    <w:rsid w:val="003043A4"/>
    <w:rsid w:val="003218FF"/>
    <w:rsid w:val="003239FC"/>
    <w:rsid w:val="003273BC"/>
    <w:rsid w:val="00332172"/>
    <w:rsid w:val="0034098C"/>
    <w:rsid w:val="003472B8"/>
    <w:rsid w:val="00352267"/>
    <w:rsid w:val="00356170"/>
    <w:rsid w:val="003706C3"/>
    <w:rsid w:val="003725EB"/>
    <w:rsid w:val="0038122A"/>
    <w:rsid w:val="00384BDF"/>
    <w:rsid w:val="00390D16"/>
    <w:rsid w:val="00394C42"/>
    <w:rsid w:val="003A3C29"/>
    <w:rsid w:val="003B0212"/>
    <w:rsid w:val="003B4DF3"/>
    <w:rsid w:val="003C557C"/>
    <w:rsid w:val="003C763A"/>
    <w:rsid w:val="003D1F69"/>
    <w:rsid w:val="003D574C"/>
    <w:rsid w:val="003D57EA"/>
    <w:rsid w:val="003E3BAC"/>
    <w:rsid w:val="003E5B50"/>
    <w:rsid w:val="003F3ACD"/>
    <w:rsid w:val="0040166A"/>
    <w:rsid w:val="00404B8B"/>
    <w:rsid w:val="00406FF4"/>
    <w:rsid w:val="00412122"/>
    <w:rsid w:val="00414880"/>
    <w:rsid w:val="004168A9"/>
    <w:rsid w:val="004176CA"/>
    <w:rsid w:val="00424DF8"/>
    <w:rsid w:val="00434178"/>
    <w:rsid w:val="00444A07"/>
    <w:rsid w:val="00453AB1"/>
    <w:rsid w:val="004549A7"/>
    <w:rsid w:val="00464C3F"/>
    <w:rsid w:val="00473AFD"/>
    <w:rsid w:val="00482963"/>
    <w:rsid w:val="00494A01"/>
    <w:rsid w:val="00494E45"/>
    <w:rsid w:val="00496EC0"/>
    <w:rsid w:val="004A13F1"/>
    <w:rsid w:val="004A1E61"/>
    <w:rsid w:val="004A64A1"/>
    <w:rsid w:val="004A7A14"/>
    <w:rsid w:val="004A7C39"/>
    <w:rsid w:val="004B3DD3"/>
    <w:rsid w:val="004D4D3B"/>
    <w:rsid w:val="004E0442"/>
    <w:rsid w:val="004E3C16"/>
    <w:rsid w:val="004E5DD5"/>
    <w:rsid w:val="004F0870"/>
    <w:rsid w:val="004F3B81"/>
    <w:rsid w:val="005164D0"/>
    <w:rsid w:val="00526EF0"/>
    <w:rsid w:val="0053340D"/>
    <w:rsid w:val="005360DF"/>
    <w:rsid w:val="00537B23"/>
    <w:rsid w:val="005404D2"/>
    <w:rsid w:val="00546E36"/>
    <w:rsid w:val="00585506"/>
    <w:rsid w:val="00593511"/>
    <w:rsid w:val="00594A25"/>
    <w:rsid w:val="00597904"/>
    <w:rsid w:val="005A0320"/>
    <w:rsid w:val="005A1DC2"/>
    <w:rsid w:val="005A2F1D"/>
    <w:rsid w:val="005A509F"/>
    <w:rsid w:val="005A777F"/>
    <w:rsid w:val="005C06B0"/>
    <w:rsid w:val="005C0C17"/>
    <w:rsid w:val="005D1188"/>
    <w:rsid w:val="005D5C20"/>
    <w:rsid w:val="005D6323"/>
    <w:rsid w:val="005D7586"/>
    <w:rsid w:val="005E3788"/>
    <w:rsid w:val="005E5410"/>
    <w:rsid w:val="005E7499"/>
    <w:rsid w:val="005F5E82"/>
    <w:rsid w:val="00614A1D"/>
    <w:rsid w:val="00617276"/>
    <w:rsid w:val="00617D86"/>
    <w:rsid w:val="0064189C"/>
    <w:rsid w:val="00650D6A"/>
    <w:rsid w:val="00651F80"/>
    <w:rsid w:val="00654949"/>
    <w:rsid w:val="00660F61"/>
    <w:rsid w:val="00665EA2"/>
    <w:rsid w:val="006704AF"/>
    <w:rsid w:val="00671716"/>
    <w:rsid w:val="006729DA"/>
    <w:rsid w:val="006911D0"/>
    <w:rsid w:val="006A388A"/>
    <w:rsid w:val="006B3611"/>
    <w:rsid w:val="006B51BC"/>
    <w:rsid w:val="006C1072"/>
    <w:rsid w:val="006C1289"/>
    <w:rsid w:val="006C3CC0"/>
    <w:rsid w:val="006C4D63"/>
    <w:rsid w:val="006C7072"/>
    <w:rsid w:val="006D235C"/>
    <w:rsid w:val="006D6936"/>
    <w:rsid w:val="006E0BD8"/>
    <w:rsid w:val="006E2AD4"/>
    <w:rsid w:val="006F0DAC"/>
    <w:rsid w:val="006F6553"/>
    <w:rsid w:val="00725384"/>
    <w:rsid w:val="00725A95"/>
    <w:rsid w:val="00737340"/>
    <w:rsid w:val="00741A79"/>
    <w:rsid w:val="00743FA1"/>
    <w:rsid w:val="00755BEC"/>
    <w:rsid w:val="00756C7D"/>
    <w:rsid w:val="00756F4A"/>
    <w:rsid w:val="0075770B"/>
    <w:rsid w:val="00762688"/>
    <w:rsid w:val="007670B1"/>
    <w:rsid w:val="00770552"/>
    <w:rsid w:val="00770B1F"/>
    <w:rsid w:val="00770DA8"/>
    <w:rsid w:val="007761C8"/>
    <w:rsid w:val="00787E67"/>
    <w:rsid w:val="00791E3C"/>
    <w:rsid w:val="00791EED"/>
    <w:rsid w:val="007964DF"/>
    <w:rsid w:val="0079728A"/>
    <w:rsid w:val="007A0CF1"/>
    <w:rsid w:val="007A4231"/>
    <w:rsid w:val="007B1A23"/>
    <w:rsid w:val="007B3170"/>
    <w:rsid w:val="007B6CDD"/>
    <w:rsid w:val="007B7FF5"/>
    <w:rsid w:val="007C47D2"/>
    <w:rsid w:val="007C6900"/>
    <w:rsid w:val="007D1098"/>
    <w:rsid w:val="007D3477"/>
    <w:rsid w:val="007D34AB"/>
    <w:rsid w:val="007D6607"/>
    <w:rsid w:val="007E41F6"/>
    <w:rsid w:val="007E42D1"/>
    <w:rsid w:val="007E6AB9"/>
    <w:rsid w:val="007E7FF7"/>
    <w:rsid w:val="007F242F"/>
    <w:rsid w:val="007F32DD"/>
    <w:rsid w:val="007F6538"/>
    <w:rsid w:val="00803A23"/>
    <w:rsid w:val="00813981"/>
    <w:rsid w:val="00836CB6"/>
    <w:rsid w:val="00842D2C"/>
    <w:rsid w:val="00854FAD"/>
    <w:rsid w:val="00857B9E"/>
    <w:rsid w:val="00857EE5"/>
    <w:rsid w:val="008609D1"/>
    <w:rsid w:val="00867C2D"/>
    <w:rsid w:val="00874743"/>
    <w:rsid w:val="00880D36"/>
    <w:rsid w:val="0089350B"/>
    <w:rsid w:val="008A0D40"/>
    <w:rsid w:val="008A7051"/>
    <w:rsid w:val="008A766B"/>
    <w:rsid w:val="008B4BA1"/>
    <w:rsid w:val="008C0256"/>
    <w:rsid w:val="008C4408"/>
    <w:rsid w:val="008D5FB3"/>
    <w:rsid w:val="008E14E0"/>
    <w:rsid w:val="008E6453"/>
    <w:rsid w:val="008E672D"/>
    <w:rsid w:val="008F679D"/>
    <w:rsid w:val="009029CA"/>
    <w:rsid w:val="009104DF"/>
    <w:rsid w:val="00910EBB"/>
    <w:rsid w:val="0091414F"/>
    <w:rsid w:val="00914F16"/>
    <w:rsid w:val="00914F95"/>
    <w:rsid w:val="0093309B"/>
    <w:rsid w:val="00933D6F"/>
    <w:rsid w:val="00935456"/>
    <w:rsid w:val="00936E15"/>
    <w:rsid w:val="00942B81"/>
    <w:rsid w:val="00955A49"/>
    <w:rsid w:val="00957418"/>
    <w:rsid w:val="009642B9"/>
    <w:rsid w:val="00964589"/>
    <w:rsid w:val="00967060"/>
    <w:rsid w:val="00970508"/>
    <w:rsid w:val="00982AA9"/>
    <w:rsid w:val="009938C6"/>
    <w:rsid w:val="00997F94"/>
    <w:rsid w:val="009B1467"/>
    <w:rsid w:val="009C4EDD"/>
    <w:rsid w:val="009D253C"/>
    <w:rsid w:val="009D3953"/>
    <w:rsid w:val="009E021A"/>
    <w:rsid w:val="009F0146"/>
    <w:rsid w:val="009F44CE"/>
    <w:rsid w:val="009F7C5F"/>
    <w:rsid w:val="00A0252D"/>
    <w:rsid w:val="00A03A8A"/>
    <w:rsid w:val="00A05F33"/>
    <w:rsid w:val="00A16BF6"/>
    <w:rsid w:val="00A213B6"/>
    <w:rsid w:val="00A2275E"/>
    <w:rsid w:val="00A22B4F"/>
    <w:rsid w:val="00A35957"/>
    <w:rsid w:val="00A36621"/>
    <w:rsid w:val="00A452F3"/>
    <w:rsid w:val="00A46907"/>
    <w:rsid w:val="00A477E4"/>
    <w:rsid w:val="00A60751"/>
    <w:rsid w:val="00A7197A"/>
    <w:rsid w:val="00A730E5"/>
    <w:rsid w:val="00A817AA"/>
    <w:rsid w:val="00A97C98"/>
    <w:rsid w:val="00AA14A6"/>
    <w:rsid w:val="00AB323B"/>
    <w:rsid w:val="00AB71A3"/>
    <w:rsid w:val="00AC3D78"/>
    <w:rsid w:val="00AC452D"/>
    <w:rsid w:val="00AC5DA8"/>
    <w:rsid w:val="00AD19F9"/>
    <w:rsid w:val="00AF42B1"/>
    <w:rsid w:val="00AF4A73"/>
    <w:rsid w:val="00B05295"/>
    <w:rsid w:val="00B07CF0"/>
    <w:rsid w:val="00B118C8"/>
    <w:rsid w:val="00B15A2C"/>
    <w:rsid w:val="00B166D3"/>
    <w:rsid w:val="00B33C1D"/>
    <w:rsid w:val="00B44EDF"/>
    <w:rsid w:val="00B47A27"/>
    <w:rsid w:val="00B56B51"/>
    <w:rsid w:val="00B57E97"/>
    <w:rsid w:val="00B62922"/>
    <w:rsid w:val="00B65E85"/>
    <w:rsid w:val="00B8489D"/>
    <w:rsid w:val="00BB138E"/>
    <w:rsid w:val="00BB2B2A"/>
    <w:rsid w:val="00BC130A"/>
    <w:rsid w:val="00BC29BE"/>
    <w:rsid w:val="00BD04B6"/>
    <w:rsid w:val="00BD227E"/>
    <w:rsid w:val="00BD3836"/>
    <w:rsid w:val="00BD3D7B"/>
    <w:rsid w:val="00BE3009"/>
    <w:rsid w:val="00BE3F0B"/>
    <w:rsid w:val="00BF4BA5"/>
    <w:rsid w:val="00BF4C89"/>
    <w:rsid w:val="00BF569C"/>
    <w:rsid w:val="00BF62FA"/>
    <w:rsid w:val="00BF7CC4"/>
    <w:rsid w:val="00C00076"/>
    <w:rsid w:val="00C06093"/>
    <w:rsid w:val="00C20E82"/>
    <w:rsid w:val="00C41881"/>
    <w:rsid w:val="00C47A62"/>
    <w:rsid w:val="00C47A97"/>
    <w:rsid w:val="00C50C1A"/>
    <w:rsid w:val="00C56904"/>
    <w:rsid w:val="00C61C85"/>
    <w:rsid w:val="00C70A1B"/>
    <w:rsid w:val="00C75086"/>
    <w:rsid w:val="00C77107"/>
    <w:rsid w:val="00C77C44"/>
    <w:rsid w:val="00C81ACF"/>
    <w:rsid w:val="00C836E6"/>
    <w:rsid w:val="00C837CD"/>
    <w:rsid w:val="00C903B7"/>
    <w:rsid w:val="00C90B5F"/>
    <w:rsid w:val="00C9303F"/>
    <w:rsid w:val="00C9703D"/>
    <w:rsid w:val="00CA0348"/>
    <w:rsid w:val="00CA1C39"/>
    <w:rsid w:val="00CA2823"/>
    <w:rsid w:val="00CA71E5"/>
    <w:rsid w:val="00CB1793"/>
    <w:rsid w:val="00CB1E39"/>
    <w:rsid w:val="00CC5E0B"/>
    <w:rsid w:val="00CD13EC"/>
    <w:rsid w:val="00CD415F"/>
    <w:rsid w:val="00CD65E9"/>
    <w:rsid w:val="00CD6B84"/>
    <w:rsid w:val="00CE5555"/>
    <w:rsid w:val="00CF589F"/>
    <w:rsid w:val="00CF62AB"/>
    <w:rsid w:val="00D03DDB"/>
    <w:rsid w:val="00D03EB7"/>
    <w:rsid w:val="00D107A4"/>
    <w:rsid w:val="00D34235"/>
    <w:rsid w:val="00D34D21"/>
    <w:rsid w:val="00D3540D"/>
    <w:rsid w:val="00D35985"/>
    <w:rsid w:val="00D36EC4"/>
    <w:rsid w:val="00D37A20"/>
    <w:rsid w:val="00D50868"/>
    <w:rsid w:val="00D537F5"/>
    <w:rsid w:val="00D5532B"/>
    <w:rsid w:val="00D57B8E"/>
    <w:rsid w:val="00D614A9"/>
    <w:rsid w:val="00D65209"/>
    <w:rsid w:val="00D828E6"/>
    <w:rsid w:val="00D83DB7"/>
    <w:rsid w:val="00DA5527"/>
    <w:rsid w:val="00DB37A1"/>
    <w:rsid w:val="00DB3AB5"/>
    <w:rsid w:val="00DB71FC"/>
    <w:rsid w:val="00DB73FE"/>
    <w:rsid w:val="00DB7595"/>
    <w:rsid w:val="00DC2276"/>
    <w:rsid w:val="00DC561C"/>
    <w:rsid w:val="00DC61A3"/>
    <w:rsid w:val="00DD0218"/>
    <w:rsid w:val="00DD2ACA"/>
    <w:rsid w:val="00DD53C1"/>
    <w:rsid w:val="00DD74FD"/>
    <w:rsid w:val="00DE3596"/>
    <w:rsid w:val="00DE3E6D"/>
    <w:rsid w:val="00DE558C"/>
    <w:rsid w:val="00DE5ACB"/>
    <w:rsid w:val="00DF4779"/>
    <w:rsid w:val="00DF6A8F"/>
    <w:rsid w:val="00E04755"/>
    <w:rsid w:val="00E1175C"/>
    <w:rsid w:val="00E17B46"/>
    <w:rsid w:val="00E21AD9"/>
    <w:rsid w:val="00E2544E"/>
    <w:rsid w:val="00E2565A"/>
    <w:rsid w:val="00E25D0B"/>
    <w:rsid w:val="00E30D00"/>
    <w:rsid w:val="00E358E2"/>
    <w:rsid w:val="00E43500"/>
    <w:rsid w:val="00E46F33"/>
    <w:rsid w:val="00E502F7"/>
    <w:rsid w:val="00E5033C"/>
    <w:rsid w:val="00E5078C"/>
    <w:rsid w:val="00E648D1"/>
    <w:rsid w:val="00E73109"/>
    <w:rsid w:val="00E73E69"/>
    <w:rsid w:val="00E766EA"/>
    <w:rsid w:val="00E76B3A"/>
    <w:rsid w:val="00E85A01"/>
    <w:rsid w:val="00E9071E"/>
    <w:rsid w:val="00E91DE1"/>
    <w:rsid w:val="00E973F2"/>
    <w:rsid w:val="00EA3B6C"/>
    <w:rsid w:val="00EA615D"/>
    <w:rsid w:val="00EB1243"/>
    <w:rsid w:val="00EB7953"/>
    <w:rsid w:val="00EC3DA4"/>
    <w:rsid w:val="00ED0D50"/>
    <w:rsid w:val="00ED0F46"/>
    <w:rsid w:val="00ED1239"/>
    <w:rsid w:val="00ED1803"/>
    <w:rsid w:val="00ED3714"/>
    <w:rsid w:val="00ED4BCD"/>
    <w:rsid w:val="00EF37E0"/>
    <w:rsid w:val="00F10CDD"/>
    <w:rsid w:val="00F1188A"/>
    <w:rsid w:val="00F24052"/>
    <w:rsid w:val="00F37F55"/>
    <w:rsid w:val="00F459E7"/>
    <w:rsid w:val="00F6183C"/>
    <w:rsid w:val="00F74C16"/>
    <w:rsid w:val="00F839D3"/>
    <w:rsid w:val="00F85BA4"/>
    <w:rsid w:val="00F9246A"/>
    <w:rsid w:val="00F95B4C"/>
    <w:rsid w:val="00F97421"/>
    <w:rsid w:val="00FA0719"/>
    <w:rsid w:val="00FC1441"/>
    <w:rsid w:val="00FC1E6A"/>
    <w:rsid w:val="00FC21A2"/>
    <w:rsid w:val="00FC3B5C"/>
    <w:rsid w:val="00FD0662"/>
    <w:rsid w:val="00FD1419"/>
    <w:rsid w:val="00FE7CE7"/>
    <w:rsid w:val="00FF37A6"/>
    <w:rsid w:val="00FF4DC6"/>
    <w:rsid w:val="00FF70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7F88B208"/>
  <w15:docId w15:val="{EEF98623-3BC2-4949-BF90-AB4D73AC6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7A4231"/>
    <w:pPr>
      <w:tabs>
        <w:tab w:val="left" w:pos="1440"/>
        <w:tab w:val="right" w:leader="dot" w:pos="9111"/>
      </w:tabs>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5A0320"/>
    <w:pPr>
      <w:ind w:left="720"/>
      <w:contextualSpacing/>
    </w:pPr>
  </w:style>
  <w:style w:type="character" w:customStyle="1" w:styleId="UnresolvedMention1">
    <w:name w:val="Unresolved Mention1"/>
    <w:basedOn w:val="DefaultParagraphFont"/>
    <w:uiPriority w:val="99"/>
    <w:semiHidden/>
    <w:unhideWhenUsed/>
    <w:rsid w:val="000D090E"/>
    <w:rPr>
      <w:color w:val="605E5C"/>
      <w:shd w:val="clear" w:color="auto" w:fill="E1DFDD"/>
    </w:rPr>
  </w:style>
  <w:style w:type="character" w:customStyle="1" w:styleId="fontstyle01">
    <w:name w:val="fontstyle01"/>
    <w:basedOn w:val="DefaultParagraphFont"/>
    <w:rsid w:val="006A388A"/>
    <w:rPr>
      <w:rFonts w:ascii="TimesNewRomanPSMT" w:hAnsi="TimesNewRomanPSMT" w:hint="default"/>
      <w:b w:val="0"/>
      <w:bCs w:val="0"/>
      <w:i w:val="0"/>
      <w:iCs w:val="0"/>
      <w:color w:val="000000"/>
      <w:sz w:val="26"/>
      <w:szCs w:val="26"/>
    </w:rPr>
  </w:style>
  <w:style w:type="table" w:styleId="GridTable4-Accent6">
    <w:name w:val="Grid Table 4 Accent 6"/>
    <w:basedOn w:val="TableNormal"/>
    <w:uiPriority w:val="49"/>
    <w:rsid w:val="008E14E0"/>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UnresolvedMention">
    <w:name w:val="Unresolved Mention"/>
    <w:basedOn w:val="DefaultParagraphFont"/>
    <w:uiPriority w:val="99"/>
    <w:semiHidden/>
    <w:unhideWhenUsed/>
    <w:rsid w:val="00332172"/>
    <w:rPr>
      <w:color w:val="605E5C"/>
      <w:shd w:val="clear" w:color="auto" w:fill="E1DFDD"/>
    </w:rPr>
  </w:style>
  <w:style w:type="paragraph" w:styleId="Bibliography">
    <w:name w:val="Bibliography"/>
    <w:basedOn w:val="Normal"/>
    <w:next w:val="Normal"/>
    <w:uiPriority w:val="37"/>
    <w:unhideWhenUsed/>
    <w:rsid w:val="008A70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595202">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2119134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hyperlink" Target="https://192.168.200.254" TargetMode="External"/><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HK1_2020-2021\Tr&#236;nh%20b&#224;y%20b&#225;o%20c&#225;o\Template_TrinhbayDoAnCuoiKi_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htt</b:Tag>
    <b:SourceType>InternetSite</b:SourceType>
    <b:Guid>{AAA8A2D4-5789-47C1-BE95-32C06D92379B}</b:Guid>
    <b:InternetSiteTitle>https://vnpro.vn</b:InternetSiteTitle>
    <b:URL>https://vnpro.vn/tin-tuc/cac-khai-niem-co-ban-cua-mang-may-tinh-1397.html</b:URL>
    <b:RefOrder>1</b:RefOrder>
  </b:Source>
  <b:Source>
    <b:Tag>htt1</b:Tag>
    <b:SourceType>InternetSite</b:SourceType>
    <b:Guid>{AEEF35E0-24E6-4369-B192-CEF68944CF36}</b:Guid>
    <b:InternetSiteTitle>https://quantrimang.com</b:InternetSiteTitle>
    <b:URL>https://quantrimang.com/cac-kieu-tan-cong-mang-22</b:URL>
    <b:RefOrder>2</b:RefOrder>
  </b:Source>
  <b:Source>
    <b:Tag>htt2</b:Tag>
    <b:SourceType>InternetSite</b:SourceType>
    <b:Guid>{6CBECDE2-CE17-48E6-A3CA-5DB1BDD249E0}</b:Guid>
    <b:InternetSiteTitle>https://biettuot.info</b:InternetSiteTitle>
    <b:URL>https://biettuot.info/lich-su-phat-trien-mang-di-dong-1g-2g-3g-4g-5g/</b:URL>
    <b:RefOrder>3</b:RefOrder>
  </b:Source>
  <b:Source>
    <b:Tag>htt3</b:Tag>
    <b:SourceType>InternetSite</b:SourceType>
    <b:Guid>{A1FD6BAB-10AD-4FED-8279-8F8CCF16809A}</b:Guid>
    <b:InternetSiteTitle>https://www.thegioididong.com</b:InternetSiteTitle>
    <b:URL>https://www.thegioididong.com/hoi-dap/access-point-la-gi-dung-de-lam-gi-khi-nao-can-dung-den-1284585</b:URL>
    <b:RefOrder>4</b:RefOrder>
  </b:Source>
  <b:Source>
    <b:Tag>htt4</b:Tag>
    <b:SourceType>InternetSite</b:SourceType>
    <b:Guid>{2FF09FEA-DDD1-4A32-969A-7DDC61A44A42}</b:Guid>
    <b:InternetSiteTitle>https://www.thegioididong.com</b:InternetSiteTitle>
    <b:URL>https://www.thegioididong.com/hoi-dap/may-chu-server-la-gi-co-may-loai-co-vai-tro-nhu-the-nao-1335540</b:URL>
    <b:RefOrder>5</b:RefOrder>
  </b:Source>
  <b:Source>
    <b:Tag>htt5</b:Tag>
    <b:SourceType>InternetSite</b:SourceType>
    <b:Guid>{2BA521F1-D3DF-4D41-83D7-C64E8365BD93}</b:Guid>
    <b:InternetSiteTitle>https://www.digistar.vn</b:InternetSiteTitle>
    <b:URL>https://www.digistar.vn/gioi-thieu-cac-chuan-wifi/</b:URL>
    <b:RefOrder>6</b:RefOrder>
  </b:Source>
  <b:Source>
    <b:Tag>htt6</b:Tag>
    <b:SourceType>InternetSite</b:SourceType>
    <b:Guid>{1369B824-F327-4CF1-BFC9-4DEB86C1ADD7}</b:Guid>
    <b:InternetSiteTitle>https://www.totolink.vn</b:InternetSiteTitle>
    <b:URL>https://www.totolink.vn/article/57-11-cach-bao-mat-mang-khong-day-cho-gia-dinh-ban.html</b:URL>
    <b:RefOrder>7</b:RefOrder>
  </b:Source>
  <b:Source>
    <b:Tag>htt7</b:Tag>
    <b:SourceType>InternetSite</b:SourceType>
    <b:Guid>{276E4A7B-EC36-4D7E-8EA4-0F9B607CEADA}</b:Guid>
    <b:InternetSiteTitle>https://qastack.vn</b:InternetSiteTitle>
    <b:URL>https://qastack.vn/superuser/373453/8021x-what-exactly-is-it-regarding-wpa-and-eap</b:URL>
    <b:RefOrder>8</b:RefOrder>
  </b:Source>
  <b:Source>
    <b:Tag>htt8</b:Tag>
    <b:SourceType>InternetSite</b:SourceType>
    <b:Guid>{5BDA1F3F-411E-41A3-BE2F-4109BC22F9BF}</b:Guid>
    <b:InternetSiteTitle>https://khs247.com</b:InternetSiteTitle>
    <b:URL>https://khs247.com/thiet-bi-mang/</b:URL>
    <b:RefOrder>9</b:RefOrder>
  </b:Source>
</b:Sources>
</file>

<file path=customXml/itemProps1.xml><?xml version="1.0" encoding="utf-8"?>
<ds:datastoreItem xmlns:ds="http://schemas.openxmlformats.org/officeDocument/2006/customXml" ds:itemID="{4611C1E8-08E4-438D-BD17-DAA9682F0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Template_TrinhbayDoAnCuoiKi_BaiTapLonCacMon.dotx</Template>
  <TotalTime>774</TotalTime>
  <Pages>146</Pages>
  <Words>17759</Words>
  <Characters>101232</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Hiệp Huỳnh</dc:creator>
  <cp:lastModifiedBy>Nguyen Dinh Luan</cp:lastModifiedBy>
  <cp:revision>186</cp:revision>
  <dcterms:created xsi:type="dcterms:W3CDTF">2020-11-13T00:55:00Z</dcterms:created>
  <dcterms:modified xsi:type="dcterms:W3CDTF">2021-12-24T03:26:00Z</dcterms:modified>
</cp:coreProperties>
</file>